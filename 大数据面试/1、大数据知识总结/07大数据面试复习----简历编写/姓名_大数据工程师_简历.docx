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3360" behindDoc="1" locked="0" layoutInCell="1" allowOverlap="1">
                <wp:simplePos x="0" y="0"/>
                <wp:positionH relativeFrom="column">
                  <wp:posOffset>-935355</wp:posOffset>
                </wp:positionH>
                <wp:positionV relativeFrom="paragraph">
                  <wp:posOffset>2680335</wp:posOffset>
                </wp:positionV>
                <wp:extent cx="90170" cy="384810"/>
                <wp:effectExtent l="0" t="0" r="11430" b="8890"/>
                <wp:wrapNone/>
                <wp:docPr id="89" name="圆角矩形 89"/>
                <wp:cNvGraphicFramePr/>
                <a:graphic xmlns:a="http://schemas.openxmlformats.org/drawingml/2006/main">
                  <a:graphicData uri="http://schemas.microsoft.com/office/word/2010/wordprocessingShape">
                    <wps:wsp>
                      <wps:cNvSpPr/>
                      <wps:spPr>
                        <a:xfrm flipV="1">
                          <a:off x="204203" y="4248571"/>
                          <a:ext cx="90367" cy="384575"/>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_x0000_s1026" o:spid="_x0000_s1026" o:spt="2" style="position:absolute;left:0pt;flip:y;margin-left:-73.65pt;margin-top:211.05pt;height:30.3pt;width:7.1pt;z-index:-251653120;v-text-anchor:middle;mso-width-relative:page;mso-height-relative:page;" fillcolor="#046A6A" filled="t" stroked="f" coordsize="21600,21600" arcsize="0.166666666666667" o:gfxdata="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4&#10;mfBF3AAAAA0BAAAPAAAAAAAAAAEAIAAAACIAAABkcnMvZG93bnJldi54bWxQSwECFAAUAAAACACH&#10;TuJAW5hQWSACAAD3AwAADgAAAAAAAAABACAAAAArAQAAZHJzL2Uyb0RvYy54bWxQSwUGAAAAAAYA&#10;BgBZAQAAvQU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-393065</wp:posOffset>
                </wp:positionH>
                <wp:positionV relativeFrom="paragraph">
                  <wp:posOffset>1738630</wp:posOffset>
                </wp:positionV>
                <wp:extent cx="3595370" cy="0"/>
                <wp:effectExtent l="0" t="0" r="0" b="0"/>
                <wp:wrapNone/>
                <wp:docPr id="1" name="直接连接符 1"/>
                <wp:cNvGraphicFramePr/>
                <a:graphic xmlns:a="http://schemas.openxmlformats.org/drawingml/2006/main">
                  <a:graphicData uri="http://schemas.microsoft.com/office/word/2010/wordprocessingShape">
                    <wps:wsp>
                      <wps:cNvCnPr/>
                      <wps:spPr>
                        <a:xfrm>
                          <a:off x="741781" y="2149070"/>
                          <a:ext cx="3595611" cy="0"/>
                        </a:xfrm>
                        <a:prstGeom prst="line">
                          <a:avLst/>
                        </a:prstGeom>
                        <a:noFill/>
                        <a:ln w="6350" cap="flat" cmpd="sng" algn="ctr">
                          <a:solidFill>
                            <a:srgbClr val="E7E6E6">
                              <a:lumMod val="75000"/>
                            </a:srgbClr>
                          </a:solidFill>
                          <a:prstDash val="solid"/>
                          <a:miter lim="800000"/>
                        </a:ln>
                        <a:effectLst/>
                      </wps:spPr>
                      <wps:bodyPr/>
                    </wps:wsp>
                  </a:graphicData>
                </a:graphic>
              </wp:anchor>
            </w:drawing>
          </mc:Choice>
          <mc:Fallback>
            <w:pict>
              <v:line id="_x0000_s1026" o:spid="_x0000_s1026" o:spt="20" style="position:absolute;left:0pt;margin-left:-30.95pt;margin-top:136.9pt;height:0pt;width:283.1pt;z-index:251661312;mso-width-relative:page;mso-height-relative:page;" filled="f" stroked="t" coordsize="21600,21600" o:gfxdata="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C&#10;vR4E1QAAAAsBAAAPAAAAAAAAAAEAIAAAACIAAABkcnMvZG93bnJldi54bWxQSwECFAAUAAAACACH&#10;TuJAykKOQ+4BAACeAwAADgAAAAAAAAABACAAAAAkAQAAZHJzL2Uyb0RvYy54bWxQSwUGAAAAAAYA&#10;BgBZAQAAhAUAAAAA&#10;">
                <v:fill on="f" focussize="0,0"/>
                <v:stroke weight="0.5pt" color="#AFABAB" miterlimit="8" joinstyle="miter"/>
                <v:imagedata o:title=""/>
                <o:lock v:ext="edit" aspectratio="f"/>
              </v:line>
            </w:pict>
          </mc:Fallback>
        </mc:AlternateContent>
      </w:r>
      <w:r>
        <mc:AlternateContent>
          <mc:Choice Requires="wpg">
            <w:drawing>
              <wp:anchor distT="0" distB="0" distL="114300" distR="114300" simplePos="0" relativeHeight="251659264" behindDoc="0" locked="0" layoutInCell="1" allowOverlap="1">
                <wp:simplePos x="0" y="0"/>
                <wp:positionH relativeFrom="page">
                  <wp:posOffset>-5715</wp:posOffset>
                </wp:positionH>
                <wp:positionV relativeFrom="paragraph">
                  <wp:posOffset>-320040</wp:posOffset>
                </wp:positionV>
                <wp:extent cx="7411085" cy="10692130"/>
                <wp:effectExtent l="0" t="0" r="0" b="13970"/>
                <wp:wrapNone/>
                <wp:docPr id="17" name="组合 9"/>
                <wp:cNvGraphicFramePr/>
                <a:graphic xmlns:a="http://schemas.openxmlformats.org/drawingml/2006/main">
                  <a:graphicData uri="http://schemas.microsoft.com/office/word/2010/wordprocessingGroup">
                    <wpg:wgp>
                      <wpg:cNvGrpSpPr/>
                      <wpg:grpSpPr>
                        <a:xfrm>
                          <a:off x="0" y="0"/>
                          <a:ext cx="7411326" cy="10691815"/>
                          <a:chOff x="0" y="1"/>
                          <a:chExt cx="7411326" cy="10691815"/>
                        </a:xfrm>
                      </wpg:grpSpPr>
                      <wps:wsp>
                        <wps:cNvPr id="2" name="矩形 2"/>
                        <wps:cNvSpPr/>
                        <wps:spPr>
                          <a:xfrm rot="16200000" flipV="1">
                            <a:off x="-5182243" y="5183982"/>
                            <a:ext cx="10691815" cy="323852"/>
                          </a:xfrm>
                          <a:prstGeom prst="rect">
                            <a:avLst/>
                          </a:prstGeom>
                          <a:solidFill>
                            <a:srgbClr val="046A6A"/>
                          </a:solidFill>
                          <a:ln w="12700" cap="flat" cmpd="sng" algn="ctr">
                            <a:noFill/>
                            <a:prstDash val="solid"/>
                            <a:miter lim="800000"/>
                          </a:ln>
                          <a:effectLst/>
                        </wps:spPr>
                        <wps:bodyPr rtlCol="0" anchor="ctr"/>
                      </wps:wsp>
                      <wps:wsp>
                        <wps:cNvPr id="5" name="圆角矩形 5"/>
                        <wps:cNvSpPr/>
                        <wps:spPr>
                          <a:xfrm flipV="1">
                            <a:off x="210192" y="3186337"/>
                            <a:ext cx="90173" cy="384799"/>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wps:wsp>
                        <wps:cNvPr id="6" name="圆角矩形 6"/>
                        <wps:cNvSpPr/>
                        <wps:spPr>
                          <a:xfrm flipV="1">
                            <a:off x="210192" y="4939520"/>
                            <a:ext cx="90173" cy="384799"/>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wps:wsp>
                        <wps:cNvPr id="11" name="矩形 11"/>
                        <wps:cNvSpPr/>
                        <wps:spPr>
                          <a:xfrm>
                            <a:off x="361962" y="5330034"/>
                            <a:ext cx="6812502" cy="4173732"/>
                          </a:xfrm>
                          <a:prstGeom prst="rect">
                            <a:avLst/>
                          </a:prstGeom>
                        </wps:spPr>
                        <wps:txbx>
                          <w:txbxContent>
                            <w:p>
                              <w:pPr>
                                <w:outlineLvl w:val="4"/>
                                <w:rPr>
                                  <w:rFonts w:ascii="微软雅黑" w:hAnsi="微软雅黑" w:eastAsia="微软雅黑" w:cs="微软雅黑"/>
                                  <w:color w:val="000000"/>
                                  <w:kern w:val="0"/>
                                  <w:sz w:val="18"/>
                                  <w:szCs w:val="18"/>
                                  <w:lang w:bidi="ar"/>
                                </w:rPr>
                              </w:pPr>
                            </w:p>
                            <w:p>
                              <w:pPr>
                                <w:outlineLvl w:val="4"/>
                                <w:rPr>
                                  <w:rFonts w:ascii="微软雅黑" w:hAnsi="微软雅黑" w:eastAsia="微软雅黑"/>
                                  <w:b/>
                                  <w:bCs/>
                                  <w:color w:val="046A6A"/>
                                  <w:kern w:val="24"/>
                                  <w:szCs w:val="21"/>
                                </w:rPr>
                              </w:pPr>
                              <w:r>
                                <w:rPr>
                                  <w:rFonts w:hint="eastAsia" w:ascii="微软雅黑" w:hAnsi="微软雅黑" w:eastAsia="微软雅黑"/>
                                  <w:b/>
                                  <w:bCs/>
                                  <w:color w:val="046A6A"/>
                                  <w:kern w:val="24"/>
                                  <w:szCs w:val="21"/>
                                </w:rPr>
                                <w:t xml:space="preserve">     大数据开发方面技能：</w:t>
                              </w:r>
                            </w:p>
                            <w:p>
                              <w:pPr>
                                <w:numPr>
                                  <w:ilvl w:val="0"/>
                                  <w:numId w:val="0"/>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1、</w:t>
                              </w:r>
                              <w:r>
                                <w:rPr>
                                  <w:rFonts w:hint="eastAsia" w:ascii="微软雅黑" w:hAnsi="微软雅黑" w:eastAsia="微软雅黑" w:cs="微软雅黑"/>
                                  <w:color w:val="000000"/>
                                  <w:kern w:val="0"/>
                                  <w:sz w:val="18"/>
                                  <w:szCs w:val="18"/>
                                  <w:lang w:bidi="ar"/>
                                </w:rPr>
                                <w:t>熟练使用Linux常用的操作命令，熟悉shell脚本编程</w:t>
                              </w:r>
                            </w:p>
                            <w:p>
                              <w:pPr>
                                <w:numPr>
                                  <w:ilvl w:val="0"/>
                                  <w:numId w:val="0"/>
                                </w:numPr>
                                <w:ind w:firstLine="720" w:firstLineChars="400"/>
                                <w:outlineLvl w:val="4"/>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2、</w:t>
                              </w:r>
                              <w:r>
                                <w:rPr>
                                  <w:rFonts w:hint="eastAsia" w:ascii="微软雅黑" w:hAnsi="微软雅黑" w:eastAsia="微软雅黑" w:cs="微软雅黑"/>
                                  <w:color w:val="000000"/>
                                  <w:kern w:val="0"/>
                                  <w:sz w:val="18"/>
                                  <w:szCs w:val="18"/>
                                  <w:lang w:bidi="ar"/>
                                </w:rPr>
                                <w:t>掌握hadoop体系架构，</w:t>
                              </w:r>
                              <w:r>
                                <w:rPr>
                                  <w:rFonts w:hint="eastAsia" w:ascii="微软雅黑" w:hAnsi="微软雅黑" w:eastAsia="微软雅黑" w:cs="微软雅黑"/>
                                  <w:sz w:val="18"/>
                                  <w:szCs w:val="18"/>
                                </w:rPr>
                                <w:t>理解MapReduce的工作原理，以及HDF</w:t>
                              </w:r>
                              <w:r>
                                <w:rPr>
                                  <w:rFonts w:hint="eastAsia" w:ascii="微软雅黑" w:hAnsi="微软雅黑" w:eastAsia="微软雅黑" w:cs="微软雅黑"/>
                                  <w:sz w:val="18"/>
                                  <w:szCs w:val="18"/>
                                  <w:lang w:val="en-US" w:eastAsia="zh-CN"/>
                                </w:rPr>
                                <w:t>S</w:t>
                              </w:r>
                              <w:r>
                                <w:rPr>
                                  <w:rFonts w:hint="eastAsia" w:ascii="微软雅黑" w:hAnsi="微软雅黑" w:eastAsia="微软雅黑" w:cs="微软雅黑"/>
                                  <w:sz w:val="18"/>
                                  <w:szCs w:val="18"/>
                                </w:rPr>
                                <w:t>原理</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Yarn原理</w:t>
                              </w:r>
                            </w:p>
                            <w:p>
                              <w:pPr>
                                <w:numPr>
                                  <w:ilvl w:val="0"/>
                                  <w:numId w:val="0"/>
                                </w:numPr>
                                <w:ind w:firstLine="720" w:firstLineChars="400"/>
                                <w:outlineLvl w:val="4"/>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0000"/>
                                  <w:kern w:val="0"/>
                                  <w:sz w:val="18"/>
                                  <w:szCs w:val="18"/>
                                  <w:lang w:val="en-US" w:eastAsia="zh-CN" w:bidi="ar"/>
                                </w:rPr>
                                <w:t>3、熟悉Hadoop的调优</w:t>
                              </w:r>
                            </w:p>
                            <w:p>
                              <w:pPr>
                                <w:numPr>
                                  <w:ilvl w:val="0"/>
                                  <w:numId w:val="0"/>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熟悉Hive和HBase的系统架构，能使用Hive进行海量数据的统计分析，能对Hive、HBas</w:t>
                              </w:r>
                              <w:r>
                                <w:rPr>
                                  <w:rFonts w:hint="eastAsia" w:ascii="微软雅黑" w:hAnsi="微软雅黑" w:eastAsia="微软雅黑"/>
                                  <w:sz w:val="18"/>
                                  <w:szCs w:val="18"/>
                                  <w:lang w:val="en-US" w:eastAsia="zh-CN"/>
                                </w:rPr>
                                <w:t>e</w:t>
                              </w:r>
                              <w:r>
                                <w:rPr>
                                  <w:rFonts w:hint="eastAsia" w:ascii="微软雅黑" w:hAnsi="微软雅黑" w:eastAsia="微软雅黑"/>
                                  <w:sz w:val="18"/>
                                  <w:szCs w:val="18"/>
                                </w:rPr>
                                <w:t>进行调优</w:t>
                              </w:r>
                            </w:p>
                            <w:p>
                              <w:pPr>
                                <w:numPr>
                                  <w:ilvl w:val="0"/>
                                  <w:numId w:val="0"/>
                                </w:numPr>
                                <w:ind w:firstLine="720" w:firstLineChars="400"/>
                                <w:outlineLvl w:val="4"/>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4、精通Spark体系架构</w:t>
                              </w:r>
                              <w:r>
                                <w:rPr>
                                  <w:rFonts w:hint="eastAsia" w:ascii="微软雅黑" w:hAnsi="微软雅黑" w:eastAsia="微软雅黑" w:cs="微软雅黑"/>
                                  <w:color w:val="000000"/>
                                  <w:kern w:val="0"/>
                                  <w:sz w:val="18"/>
                                  <w:szCs w:val="18"/>
                                  <w:lang w:bidi="ar"/>
                                </w:rPr>
                                <w:t>，</w:t>
                              </w:r>
                              <w:r>
                                <w:rPr>
                                  <w:rFonts w:hint="eastAsia" w:ascii="微软雅黑" w:hAnsi="微软雅黑" w:eastAsia="微软雅黑" w:cs="微软雅黑"/>
                                  <w:color w:val="000000"/>
                                  <w:kern w:val="0"/>
                                  <w:sz w:val="18"/>
                                  <w:szCs w:val="18"/>
                                  <w:lang w:val="en-US" w:eastAsia="zh-CN" w:bidi="ar"/>
                                </w:rPr>
                                <w:t>熟悉SparkCore，SparkSQL，SparkStreaming，SparkMLlib，读过spark的部分核心源代码</w:t>
                              </w:r>
                            </w:p>
                            <w:p>
                              <w:pPr>
                                <w:numPr>
                                  <w:ilvl w:val="0"/>
                                  <w:numId w:val="0"/>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5、熟悉Spark的调优</w:t>
                              </w:r>
                            </w:p>
                            <w:p>
                              <w:pPr>
                                <w:ind w:left="360" w:firstLine="360" w:firstLineChars="200"/>
                                <w:outlineLvl w:val="4"/>
                                <w:rPr>
                                  <w:rFonts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6、</w:t>
                              </w:r>
                              <w:r>
                                <w:rPr>
                                  <w:rFonts w:hint="eastAsia" w:ascii="微软雅黑" w:hAnsi="微软雅黑" w:eastAsia="微软雅黑" w:cs="微软雅黑"/>
                                  <w:color w:val="000000"/>
                                  <w:kern w:val="0"/>
                                  <w:sz w:val="18"/>
                                  <w:szCs w:val="18"/>
                                  <w:lang w:bidi="ar"/>
                                </w:rPr>
                                <w:t>熟练掌握Storm集群架构及其工作原理，能够使用storm+kafka对数据进行清洗和实时统计分析</w:t>
                              </w:r>
                            </w:p>
                            <w:p>
                              <w:pPr>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 xml:space="preserve">       </w:t>
                              </w:r>
                              <w:r>
                                <w:rPr>
                                  <w:rFonts w:hint="eastAsia" w:ascii="微软雅黑" w:hAnsi="微软雅黑" w:eastAsia="微软雅黑" w:cs="微软雅黑"/>
                                  <w:color w:val="000000"/>
                                  <w:kern w:val="0"/>
                                  <w:sz w:val="18"/>
                                  <w:szCs w:val="18"/>
                                  <w:lang w:val="en-US" w:eastAsia="zh-CN" w:bidi="ar"/>
                                </w:rPr>
                                <w:t xml:space="preserve"> 7、</w:t>
                              </w:r>
                              <w:r>
                                <w:rPr>
                                  <w:rFonts w:hint="eastAsia" w:ascii="微软雅黑" w:hAnsi="微软雅黑" w:eastAsia="微软雅黑" w:cs="微软雅黑"/>
                                  <w:color w:val="000000"/>
                                  <w:kern w:val="0"/>
                                  <w:sz w:val="18"/>
                                  <w:szCs w:val="18"/>
                                  <w:lang w:bidi="ar"/>
                                </w:rPr>
                                <w:t>熟练使用flume和sqoop技术。做到日志采集分析，同步关系型数据库和hbase上的数据</w:t>
                              </w:r>
                            </w:p>
                            <w:p>
                              <w:pPr>
                                <w:numPr>
                                  <w:ilvl w:val="0"/>
                                  <w:numId w:val="1"/>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熟悉常用的</w:t>
                              </w:r>
                              <w:r>
                                <w:rPr>
                                  <w:rFonts w:hint="eastAsia" w:ascii="微软雅黑" w:hAnsi="微软雅黑" w:eastAsia="微软雅黑" w:cs="微软雅黑"/>
                                  <w:color w:val="000000"/>
                                  <w:kern w:val="0"/>
                                  <w:sz w:val="18"/>
                                  <w:szCs w:val="18"/>
                                  <w:lang w:bidi="ar"/>
                                </w:rPr>
                                <w:t>机器学习</w:t>
                              </w:r>
                              <w:r>
                                <w:rPr>
                                  <w:rFonts w:hint="eastAsia" w:ascii="微软雅黑" w:hAnsi="微软雅黑" w:eastAsia="微软雅黑" w:cs="微软雅黑"/>
                                  <w:color w:val="000000"/>
                                  <w:kern w:val="0"/>
                                  <w:sz w:val="18"/>
                                  <w:szCs w:val="18"/>
                                  <w:lang w:val="en-US" w:eastAsia="zh-CN" w:bidi="ar"/>
                                </w:rPr>
                                <w:t>算法</w:t>
                              </w:r>
                              <w:r>
                                <w:rPr>
                                  <w:rFonts w:hint="eastAsia" w:ascii="微软雅黑" w:hAnsi="微软雅黑" w:eastAsia="微软雅黑" w:cs="微软雅黑"/>
                                  <w:color w:val="000000"/>
                                  <w:kern w:val="0"/>
                                  <w:sz w:val="18"/>
                                  <w:szCs w:val="18"/>
                                  <w:lang w:bidi="ar"/>
                                </w:rPr>
                                <w:t>(例如逻辑回归、朴素贝叶斯)，熟练运用</w:t>
                              </w:r>
                              <w:r>
                                <w:rPr>
                                  <w:rFonts w:hint="eastAsia" w:ascii="微软雅黑" w:hAnsi="微软雅黑" w:eastAsia="微软雅黑" w:cs="微软雅黑"/>
                                  <w:color w:val="000000"/>
                                  <w:kern w:val="0"/>
                                  <w:sz w:val="18"/>
                                  <w:szCs w:val="18"/>
                                  <w:lang w:val="en-US" w:eastAsia="zh-CN" w:bidi="ar"/>
                                </w:rPr>
                                <w:t>M</w:t>
                              </w:r>
                              <w:r>
                                <w:rPr>
                                  <w:rFonts w:hint="eastAsia" w:ascii="微软雅黑" w:hAnsi="微软雅黑" w:eastAsia="微软雅黑" w:cs="微软雅黑"/>
                                  <w:color w:val="000000"/>
                                  <w:kern w:val="0"/>
                                  <w:sz w:val="18"/>
                                  <w:szCs w:val="18"/>
                                  <w:lang w:bidi="ar"/>
                                </w:rPr>
                                <w:t>ahout</w:t>
                              </w:r>
                              <w:r>
                                <w:rPr>
                                  <w:rFonts w:hint="eastAsia" w:ascii="微软雅黑" w:hAnsi="微软雅黑" w:eastAsia="微软雅黑" w:cs="微软雅黑"/>
                                  <w:color w:val="000000"/>
                                  <w:kern w:val="0"/>
                                  <w:sz w:val="18"/>
                                  <w:szCs w:val="18"/>
                                  <w:lang w:eastAsia="zh-CN" w:bidi="ar"/>
                                </w:rPr>
                                <w:t>，</w:t>
                              </w:r>
                              <w:r>
                                <w:rPr>
                                  <w:rFonts w:hint="eastAsia" w:ascii="微软雅黑" w:hAnsi="微软雅黑" w:eastAsia="微软雅黑" w:cs="微软雅黑"/>
                                  <w:color w:val="000000"/>
                                  <w:kern w:val="0"/>
                                  <w:sz w:val="18"/>
                                  <w:szCs w:val="18"/>
                                  <w:lang w:val="en-US" w:eastAsia="zh-CN" w:bidi="ar"/>
                                </w:rPr>
                                <w:t>SparkMllib</w:t>
                              </w:r>
                              <w:r>
                                <w:rPr>
                                  <w:rFonts w:hint="eastAsia" w:ascii="微软雅黑" w:hAnsi="微软雅黑" w:eastAsia="微软雅黑" w:cs="微软雅黑"/>
                                  <w:color w:val="000000"/>
                                  <w:kern w:val="0"/>
                                  <w:sz w:val="18"/>
                                  <w:szCs w:val="18"/>
                                  <w:lang w:bidi="ar"/>
                                </w:rPr>
                                <w:t>中提供的机器学习算法</w:t>
                              </w:r>
                            </w:p>
                            <w:p>
                              <w:pPr>
                                <w:numPr>
                                  <w:ilvl w:val="0"/>
                                  <w:numId w:val="1"/>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掌握常用的推荐算法（例如KNN、基于内容的推荐、基于隐语义模型的推荐），对推荐系统有较深的理解</w:t>
                              </w:r>
                            </w:p>
                            <w:p>
                              <w:pPr>
                                <w:ind w:firstLine="420" w:firstLineChars="0"/>
                                <w:outlineLvl w:val="4"/>
                                <w:rPr>
                                  <w:rFonts w:ascii="微软雅黑" w:hAnsi="微软雅黑" w:eastAsia="微软雅黑"/>
                                  <w:b/>
                                  <w:bCs/>
                                  <w:color w:val="046A6A"/>
                                  <w:kern w:val="24"/>
                                  <w:szCs w:val="21"/>
                                </w:rPr>
                              </w:pPr>
                              <w:r>
                                <w:rPr>
                                  <w:rFonts w:hint="eastAsia" w:ascii="微软雅黑" w:hAnsi="微软雅黑" w:eastAsia="微软雅黑"/>
                                  <w:b/>
                                  <w:bCs/>
                                  <w:color w:val="046A6A"/>
                                  <w:kern w:val="24"/>
                                  <w:szCs w:val="21"/>
                                </w:rPr>
                                <w:t>Java开发方面技能：</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掌握JavaSE和JavaEE相关知识，并且熟悉常用的Java设计模式(例如工厂、单例、</w:t>
                              </w:r>
                              <w:r>
                                <w:rPr>
                                  <w:rFonts w:hint="eastAsia" w:ascii="微软雅黑" w:hAnsi="微软雅黑" w:eastAsia="微软雅黑" w:cs="微软雅黑"/>
                                  <w:color w:val="000000"/>
                                  <w:kern w:val="0"/>
                                  <w:sz w:val="18"/>
                                  <w:szCs w:val="18"/>
                                  <w:lang w:val="en-US" w:eastAsia="zh-CN" w:bidi="ar"/>
                                </w:rPr>
                                <w:t>适配器</w:t>
                              </w:r>
                              <w:r>
                                <w:rPr>
                                  <w:rFonts w:hint="eastAsia" w:ascii="微软雅黑" w:hAnsi="微软雅黑" w:eastAsia="微软雅黑" w:cs="微软雅黑"/>
                                  <w:color w:val="000000"/>
                                  <w:kern w:val="0"/>
                                  <w:sz w:val="18"/>
                                  <w:szCs w:val="18"/>
                                  <w:lang w:bidi="ar"/>
                                </w:rPr>
                                <w:t>等设计模式)</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sz w:val="18"/>
                                  <w:szCs w:val="18"/>
                                </w:rPr>
                                <w:t>熟练使用常见的JavaEE开源框架，如Struts2、Spring MVC、Spring、Hibernate、Mybatis</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熟练使用Oracle和MySQL数据库，熟练写出各自的分页语句，熟练编写SQL的增删改查语句</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深入理解java虚拟机</w:t>
                              </w:r>
                            </w:p>
                            <w:p>
                              <w:pPr>
                                <w:outlineLvl w:val="4"/>
                                <w:rPr>
                                  <w:rFonts w:ascii="微软雅黑" w:hAnsi="微软雅黑" w:eastAsia="微软雅黑" w:cs="微软雅黑"/>
                                  <w:color w:val="000000"/>
                                  <w:kern w:val="0"/>
                                  <w:sz w:val="18"/>
                                  <w:szCs w:val="18"/>
                                  <w:lang w:bidi="ar"/>
                                </w:rPr>
                              </w:pPr>
                            </w:p>
                            <w:p>
                              <w:pPr>
                                <w:outlineLvl w:val="4"/>
                                <w:rPr>
                                  <w:rFonts w:hint="eastAsia" w:ascii="微软雅黑" w:hAnsi="微软雅黑" w:eastAsia="微软雅黑" w:cs="微软雅黑"/>
                                  <w:color w:val="000000"/>
                                  <w:kern w:val="0"/>
                                  <w:sz w:val="18"/>
                                  <w:szCs w:val="18"/>
                                  <w:lang w:bidi="ar"/>
                                </w:rPr>
                              </w:pPr>
                            </w:p>
                            <w:p>
                              <w:pPr>
                                <w:pStyle w:val="7"/>
                                <w:widowControl/>
                                <w:adjustRightInd w:val="0"/>
                                <w:snapToGrid w:val="0"/>
                                <w:ind w:firstLine="0" w:firstLineChars="0"/>
                                <w:jc w:val="left"/>
                                <w:rPr>
                                  <w:rFonts w:ascii="微软雅黑" w:hAnsi="微软雅黑" w:eastAsia="微软雅黑"/>
                                  <w:kern w:val="0"/>
                                  <w:sz w:val="18"/>
                                  <w:szCs w:val="18"/>
                                </w:rPr>
                              </w:pPr>
                              <w:r>
                                <w:rPr>
                                  <w:rFonts w:hint="eastAsia" w:ascii="微软雅黑" w:hAnsi="微软雅黑" w:eastAsia="微软雅黑"/>
                                  <w:kern w:val="0"/>
                                  <w:sz w:val="18"/>
                                  <w:szCs w:val="18"/>
                                </w:rPr>
                                <w:t xml:space="preserve">  </w:t>
                              </w:r>
                            </w:p>
                            <w:p>
                              <w:pPr>
                                <w:pStyle w:val="2"/>
                                <w:snapToGrid w:val="0"/>
                                <w:spacing w:before="0" w:beforeAutospacing="0" w:after="0" w:afterAutospacing="0"/>
                              </w:pPr>
                            </w:p>
                          </w:txbxContent>
                        </wps:txbx>
                        <wps:bodyPr wrap="square">
                          <a:noAutofit/>
                        </wps:bodyPr>
                      </wps:wsp>
                      <wps:wsp>
                        <wps:cNvPr id="12" name="Rectangle 3"/>
                        <wps:cNvSpPr>
                          <a:spLocks noChangeArrowheads="1"/>
                        </wps:cNvSpPr>
                        <wps:spPr bwMode="auto">
                          <a:xfrm>
                            <a:off x="391173" y="2683432"/>
                            <a:ext cx="7020153" cy="427977"/>
                          </a:xfrm>
                          <a:prstGeom prst="rect">
                            <a:avLst/>
                          </a:prstGeom>
                          <a:noFill/>
                          <a:ln>
                            <a:noFill/>
                          </a:ln>
                          <a:effectLst/>
                        </wps:spPr>
                        <wps:txbx>
                          <w:txbxContent>
                            <w:p>
                              <w:pPr>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工作性质</w:t>
                              </w:r>
                              <w:r>
                                <w:rPr>
                                  <w:rFonts w:hint="eastAsia" w:ascii="微软雅黑" w:hAnsi="微软雅黑" w:eastAsia="微软雅黑" w:cs="微软雅黑"/>
                                  <w:color w:val="000000"/>
                                  <w:kern w:val="0"/>
                                  <w:sz w:val="18"/>
                                  <w:szCs w:val="18"/>
                                </w:rPr>
                                <w:t>：全职</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目标职位</w:t>
                              </w:r>
                              <w:r>
                                <w:rPr>
                                  <w:rFonts w:hint="eastAsia" w:ascii="微软雅黑" w:hAnsi="微软雅黑" w:eastAsia="微软雅黑" w:cs="微软雅黑"/>
                                  <w:color w:val="000000"/>
                                  <w:kern w:val="0"/>
                                  <w:sz w:val="18"/>
                                  <w:szCs w:val="18"/>
                                </w:rPr>
                                <w:t>：大数据工程师</w:t>
                              </w:r>
                              <w:r>
                                <w:rPr>
                                  <w:rFonts w:hint="eastAsia" w:ascii="微软雅黑" w:hAnsi="微软雅黑" w:eastAsia="微软雅黑" w:cs="微软雅黑"/>
                                  <w:color w:val="000000"/>
                                  <w:kern w:val="0"/>
                                  <w:sz w:val="18"/>
                                  <w:szCs w:val="18"/>
                                  <w:lang w:val="en-US" w:eastAsia="zh-CN"/>
                                </w:rPr>
                                <w:t xml:space="preserve">                </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目标地点</w:t>
                              </w:r>
                              <w:r>
                                <w:rPr>
                                  <w:rFonts w:hint="eastAsia" w:ascii="微软雅黑" w:hAnsi="微软雅黑" w:eastAsia="微软雅黑" w:cs="微软雅黑"/>
                                  <w:color w:val="000000"/>
                                  <w:kern w:val="0"/>
                                  <w:sz w:val="18"/>
                                  <w:szCs w:val="18"/>
                                </w:rPr>
                                <w:t>：北京</w:t>
                              </w:r>
                              <w:r>
                                <w:rPr>
                                  <w:rFonts w:hint="eastAsia" w:ascii="微软雅黑" w:hAnsi="微软雅黑" w:eastAsia="微软雅黑" w:cs="微软雅黑"/>
                                  <w:color w:val="000000"/>
                                  <w:kern w:val="0"/>
                                  <w:sz w:val="18"/>
                                  <w:szCs w:val="18"/>
                                  <w:lang w:val="en-US" w:eastAsia="zh-CN"/>
                                </w:rPr>
                                <w:t xml:space="preserve">     </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目标薪资</w:t>
                              </w:r>
                              <w:r>
                                <w:rPr>
                                  <w:rFonts w:hint="eastAsia" w:ascii="微软雅黑" w:hAnsi="微软雅黑" w:eastAsia="微软雅黑" w:cs="微软雅黑"/>
                                  <w:color w:val="000000"/>
                                  <w:kern w:val="0"/>
                                  <w:sz w:val="18"/>
                                  <w:szCs w:val="18"/>
                                </w:rPr>
                                <w:t>：面议</w:t>
                              </w:r>
                            </w:p>
                            <w:p>
                              <w:pPr>
                                <w:pStyle w:val="6"/>
                                <w:snapToGrid w:val="0"/>
                                <w:ind w:left="360" w:firstLine="0" w:firstLineChars="0"/>
                                <w:rPr>
                                  <w:color w:val="595959"/>
                                  <w:sz w:val="18"/>
                                </w:rPr>
                              </w:pPr>
                            </w:p>
                          </w:txbxContent>
                        </wps:txbx>
                        <wps:bodyPr vert="horz" wrap="square" lIns="91440" tIns="45720" rIns="91440" bIns="45720" numCol="1" anchor="ctr" anchorCtr="0" compatLnSpc="1">
                          <a:noAutofit/>
                        </wps:bodyPr>
                      </wps:wsp>
                      <wps:wsp>
                        <wps:cNvPr id="14" name="Rectangle 3"/>
                        <wps:cNvSpPr>
                          <a:spLocks noChangeArrowheads="1"/>
                        </wps:cNvSpPr>
                        <wps:spPr bwMode="auto">
                          <a:xfrm>
                            <a:off x="352436" y="3668288"/>
                            <a:ext cx="7020153" cy="1202020"/>
                          </a:xfrm>
                          <a:prstGeom prst="rect">
                            <a:avLst/>
                          </a:prstGeom>
                          <a:noFill/>
                          <a:ln>
                            <a:noFill/>
                          </a:ln>
                          <a:effectLst/>
                        </wps:spPr>
                        <wps:txbx>
                          <w:txbxContent>
                            <w:p>
                              <w:pPr>
                                <w:pStyle w:val="2"/>
                                <w:snapToGrid w:val="0"/>
                                <w:spacing w:before="0" w:beforeAutospacing="0" w:after="0" w:afterAutospacing="0"/>
                                <w:ind w:firstLine="420"/>
                                <w:rPr>
                                  <w:rFonts w:ascii="微软雅黑" w:hAnsi="微软雅黑" w:eastAsia="微软雅黑" w:cstheme="minorBidi"/>
                                  <w:b/>
                                  <w:bCs/>
                                  <w:color w:val="046A6A"/>
                                  <w:kern w:val="24"/>
                                  <w:sz w:val="21"/>
                                  <w:szCs w:val="21"/>
                                </w:rPr>
                              </w:pPr>
                              <w:r>
                                <w:rPr>
                                  <w:rFonts w:hint="eastAsia" w:ascii="微软雅黑" w:hAnsi="微软雅黑" w:eastAsia="微软雅黑" w:cstheme="minorBidi"/>
                                  <w:b/>
                                  <w:bCs/>
                                  <w:color w:val="046A6A"/>
                                  <w:kern w:val="24"/>
                                  <w:sz w:val="21"/>
                                  <w:szCs w:val="21"/>
                                </w:rPr>
                                <w:t>201</w:t>
                              </w:r>
                              <w:r>
                                <w:rPr>
                                  <w:rFonts w:hint="eastAsia" w:ascii="微软雅黑" w:hAnsi="微软雅黑" w:eastAsia="微软雅黑" w:cstheme="minorBidi"/>
                                  <w:b/>
                                  <w:bCs/>
                                  <w:color w:val="046A6A"/>
                                  <w:kern w:val="24"/>
                                  <w:sz w:val="21"/>
                                  <w:szCs w:val="21"/>
                                  <w:lang w:val="en-US" w:eastAsia="zh-CN"/>
                                </w:rPr>
                                <w:t>4</w:t>
                              </w:r>
                              <w:r>
                                <w:rPr>
                                  <w:rFonts w:hint="eastAsia" w:ascii="微软雅黑" w:hAnsi="微软雅黑" w:eastAsia="微软雅黑" w:cstheme="minorBidi"/>
                                  <w:b/>
                                  <w:bCs/>
                                  <w:color w:val="046A6A"/>
                                  <w:kern w:val="24"/>
                                  <w:sz w:val="21"/>
                                  <w:szCs w:val="21"/>
                                </w:rPr>
                                <w:t>.06-201</w:t>
                              </w:r>
                              <w:r>
                                <w:rPr>
                                  <w:rFonts w:hint="eastAsia" w:ascii="微软雅黑" w:hAnsi="微软雅黑" w:eastAsia="微软雅黑" w:cstheme="minorBidi"/>
                                  <w:b/>
                                  <w:bCs/>
                                  <w:color w:val="046A6A"/>
                                  <w:kern w:val="24"/>
                                  <w:sz w:val="21"/>
                                  <w:szCs w:val="21"/>
                                  <w:lang w:val="en-US" w:eastAsia="zh-CN"/>
                                </w:rPr>
                                <w:t>6</w:t>
                              </w:r>
                              <w:r>
                                <w:rPr>
                                  <w:rFonts w:hint="eastAsia" w:ascii="微软雅黑" w:hAnsi="微软雅黑" w:eastAsia="微软雅黑" w:cstheme="minorBidi"/>
                                  <w:b/>
                                  <w:bCs/>
                                  <w:color w:val="046A6A"/>
                                  <w:kern w:val="24"/>
                                  <w:sz w:val="21"/>
                                  <w:szCs w:val="21"/>
                                </w:rPr>
                                <w:t>.</w:t>
                              </w:r>
                              <w:r>
                                <w:rPr>
                                  <w:rFonts w:hint="eastAsia" w:ascii="微软雅黑" w:hAnsi="微软雅黑" w:eastAsia="微软雅黑" w:cstheme="minorBidi"/>
                                  <w:b/>
                                  <w:bCs/>
                                  <w:color w:val="046A6A"/>
                                  <w:kern w:val="24"/>
                                  <w:sz w:val="21"/>
                                  <w:szCs w:val="21"/>
                                  <w:lang w:val="en-US" w:eastAsia="zh-CN"/>
                                </w:rPr>
                                <w:t>06</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中国联合网络通信有限公司河南省分公司</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 xml:space="preserve"> </w:t>
                              </w:r>
                              <w:r>
                                <w:rPr>
                                  <w:rFonts w:hint="eastAsia" w:ascii="微软雅黑" w:hAnsi="微软雅黑" w:eastAsia="微软雅黑" w:cstheme="minorBidi"/>
                                  <w:b/>
                                  <w:bCs/>
                                  <w:color w:val="046A6A"/>
                                  <w:kern w:val="24"/>
                                  <w:sz w:val="21"/>
                                  <w:szCs w:val="21"/>
                                </w:rPr>
                                <w:t>Jav</w:t>
                              </w:r>
                              <w:r>
                                <w:rPr>
                                  <w:rFonts w:hint="eastAsia" w:ascii="微软雅黑" w:hAnsi="微软雅黑" w:eastAsia="微软雅黑" w:cstheme="minorBidi"/>
                                  <w:b/>
                                  <w:bCs/>
                                  <w:color w:val="046A6A"/>
                                  <w:kern w:val="24"/>
                                  <w:sz w:val="21"/>
                                  <w:szCs w:val="21"/>
                                  <w:lang w:val="en-US" w:eastAsia="zh-CN"/>
                                </w:rPr>
                                <w:t>a大数据工程师</w:t>
                              </w:r>
                            </w:p>
                            <w:p>
                              <w:pPr>
                                <w:ind w:firstLine="420"/>
                                <w:rPr>
                                  <w:rFonts w:ascii="微软雅黑" w:hAnsi="微软雅黑" w:eastAsia="微软雅黑"/>
                                  <w:sz w:val="18"/>
                                  <w:szCs w:val="18"/>
                                </w:rPr>
                              </w:pPr>
                              <w:r>
                                <w:rPr>
                                  <w:rFonts w:hint="eastAsia" w:ascii="微软雅黑" w:hAnsi="微软雅黑" w:eastAsia="微软雅黑" w:cs="微软雅黑"/>
                                  <w:sz w:val="18"/>
                                  <w:szCs w:val="18"/>
                                </w:rPr>
                                <w:t>工作描述：从事后台开发。参与</w:t>
                              </w:r>
                              <w:r>
                                <w:rPr>
                                  <w:rFonts w:hint="eastAsia" w:ascii="微软雅黑" w:hAnsi="微软雅黑" w:eastAsia="微软雅黑" w:cs="微软雅黑"/>
                                  <w:sz w:val="18"/>
                                  <w:szCs w:val="18"/>
                                  <w:lang w:val="en-US" w:eastAsia="zh-CN"/>
                                </w:rPr>
                                <w:t>Hadoop，Spark和机器学习</w:t>
                              </w:r>
                              <w:r>
                                <w:rPr>
                                  <w:rFonts w:hint="eastAsia" w:ascii="微软雅黑" w:hAnsi="微软雅黑" w:eastAsia="微软雅黑" w:cs="微软雅黑"/>
                                  <w:sz w:val="18"/>
                                  <w:szCs w:val="18"/>
                                </w:rPr>
                                <w:t>相关</w:t>
                              </w:r>
                              <w:r>
                                <w:rPr>
                                  <w:rFonts w:hint="eastAsia" w:ascii="微软雅黑" w:hAnsi="微软雅黑" w:eastAsia="微软雅黑" w:cs="微软雅黑"/>
                                  <w:sz w:val="18"/>
                                  <w:szCs w:val="18"/>
                                  <w:lang w:val="en-US" w:eastAsia="zh-CN"/>
                                </w:rPr>
                                <w:t>大数据项目</w:t>
                              </w:r>
                              <w:r>
                                <w:rPr>
                                  <w:rFonts w:hint="eastAsia" w:ascii="微软雅黑" w:hAnsi="微软雅黑" w:eastAsia="微软雅黑" w:cs="微软雅黑"/>
                                  <w:sz w:val="18"/>
                                  <w:szCs w:val="18"/>
                                </w:rPr>
                                <w:t>的开发</w:t>
                              </w:r>
                            </w:p>
                            <w:p>
                              <w:pPr>
                                <w:pStyle w:val="2"/>
                                <w:snapToGrid w:val="0"/>
                                <w:spacing w:before="0" w:beforeAutospacing="0" w:after="0" w:afterAutospacing="0"/>
                                <w:ind w:firstLine="420"/>
                                <w:rPr>
                                  <w:rFonts w:ascii="微软雅黑" w:hAnsi="微软雅黑" w:eastAsia="微软雅黑" w:cstheme="minorBidi"/>
                                  <w:b/>
                                  <w:bCs/>
                                  <w:color w:val="046A6A"/>
                                  <w:kern w:val="24"/>
                                  <w:sz w:val="21"/>
                                  <w:szCs w:val="21"/>
                                </w:rPr>
                              </w:pPr>
                              <w:r>
                                <w:rPr>
                                  <w:rFonts w:hint="eastAsia" w:ascii="微软雅黑" w:hAnsi="微软雅黑" w:eastAsia="微软雅黑" w:cstheme="minorBidi"/>
                                  <w:b/>
                                  <w:bCs/>
                                  <w:color w:val="046A6A"/>
                                  <w:kern w:val="24"/>
                                  <w:sz w:val="21"/>
                                  <w:szCs w:val="21"/>
                                </w:rPr>
                                <w:t>201</w:t>
                              </w:r>
                              <w:r>
                                <w:rPr>
                                  <w:rFonts w:hint="eastAsia" w:ascii="微软雅黑" w:hAnsi="微软雅黑" w:eastAsia="微软雅黑" w:cstheme="minorBidi"/>
                                  <w:b/>
                                  <w:bCs/>
                                  <w:color w:val="046A6A"/>
                                  <w:kern w:val="24"/>
                                  <w:sz w:val="21"/>
                                  <w:szCs w:val="21"/>
                                  <w:lang w:val="en-US" w:eastAsia="zh-CN"/>
                                </w:rPr>
                                <w:t>6</w:t>
                              </w:r>
                              <w:r>
                                <w:rPr>
                                  <w:rFonts w:hint="eastAsia" w:ascii="微软雅黑" w:hAnsi="微软雅黑" w:eastAsia="微软雅黑" w:cstheme="minorBidi"/>
                                  <w:b/>
                                  <w:bCs/>
                                  <w:color w:val="046A6A"/>
                                  <w:kern w:val="24"/>
                                  <w:sz w:val="21"/>
                                  <w:szCs w:val="21"/>
                                </w:rPr>
                                <w:t>.</w:t>
                              </w:r>
                              <w:r>
                                <w:rPr>
                                  <w:rFonts w:hint="eastAsia" w:ascii="微软雅黑" w:hAnsi="微软雅黑" w:eastAsia="微软雅黑" w:cstheme="minorBidi"/>
                                  <w:b/>
                                  <w:bCs/>
                                  <w:color w:val="046A6A"/>
                                  <w:kern w:val="24"/>
                                  <w:sz w:val="21"/>
                                  <w:szCs w:val="21"/>
                                  <w:lang w:val="en-US" w:eastAsia="zh-CN"/>
                                </w:rPr>
                                <w:t>07</w:t>
                              </w:r>
                              <w:r>
                                <w:rPr>
                                  <w:rFonts w:hint="eastAsia" w:ascii="微软雅黑" w:hAnsi="微软雅黑" w:eastAsia="微软雅黑" w:cstheme="minorBidi"/>
                                  <w:b/>
                                  <w:bCs/>
                                  <w:color w:val="046A6A"/>
                                  <w:kern w:val="24"/>
                                  <w:sz w:val="21"/>
                                  <w:szCs w:val="21"/>
                                </w:rPr>
                                <w:t>-201</w:t>
                              </w:r>
                              <w:r>
                                <w:rPr>
                                  <w:rFonts w:hint="eastAsia" w:ascii="微软雅黑" w:hAnsi="微软雅黑" w:eastAsia="微软雅黑" w:cstheme="minorBidi"/>
                                  <w:b/>
                                  <w:bCs/>
                                  <w:color w:val="046A6A"/>
                                  <w:kern w:val="24"/>
                                  <w:sz w:val="21"/>
                                  <w:szCs w:val="21"/>
                                  <w:lang w:val="en-US" w:eastAsia="zh-CN"/>
                                </w:rPr>
                                <w:t>7</w:t>
                              </w:r>
                              <w:r>
                                <w:rPr>
                                  <w:rFonts w:hint="eastAsia" w:ascii="微软雅黑" w:hAnsi="微软雅黑" w:eastAsia="微软雅黑" w:cstheme="minorBidi"/>
                                  <w:b/>
                                  <w:bCs/>
                                  <w:color w:val="046A6A"/>
                                  <w:kern w:val="24"/>
                                  <w:sz w:val="21"/>
                                  <w:szCs w:val="21"/>
                                </w:rPr>
                                <w:t>.</w:t>
                              </w:r>
                              <w:r>
                                <w:rPr>
                                  <w:rFonts w:hint="eastAsia" w:ascii="微软雅黑" w:hAnsi="微软雅黑" w:eastAsia="微软雅黑" w:cstheme="minorBidi"/>
                                  <w:b/>
                                  <w:bCs/>
                                  <w:color w:val="046A6A"/>
                                  <w:kern w:val="24"/>
                                  <w:sz w:val="21"/>
                                  <w:szCs w:val="21"/>
                                  <w:lang w:val="en-US" w:eastAsia="zh-CN"/>
                                </w:rPr>
                                <w:t>12</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 xml:space="preserve">去哪儿科技有限公司 </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 xml:space="preserve"> </w:t>
                              </w:r>
                              <w:r>
                                <w:rPr>
                                  <w:rFonts w:hint="eastAsia" w:ascii="微软雅黑" w:hAnsi="微软雅黑" w:eastAsia="微软雅黑" w:cstheme="minorBidi"/>
                                  <w:b/>
                                  <w:bCs/>
                                  <w:color w:val="046A6A"/>
                                  <w:kern w:val="24"/>
                                  <w:sz w:val="21"/>
                                  <w:szCs w:val="21"/>
                                  <w:lang w:val="en-US" w:eastAsia="zh-CN"/>
                                </w:rPr>
                                <w:tab/>
                              </w:r>
                              <w:r>
                                <w:rPr>
                                  <w:rFonts w:hint="eastAsia" w:ascii="微软雅黑" w:hAnsi="微软雅黑" w:eastAsia="微软雅黑" w:cstheme="minorBidi"/>
                                  <w:b/>
                                  <w:bCs/>
                                  <w:color w:val="046A6A"/>
                                  <w:kern w:val="24"/>
                                  <w:sz w:val="21"/>
                                  <w:szCs w:val="21"/>
                                  <w:lang w:val="en-US" w:eastAsia="zh-CN"/>
                                </w:rPr>
                                <w:tab/>
                              </w:r>
                              <w:r>
                                <w:rPr>
                                  <w:rFonts w:hint="eastAsia" w:ascii="微软雅黑" w:hAnsi="微软雅黑" w:eastAsia="微软雅黑" w:cstheme="minorBidi"/>
                                  <w:b/>
                                  <w:bCs/>
                                  <w:color w:val="046A6A"/>
                                  <w:kern w:val="24"/>
                                  <w:sz w:val="21"/>
                                  <w:szCs w:val="21"/>
                                  <w:lang w:val="en-US" w:eastAsia="zh-CN"/>
                                </w:rPr>
                                <w:tab/>
                              </w:r>
                              <w:r>
                                <w:rPr>
                                  <w:rFonts w:hint="eastAsia" w:ascii="微软雅黑" w:hAnsi="微软雅黑" w:eastAsia="微软雅黑" w:cstheme="minorBidi"/>
                                  <w:b/>
                                  <w:bCs/>
                                  <w:color w:val="046A6A"/>
                                  <w:kern w:val="24"/>
                                  <w:sz w:val="21"/>
                                  <w:szCs w:val="21"/>
                                  <w:lang w:val="en-US" w:eastAsia="zh-CN"/>
                                </w:rPr>
                                <w:t xml:space="preserve">          Java</w:t>
                              </w:r>
                              <w:r>
                                <w:rPr>
                                  <w:rFonts w:hint="eastAsia" w:ascii="微软雅黑" w:hAnsi="微软雅黑" w:eastAsia="微软雅黑" w:cstheme="minorBidi"/>
                                  <w:b/>
                                  <w:bCs/>
                                  <w:color w:val="046A6A"/>
                                  <w:kern w:val="24"/>
                                  <w:sz w:val="21"/>
                                  <w:szCs w:val="21"/>
                                </w:rPr>
                                <w:t>大数据工程师</w:t>
                              </w:r>
                            </w:p>
                            <w:p>
                              <w:pPr>
                                <w:ind w:firstLine="420"/>
                                <w:rPr>
                                  <w:rFonts w:ascii="微软雅黑" w:hAnsi="微软雅黑" w:eastAsia="微软雅黑"/>
                                  <w:sz w:val="18"/>
                                  <w:szCs w:val="18"/>
                                </w:rPr>
                              </w:pPr>
                              <w:r>
                                <w:rPr>
                                  <w:rFonts w:hint="eastAsia" w:ascii="微软雅黑" w:hAnsi="微软雅黑" w:eastAsia="微软雅黑" w:cs="微软雅黑"/>
                                  <w:sz w:val="18"/>
                                  <w:szCs w:val="18"/>
                                </w:rPr>
                                <w:t>工作描述：主要参与</w:t>
                              </w:r>
                              <w:r>
                                <w:rPr>
                                  <w:rFonts w:hint="eastAsia" w:ascii="微软雅黑" w:hAnsi="微软雅黑" w:eastAsia="微软雅黑" w:cs="微软雅黑"/>
                                  <w:sz w:val="18"/>
                                  <w:szCs w:val="18"/>
                                  <w:lang w:val="en-US" w:eastAsia="zh-CN"/>
                                </w:rPr>
                                <w:t>医疗大数据项目</w:t>
                              </w:r>
                              <w:r>
                                <w:rPr>
                                  <w:rFonts w:hint="eastAsia" w:ascii="微软雅黑" w:hAnsi="微软雅黑" w:eastAsia="微软雅黑" w:cs="微软雅黑"/>
                                  <w:sz w:val="18"/>
                                  <w:szCs w:val="18"/>
                                </w:rPr>
                                <w:t>的</w:t>
                              </w:r>
                              <w:r>
                                <w:rPr>
                                  <w:rFonts w:hint="eastAsia" w:ascii="微软雅黑" w:hAnsi="微软雅黑" w:eastAsia="微软雅黑" w:cs="微软雅黑"/>
                                  <w:sz w:val="18"/>
                                  <w:szCs w:val="18"/>
                                  <w:lang w:val="en-US" w:eastAsia="zh-CN"/>
                                </w:rPr>
                                <w:t>需求分析和开发</w:t>
                              </w:r>
                            </w:p>
                            <w:p>
                              <w:pPr>
                                <w:pStyle w:val="6"/>
                                <w:snapToGrid w:val="0"/>
                                <w:ind w:left="360" w:firstLine="0" w:firstLineChars="0"/>
                                <w:rPr>
                                  <w:color w:val="595959"/>
                                  <w:sz w:val="18"/>
                                </w:rPr>
                              </w:pPr>
                            </w:p>
                          </w:txbxContent>
                        </wps:txbx>
                        <wps:bodyPr vert="horz" wrap="square" lIns="91440" tIns="45720" rIns="91440" bIns="45720" numCol="1" anchor="ctr" anchorCtr="0" compatLnSpc="1">
                          <a:noAutofit/>
                        </wps:bodyPr>
                      </wps:wsp>
                      <wps:wsp>
                        <wps:cNvPr id="16" name="五边形 16"/>
                        <wps:cNvSpPr/>
                        <wps:spPr>
                          <a:xfrm flipV="1">
                            <a:off x="266709" y="3247930"/>
                            <a:ext cx="1956499" cy="252088"/>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wpg:grpSp>
                        <wpg:cNvPr id="19" name="组合 18"/>
                        <wpg:cNvGrpSpPr/>
                        <wpg:grpSpPr>
                          <a:xfrm>
                            <a:off x="696748" y="436822"/>
                            <a:ext cx="3952960" cy="1729054"/>
                            <a:chOff x="696748" y="436822"/>
                            <a:chExt cx="3952960" cy="1729054"/>
                          </a:xfrm>
                        </wpg:grpSpPr>
                        <wps:wsp>
                          <wps:cNvPr id="40" name="矩形 40"/>
                          <wps:cNvSpPr/>
                          <wps:spPr>
                            <a:xfrm>
                              <a:off x="696748" y="436822"/>
                              <a:ext cx="3952960" cy="1729054"/>
                            </a:xfrm>
                            <a:prstGeom prst="rect">
                              <a:avLst/>
                            </a:prstGeom>
                            <a:noFill/>
                          </wps:spPr>
                          <wps:txbx>
                            <w:txbxContent>
                              <w:p>
                                <w:pPr>
                                  <w:pStyle w:val="2"/>
                                  <w:snapToGrid w:val="0"/>
                                  <w:spacing w:before="0" w:beforeAutospacing="0" w:after="0" w:afterAutospacing="0"/>
                                  <w:rPr>
                                    <w:color w:val="046A6A"/>
                                  </w:rPr>
                                </w:pPr>
                                <w:r>
                                  <w:rPr>
                                    <w:rFonts w:hint="eastAsia" w:ascii="方正兰亭粗黑简体" w:eastAsia="方正兰亭粗黑简体" w:cstheme="minorBidi"/>
                                    <w:color w:val="046A6A"/>
                                    <w:spacing w:val="60"/>
                                    <w:kern w:val="24"/>
                                    <w:sz w:val="44"/>
                                    <w:szCs w:val="44"/>
                                    <w:lang w:val="en-US" w:eastAsia="zh-CN"/>
                                  </w:rPr>
                                  <w:t>xx</w:t>
                                </w:r>
                                <w:r>
                                  <w:rPr>
                                    <w:rFonts w:hint="eastAsia" w:ascii="方正兰亭粗黑简体" w:eastAsia="方正兰亭粗黑简体" w:cstheme="minorBidi"/>
                                    <w:color w:val="046A6A"/>
                                    <w:spacing w:val="60"/>
                                    <w:kern w:val="24"/>
                                    <w:sz w:val="56"/>
                                    <w:szCs w:val="56"/>
                                  </w:rPr>
                                  <w:t xml:space="preserve"> </w:t>
                                </w:r>
                              </w:p>
                              <w:p>
                                <w:pPr>
                                  <w:pStyle w:val="2"/>
                                  <w:snapToGrid w:val="0"/>
                                  <w:spacing w:before="0" w:beforeAutospacing="0" w:after="0" w:afterAutospacing="0" w:line="360" w:lineRule="auto"/>
                                </w:pPr>
                                <w:r>
                                  <w:rPr>
                                    <w:rFonts w:hint="eastAsia" w:ascii="微软雅黑" w:hAnsi="微软雅黑" w:eastAsia="微软雅黑" w:cstheme="minorBidi"/>
                                    <w:b/>
                                    <w:bCs/>
                                    <w:color w:val="046A6A"/>
                                    <w:kern w:val="24"/>
                                    <w:sz w:val="20"/>
                                    <w:szCs w:val="20"/>
                                  </w:rPr>
                                  <w:t>性别</w:t>
                                </w:r>
                                <w:r>
                                  <w:rPr>
                                    <w:rFonts w:hint="eastAsia" w:ascii="微软雅黑" w:hAnsi="微软雅黑" w:eastAsia="微软雅黑" w:cstheme="minorBidi"/>
                                    <w:color w:val="404040"/>
                                    <w:kern w:val="24"/>
                                    <w:sz w:val="20"/>
                                    <w:szCs w:val="20"/>
                                  </w:rPr>
                                  <w:t xml:space="preserve">：男       </w:t>
                                </w:r>
                                <w:r>
                                  <w:rPr>
                                    <w:rFonts w:hint="eastAsia" w:ascii="微软雅黑" w:hAnsi="微软雅黑" w:eastAsia="微软雅黑" w:cstheme="minorBidi"/>
                                    <w:color w:val="404040"/>
                                    <w:kern w:val="24"/>
                                    <w:sz w:val="20"/>
                                    <w:szCs w:val="20"/>
                                  </w:rPr>
                                  <w:tab/>
                                </w:r>
                                <w:r>
                                  <w:rPr>
                                    <w:rFonts w:hint="eastAsia" w:ascii="微软雅黑" w:hAnsi="微软雅黑" w:eastAsia="微软雅黑" w:cstheme="minorBidi"/>
                                    <w:color w:val="404040"/>
                                    <w:kern w:val="24"/>
                                    <w:sz w:val="20"/>
                                    <w:szCs w:val="20"/>
                                  </w:rPr>
                                  <w:tab/>
                                </w:r>
                                <w:r>
                                  <w:rPr>
                                    <w:rFonts w:hint="eastAsia" w:ascii="微软雅黑" w:hAnsi="微软雅黑" w:eastAsia="微软雅黑" w:cstheme="minorBidi"/>
                                    <w:color w:val="404040"/>
                                    <w:kern w:val="24"/>
                                    <w:sz w:val="20"/>
                                    <w:szCs w:val="20"/>
                                  </w:rPr>
                                  <w:tab/>
                                </w:r>
                                <w:r>
                                  <w:rPr>
                                    <w:rFonts w:hint="eastAsia" w:ascii="微软雅黑" w:hAnsi="微软雅黑" w:eastAsia="微软雅黑" w:cstheme="minorBidi"/>
                                    <w:color w:val="404040"/>
                                    <w:kern w:val="24"/>
                                    <w:sz w:val="20"/>
                                    <w:szCs w:val="20"/>
                                    <w:lang w:val="en-US" w:eastAsia="zh-CN"/>
                                  </w:rPr>
                                  <w:t xml:space="preserve">   </w:t>
                                </w:r>
                                <w:r>
                                  <w:rPr>
                                    <w:rFonts w:hint="eastAsia" w:ascii="微软雅黑" w:hAnsi="微软雅黑" w:eastAsia="微软雅黑" w:cstheme="minorBidi"/>
                                    <w:b/>
                                    <w:bCs/>
                                    <w:color w:val="046A6A"/>
                                    <w:kern w:val="24"/>
                                    <w:sz w:val="20"/>
                                    <w:szCs w:val="20"/>
                                  </w:rPr>
                                  <w:t>现居</w:t>
                                </w:r>
                                <w:r>
                                  <w:rPr>
                                    <w:rFonts w:hint="eastAsia" w:ascii="微软雅黑" w:hAnsi="微软雅黑" w:eastAsia="微软雅黑" w:cstheme="minorBidi"/>
                                    <w:color w:val="404040"/>
                                    <w:kern w:val="24"/>
                                    <w:sz w:val="20"/>
                                    <w:szCs w:val="20"/>
                                  </w:rPr>
                                  <w:t xml:space="preserve">：北京海淀    </w:t>
                                </w:r>
                              </w:p>
                              <w:p>
                                <w:pPr>
                                  <w:pStyle w:val="2"/>
                                  <w:snapToGrid w:val="0"/>
                                  <w:spacing w:before="0" w:beforeAutospacing="0" w:after="0" w:afterAutospacing="0" w:line="360" w:lineRule="auto"/>
                                </w:pPr>
                                <w:r>
                                  <w:rPr>
                                    <w:rFonts w:hint="eastAsia" w:ascii="微软雅黑" w:hAnsi="微软雅黑" w:eastAsia="微软雅黑" w:cstheme="minorBidi"/>
                                    <w:b/>
                                    <w:bCs/>
                                    <w:color w:val="046A6A"/>
                                    <w:kern w:val="24"/>
                                    <w:sz w:val="20"/>
                                    <w:szCs w:val="20"/>
                                  </w:rPr>
                                  <w:t>学历</w:t>
                                </w:r>
                                <w:r>
                                  <w:rPr>
                                    <w:rFonts w:hint="eastAsia" w:ascii="微软雅黑" w:hAnsi="微软雅黑" w:eastAsia="微软雅黑" w:cstheme="minorBidi"/>
                                    <w:color w:val="404040"/>
                                    <w:kern w:val="24"/>
                                    <w:sz w:val="20"/>
                                    <w:szCs w:val="20"/>
                                  </w:rPr>
                                  <w:t>： 本科</w:t>
                                </w:r>
                                <w:r>
                                  <w:rPr>
                                    <w:rFonts w:hint="eastAsia" w:ascii="微软雅黑" w:hAnsi="微软雅黑" w:eastAsia="微软雅黑" w:cstheme="minorBidi"/>
                                    <w:color w:val="404040"/>
                                    <w:kern w:val="24"/>
                                    <w:sz w:val="20"/>
                                    <w:szCs w:val="20"/>
                                    <w:lang w:val="en-US" w:eastAsia="zh-CN"/>
                                  </w:rPr>
                                  <w:t xml:space="preserve">             </w:t>
                                </w:r>
                                <w:r>
                                  <w:rPr>
                                    <w:rFonts w:hint="eastAsia" w:ascii="微软雅黑" w:hAnsi="微软雅黑" w:eastAsia="微软雅黑" w:cstheme="minorBidi"/>
                                    <w:color w:val="404040"/>
                                    <w:kern w:val="24"/>
                                    <w:sz w:val="20"/>
                                    <w:szCs w:val="20"/>
                                  </w:rPr>
                                  <w:t xml:space="preserve">    </w:t>
                                </w:r>
                                <w:r>
                                  <w:rPr>
                                    <w:rFonts w:hint="eastAsia" w:ascii="微软雅黑" w:hAnsi="微软雅黑" w:eastAsia="微软雅黑" w:cstheme="minorBidi"/>
                                    <w:b/>
                                    <w:bCs/>
                                    <w:color w:val="046A6A"/>
                                    <w:kern w:val="24"/>
                                    <w:sz w:val="20"/>
                                    <w:szCs w:val="20"/>
                                  </w:rPr>
                                  <w:t>专业</w:t>
                                </w:r>
                                <w:r>
                                  <w:rPr>
                                    <w:rFonts w:hint="eastAsia" w:ascii="微软雅黑" w:hAnsi="微软雅黑" w:eastAsia="微软雅黑" w:cstheme="minorBidi"/>
                                    <w:color w:val="404040"/>
                                    <w:kern w:val="24"/>
                                    <w:sz w:val="20"/>
                                    <w:szCs w:val="20"/>
                                  </w:rPr>
                                  <w:t>：</w:t>
                                </w:r>
                              </w:p>
                              <w:p>
                                <w:pPr>
                                  <w:pStyle w:val="2"/>
                                  <w:snapToGrid w:val="0"/>
                                  <w:spacing w:before="0" w:beforeAutospacing="0" w:after="0" w:afterAutospacing="0" w:line="360" w:lineRule="auto"/>
                                  <w:rPr>
                                    <w:rFonts w:ascii="微软雅黑" w:hAnsi="微软雅黑" w:eastAsia="微软雅黑" w:cstheme="minorBidi"/>
                                    <w:color w:val="404040"/>
                                    <w:kern w:val="24"/>
                                    <w:sz w:val="20"/>
                                    <w:szCs w:val="20"/>
                                  </w:rPr>
                                </w:pPr>
                                <w:r>
                                  <w:rPr>
                                    <w:rFonts w:hint="eastAsia" w:ascii="微软雅黑" w:hAnsi="微软雅黑" w:eastAsia="微软雅黑" w:cstheme="minorBidi"/>
                                    <w:b/>
                                    <w:bCs/>
                                    <w:color w:val="046A6A"/>
                                    <w:kern w:val="24"/>
                                    <w:sz w:val="20"/>
                                    <w:szCs w:val="20"/>
                                  </w:rPr>
                                  <w:t>生日</w:t>
                                </w:r>
                                <w:r>
                                  <w:rPr>
                                    <w:rFonts w:hint="eastAsia" w:ascii="微软雅黑" w:hAnsi="微软雅黑" w:eastAsia="微软雅黑" w:cstheme="minorBidi"/>
                                    <w:color w:val="404040"/>
                                    <w:kern w:val="24"/>
                                    <w:sz w:val="20"/>
                                    <w:szCs w:val="20"/>
                                  </w:rPr>
                                  <w:t>：19</w:t>
                                </w:r>
                                <w:r>
                                  <w:rPr>
                                    <w:rFonts w:hint="eastAsia" w:ascii="微软雅黑" w:hAnsi="微软雅黑" w:eastAsia="微软雅黑" w:cstheme="minorBidi"/>
                                    <w:color w:val="404040"/>
                                    <w:kern w:val="24"/>
                                    <w:sz w:val="20"/>
                                    <w:szCs w:val="20"/>
                                    <w:lang w:val="en-US" w:eastAsia="zh-CN"/>
                                  </w:rPr>
                                  <w:t xml:space="preserve">9         </w:t>
                                </w:r>
                                <w:r>
                                  <w:rPr>
                                    <w:rFonts w:hint="eastAsia" w:ascii="微软雅黑" w:hAnsi="微软雅黑" w:eastAsia="微软雅黑" w:cstheme="minorBidi"/>
                                    <w:color w:val="404040"/>
                                    <w:kern w:val="24"/>
                                    <w:sz w:val="20"/>
                                    <w:szCs w:val="20"/>
                                  </w:rPr>
                                  <w:t xml:space="preserve">        </w:t>
                                </w:r>
                                <w:r>
                                  <w:rPr>
                                    <w:rFonts w:hint="eastAsia" w:ascii="微软雅黑" w:hAnsi="微软雅黑" w:eastAsia="微软雅黑" w:cstheme="minorBidi"/>
                                    <w:b/>
                                    <w:bCs/>
                                    <w:color w:val="70AD47" w:themeColor="accent6"/>
                                    <w:kern w:val="24"/>
                                    <w:sz w:val="20"/>
                                    <w:szCs w:val="20"/>
                                    <w14:textFill>
                                      <w14:solidFill>
                                        <w14:schemeClr w14:val="accent6"/>
                                      </w14:solidFill>
                                    </w14:textFill>
                                  </w:rPr>
                                  <w:t xml:space="preserve"> </w:t>
                                </w:r>
                                <w:r>
                                  <w:rPr>
                                    <w:rFonts w:hint="eastAsia" w:ascii="微软雅黑" w:hAnsi="微软雅黑" w:eastAsia="微软雅黑" w:cstheme="minorBidi"/>
                                    <w:b/>
                                    <w:bCs/>
                                    <w:color w:val="046A6A"/>
                                    <w:kern w:val="24"/>
                                    <w:sz w:val="20"/>
                                    <w:szCs w:val="20"/>
                                  </w:rPr>
                                  <w:t>英语</w:t>
                                </w:r>
                                <w:r>
                                  <w:rPr>
                                    <w:rFonts w:hint="eastAsia" w:ascii="微软雅黑" w:hAnsi="微软雅黑" w:eastAsia="微软雅黑" w:cstheme="minorBidi"/>
                                    <w:color w:val="404040"/>
                                    <w:kern w:val="24"/>
                                    <w:sz w:val="20"/>
                                    <w:szCs w:val="20"/>
                                  </w:rPr>
                                  <w:t>：CET-4</w:t>
                                </w:r>
                              </w:p>
                              <w:p>
                                <w:pPr>
                                  <w:pStyle w:val="2"/>
                                  <w:snapToGrid w:val="0"/>
                                  <w:spacing w:before="0" w:beforeAutospacing="0" w:after="0" w:afterAutospacing="0" w:line="360" w:lineRule="auto"/>
                                  <w:rPr>
                                    <w:rFonts w:ascii="微软雅黑" w:hAnsi="微软雅黑" w:eastAsia="微软雅黑" w:cstheme="minorBidi"/>
                                    <w:color w:val="404040"/>
                                    <w:kern w:val="24"/>
                                    <w:sz w:val="20"/>
                                    <w:szCs w:val="20"/>
                                  </w:rPr>
                                </w:pPr>
                                <w:r>
                                  <w:rPr>
                                    <w:rFonts w:hint="eastAsia" w:ascii="微软雅黑" w:hAnsi="微软雅黑" w:eastAsia="微软雅黑" w:cstheme="minorBidi"/>
                                    <w:b/>
                                    <w:bCs/>
                                    <w:color w:val="046A6A"/>
                                    <w:kern w:val="24"/>
                                    <w:sz w:val="20"/>
                                    <w:szCs w:val="20"/>
                                  </w:rPr>
                                  <w:t>电话</w:t>
                                </w:r>
                                <w:r>
                                  <w:rPr>
                                    <w:rFonts w:hint="eastAsia" w:ascii="微软雅黑" w:hAnsi="微软雅黑" w:eastAsia="微软雅黑" w:cstheme="minorBidi"/>
                                    <w:color w:val="404040"/>
                                    <w:kern w:val="24"/>
                                    <w:sz w:val="20"/>
                                    <w:szCs w:val="20"/>
                                  </w:rPr>
                                  <w:t xml:space="preserve">：（北京） </w:t>
                                </w:r>
                                <w:r>
                                  <w:rPr>
                                    <w:rFonts w:hint="eastAsia" w:ascii="微软雅黑" w:hAnsi="微软雅黑" w:eastAsia="微软雅黑" w:cstheme="minorBidi"/>
                                    <w:color w:val="404040"/>
                                    <w:kern w:val="24"/>
                                    <w:sz w:val="20"/>
                                    <w:szCs w:val="20"/>
                                    <w:lang w:val="en-US" w:eastAsia="zh-CN"/>
                                  </w:rPr>
                                  <w:t xml:space="preserve">             </w:t>
                                </w:r>
                                <w:r>
                                  <w:rPr>
                                    <w:rFonts w:hint="eastAsia" w:ascii="微软雅黑" w:hAnsi="微软雅黑" w:eastAsia="微软雅黑" w:cstheme="minorBidi"/>
                                    <w:b/>
                                    <w:bCs/>
                                    <w:color w:val="046A6A"/>
                                    <w:kern w:val="24"/>
                                    <w:sz w:val="20"/>
                                    <w:szCs w:val="20"/>
                                  </w:rPr>
                                  <w:t>邮箱</w:t>
                                </w:r>
                                <w:r>
                                  <w:rPr>
                                    <w:rFonts w:hint="eastAsia" w:ascii="微软雅黑" w:hAnsi="微软雅黑" w:eastAsia="微软雅黑" w:cstheme="minorBidi"/>
                                    <w:color w:val="404040"/>
                                    <w:kern w:val="24"/>
                                    <w:sz w:val="20"/>
                                    <w:szCs w:val="20"/>
                                  </w:rPr>
                                  <w:t>：</w:t>
                                </w:r>
                              </w:p>
                              <w:p>
                                <w:pPr>
                                  <w:pStyle w:val="2"/>
                                  <w:snapToGrid w:val="0"/>
                                  <w:spacing w:before="0" w:beforeAutospacing="0" w:after="0" w:afterAutospacing="0" w:line="360" w:lineRule="auto"/>
                                </w:pPr>
                                <w:r>
                                  <w:rPr>
                                    <w:rFonts w:hint="eastAsia" w:ascii="微软雅黑" w:hAnsi="微软雅黑" w:eastAsia="微软雅黑" w:cstheme="minorBidi"/>
                                    <w:color w:val="404040"/>
                                    <w:kern w:val="24"/>
                                    <w:sz w:val="20"/>
                                    <w:szCs w:val="20"/>
                                  </w:rPr>
                                  <w:t xml:space="preserve">  </w:t>
                                </w:r>
                              </w:p>
                            </w:txbxContent>
                          </wps:txbx>
                          <wps:bodyPr wrap="square">
                            <a:noAutofit/>
                          </wps:bodyPr>
                        </wps:wsp>
                        <wpg:grpSp>
                          <wpg:cNvPr id="20" name="组合 41"/>
                          <wpg:cNvGrpSpPr/>
                          <wpg:grpSpPr>
                            <a:xfrm>
                              <a:off x="753126" y="1113123"/>
                              <a:ext cx="3607513" cy="616567"/>
                              <a:chOff x="752568" y="1113123"/>
                              <a:chExt cx="3249150" cy="616567"/>
                            </a:xfrm>
                          </wpg:grpSpPr>
                          <wps:wsp>
                            <wps:cNvPr id="42" name="直接连接符 42"/>
                            <wps:cNvCnPr/>
                            <wps:spPr>
                              <a:xfrm>
                                <a:off x="752568" y="1729690"/>
                                <a:ext cx="3238283" cy="0"/>
                              </a:xfrm>
                              <a:prstGeom prst="line">
                                <a:avLst/>
                              </a:prstGeom>
                              <a:noFill/>
                              <a:ln w="6350" cap="flat" cmpd="sng" algn="ctr">
                                <a:solidFill>
                                  <a:srgbClr val="E7E6E6">
                                    <a:lumMod val="75000"/>
                                  </a:srgbClr>
                                </a:solidFill>
                                <a:prstDash val="solid"/>
                                <a:miter lim="800000"/>
                              </a:ln>
                              <a:effectLst/>
                            </wps:spPr>
                            <wps:bodyPr/>
                          </wps:wsp>
                          <wps:wsp>
                            <wps:cNvPr id="43" name="直接连接符 43"/>
                            <wps:cNvCnPr/>
                            <wps:spPr>
                              <a:xfrm>
                                <a:off x="763435" y="1427439"/>
                                <a:ext cx="3238283" cy="0"/>
                              </a:xfrm>
                              <a:prstGeom prst="line">
                                <a:avLst/>
                              </a:prstGeom>
                              <a:noFill/>
                              <a:ln w="6350" cap="flat" cmpd="sng" algn="ctr">
                                <a:solidFill>
                                  <a:srgbClr val="E7E6E6">
                                    <a:lumMod val="75000"/>
                                  </a:srgbClr>
                                </a:solidFill>
                                <a:prstDash val="solid"/>
                                <a:miter lim="800000"/>
                              </a:ln>
                              <a:effectLst/>
                            </wps:spPr>
                            <wps:bodyPr/>
                          </wps:wsp>
                          <wps:wsp>
                            <wps:cNvPr id="44" name="直接连接符 44"/>
                            <wps:cNvCnPr/>
                            <wps:spPr>
                              <a:xfrm>
                                <a:off x="758288" y="1113123"/>
                                <a:ext cx="3238283" cy="0"/>
                              </a:xfrm>
                              <a:prstGeom prst="line">
                                <a:avLst/>
                              </a:prstGeom>
                              <a:noFill/>
                              <a:ln w="6350" cap="flat" cmpd="sng" algn="ctr">
                                <a:solidFill>
                                  <a:srgbClr val="E7E6E6">
                                    <a:lumMod val="75000"/>
                                  </a:srgbClr>
                                </a:solidFill>
                                <a:prstDash val="solid"/>
                                <a:miter lim="800000"/>
                              </a:ln>
                              <a:effectLst/>
                            </wps:spPr>
                            <wps:bodyPr/>
                          </wps:wsp>
                        </wpg:grpSp>
                      </wpg:grpSp>
                      <wps:wsp>
                        <wps:cNvPr id="21" name="矩形 19"/>
                        <wps:cNvSpPr/>
                        <wps:spPr>
                          <a:xfrm rot="5400000" flipV="1">
                            <a:off x="-1372066" y="1399897"/>
                            <a:ext cx="3076573" cy="332441"/>
                          </a:xfrm>
                          <a:prstGeom prst="rect">
                            <a:avLst/>
                          </a:prstGeom>
                          <a:noFill/>
                          <a:ln w="12700" cap="flat" cmpd="sng" algn="ctr">
                            <a:noFill/>
                            <a:prstDash val="solid"/>
                            <a:miter lim="800000"/>
                          </a:ln>
                          <a:effectLst/>
                        </wps:spPr>
                        <wps:txb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wps:txbx>
                        <wps:bodyPr rtlCol="0" anchor="ctr"/>
                      </wps:wsp>
                      <wps:wsp>
                        <wps:cNvPr id="24" name="五边形 22"/>
                        <wps:cNvSpPr/>
                        <wps:spPr>
                          <a:xfrm flipV="1">
                            <a:off x="260993" y="5003019"/>
                            <a:ext cx="1956499" cy="252088"/>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wpg:grpSp>
                        <wpg:cNvPr id="30" name="组合 25"/>
                        <wpg:cNvGrpSpPr/>
                        <wpg:grpSpPr>
                          <a:xfrm>
                            <a:off x="916970" y="3224436"/>
                            <a:ext cx="1105571" cy="2078294"/>
                            <a:chOff x="916970" y="3224436"/>
                            <a:chExt cx="1105571" cy="2078294"/>
                          </a:xfrm>
                        </wpg:grpSpPr>
                        <wps:wsp>
                          <wps:cNvPr id="36" name="文本框 112"/>
                          <wps:cNvSpPr txBox="1"/>
                          <wps:spPr>
                            <a:xfrm>
                              <a:off x="921415" y="4980794"/>
                              <a:ext cx="1101126" cy="321936"/>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专业技能</w:t>
                                </w:r>
                              </w:p>
                            </w:txbxContent>
                          </wps:txbx>
                          <wps:bodyPr wrap="square" rtlCol="0">
                            <a:spAutoFit/>
                          </wps:bodyPr>
                        </wps:wsp>
                        <wps:wsp>
                          <wps:cNvPr id="38" name="文本框 46"/>
                          <wps:cNvSpPr txBox="1"/>
                          <wps:spPr>
                            <a:xfrm>
                              <a:off x="916970" y="3224436"/>
                              <a:ext cx="1101126" cy="320666"/>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工作经历</w:t>
                                </w:r>
                              </w:p>
                            </w:txbxContent>
                          </wps:txbx>
                          <wps:bodyPr wrap="square" rtlCol="0">
                            <a:spAutoFit/>
                          </wps:bodyPr>
                        </wps:wsp>
                      </wpg:grpSp>
                      <wpg:grpSp>
                        <wpg:cNvPr id="32" name="组合 27"/>
                        <wpg:cNvGrpSpPr/>
                        <wpg:grpSpPr>
                          <a:xfrm>
                            <a:off x="707413" y="3276504"/>
                            <a:ext cx="212732" cy="1928439"/>
                            <a:chOff x="707413" y="3276504"/>
                            <a:chExt cx="212732" cy="1928439"/>
                          </a:xfrm>
                          <a:solidFill>
                            <a:srgbClr val="FFFFFF"/>
                          </a:solidFill>
                        </wpg:grpSpPr>
                        <wps:wsp>
                          <wps:cNvPr id="47" name="KSO_Shape"/>
                          <wps:cNvSpPr/>
                          <wps:spPr bwMode="auto">
                            <a:xfrm>
                              <a:off x="758850" y="5058897"/>
                              <a:ext cx="161295" cy="146046"/>
                            </a:xfrm>
                            <a:custGeom>
                              <a:avLst/>
                              <a:gdLst>
                                <a:gd name="T0" fmla="*/ 489274 w 2228850"/>
                                <a:gd name="T1" fmla="*/ 1171178 h 2019300"/>
                                <a:gd name="T2" fmla="*/ 683136 w 2228850"/>
                                <a:gd name="T3" fmla="*/ 1519238 h 2019300"/>
                                <a:gd name="T4" fmla="*/ 1056587 w 2228850"/>
                                <a:gd name="T5" fmla="*/ 1377950 h 2019300"/>
                                <a:gd name="T6" fmla="*/ 970559 w 2228850"/>
                                <a:gd name="T7" fmla="*/ 988219 h 2019300"/>
                                <a:gd name="T8" fmla="*/ 1033990 w 2228850"/>
                                <a:gd name="T9" fmla="*/ 962025 h 2019300"/>
                                <a:gd name="T10" fmla="*/ 1091871 w 2228850"/>
                                <a:gd name="T11" fmla="*/ 1437085 h 2019300"/>
                                <a:gd name="T12" fmla="*/ 629616 w 2228850"/>
                                <a:gd name="T13" fmla="*/ 1562498 h 2019300"/>
                                <a:gd name="T14" fmla="*/ 438529 w 2228850"/>
                                <a:gd name="T15" fmla="*/ 1123950 h 2019300"/>
                                <a:gd name="T16" fmla="*/ 761603 w 2228850"/>
                                <a:gd name="T17" fmla="*/ 832840 h 2019300"/>
                                <a:gd name="T18" fmla="*/ 421481 w 2228850"/>
                                <a:gd name="T19" fmla="*/ 1071482 h 2019300"/>
                                <a:gd name="T20" fmla="*/ 410369 w 2228850"/>
                                <a:gd name="T21" fmla="*/ 1364523 h 2019300"/>
                                <a:gd name="T22" fmla="*/ 723503 w 2228850"/>
                                <a:gd name="T23" fmla="*/ 1626196 h 2019300"/>
                                <a:gd name="T24" fmla="*/ 1080294 w 2228850"/>
                                <a:gd name="T25" fmla="*/ 1505088 h 2019300"/>
                                <a:gd name="T26" fmla="*/ 1187053 w 2228850"/>
                                <a:gd name="T27" fmla="*/ 1194972 h 2019300"/>
                                <a:gd name="T28" fmla="*/ 939403 w 2228850"/>
                                <a:gd name="T29" fmla="*/ 861826 h 2019300"/>
                                <a:gd name="T30" fmla="*/ 989013 w 2228850"/>
                                <a:gd name="T31" fmla="*/ 477060 h 2019300"/>
                                <a:gd name="T32" fmla="*/ 1144985 w 2228850"/>
                                <a:gd name="T33" fmla="*/ 702599 h 2019300"/>
                                <a:gd name="T34" fmla="*/ 1411685 w 2228850"/>
                                <a:gd name="T35" fmla="*/ 749454 h 2019300"/>
                                <a:gd name="T36" fmla="*/ 1373188 w 2228850"/>
                                <a:gd name="T37" fmla="*/ 975390 h 2019300"/>
                                <a:gd name="T38" fmla="*/ 1560116 w 2228850"/>
                                <a:gd name="T39" fmla="*/ 1219194 h 2019300"/>
                                <a:gd name="T40" fmla="*/ 1448991 w 2228850"/>
                                <a:gd name="T41" fmla="*/ 1425673 h 2019300"/>
                                <a:gd name="T42" fmla="*/ 1267222 w 2228850"/>
                                <a:gd name="T43" fmla="*/ 1667095 h 2019300"/>
                                <a:gd name="T44" fmla="*/ 1175544 w 2228850"/>
                                <a:gd name="T45" fmla="*/ 1906134 h 2019300"/>
                                <a:gd name="T46" fmla="*/ 894953 w 2228850"/>
                                <a:gd name="T47" fmla="*/ 1860470 h 2019300"/>
                                <a:gd name="T48" fmla="*/ 731044 w 2228850"/>
                                <a:gd name="T49" fmla="*/ 2017315 h 2019300"/>
                                <a:gd name="T50" fmla="*/ 570309 w 2228850"/>
                                <a:gd name="T51" fmla="*/ 1831881 h 2019300"/>
                                <a:gd name="T52" fmla="*/ 246459 w 2228850"/>
                                <a:gd name="T53" fmla="*/ 1787805 h 2019300"/>
                                <a:gd name="T54" fmla="*/ 203994 w 2228850"/>
                                <a:gd name="T55" fmla="*/ 1546781 h 2019300"/>
                                <a:gd name="T56" fmla="*/ 137715 w 2228850"/>
                                <a:gd name="T57" fmla="*/ 1259695 h 2019300"/>
                                <a:gd name="T58" fmla="*/ 29369 w 2228850"/>
                                <a:gd name="T59" fmla="*/ 1034157 h 2019300"/>
                                <a:gd name="T60" fmla="*/ 249634 w 2228850"/>
                                <a:gd name="T61" fmla="*/ 888430 h 2019300"/>
                                <a:gd name="T62" fmla="*/ 288925 w 2228850"/>
                                <a:gd name="T63" fmla="*/ 622390 h 2019300"/>
                                <a:gd name="T64" fmla="*/ 517128 w 2228850"/>
                                <a:gd name="T65" fmla="*/ 653759 h 2019300"/>
                                <a:gd name="T66" fmla="*/ 775097 w 2228850"/>
                                <a:gd name="T67" fmla="*/ 462766 h 2019300"/>
                                <a:gd name="T68" fmla="*/ 1636253 w 2228850"/>
                                <a:gd name="T69" fmla="*/ 339029 h 2019300"/>
                                <a:gd name="T70" fmla="*/ 1653303 w 2228850"/>
                                <a:gd name="T71" fmla="*/ 573804 h 2019300"/>
                                <a:gd name="T72" fmla="*/ 1888031 w 2228850"/>
                                <a:gd name="T73" fmla="*/ 591283 h 2019300"/>
                                <a:gd name="T74" fmla="*/ 1938387 w 2228850"/>
                                <a:gd name="T75" fmla="*/ 361275 h 2019300"/>
                                <a:gd name="T76" fmla="*/ 1832918 w 2228850"/>
                                <a:gd name="T77" fmla="*/ 242894 h 2019300"/>
                                <a:gd name="T78" fmla="*/ 1989536 w 2228850"/>
                                <a:gd name="T79" fmla="*/ 468135 h 2019300"/>
                                <a:gd name="T80" fmla="*/ 1791285 w 2228850"/>
                                <a:gd name="T81" fmla="*/ 656829 h 2019300"/>
                                <a:gd name="T82" fmla="*/ 1574399 w 2228850"/>
                                <a:gd name="T83" fmla="*/ 489587 h 2019300"/>
                                <a:gd name="T84" fmla="*/ 1708020 w 2228850"/>
                                <a:gd name="T85" fmla="*/ 248853 h 2019300"/>
                                <a:gd name="T86" fmla="*/ 1575304 w 2228850"/>
                                <a:gd name="T87" fmla="*/ 344885 h 2019300"/>
                                <a:gd name="T88" fmla="*/ 1650744 w 2228850"/>
                                <a:gd name="T89" fmla="*/ 635794 h 2019300"/>
                                <a:gd name="T90" fmla="*/ 1949723 w 2228850"/>
                                <a:gd name="T91" fmla="*/ 603250 h 2019300"/>
                                <a:gd name="T92" fmla="*/ 1960841 w 2228850"/>
                                <a:gd name="T93" fmla="*/ 303213 h 2019300"/>
                                <a:gd name="T94" fmla="*/ 1737698 w 2228850"/>
                                <a:gd name="T95" fmla="*/ 39687 h 2019300"/>
                                <a:gd name="T96" fmla="*/ 1949326 w 2228850"/>
                                <a:gd name="T97" fmla="*/ 34131 h 2019300"/>
                                <a:gd name="T98" fmla="*/ 2021193 w 2228850"/>
                                <a:gd name="T99" fmla="*/ 167481 h 2019300"/>
                                <a:gd name="T100" fmla="*/ 2207807 w 2228850"/>
                                <a:gd name="T101" fmla="*/ 295275 h 2019300"/>
                                <a:gd name="T102" fmla="*/ 2145072 w 2228850"/>
                                <a:gd name="T103" fmla="*/ 494904 h 2019300"/>
                                <a:gd name="T104" fmla="*/ 2146661 w 2228850"/>
                                <a:gd name="T105" fmla="*/ 713979 h 2019300"/>
                                <a:gd name="T106" fmla="*/ 1938606 w 2228850"/>
                                <a:gd name="T107" fmla="*/ 781447 h 2019300"/>
                                <a:gd name="T108" fmla="*/ 1834182 w 2228850"/>
                                <a:gd name="T109" fmla="*/ 887413 h 2019300"/>
                                <a:gd name="T110" fmla="*/ 1618186 w 2228850"/>
                                <a:gd name="T111" fmla="*/ 854076 h 2019300"/>
                                <a:gd name="T112" fmla="*/ 1542349 w 2228850"/>
                                <a:gd name="T113" fmla="*/ 733822 h 2019300"/>
                                <a:gd name="T114" fmla="*/ 1362882 w 2228850"/>
                                <a:gd name="T115" fmla="*/ 615157 h 2019300"/>
                                <a:gd name="T116" fmla="*/ 1414895 w 2228850"/>
                                <a:gd name="T117" fmla="*/ 452835 h 2019300"/>
                                <a:gd name="T118" fmla="*/ 1395837 w 2228850"/>
                                <a:gd name="T119" fmla="*/ 209947 h 2019300"/>
                                <a:gd name="T120" fmla="*/ 1619377 w 2228850"/>
                                <a:gd name="T121" fmla="*/ 118269 h 2019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228850" h="2019300">
                                  <a:moveTo>
                                    <a:pt x="788194" y="927497"/>
                                  </a:moveTo>
                                  <a:lnTo>
                                    <a:pt x="772732" y="927894"/>
                                  </a:lnTo>
                                  <a:lnTo>
                                    <a:pt x="756875" y="929085"/>
                                  </a:lnTo>
                                  <a:lnTo>
                                    <a:pt x="741810" y="931069"/>
                                  </a:lnTo>
                                  <a:lnTo>
                                    <a:pt x="726745" y="933847"/>
                                  </a:lnTo>
                                  <a:lnTo>
                                    <a:pt x="711680" y="937022"/>
                                  </a:lnTo>
                                  <a:lnTo>
                                    <a:pt x="697408" y="940991"/>
                                  </a:lnTo>
                                  <a:lnTo>
                                    <a:pt x="683136" y="945753"/>
                                  </a:lnTo>
                                  <a:lnTo>
                                    <a:pt x="669260" y="951706"/>
                                  </a:lnTo>
                                  <a:lnTo>
                                    <a:pt x="655781" y="957660"/>
                                  </a:lnTo>
                                  <a:lnTo>
                                    <a:pt x="642698" y="964406"/>
                                  </a:lnTo>
                                  <a:lnTo>
                                    <a:pt x="630012" y="971947"/>
                                  </a:lnTo>
                                  <a:lnTo>
                                    <a:pt x="617326" y="979488"/>
                                  </a:lnTo>
                                  <a:lnTo>
                                    <a:pt x="605432" y="988219"/>
                                  </a:lnTo>
                                  <a:lnTo>
                                    <a:pt x="593936" y="997347"/>
                                  </a:lnTo>
                                  <a:lnTo>
                                    <a:pt x="583232" y="1006872"/>
                                  </a:lnTo>
                                  <a:lnTo>
                                    <a:pt x="572131" y="1016794"/>
                                  </a:lnTo>
                                  <a:lnTo>
                                    <a:pt x="562220" y="1027510"/>
                                  </a:lnTo>
                                  <a:lnTo>
                                    <a:pt x="552705" y="1038622"/>
                                  </a:lnTo>
                                  <a:lnTo>
                                    <a:pt x="543587" y="1050132"/>
                                  </a:lnTo>
                                  <a:lnTo>
                                    <a:pt x="535262" y="1062038"/>
                                  </a:lnTo>
                                  <a:lnTo>
                                    <a:pt x="526936" y="1074341"/>
                                  </a:lnTo>
                                  <a:lnTo>
                                    <a:pt x="519800" y="1087438"/>
                                  </a:lnTo>
                                  <a:lnTo>
                                    <a:pt x="513061" y="1100535"/>
                                  </a:lnTo>
                                  <a:lnTo>
                                    <a:pt x="507114" y="1114028"/>
                                  </a:lnTo>
                                  <a:lnTo>
                                    <a:pt x="501564" y="1127522"/>
                                  </a:lnTo>
                                  <a:lnTo>
                                    <a:pt x="496806" y="1142207"/>
                                  </a:lnTo>
                                  <a:lnTo>
                                    <a:pt x="492842" y="1156494"/>
                                  </a:lnTo>
                                  <a:lnTo>
                                    <a:pt x="489274" y="1171178"/>
                                  </a:lnTo>
                                  <a:lnTo>
                                    <a:pt x="486499" y="1186260"/>
                                  </a:lnTo>
                                  <a:lnTo>
                                    <a:pt x="484517" y="1201341"/>
                                  </a:lnTo>
                                  <a:lnTo>
                                    <a:pt x="483327" y="1216819"/>
                                  </a:lnTo>
                                  <a:lnTo>
                                    <a:pt x="482931" y="1232694"/>
                                  </a:lnTo>
                                  <a:lnTo>
                                    <a:pt x="483327" y="1248172"/>
                                  </a:lnTo>
                                  <a:lnTo>
                                    <a:pt x="484517" y="1263650"/>
                                  </a:lnTo>
                                  <a:lnTo>
                                    <a:pt x="486499" y="1279129"/>
                                  </a:lnTo>
                                  <a:lnTo>
                                    <a:pt x="489274" y="1294210"/>
                                  </a:lnTo>
                                  <a:lnTo>
                                    <a:pt x="492842" y="1308894"/>
                                  </a:lnTo>
                                  <a:lnTo>
                                    <a:pt x="496806" y="1323579"/>
                                  </a:lnTo>
                                  <a:lnTo>
                                    <a:pt x="501564" y="1337469"/>
                                  </a:lnTo>
                                  <a:lnTo>
                                    <a:pt x="507114" y="1351360"/>
                                  </a:lnTo>
                                  <a:lnTo>
                                    <a:pt x="513061" y="1365250"/>
                                  </a:lnTo>
                                  <a:lnTo>
                                    <a:pt x="519800" y="1377950"/>
                                  </a:lnTo>
                                  <a:lnTo>
                                    <a:pt x="526936" y="1390650"/>
                                  </a:lnTo>
                                  <a:lnTo>
                                    <a:pt x="535262" y="1402954"/>
                                  </a:lnTo>
                                  <a:lnTo>
                                    <a:pt x="543587" y="1415257"/>
                                  </a:lnTo>
                                  <a:lnTo>
                                    <a:pt x="552705" y="1426766"/>
                                  </a:lnTo>
                                  <a:lnTo>
                                    <a:pt x="562220" y="1437879"/>
                                  </a:lnTo>
                                  <a:lnTo>
                                    <a:pt x="572131" y="1448197"/>
                                  </a:lnTo>
                                  <a:lnTo>
                                    <a:pt x="583232" y="1458516"/>
                                  </a:lnTo>
                                  <a:lnTo>
                                    <a:pt x="593936" y="1468041"/>
                                  </a:lnTo>
                                  <a:lnTo>
                                    <a:pt x="605432" y="1477169"/>
                                  </a:lnTo>
                                  <a:lnTo>
                                    <a:pt x="617326" y="1485504"/>
                                  </a:lnTo>
                                  <a:lnTo>
                                    <a:pt x="630012" y="1493441"/>
                                  </a:lnTo>
                                  <a:lnTo>
                                    <a:pt x="642698" y="1500585"/>
                                  </a:lnTo>
                                  <a:lnTo>
                                    <a:pt x="655781" y="1507729"/>
                                  </a:lnTo>
                                  <a:lnTo>
                                    <a:pt x="669260" y="1513682"/>
                                  </a:lnTo>
                                  <a:lnTo>
                                    <a:pt x="683136" y="1519238"/>
                                  </a:lnTo>
                                  <a:lnTo>
                                    <a:pt x="697408" y="1524001"/>
                                  </a:lnTo>
                                  <a:lnTo>
                                    <a:pt x="711680" y="1527969"/>
                                  </a:lnTo>
                                  <a:lnTo>
                                    <a:pt x="726745" y="1531541"/>
                                  </a:lnTo>
                                  <a:lnTo>
                                    <a:pt x="741810" y="1534319"/>
                                  </a:lnTo>
                                  <a:lnTo>
                                    <a:pt x="756875" y="1536304"/>
                                  </a:lnTo>
                                  <a:lnTo>
                                    <a:pt x="772732" y="1537494"/>
                                  </a:lnTo>
                                  <a:lnTo>
                                    <a:pt x="788194" y="1537891"/>
                                  </a:lnTo>
                                  <a:lnTo>
                                    <a:pt x="803655" y="1537494"/>
                                  </a:lnTo>
                                  <a:lnTo>
                                    <a:pt x="819513" y="1536304"/>
                                  </a:lnTo>
                                  <a:lnTo>
                                    <a:pt x="834578" y="1534319"/>
                                  </a:lnTo>
                                  <a:lnTo>
                                    <a:pt x="849643" y="1531541"/>
                                  </a:lnTo>
                                  <a:lnTo>
                                    <a:pt x="864708" y="1527969"/>
                                  </a:lnTo>
                                  <a:lnTo>
                                    <a:pt x="878980" y="1524001"/>
                                  </a:lnTo>
                                  <a:lnTo>
                                    <a:pt x="892855" y="1519238"/>
                                  </a:lnTo>
                                  <a:lnTo>
                                    <a:pt x="907127" y="1513682"/>
                                  </a:lnTo>
                                  <a:lnTo>
                                    <a:pt x="920606" y="1507729"/>
                                  </a:lnTo>
                                  <a:lnTo>
                                    <a:pt x="933689" y="1500585"/>
                                  </a:lnTo>
                                  <a:lnTo>
                                    <a:pt x="946772" y="1493441"/>
                                  </a:lnTo>
                                  <a:lnTo>
                                    <a:pt x="958665" y="1485504"/>
                                  </a:lnTo>
                                  <a:lnTo>
                                    <a:pt x="970559" y="1477169"/>
                                  </a:lnTo>
                                  <a:lnTo>
                                    <a:pt x="982056" y="1468041"/>
                                  </a:lnTo>
                                  <a:lnTo>
                                    <a:pt x="993552" y="1458516"/>
                                  </a:lnTo>
                                  <a:lnTo>
                                    <a:pt x="1003860" y="1448197"/>
                                  </a:lnTo>
                                  <a:lnTo>
                                    <a:pt x="1014168" y="1437879"/>
                                  </a:lnTo>
                                  <a:lnTo>
                                    <a:pt x="1023682" y="1426766"/>
                                  </a:lnTo>
                                  <a:lnTo>
                                    <a:pt x="1032404" y="1415257"/>
                                  </a:lnTo>
                                  <a:lnTo>
                                    <a:pt x="1041522" y="1402954"/>
                                  </a:lnTo>
                                  <a:lnTo>
                                    <a:pt x="1049055" y="1390650"/>
                                  </a:lnTo>
                                  <a:lnTo>
                                    <a:pt x="1056587" y="1377950"/>
                                  </a:lnTo>
                                  <a:lnTo>
                                    <a:pt x="1063327" y="1365250"/>
                                  </a:lnTo>
                                  <a:lnTo>
                                    <a:pt x="1069273" y="1351360"/>
                                  </a:lnTo>
                                  <a:lnTo>
                                    <a:pt x="1074824" y="1337469"/>
                                  </a:lnTo>
                                  <a:lnTo>
                                    <a:pt x="1079581" y="1323579"/>
                                  </a:lnTo>
                                  <a:lnTo>
                                    <a:pt x="1083942" y="1308894"/>
                                  </a:lnTo>
                                  <a:lnTo>
                                    <a:pt x="1087510" y="1294210"/>
                                  </a:lnTo>
                                  <a:lnTo>
                                    <a:pt x="1089889" y="1279129"/>
                                  </a:lnTo>
                                  <a:lnTo>
                                    <a:pt x="1091871" y="1263650"/>
                                  </a:lnTo>
                                  <a:lnTo>
                                    <a:pt x="1093060" y="1248172"/>
                                  </a:lnTo>
                                  <a:lnTo>
                                    <a:pt x="1093457" y="1232694"/>
                                  </a:lnTo>
                                  <a:lnTo>
                                    <a:pt x="1093060" y="1216819"/>
                                  </a:lnTo>
                                  <a:lnTo>
                                    <a:pt x="1091871" y="1201341"/>
                                  </a:lnTo>
                                  <a:lnTo>
                                    <a:pt x="1089889" y="1186260"/>
                                  </a:lnTo>
                                  <a:lnTo>
                                    <a:pt x="1087510" y="1171178"/>
                                  </a:lnTo>
                                  <a:lnTo>
                                    <a:pt x="1083942" y="1156494"/>
                                  </a:lnTo>
                                  <a:lnTo>
                                    <a:pt x="1079581" y="1142207"/>
                                  </a:lnTo>
                                  <a:lnTo>
                                    <a:pt x="1074824" y="1127522"/>
                                  </a:lnTo>
                                  <a:lnTo>
                                    <a:pt x="1069273" y="1114028"/>
                                  </a:lnTo>
                                  <a:lnTo>
                                    <a:pt x="1063327" y="1100535"/>
                                  </a:lnTo>
                                  <a:lnTo>
                                    <a:pt x="1056587" y="1087438"/>
                                  </a:lnTo>
                                  <a:lnTo>
                                    <a:pt x="1049055" y="1074341"/>
                                  </a:lnTo>
                                  <a:lnTo>
                                    <a:pt x="1041522" y="1062038"/>
                                  </a:lnTo>
                                  <a:lnTo>
                                    <a:pt x="1032404" y="1050132"/>
                                  </a:lnTo>
                                  <a:lnTo>
                                    <a:pt x="1023682" y="1038622"/>
                                  </a:lnTo>
                                  <a:lnTo>
                                    <a:pt x="1014168" y="1027510"/>
                                  </a:lnTo>
                                  <a:lnTo>
                                    <a:pt x="1003860" y="1016794"/>
                                  </a:lnTo>
                                  <a:lnTo>
                                    <a:pt x="993552" y="1006872"/>
                                  </a:lnTo>
                                  <a:lnTo>
                                    <a:pt x="982056" y="997347"/>
                                  </a:lnTo>
                                  <a:lnTo>
                                    <a:pt x="970559" y="988219"/>
                                  </a:lnTo>
                                  <a:lnTo>
                                    <a:pt x="958665" y="979488"/>
                                  </a:lnTo>
                                  <a:lnTo>
                                    <a:pt x="946772" y="971947"/>
                                  </a:lnTo>
                                  <a:lnTo>
                                    <a:pt x="933689" y="964406"/>
                                  </a:lnTo>
                                  <a:lnTo>
                                    <a:pt x="920606" y="957660"/>
                                  </a:lnTo>
                                  <a:lnTo>
                                    <a:pt x="907127" y="951706"/>
                                  </a:lnTo>
                                  <a:lnTo>
                                    <a:pt x="892855" y="945753"/>
                                  </a:lnTo>
                                  <a:lnTo>
                                    <a:pt x="878980" y="940991"/>
                                  </a:lnTo>
                                  <a:lnTo>
                                    <a:pt x="864708" y="937022"/>
                                  </a:lnTo>
                                  <a:lnTo>
                                    <a:pt x="849643" y="933847"/>
                                  </a:lnTo>
                                  <a:lnTo>
                                    <a:pt x="834578" y="931069"/>
                                  </a:lnTo>
                                  <a:lnTo>
                                    <a:pt x="819513" y="929085"/>
                                  </a:lnTo>
                                  <a:lnTo>
                                    <a:pt x="803655" y="927894"/>
                                  </a:lnTo>
                                  <a:lnTo>
                                    <a:pt x="788194" y="927497"/>
                                  </a:lnTo>
                                  <a:close/>
                                  <a:moveTo>
                                    <a:pt x="788194" y="866775"/>
                                  </a:moveTo>
                                  <a:lnTo>
                                    <a:pt x="806827" y="867569"/>
                                  </a:lnTo>
                                  <a:lnTo>
                                    <a:pt x="825460" y="868760"/>
                                  </a:lnTo>
                                  <a:lnTo>
                                    <a:pt x="843696" y="871141"/>
                                  </a:lnTo>
                                  <a:lnTo>
                                    <a:pt x="861933" y="874316"/>
                                  </a:lnTo>
                                  <a:lnTo>
                                    <a:pt x="879773" y="878285"/>
                                  </a:lnTo>
                                  <a:lnTo>
                                    <a:pt x="896820" y="883444"/>
                                  </a:lnTo>
                                  <a:lnTo>
                                    <a:pt x="913867" y="889000"/>
                                  </a:lnTo>
                                  <a:lnTo>
                                    <a:pt x="930518" y="895350"/>
                                  </a:lnTo>
                                  <a:lnTo>
                                    <a:pt x="947168" y="903288"/>
                                  </a:lnTo>
                                  <a:lnTo>
                                    <a:pt x="962630" y="911225"/>
                                  </a:lnTo>
                                  <a:lnTo>
                                    <a:pt x="977695" y="919956"/>
                                  </a:lnTo>
                                  <a:lnTo>
                                    <a:pt x="992760" y="929481"/>
                                  </a:lnTo>
                                  <a:lnTo>
                                    <a:pt x="1007032" y="939403"/>
                                  </a:lnTo>
                                  <a:lnTo>
                                    <a:pt x="1020907" y="950516"/>
                                  </a:lnTo>
                                  <a:lnTo>
                                    <a:pt x="1033990" y="962025"/>
                                  </a:lnTo>
                                  <a:lnTo>
                                    <a:pt x="1047073" y="973931"/>
                                  </a:lnTo>
                                  <a:lnTo>
                                    <a:pt x="1058966" y="986631"/>
                                  </a:lnTo>
                                  <a:lnTo>
                                    <a:pt x="1070463" y="1000125"/>
                                  </a:lnTo>
                                  <a:lnTo>
                                    <a:pt x="1081167" y="1014016"/>
                                  </a:lnTo>
                                  <a:lnTo>
                                    <a:pt x="1091871" y="1027906"/>
                                  </a:lnTo>
                                  <a:lnTo>
                                    <a:pt x="1100989" y="1042988"/>
                                  </a:lnTo>
                                  <a:lnTo>
                                    <a:pt x="1109711" y="1058466"/>
                                  </a:lnTo>
                                  <a:lnTo>
                                    <a:pt x="1118036" y="1073944"/>
                                  </a:lnTo>
                                  <a:lnTo>
                                    <a:pt x="1125172" y="1090613"/>
                                  </a:lnTo>
                                  <a:lnTo>
                                    <a:pt x="1131912" y="1106885"/>
                                  </a:lnTo>
                                  <a:lnTo>
                                    <a:pt x="1137859" y="1123950"/>
                                  </a:lnTo>
                                  <a:lnTo>
                                    <a:pt x="1142616" y="1141413"/>
                                  </a:lnTo>
                                  <a:lnTo>
                                    <a:pt x="1146580" y="1158875"/>
                                  </a:lnTo>
                                  <a:lnTo>
                                    <a:pt x="1149752" y="1176735"/>
                                  </a:lnTo>
                                  <a:lnTo>
                                    <a:pt x="1152131" y="1195388"/>
                                  </a:lnTo>
                                  <a:lnTo>
                                    <a:pt x="1153716" y="1213644"/>
                                  </a:lnTo>
                                  <a:lnTo>
                                    <a:pt x="1154113" y="1232694"/>
                                  </a:lnTo>
                                  <a:lnTo>
                                    <a:pt x="1153716" y="1251347"/>
                                  </a:lnTo>
                                  <a:lnTo>
                                    <a:pt x="1152131" y="1270000"/>
                                  </a:lnTo>
                                  <a:lnTo>
                                    <a:pt x="1149752" y="1288257"/>
                                  </a:lnTo>
                                  <a:lnTo>
                                    <a:pt x="1146580" y="1306116"/>
                                  </a:lnTo>
                                  <a:lnTo>
                                    <a:pt x="1142616" y="1324372"/>
                                  </a:lnTo>
                                  <a:lnTo>
                                    <a:pt x="1137859" y="1341438"/>
                                  </a:lnTo>
                                  <a:lnTo>
                                    <a:pt x="1131912" y="1358107"/>
                                  </a:lnTo>
                                  <a:lnTo>
                                    <a:pt x="1125172" y="1375172"/>
                                  </a:lnTo>
                                  <a:lnTo>
                                    <a:pt x="1118036" y="1391047"/>
                                  </a:lnTo>
                                  <a:lnTo>
                                    <a:pt x="1109711" y="1406922"/>
                                  </a:lnTo>
                                  <a:lnTo>
                                    <a:pt x="1100989" y="1422401"/>
                                  </a:lnTo>
                                  <a:lnTo>
                                    <a:pt x="1091871" y="1437085"/>
                                  </a:lnTo>
                                  <a:lnTo>
                                    <a:pt x="1081167" y="1451372"/>
                                  </a:lnTo>
                                  <a:lnTo>
                                    <a:pt x="1070463" y="1465660"/>
                                  </a:lnTo>
                                  <a:lnTo>
                                    <a:pt x="1058966" y="1478757"/>
                                  </a:lnTo>
                                  <a:lnTo>
                                    <a:pt x="1047073" y="1491060"/>
                                  </a:lnTo>
                                  <a:lnTo>
                                    <a:pt x="1033990" y="1503760"/>
                                  </a:lnTo>
                                  <a:lnTo>
                                    <a:pt x="1020907" y="1514872"/>
                                  </a:lnTo>
                                  <a:lnTo>
                                    <a:pt x="1007032" y="1525588"/>
                                  </a:lnTo>
                                  <a:lnTo>
                                    <a:pt x="992760" y="1535907"/>
                                  </a:lnTo>
                                  <a:lnTo>
                                    <a:pt x="977695" y="1545432"/>
                                  </a:lnTo>
                                  <a:lnTo>
                                    <a:pt x="962630" y="1554560"/>
                                  </a:lnTo>
                                  <a:lnTo>
                                    <a:pt x="947168" y="1562498"/>
                                  </a:lnTo>
                                  <a:lnTo>
                                    <a:pt x="930518" y="1569641"/>
                                  </a:lnTo>
                                  <a:lnTo>
                                    <a:pt x="913867" y="1576388"/>
                                  </a:lnTo>
                                  <a:lnTo>
                                    <a:pt x="896820" y="1581944"/>
                                  </a:lnTo>
                                  <a:lnTo>
                                    <a:pt x="879773" y="1586707"/>
                                  </a:lnTo>
                                  <a:lnTo>
                                    <a:pt x="861933" y="1590676"/>
                                  </a:lnTo>
                                  <a:lnTo>
                                    <a:pt x="843696" y="1594248"/>
                                  </a:lnTo>
                                  <a:lnTo>
                                    <a:pt x="825460" y="1596629"/>
                                  </a:lnTo>
                                  <a:lnTo>
                                    <a:pt x="806827" y="1598216"/>
                                  </a:lnTo>
                                  <a:lnTo>
                                    <a:pt x="788194" y="1598613"/>
                                  </a:lnTo>
                                  <a:lnTo>
                                    <a:pt x="769561" y="1598216"/>
                                  </a:lnTo>
                                  <a:lnTo>
                                    <a:pt x="750531" y="1596629"/>
                                  </a:lnTo>
                                  <a:lnTo>
                                    <a:pt x="732295" y="1594248"/>
                                  </a:lnTo>
                                  <a:lnTo>
                                    <a:pt x="714058" y="1590676"/>
                                  </a:lnTo>
                                  <a:lnTo>
                                    <a:pt x="696615" y="1586707"/>
                                  </a:lnTo>
                                  <a:lnTo>
                                    <a:pt x="679568" y="1581944"/>
                                  </a:lnTo>
                                  <a:lnTo>
                                    <a:pt x="662124" y="1576388"/>
                                  </a:lnTo>
                                  <a:lnTo>
                                    <a:pt x="645870" y="1569641"/>
                                  </a:lnTo>
                                  <a:lnTo>
                                    <a:pt x="629616" y="1562498"/>
                                  </a:lnTo>
                                  <a:lnTo>
                                    <a:pt x="613758" y="1554560"/>
                                  </a:lnTo>
                                  <a:lnTo>
                                    <a:pt x="598296" y="1545432"/>
                                  </a:lnTo>
                                  <a:lnTo>
                                    <a:pt x="583628" y="1535907"/>
                                  </a:lnTo>
                                  <a:lnTo>
                                    <a:pt x="568960" y="1525588"/>
                                  </a:lnTo>
                                  <a:lnTo>
                                    <a:pt x="555480" y="1514872"/>
                                  </a:lnTo>
                                  <a:lnTo>
                                    <a:pt x="542398" y="1503760"/>
                                  </a:lnTo>
                                  <a:lnTo>
                                    <a:pt x="529315" y="1491060"/>
                                  </a:lnTo>
                                  <a:lnTo>
                                    <a:pt x="517025" y="1478757"/>
                                  </a:lnTo>
                                  <a:lnTo>
                                    <a:pt x="505925" y="1465660"/>
                                  </a:lnTo>
                                  <a:lnTo>
                                    <a:pt x="494824" y="1451372"/>
                                  </a:lnTo>
                                  <a:lnTo>
                                    <a:pt x="484517" y="1437085"/>
                                  </a:lnTo>
                                  <a:lnTo>
                                    <a:pt x="475002" y="1422401"/>
                                  </a:lnTo>
                                  <a:lnTo>
                                    <a:pt x="466280" y="1406922"/>
                                  </a:lnTo>
                                  <a:lnTo>
                                    <a:pt x="458351" y="1391047"/>
                                  </a:lnTo>
                                  <a:lnTo>
                                    <a:pt x="451215" y="1375172"/>
                                  </a:lnTo>
                                  <a:lnTo>
                                    <a:pt x="444476" y="1358107"/>
                                  </a:lnTo>
                                  <a:lnTo>
                                    <a:pt x="438529" y="1341438"/>
                                  </a:lnTo>
                                  <a:lnTo>
                                    <a:pt x="433375" y="1324372"/>
                                  </a:lnTo>
                                  <a:lnTo>
                                    <a:pt x="429411" y="1306116"/>
                                  </a:lnTo>
                                  <a:lnTo>
                                    <a:pt x="426239" y="1288257"/>
                                  </a:lnTo>
                                  <a:lnTo>
                                    <a:pt x="423861" y="1270000"/>
                                  </a:lnTo>
                                  <a:lnTo>
                                    <a:pt x="422671" y="1251347"/>
                                  </a:lnTo>
                                  <a:lnTo>
                                    <a:pt x="422275" y="1232694"/>
                                  </a:lnTo>
                                  <a:lnTo>
                                    <a:pt x="422671" y="1213644"/>
                                  </a:lnTo>
                                  <a:lnTo>
                                    <a:pt x="423861" y="1195388"/>
                                  </a:lnTo>
                                  <a:lnTo>
                                    <a:pt x="426239" y="1176735"/>
                                  </a:lnTo>
                                  <a:lnTo>
                                    <a:pt x="429411" y="1158875"/>
                                  </a:lnTo>
                                  <a:lnTo>
                                    <a:pt x="433375" y="1141413"/>
                                  </a:lnTo>
                                  <a:lnTo>
                                    <a:pt x="438529" y="1123950"/>
                                  </a:lnTo>
                                  <a:lnTo>
                                    <a:pt x="444476" y="1106885"/>
                                  </a:lnTo>
                                  <a:lnTo>
                                    <a:pt x="451215" y="1090613"/>
                                  </a:lnTo>
                                  <a:lnTo>
                                    <a:pt x="458351" y="1073944"/>
                                  </a:lnTo>
                                  <a:lnTo>
                                    <a:pt x="466280" y="1058466"/>
                                  </a:lnTo>
                                  <a:lnTo>
                                    <a:pt x="475002" y="1042988"/>
                                  </a:lnTo>
                                  <a:lnTo>
                                    <a:pt x="484517" y="1027906"/>
                                  </a:lnTo>
                                  <a:lnTo>
                                    <a:pt x="494824" y="1014016"/>
                                  </a:lnTo>
                                  <a:lnTo>
                                    <a:pt x="505925" y="1000125"/>
                                  </a:lnTo>
                                  <a:lnTo>
                                    <a:pt x="517025" y="986631"/>
                                  </a:lnTo>
                                  <a:lnTo>
                                    <a:pt x="529315" y="973931"/>
                                  </a:lnTo>
                                  <a:lnTo>
                                    <a:pt x="542398" y="962025"/>
                                  </a:lnTo>
                                  <a:lnTo>
                                    <a:pt x="555480" y="950516"/>
                                  </a:lnTo>
                                  <a:lnTo>
                                    <a:pt x="568960" y="939403"/>
                                  </a:lnTo>
                                  <a:lnTo>
                                    <a:pt x="583628" y="929481"/>
                                  </a:lnTo>
                                  <a:lnTo>
                                    <a:pt x="598296" y="919956"/>
                                  </a:lnTo>
                                  <a:lnTo>
                                    <a:pt x="613758" y="911225"/>
                                  </a:lnTo>
                                  <a:lnTo>
                                    <a:pt x="629616" y="903288"/>
                                  </a:lnTo>
                                  <a:lnTo>
                                    <a:pt x="645870" y="895350"/>
                                  </a:lnTo>
                                  <a:lnTo>
                                    <a:pt x="662124" y="889000"/>
                                  </a:lnTo>
                                  <a:lnTo>
                                    <a:pt x="679568" y="883444"/>
                                  </a:lnTo>
                                  <a:lnTo>
                                    <a:pt x="696615" y="878285"/>
                                  </a:lnTo>
                                  <a:lnTo>
                                    <a:pt x="714058" y="874316"/>
                                  </a:lnTo>
                                  <a:lnTo>
                                    <a:pt x="732295" y="871141"/>
                                  </a:lnTo>
                                  <a:lnTo>
                                    <a:pt x="750531" y="868760"/>
                                  </a:lnTo>
                                  <a:lnTo>
                                    <a:pt x="769561" y="867569"/>
                                  </a:lnTo>
                                  <a:lnTo>
                                    <a:pt x="788194" y="866775"/>
                                  </a:lnTo>
                                  <a:close/>
                                  <a:moveTo>
                                    <a:pt x="781447" y="832045"/>
                                  </a:moveTo>
                                  <a:lnTo>
                                    <a:pt x="771525" y="832443"/>
                                  </a:lnTo>
                                  <a:lnTo>
                                    <a:pt x="761603" y="832840"/>
                                  </a:lnTo>
                                  <a:lnTo>
                                    <a:pt x="751284" y="833634"/>
                                  </a:lnTo>
                                  <a:lnTo>
                                    <a:pt x="741363" y="834428"/>
                                  </a:lnTo>
                                  <a:lnTo>
                                    <a:pt x="731838" y="836016"/>
                                  </a:lnTo>
                                  <a:lnTo>
                                    <a:pt x="721916" y="837207"/>
                                  </a:lnTo>
                                  <a:lnTo>
                                    <a:pt x="711994" y="839193"/>
                                  </a:lnTo>
                                  <a:lnTo>
                                    <a:pt x="702469" y="841178"/>
                                  </a:lnTo>
                                  <a:lnTo>
                                    <a:pt x="692944" y="843164"/>
                                  </a:lnTo>
                                  <a:lnTo>
                                    <a:pt x="683419" y="845546"/>
                                  </a:lnTo>
                                  <a:lnTo>
                                    <a:pt x="674291" y="848326"/>
                                  </a:lnTo>
                                  <a:lnTo>
                                    <a:pt x="655637" y="854282"/>
                                  </a:lnTo>
                                  <a:lnTo>
                                    <a:pt x="637381" y="861429"/>
                                  </a:lnTo>
                                  <a:lnTo>
                                    <a:pt x="619522" y="868973"/>
                                  </a:lnTo>
                                  <a:lnTo>
                                    <a:pt x="602456" y="877709"/>
                                  </a:lnTo>
                                  <a:lnTo>
                                    <a:pt x="585787" y="886842"/>
                                  </a:lnTo>
                                  <a:lnTo>
                                    <a:pt x="569119" y="896769"/>
                                  </a:lnTo>
                                  <a:lnTo>
                                    <a:pt x="553641" y="908284"/>
                                  </a:lnTo>
                                  <a:lnTo>
                                    <a:pt x="538162" y="919799"/>
                                  </a:lnTo>
                                  <a:lnTo>
                                    <a:pt x="523478" y="931711"/>
                                  </a:lnTo>
                                  <a:lnTo>
                                    <a:pt x="509587" y="944815"/>
                                  </a:lnTo>
                                  <a:lnTo>
                                    <a:pt x="496094" y="958712"/>
                                  </a:lnTo>
                                  <a:lnTo>
                                    <a:pt x="482997" y="973007"/>
                                  </a:lnTo>
                                  <a:lnTo>
                                    <a:pt x="470694" y="987699"/>
                                  </a:lnTo>
                                  <a:lnTo>
                                    <a:pt x="459581" y="1003582"/>
                                  </a:lnTo>
                                  <a:lnTo>
                                    <a:pt x="448866" y="1019465"/>
                                  </a:lnTo>
                                  <a:lnTo>
                                    <a:pt x="438547" y="1036142"/>
                                  </a:lnTo>
                                  <a:lnTo>
                                    <a:pt x="434181" y="1045275"/>
                                  </a:lnTo>
                                  <a:lnTo>
                                    <a:pt x="429816" y="1053613"/>
                                  </a:lnTo>
                                  <a:lnTo>
                                    <a:pt x="425450" y="1062349"/>
                                  </a:lnTo>
                                  <a:lnTo>
                                    <a:pt x="421481" y="1071482"/>
                                  </a:lnTo>
                                  <a:lnTo>
                                    <a:pt x="417512" y="1080217"/>
                                  </a:lnTo>
                                  <a:lnTo>
                                    <a:pt x="413941" y="1089747"/>
                                  </a:lnTo>
                                  <a:lnTo>
                                    <a:pt x="410766" y="1098880"/>
                                  </a:lnTo>
                                  <a:lnTo>
                                    <a:pt x="407591" y="1108410"/>
                                  </a:lnTo>
                                  <a:lnTo>
                                    <a:pt x="404416" y="1117940"/>
                                  </a:lnTo>
                                  <a:lnTo>
                                    <a:pt x="402034" y="1127469"/>
                                  </a:lnTo>
                                  <a:lnTo>
                                    <a:pt x="399256" y="1137396"/>
                                  </a:lnTo>
                                  <a:lnTo>
                                    <a:pt x="397272" y="1147323"/>
                                  </a:lnTo>
                                  <a:lnTo>
                                    <a:pt x="395287" y="1157250"/>
                                  </a:lnTo>
                                  <a:lnTo>
                                    <a:pt x="392906" y="1167177"/>
                                  </a:lnTo>
                                  <a:lnTo>
                                    <a:pt x="391319" y="1177104"/>
                                  </a:lnTo>
                                  <a:lnTo>
                                    <a:pt x="390128" y="1187825"/>
                                  </a:lnTo>
                                  <a:lnTo>
                                    <a:pt x="389334" y="1197752"/>
                                  </a:lnTo>
                                  <a:lnTo>
                                    <a:pt x="388541" y="1208076"/>
                                  </a:lnTo>
                                  <a:lnTo>
                                    <a:pt x="388144" y="1218003"/>
                                  </a:lnTo>
                                  <a:lnTo>
                                    <a:pt x="387747" y="1228724"/>
                                  </a:lnTo>
                                  <a:lnTo>
                                    <a:pt x="387747" y="1238650"/>
                                  </a:lnTo>
                                  <a:lnTo>
                                    <a:pt x="388144" y="1248577"/>
                                  </a:lnTo>
                                  <a:lnTo>
                                    <a:pt x="388541" y="1258504"/>
                                  </a:lnTo>
                                  <a:lnTo>
                                    <a:pt x="389334" y="1268431"/>
                                  </a:lnTo>
                                  <a:lnTo>
                                    <a:pt x="390525" y="1278755"/>
                                  </a:lnTo>
                                  <a:lnTo>
                                    <a:pt x="391716" y="1288285"/>
                                  </a:lnTo>
                                  <a:lnTo>
                                    <a:pt x="393303" y="1297815"/>
                                  </a:lnTo>
                                  <a:lnTo>
                                    <a:pt x="395287" y="1307742"/>
                                  </a:lnTo>
                                  <a:lnTo>
                                    <a:pt x="397272" y="1317668"/>
                                  </a:lnTo>
                                  <a:lnTo>
                                    <a:pt x="399653" y="1326801"/>
                                  </a:lnTo>
                                  <a:lnTo>
                                    <a:pt x="402034" y="1336331"/>
                                  </a:lnTo>
                                  <a:lnTo>
                                    <a:pt x="404416" y="1345464"/>
                                  </a:lnTo>
                                  <a:lnTo>
                                    <a:pt x="410369" y="1364523"/>
                                  </a:lnTo>
                                  <a:lnTo>
                                    <a:pt x="417512" y="1382392"/>
                                  </a:lnTo>
                                  <a:lnTo>
                                    <a:pt x="425053" y="1399863"/>
                                  </a:lnTo>
                                  <a:lnTo>
                                    <a:pt x="433387" y="1417334"/>
                                  </a:lnTo>
                                  <a:lnTo>
                                    <a:pt x="443309" y="1434011"/>
                                  </a:lnTo>
                                  <a:lnTo>
                                    <a:pt x="453231" y="1450291"/>
                                  </a:lnTo>
                                  <a:lnTo>
                                    <a:pt x="463947" y="1466174"/>
                                  </a:lnTo>
                                  <a:lnTo>
                                    <a:pt x="475456" y="1481660"/>
                                  </a:lnTo>
                                  <a:lnTo>
                                    <a:pt x="488156" y="1495955"/>
                                  </a:lnTo>
                                  <a:lnTo>
                                    <a:pt x="501253" y="1510250"/>
                                  </a:lnTo>
                                  <a:lnTo>
                                    <a:pt x="514747" y="1523750"/>
                                  </a:lnTo>
                                  <a:lnTo>
                                    <a:pt x="529034" y="1536457"/>
                                  </a:lnTo>
                                  <a:lnTo>
                                    <a:pt x="544116" y="1548766"/>
                                  </a:lnTo>
                                  <a:lnTo>
                                    <a:pt x="559594" y="1560281"/>
                                  </a:lnTo>
                                  <a:lnTo>
                                    <a:pt x="575469" y="1571002"/>
                                  </a:lnTo>
                                  <a:lnTo>
                                    <a:pt x="592534" y="1580532"/>
                                  </a:lnTo>
                                  <a:lnTo>
                                    <a:pt x="601266" y="1585297"/>
                                  </a:lnTo>
                                  <a:lnTo>
                                    <a:pt x="609600" y="1589665"/>
                                  </a:lnTo>
                                  <a:lnTo>
                                    <a:pt x="618331" y="1594430"/>
                                  </a:lnTo>
                                  <a:lnTo>
                                    <a:pt x="627856" y="1598401"/>
                                  </a:lnTo>
                                  <a:lnTo>
                                    <a:pt x="636587" y="1601974"/>
                                  </a:lnTo>
                                  <a:lnTo>
                                    <a:pt x="645716" y="1605548"/>
                                  </a:lnTo>
                                  <a:lnTo>
                                    <a:pt x="655241" y="1609122"/>
                                  </a:lnTo>
                                  <a:lnTo>
                                    <a:pt x="664369" y="1612298"/>
                                  </a:lnTo>
                                  <a:lnTo>
                                    <a:pt x="674291" y="1615078"/>
                                  </a:lnTo>
                                  <a:lnTo>
                                    <a:pt x="683816" y="1617857"/>
                                  </a:lnTo>
                                  <a:lnTo>
                                    <a:pt x="693738" y="1620240"/>
                                  </a:lnTo>
                                  <a:lnTo>
                                    <a:pt x="703263" y="1622622"/>
                                  </a:lnTo>
                                  <a:lnTo>
                                    <a:pt x="713184" y="1624607"/>
                                  </a:lnTo>
                                  <a:lnTo>
                                    <a:pt x="723503" y="1626196"/>
                                  </a:lnTo>
                                  <a:lnTo>
                                    <a:pt x="733822" y="1627784"/>
                                  </a:lnTo>
                                  <a:lnTo>
                                    <a:pt x="743744" y="1628975"/>
                                  </a:lnTo>
                                  <a:lnTo>
                                    <a:pt x="754063" y="1630167"/>
                                  </a:lnTo>
                                  <a:lnTo>
                                    <a:pt x="764778" y="1630961"/>
                                  </a:lnTo>
                                  <a:lnTo>
                                    <a:pt x="774700" y="1631358"/>
                                  </a:lnTo>
                                  <a:lnTo>
                                    <a:pt x="784622" y="1631755"/>
                                  </a:lnTo>
                                  <a:lnTo>
                                    <a:pt x="794941" y="1631755"/>
                                  </a:lnTo>
                                  <a:lnTo>
                                    <a:pt x="804863" y="1631358"/>
                                  </a:lnTo>
                                  <a:lnTo>
                                    <a:pt x="815181" y="1630564"/>
                                  </a:lnTo>
                                  <a:lnTo>
                                    <a:pt x="825103" y="1630167"/>
                                  </a:lnTo>
                                  <a:lnTo>
                                    <a:pt x="834628" y="1628975"/>
                                  </a:lnTo>
                                  <a:lnTo>
                                    <a:pt x="844550" y="1627784"/>
                                  </a:lnTo>
                                  <a:lnTo>
                                    <a:pt x="854472" y="1626196"/>
                                  </a:lnTo>
                                  <a:lnTo>
                                    <a:pt x="864394" y="1624607"/>
                                  </a:lnTo>
                                  <a:lnTo>
                                    <a:pt x="873919" y="1622622"/>
                                  </a:lnTo>
                                  <a:lnTo>
                                    <a:pt x="883444" y="1620240"/>
                                  </a:lnTo>
                                  <a:lnTo>
                                    <a:pt x="892572" y="1617857"/>
                                  </a:lnTo>
                                  <a:lnTo>
                                    <a:pt x="902494" y="1615078"/>
                                  </a:lnTo>
                                  <a:lnTo>
                                    <a:pt x="920750" y="1609122"/>
                                  </a:lnTo>
                                  <a:lnTo>
                                    <a:pt x="938609" y="1602371"/>
                                  </a:lnTo>
                                  <a:lnTo>
                                    <a:pt x="956469" y="1594827"/>
                                  </a:lnTo>
                                  <a:lnTo>
                                    <a:pt x="973931" y="1586091"/>
                                  </a:lnTo>
                                  <a:lnTo>
                                    <a:pt x="990600" y="1576561"/>
                                  </a:lnTo>
                                  <a:lnTo>
                                    <a:pt x="1006872" y="1566635"/>
                                  </a:lnTo>
                                  <a:lnTo>
                                    <a:pt x="1022747" y="1555914"/>
                                  </a:lnTo>
                                  <a:lnTo>
                                    <a:pt x="1038225" y="1544001"/>
                                  </a:lnTo>
                                  <a:lnTo>
                                    <a:pt x="1052910" y="1531692"/>
                                  </a:lnTo>
                                  <a:lnTo>
                                    <a:pt x="1066800" y="1518588"/>
                                  </a:lnTo>
                                  <a:lnTo>
                                    <a:pt x="1080294" y="1505088"/>
                                  </a:lnTo>
                                  <a:lnTo>
                                    <a:pt x="1093391" y="1490396"/>
                                  </a:lnTo>
                                  <a:lnTo>
                                    <a:pt x="1105297" y="1475704"/>
                                  </a:lnTo>
                                  <a:lnTo>
                                    <a:pt x="1116806" y="1460218"/>
                                  </a:lnTo>
                                  <a:lnTo>
                                    <a:pt x="1127125" y="1443938"/>
                                  </a:lnTo>
                                  <a:lnTo>
                                    <a:pt x="1137444" y="1427261"/>
                                  </a:lnTo>
                                  <a:lnTo>
                                    <a:pt x="1142206" y="1418923"/>
                                  </a:lnTo>
                                  <a:lnTo>
                                    <a:pt x="1146572" y="1410187"/>
                                  </a:lnTo>
                                  <a:lnTo>
                                    <a:pt x="1150938" y="1401054"/>
                                  </a:lnTo>
                                  <a:lnTo>
                                    <a:pt x="1154906" y="1392319"/>
                                  </a:lnTo>
                                  <a:lnTo>
                                    <a:pt x="1158478" y="1383186"/>
                                  </a:lnTo>
                                  <a:lnTo>
                                    <a:pt x="1162050" y="1374053"/>
                                  </a:lnTo>
                                  <a:lnTo>
                                    <a:pt x="1165622" y="1364920"/>
                                  </a:lnTo>
                                  <a:lnTo>
                                    <a:pt x="1168797" y="1354993"/>
                                  </a:lnTo>
                                  <a:lnTo>
                                    <a:pt x="1171575" y="1345861"/>
                                  </a:lnTo>
                                  <a:lnTo>
                                    <a:pt x="1174353" y="1335934"/>
                                  </a:lnTo>
                                  <a:lnTo>
                                    <a:pt x="1177131" y="1326404"/>
                                  </a:lnTo>
                                  <a:lnTo>
                                    <a:pt x="1179513" y="1316874"/>
                                  </a:lnTo>
                                  <a:lnTo>
                                    <a:pt x="1181497" y="1306550"/>
                                  </a:lnTo>
                                  <a:lnTo>
                                    <a:pt x="1183085" y="1296623"/>
                                  </a:lnTo>
                                  <a:lnTo>
                                    <a:pt x="1184672" y="1286299"/>
                                  </a:lnTo>
                                  <a:lnTo>
                                    <a:pt x="1185863" y="1276373"/>
                                  </a:lnTo>
                                  <a:lnTo>
                                    <a:pt x="1187053" y="1265652"/>
                                  </a:lnTo>
                                  <a:lnTo>
                                    <a:pt x="1187847" y="1255328"/>
                                  </a:lnTo>
                                  <a:lnTo>
                                    <a:pt x="1188244" y="1245401"/>
                                  </a:lnTo>
                                  <a:lnTo>
                                    <a:pt x="1188641" y="1235474"/>
                                  </a:lnTo>
                                  <a:lnTo>
                                    <a:pt x="1188641" y="1225150"/>
                                  </a:lnTo>
                                  <a:lnTo>
                                    <a:pt x="1188244" y="1214826"/>
                                  </a:lnTo>
                                  <a:lnTo>
                                    <a:pt x="1187847" y="1204899"/>
                                  </a:lnTo>
                                  <a:lnTo>
                                    <a:pt x="1187053" y="1194972"/>
                                  </a:lnTo>
                                  <a:lnTo>
                                    <a:pt x="1185863" y="1185442"/>
                                  </a:lnTo>
                                  <a:lnTo>
                                    <a:pt x="1184672" y="1175118"/>
                                  </a:lnTo>
                                  <a:lnTo>
                                    <a:pt x="1183085" y="1165589"/>
                                  </a:lnTo>
                                  <a:lnTo>
                                    <a:pt x="1181497" y="1156059"/>
                                  </a:lnTo>
                                  <a:lnTo>
                                    <a:pt x="1179513" y="1146529"/>
                                  </a:lnTo>
                                  <a:lnTo>
                                    <a:pt x="1177131" y="1136999"/>
                                  </a:lnTo>
                                  <a:lnTo>
                                    <a:pt x="1174353" y="1127072"/>
                                  </a:lnTo>
                                  <a:lnTo>
                                    <a:pt x="1171575" y="1117940"/>
                                  </a:lnTo>
                                  <a:lnTo>
                                    <a:pt x="1165622" y="1099674"/>
                                  </a:lnTo>
                                  <a:lnTo>
                                    <a:pt x="1158875" y="1081012"/>
                                  </a:lnTo>
                                  <a:lnTo>
                                    <a:pt x="1151335" y="1063540"/>
                                  </a:lnTo>
                                  <a:lnTo>
                                    <a:pt x="1143000" y="1046466"/>
                                  </a:lnTo>
                                  <a:lnTo>
                                    <a:pt x="1133475" y="1029392"/>
                                  </a:lnTo>
                                  <a:lnTo>
                                    <a:pt x="1123156" y="1013112"/>
                                  </a:lnTo>
                                  <a:lnTo>
                                    <a:pt x="1112441" y="997626"/>
                                  </a:lnTo>
                                  <a:lnTo>
                                    <a:pt x="1100931" y="982140"/>
                                  </a:lnTo>
                                  <a:lnTo>
                                    <a:pt x="1088628" y="967448"/>
                                  </a:lnTo>
                                  <a:lnTo>
                                    <a:pt x="1075135" y="953550"/>
                                  </a:lnTo>
                                  <a:lnTo>
                                    <a:pt x="1061641" y="939653"/>
                                  </a:lnTo>
                                  <a:lnTo>
                                    <a:pt x="1047353" y="926946"/>
                                  </a:lnTo>
                                  <a:lnTo>
                                    <a:pt x="1032272" y="915034"/>
                                  </a:lnTo>
                                  <a:lnTo>
                                    <a:pt x="1016794" y="903519"/>
                                  </a:lnTo>
                                  <a:lnTo>
                                    <a:pt x="1000522" y="892798"/>
                                  </a:lnTo>
                                  <a:lnTo>
                                    <a:pt x="983456" y="882871"/>
                                  </a:lnTo>
                                  <a:lnTo>
                                    <a:pt x="975122" y="878106"/>
                                  </a:lnTo>
                                  <a:lnTo>
                                    <a:pt x="966391" y="873738"/>
                                  </a:lnTo>
                                  <a:lnTo>
                                    <a:pt x="957659" y="869371"/>
                                  </a:lnTo>
                                  <a:lnTo>
                                    <a:pt x="948928" y="865400"/>
                                  </a:lnTo>
                                  <a:lnTo>
                                    <a:pt x="939403" y="861826"/>
                                  </a:lnTo>
                                  <a:lnTo>
                                    <a:pt x="930275" y="858252"/>
                                  </a:lnTo>
                                  <a:lnTo>
                                    <a:pt x="921147" y="854282"/>
                                  </a:lnTo>
                                  <a:lnTo>
                                    <a:pt x="911622" y="851105"/>
                                  </a:lnTo>
                                  <a:lnTo>
                                    <a:pt x="902494" y="848326"/>
                                  </a:lnTo>
                                  <a:lnTo>
                                    <a:pt x="892175" y="845546"/>
                                  </a:lnTo>
                                  <a:lnTo>
                                    <a:pt x="882650" y="843164"/>
                                  </a:lnTo>
                                  <a:lnTo>
                                    <a:pt x="872728" y="840781"/>
                                  </a:lnTo>
                                  <a:lnTo>
                                    <a:pt x="863203" y="838796"/>
                                  </a:lnTo>
                                  <a:lnTo>
                                    <a:pt x="852488" y="837207"/>
                                  </a:lnTo>
                                  <a:lnTo>
                                    <a:pt x="842566" y="835619"/>
                                  </a:lnTo>
                                  <a:lnTo>
                                    <a:pt x="832247" y="834428"/>
                                  </a:lnTo>
                                  <a:lnTo>
                                    <a:pt x="822325" y="833237"/>
                                  </a:lnTo>
                                  <a:lnTo>
                                    <a:pt x="812006" y="832840"/>
                                  </a:lnTo>
                                  <a:lnTo>
                                    <a:pt x="801688" y="832045"/>
                                  </a:lnTo>
                                  <a:lnTo>
                                    <a:pt x="791369" y="832045"/>
                                  </a:lnTo>
                                  <a:lnTo>
                                    <a:pt x="781447" y="832045"/>
                                  </a:lnTo>
                                  <a:close/>
                                  <a:moveTo>
                                    <a:pt x="802481" y="444500"/>
                                  </a:moveTo>
                                  <a:lnTo>
                                    <a:pt x="823913" y="445294"/>
                                  </a:lnTo>
                                  <a:lnTo>
                                    <a:pt x="844947" y="446486"/>
                                  </a:lnTo>
                                  <a:lnTo>
                                    <a:pt x="866775" y="448471"/>
                                  </a:lnTo>
                                  <a:lnTo>
                                    <a:pt x="887413" y="450853"/>
                                  </a:lnTo>
                                  <a:lnTo>
                                    <a:pt x="908844" y="453633"/>
                                  </a:lnTo>
                                  <a:lnTo>
                                    <a:pt x="929878" y="457207"/>
                                  </a:lnTo>
                                  <a:lnTo>
                                    <a:pt x="950913" y="461177"/>
                                  </a:lnTo>
                                  <a:lnTo>
                                    <a:pt x="971550" y="465545"/>
                                  </a:lnTo>
                                  <a:lnTo>
                                    <a:pt x="977106" y="467530"/>
                                  </a:lnTo>
                                  <a:lnTo>
                                    <a:pt x="981869" y="470310"/>
                                  </a:lnTo>
                                  <a:lnTo>
                                    <a:pt x="985838" y="473487"/>
                                  </a:lnTo>
                                  <a:lnTo>
                                    <a:pt x="989013" y="477060"/>
                                  </a:lnTo>
                                  <a:lnTo>
                                    <a:pt x="991791" y="481428"/>
                                  </a:lnTo>
                                  <a:lnTo>
                                    <a:pt x="992981" y="483413"/>
                                  </a:lnTo>
                                  <a:lnTo>
                                    <a:pt x="993378" y="485796"/>
                                  </a:lnTo>
                                  <a:lnTo>
                                    <a:pt x="993775" y="488575"/>
                                  </a:lnTo>
                                  <a:lnTo>
                                    <a:pt x="993775" y="490561"/>
                                  </a:lnTo>
                                  <a:lnTo>
                                    <a:pt x="993775" y="492943"/>
                                  </a:lnTo>
                                  <a:lnTo>
                                    <a:pt x="993378" y="495326"/>
                                  </a:lnTo>
                                  <a:lnTo>
                                    <a:pt x="989409" y="520341"/>
                                  </a:lnTo>
                                  <a:lnTo>
                                    <a:pt x="985838" y="546151"/>
                                  </a:lnTo>
                                  <a:lnTo>
                                    <a:pt x="978297" y="596580"/>
                                  </a:lnTo>
                                  <a:lnTo>
                                    <a:pt x="977503" y="600948"/>
                                  </a:lnTo>
                                  <a:lnTo>
                                    <a:pt x="977106" y="605316"/>
                                  </a:lnTo>
                                  <a:lnTo>
                                    <a:pt x="977900" y="609683"/>
                                  </a:lnTo>
                                  <a:lnTo>
                                    <a:pt x="979488" y="613654"/>
                                  </a:lnTo>
                                  <a:lnTo>
                                    <a:pt x="981472" y="617625"/>
                                  </a:lnTo>
                                  <a:lnTo>
                                    <a:pt x="983853" y="620801"/>
                                  </a:lnTo>
                                  <a:lnTo>
                                    <a:pt x="987028" y="623581"/>
                                  </a:lnTo>
                                  <a:lnTo>
                                    <a:pt x="990600" y="626361"/>
                                  </a:lnTo>
                                  <a:lnTo>
                                    <a:pt x="1005681" y="631920"/>
                                  </a:lnTo>
                                  <a:lnTo>
                                    <a:pt x="1020366" y="637479"/>
                                  </a:lnTo>
                                  <a:lnTo>
                                    <a:pt x="1034653" y="643435"/>
                                  </a:lnTo>
                                  <a:lnTo>
                                    <a:pt x="1049338" y="649391"/>
                                  </a:lnTo>
                                  <a:lnTo>
                                    <a:pt x="1063625" y="656141"/>
                                  </a:lnTo>
                                  <a:lnTo>
                                    <a:pt x="1077516" y="662891"/>
                                  </a:lnTo>
                                  <a:lnTo>
                                    <a:pt x="1091803" y="670039"/>
                                  </a:lnTo>
                                  <a:lnTo>
                                    <a:pt x="1105297" y="677583"/>
                                  </a:lnTo>
                                  <a:lnTo>
                                    <a:pt x="1118791" y="685525"/>
                                  </a:lnTo>
                                  <a:lnTo>
                                    <a:pt x="1132285" y="693863"/>
                                  </a:lnTo>
                                  <a:lnTo>
                                    <a:pt x="1144985" y="702599"/>
                                  </a:lnTo>
                                  <a:lnTo>
                                    <a:pt x="1157685" y="711335"/>
                                  </a:lnTo>
                                  <a:lnTo>
                                    <a:pt x="1170385" y="720864"/>
                                  </a:lnTo>
                                  <a:lnTo>
                                    <a:pt x="1183085" y="730394"/>
                                  </a:lnTo>
                                  <a:lnTo>
                                    <a:pt x="1195388" y="739924"/>
                                  </a:lnTo>
                                  <a:lnTo>
                                    <a:pt x="1207294" y="749851"/>
                                  </a:lnTo>
                                  <a:lnTo>
                                    <a:pt x="1211263" y="751836"/>
                                  </a:lnTo>
                                  <a:lnTo>
                                    <a:pt x="1215231" y="753028"/>
                                  </a:lnTo>
                                  <a:lnTo>
                                    <a:pt x="1219597" y="753425"/>
                                  </a:lnTo>
                                  <a:lnTo>
                                    <a:pt x="1224360" y="753425"/>
                                  </a:lnTo>
                                  <a:lnTo>
                                    <a:pt x="1228328" y="752630"/>
                                  </a:lnTo>
                                  <a:lnTo>
                                    <a:pt x="1232297" y="751042"/>
                                  </a:lnTo>
                                  <a:lnTo>
                                    <a:pt x="1236266" y="748660"/>
                                  </a:lnTo>
                                  <a:lnTo>
                                    <a:pt x="1239441" y="745880"/>
                                  </a:lnTo>
                                  <a:lnTo>
                                    <a:pt x="1320006" y="681554"/>
                                  </a:lnTo>
                                  <a:lnTo>
                                    <a:pt x="1321594" y="679966"/>
                                  </a:lnTo>
                                  <a:lnTo>
                                    <a:pt x="1323181" y="678774"/>
                                  </a:lnTo>
                                  <a:lnTo>
                                    <a:pt x="1325166" y="677583"/>
                                  </a:lnTo>
                                  <a:lnTo>
                                    <a:pt x="1327547" y="676789"/>
                                  </a:lnTo>
                                  <a:lnTo>
                                    <a:pt x="1329531" y="676392"/>
                                  </a:lnTo>
                                  <a:lnTo>
                                    <a:pt x="1331913" y="675995"/>
                                  </a:lnTo>
                                  <a:lnTo>
                                    <a:pt x="1336675" y="675995"/>
                                  </a:lnTo>
                                  <a:lnTo>
                                    <a:pt x="1341835" y="676789"/>
                                  </a:lnTo>
                                  <a:lnTo>
                                    <a:pt x="1346597" y="678774"/>
                                  </a:lnTo>
                                  <a:lnTo>
                                    <a:pt x="1351360" y="681554"/>
                                  </a:lnTo>
                                  <a:lnTo>
                                    <a:pt x="1355725" y="685128"/>
                                  </a:lnTo>
                                  <a:lnTo>
                                    <a:pt x="1370410" y="700614"/>
                                  </a:lnTo>
                                  <a:lnTo>
                                    <a:pt x="1384300" y="716497"/>
                                  </a:lnTo>
                                  <a:lnTo>
                                    <a:pt x="1397794" y="733174"/>
                                  </a:lnTo>
                                  <a:lnTo>
                                    <a:pt x="1411685" y="749454"/>
                                  </a:lnTo>
                                  <a:lnTo>
                                    <a:pt x="1424385" y="766925"/>
                                  </a:lnTo>
                                  <a:lnTo>
                                    <a:pt x="1436688" y="783999"/>
                                  </a:lnTo>
                                  <a:lnTo>
                                    <a:pt x="1448594" y="801471"/>
                                  </a:lnTo>
                                  <a:lnTo>
                                    <a:pt x="1460103" y="819736"/>
                                  </a:lnTo>
                                  <a:lnTo>
                                    <a:pt x="1462485" y="824898"/>
                                  </a:lnTo>
                                  <a:lnTo>
                                    <a:pt x="1464072" y="830060"/>
                                  </a:lnTo>
                                  <a:lnTo>
                                    <a:pt x="1464866" y="835619"/>
                                  </a:lnTo>
                                  <a:lnTo>
                                    <a:pt x="1464469" y="840384"/>
                                  </a:lnTo>
                                  <a:lnTo>
                                    <a:pt x="1463278" y="845149"/>
                                  </a:lnTo>
                                  <a:lnTo>
                                    <a:pt x="1462485" y="847134"/>
                                  </a:lnTo>
                                  <a:lnTo>
                                    <a:pt x="1461294" y="849120"/>
                                  </a:lnTo>
                                  <a:lnTo>
                                    <a:pt x="1460103" y="851105"/>
                                  </a:lnTo>
                                  <a:lnTo>
                                    <a:pt x="1458516" y="852693"/>
                                  </a:lnTo>
                                  <a:lnTo>
                                    <a:pt x="1456532" y="853885"/>
                                  </a:lnTo>
                                  <a:lnTo>
                                    <a:pt x="1454944" y="855076"/>
                                  </a:lnTo>
                                  <a:lnTo>
                                    <a:pt x="1434307" y="871356"/>
                                  </a:lnTo>
                                  <a:lnTo>
                                    <a:pt x="1413669" y="886445"/>
                                  </a:lnTo>
                                  <a:lnTo>
                                    <a:pt x="1393032" y="901931"/>
                                  </a:lnTo>
                                  <a:lnTo>
                                    <a:pt x="1372394" y="917020"/>
                                  </a:lnTo>
                                  <a:lnTo>
                                    <a:pt x="1368822" y="919402"/>
                                  </a:lnTo>
                                  <a:lnTo>
                                    <a:pt x="1365647" y="922579"/>
                                  </a:lnTo>
                                  <a:lnTo>
                                    <a:pt x="1362869" y="925755"/>
                                  </a:lnTo>
                                  <a:lnTo>
                                    <a:pt x="1361281" y="929726"/>
                                  </a:lnTo>
                                  <a:lnTo>
                                    <a:pt x="1360091" y="933697"/>
                                  </a:lnTo>
                                  <a:lnTo>
                                    <a:pt x="1359297" y="938065"/>
                                  </a:lnTo>
                                  <a:lnTo>
                                    <a:pt x="1359694" y="942432"/>
                                  </a:lnTo>
                                  <a:lnTo>
                                    <a:pt x="1360488" y="946800"/>
                                  </a:lnTo>
                                  <a:lnTo>
                                    <a:pt x="1366838" y="961492"/>
                                  </a:lnTo>
                                  <a:lnTo>
                                    <a:pt x="1373188" y="975390"/>
                                  </a:lnTo>
                                  <a:lnTo>
                                    <a:pt x="1379141" y="989684"/>
                                  </a:lnTo>
                                  <a:lnTo>
                                    <a:pt x="1384697" y="1004773"/>
                                  </a:lnTo>
                                  <a:lnTo>
                                    <a:pt x="1390253" y="1019068"/>
                                  </a:lnTo>
                                  <a:lnTo>
                                    <a:pt x="1395413" y="1033760"/>
                                  </a:lnTo>
                                  <a:lnTo>
                                    <a:pt x="1400175" y="1048849"/>
                                  </a:lnTo>
                                  <a:lnTo>
                                    <a:pt x="1404938" y="1063937"/>
                                  </a:lnTo>
                                  <a:lnTo>
                                    <a:pt x="1408510" y="1079026"/>
                                  </a:lnTo>
                                  <a:lnTo>
                                    <a:pt x="1412082" y="1094512"/>
                                  </a:lnTo>
                                  <a:lnTo>
                                    <a:pt x="1415257" y="1109601"/>
                                  </a:lnTo>
                                  <a:lnTo>
                                    <a:pt x="1418035" y="1125087"/>
                                  </a:lnTo>
                                  <a:lnTo>
                                    <a:pt x="1420416" y="1140573"/>
                                  </a:lnTo>
                                  <a:lnTo>
                                    <a:pt x="1422400" y="1156059"/>
                                  </a:lnTo>
                                  <a:lnTo>
                                    <a:pt x="1424385" y="1171545"/>
                                  </a:lnTo>
                                  <a:lnTo>
                                    <a:pt x="1425575" y="1187428"/>
                                  </a:lnTo>
                                  <a:lnTo>
                                    <a:pt x="1427163" y="1191398"/>
                                  </a:lnTo>
                                  <a:lnTo>
                                    <a:pt x="1429147" y="1195369"/>
                                  </a:lnTo>
                                  <a:lnTo>
                                    <a:pt x="1431925" y="1198546"/>
                                  </a:lnTo>
                                  <a:lnTo>
                                    <a:pt x="1435100" y="1201722"/>
                                  </a:lnTo>
                                  <a:lnTo>
                                    <a:pt x="1438672" y="1204105"/>
                                  </a:lnTo>
                                  <a:lnTo>
                                    <a:pt x="1442641" y="1205693"/>
                                  </a:lnTo>
                                  <a:lnTo>
                                    <a:pt x="1446610" y="1206884"/>
                                  </a:lnTo>
                                  <a:lnTo>
                                    <a:pt x="1451769" y="1206884"/>
                                  </a:lnTo>
                                  <a:lnTo>
                                    <a:pt x="1476772" y="1209267"/>
                                  </a:lnTo>
                                  <a:lnTo>
                                    <a:pt x="1502569" y="1212046"/>
                                  </a:lnTo>
                                  <a:lnTo>
                                    <a:pt x="1527969" y="1214826"/>
                                  </a:lnTo>
                                  <a:lnTo>
                                    <a:pt x="1553766" y="1218003"/>
                                  </a:lnTo>
                                  <a:lnTo>
                                    <a:pt x="1555750" y="1218003"/>
                                  </a:lnTo>
                                  <a:lnTo>
                                    <a:pt x="1558132" y="1218400"/>
                                  </a:lnTo>
                                  <a:lnTo>
                                    <a:pt x="1560116" y="1219194"/>
                                  </a:lnTo>
                                  <a:lnTo>
                                    <a:pt x="1562497" y="1219988"/>
                                  </a:lnTo>
                                  <a:lnTo>
                                    <a:pt x="1564482" y="1221179"/>
                                  </a:lnTo>
                                  <a:lnTo>
                                    <a:pt x="1566069" y="1222767"/>
                                  </a:lnTo>
                                  <a:lnTo>
                                    <a:pt x="1569641" y="1226341"/>
                                  </a:lnTo>
                                  <a:lnTo>
                                    <a:pt x="1572419" y="1230709"/>
                                  </a:lnTo>
                                  <a:lnTo>
                                    <a:pt x="1574404" y="1235474"/>
                                  </a:lnTo>
                                  <a:lnTo>
                                    <a:pt x="1575991" y="1240636"/>
                                  </a:lnTo>
                                  <a:lnTo>
                                    <a:pt x="1576388" y="1246195"/>
                                  </a:lnTo>
                                  <a:lnTo>
                                    <a:pt x="1575594" y="1267240"/>
                                  </a:lnTo>
                                  <a:lnTo>
                                    <a:pt x="1574404" y="1289079"/>
                                  </a:lnTo>
                                  <a:lnTo>
                                    <a:pt x="1572419" y="1310124"/>
                                  </a:lnTo>
                                  <a:lnTo>
                                    <a:pt x="1570038" y="1331169"/>
                                  </a:lnTo>
                                  <a:lnTo>
                                    <a:pt x="1567260" y="1352214"/>
                                  </a:lnTo>
                                  <a:lnTo>
                                    <a:pt x="1563688" y="1373656"/>
                                  </a:lnTo>
                                  <a:lnTo>
                                    <a:pt x="1559719" y="1394304"/>
                                  </a:lnTo>
                                  <a:lnTo>
                                    <a:pt x="1555353" y="1415349"/>
                                  </a:lnTo>
                                  <a:lnTo>
                                    <a:pt x="1553369" y="1420511"/>
                                  </a:lnTo>
                                  <a:lnTo>
                                    <a:pt x="1550591" y="1425276"/>
                                  </a:lnTo>
                                  <a:lnTo>
                                    <a:pt x="1547416" y="1429644"/>
                                  </a:lnTo>
                                  <a:lnTo>
                                    <a:pt x="1543447" y="1432820"/>
                                  </a:lnTo>
                                  <a:lnTo>
                                    <a:pt x="1539082" y="1435203"/>
                                  </a:lnTo>
                                  <a:lnTo>
                                    <a:pt x="1536700" y="1435997"/>
                                  </a:lnTo>
                                  <a:lnTo>
                                    <a:pt x="1534716" y="1436791"/>
                                  </a:lnTo>
                                  <a:lnTo>
                                    <a:pt x="1532335" y="1437188"/>
                                  </a:lnTo>
                                  <a:lnTo>
                                    <a:pt x="1530350" y="1437188"/>
                                  </a:lnTo>
                                  <a:lnTo>
                                    <a:pt x="1527969" y="1436791"/>
                                  </a:lnTo>
                                  <a:lnTo>
                                    <a:pt x="1525588" y="1436394"/>
                                  </a:lnTo>
                                  <a:lnTo>
                                    <a:pt x="1474788" y="1429644"/>
                                  </a:lnTo>
                                  <a:lnTo>
                                    <a:pt x="1448991" y="1425673"/>
                                  </a:lnTo>
                                  <a:lnTo>
                                    <a:pt x="1423988" y="1421702"/>
                                  </a:lnTo>
                                  <a:lnTo>
                                    <a:pt x="1419622" y="1420908"/>
                                  </a:lnTo>
                                  <a:lnTo>
                                    <a:pt x="1415257" y="1420908"/>
                                  </a:lnTo>
                                  <a:lnTo>
                                    <a:pt x="1410891" y="1421702"/>
                                  </a:lnTo>
                                  <a:lnTo>
                                    <a:pt x="1406922" y="1422893"/>
                                  </a:lnTo>
                                  <a:lnTo>
                                    <a:pt x="1402953" y="1424879"/>
                                  </a:lnTo>
                                  <a:lnTo>
                                    <a:pt x="1399382" y="1427658"/>
                                  </a:lnTo>
                                  <a:lnTo>
                                    <a:pt x="1396603" y="1430835"/>
                                  </a:lnTo>
                                  <a:lnTo>
                                    <a:pt x="1394222" y="1434408"/>
                                  </a:lnTo>
                                  <a:lnTo>
                                    <a:pt x="1388666" y="1449100"/>
                                  </a:lnTo>
                                  <a:lnTo>
                                    <a:pt x="1383110" y="1464189"/>
                                  </a:lnTo>
                                  <a:lnTo>
                                    <a:pt x="1377156" y="1478484"/>
                                  </a:lnTo>
                                  <a:lnTo>
                                    <a:pt x="1371203" y="1492381"/>
                                  </a:lnTo>
                                  <a:lnTo>
                                    <a:pt x="1364456" y="1507073"/>
                                  </a:lnTo>
                                  <a:lnTo>
                                    <a:pt x="1357313" y="1520971"/>
                                  </a:lnTo>
                                  <a:lnTo>
                                    <a:pt x="1350169" y="1534869"/>
                                  </a:lnTo>
                                  <a:lnTo>
                                    <a:pt x="1343025" y="1548766"/>
                                  </a:lnTo>
                                  <a:lnTo>
                                    <a:pt x="1335088" y="1561870"/>
                                  </a:lnTo>
                                  <a:lnTo>
                                    <a:pt x="1326753" y="1574973"/>
                                  </a:lnTo>
                                  <a:lnTo>
                                    <a:pt x="1318022" y="1588077"/>
                                  </a:lnTo>
                                  <a:lnTo>
                                    <a:pt x="1308894" y="1601180"/>
                                  </a:lnTo>
                                  <a:lnTo>
                                    <a:pt x="1299766" y="1613886"/>
                                  </a:lnTo>
                                  <a:lnTo>
                                    <a:pt x="1290241" y="1626196"/>
                                  </a:lnTo>
                                  <a:lnTo>
                                    <a:pt x="1280716" y="1638902"/>
                                  </a:lnTo>
                                  <a:lnTo>
                                    <a:pt x="1270794" y="1650814"/>
                                  </a:lnTo>
                                  <a:lnTo>
                                    <a:pt x="1268810" y="1654785"/>
                                  </a:lnTo>
                                  <a:lnTo>
                                    <a:pt x="1267619" y="1658756"/>
                                  </a:lnTo>
                                  <a:lnTo>
                                    <a:pt x="1266825" y="1663124"/>
                                  </a:lnTo>
                                  <a:lnTo>
                                    <a:pt x="1267222" y="1667095"/>
                                  </a:lnTo>
                                  <a:lnTo>
                                    <a:pt x="1268016" y="1671462"/>
                                  </a:lnTo>
                                  <a:lnTo>
                                    <a:pt x="1269603" y="1675433"/>
                                  </a:lnTo>
                                  <a:lnTo>
                                    <a:pt x="1271588" y="1679007"/>
                                  </a:lnTo>
                                  <a:lnTo>
                                    <a:pt x="1274763" y="1682580"/>
                                  </a:lnTo>
                                  <a:lnTo>
                                    <a:pt x="1339056" y="1762790"/>
                                  </a:lnTo>
                                  <a:lnTo>
                                    <a:pt x="1340644" y="1764378"/>
                                  </a:lnTo>
                                  <a:lnTo>
                                    <a:pt x="1341835" y="1766363"/>
                                  </a:lnTo>
                                  <a:lnTo>
                                    <a:pt x="1343025" y="1768349"/>
                                  </a:lnTo>
                                  <a:lnTo>
                                    <a:pt x="1343819" y="1770334"/>
                                  </a:lnTo>
                                  <a:lnTo>
                                    <a:pt x="1344216" y="1772717"/>
                                  </a:lnTo>
                                  <a:lnTo>
                                    <a:pt x="1344613" y="1774702"/>
                                  </a:lnTo>
                                  <a:lnTo>
                                    <a:pt x="1344613" y="1779864"/>
                                  </a:lnTo>
                                  <a:lnTo>
                                    <a:pt x="1343819" y="1785026"/>
                                  </a:lnTo>
                                  <a:lnTo>
                                    <a:pt x="1341835" y="1789791"/>
                                  </a:lnTo>
                                  <a:lnTo>
                                    <a:pt x="1339056" y="1794556"/>
                                  </a:lnTo>
                                  <a:lnTo>
                                    <a:pt x="1335485" y="1798923"/>
                                  </a:lnTo>
                                  <a:lnTo>
                                    <a:pt x="1320006" y="1813218"/>
                                  </a:lnTo>
                                  <a:lnTo>
                                    <a:pt x="1303735" y="1827513"/>
                                  </a:lnTo>
                                  <a:lnTo>
                                    <a:pt x="1287463" y="1841013"/>
                                  </a:lnTo>
                                  <a:lnTo>
                                    <a:pt x="1271191" y="1854514"/>
                                  </a:lnTo>
                                  <a:lnTo>
                                    <a:pt x="1253728" y="1867220"/>
                                  </a:lnTo>
                                  <a:lnTo>
                                    <a:pt x="1236663" y="1879927"/>
                                  </a:lnTo>
                                  <a:lnTo>
                                    <a:pt x="1218406" y="1891442"/>
                                  </a:lnTo>
                                  <a:lnTo>
                                    <a:pt x="1200547" y="1902957"/>
                                  </a:lnTo>
                                  <a:lnTo>
                                    <a:pt x="1195388" y="1905340"/>
                                  </a:lnTo>
                                  <a:lnTo>
                                    <a:pt x="1190228" y="1906928"/>
                                  </a:lnTo>
                                  <a:lnTo>
                                    <a:pt x="1185069" y="1907325"/>
                                  </a:lnTo>
                                  <a:lnTo>
                                    <a:pt x="1179910" y="1906928"/>
                                  </a:lnTo>
                                  <a:lnTo>
                                    <a:pt x="1175544" y="1906134"/>
                                  </a:lnTo>
                                  <a:lnTo>
                                    <a:pt x="1172766" y="1904943"/>
                                  </a:lnTo>
                                  <a:lnTo>
                                    <a:pt x="1170781" y="1903751"/>
                                  </a:lnTo>
                                  <a:lnTo>
                                    <a:pt x="1169194" y="1902560"/>
                                  </a:lnTo>
                                  <a:lnTo>
                                    <a:pt x="1167606" y="1900972"/>
                                  </a:lnTo>
                                  <a:lnTo>
                                    <a:pt x="1166019" y="1899383"/>
                                  </a:lnTo>
                                  <a:lnTo>
                                    <a:pt x="1164828" y="1897398"/>
                                  </a:lnTo>
                                  <a:lnTo>
                                    <a:pt x="1149350" y="1877147"/>
                                  </a:lnTo>
                                  <a:lnTo>
                                    <a:pt x="1133872" y="1856499"/>
                                  </a:lnTo>
                                  <a:lnTo>
                                    <a:pt x="1103313" y="1815204"/>
                                  </a:lnTo>
                                  <a:lnTo>
                                    <a:pt x="1100931" y="1811630"/>
                                  </a:lnTo>
                                  <a:lnTo>
                                    <a:pt x="1097756" y="1808453"/>
                                  </a:lnTo>
                                  <a:lnTo>
                                    <a:pt x="1094581" y="1806071"/>
                                  </a:lnTo>
                                  <a:lnTo>
                                    <a:pt x="1090613" y="1804085"/>
                                  </a:lnTo>
                                  <a:lnTo>
                                    <a:pt x="1086644" y="1802894"/>
                                  </a:lnTo>
                                  <a:lnTo>
                                    <a:pt x="1081881" y="1802497"/>
                                  </a:lnTo>
                                  <a:lnTo>
                                    <a:pt x="1077516" y="1802497"/>
                                  </a:lnTo>
                                  <a:lnTo>
                                    <a:pt x="1073150" y="1803291"/>
                                  </a:lnTo>
                                  <a:lnTo>
                                    <a:pt x="1058863" y="1810042"/>
                                  </a:lnTo>
                                  <a:lnTo>
                                    <a:pt x="1044972" y="1815998"/>
                                  </a:lnTo>
                                  <a:lnTo>
                                    <a:pt x="1029891" y="1821954"/>
                                  </a:lnTo>
                                  <a:lnTo>
                                    <a:pt x="1015603" y="1828307"/>
                                  </a:lnTo>
                                  <a:lnTo>
                                    <a:pt x="1000919" y="1833469"/>
                                  </a:lnTo>
                                  <a:lnTo>
                                    <a:pt x="985838" y="1838631"/>
                                  </a:lnTo>
                                  <a:lnTo>
                                    <a:pt x="971153" y="1843396"/>
                                  </a:lnTo>
                                  <a:lnTo>
                                    <a:pt x="956469" y="1847764"/>
                                  </a:lnTo>
                                  <a:lnTo>
                                    <a:pt x="940991" y="1851337"/>
                                  </a:lnTo>
                                  <a:lnTo>
                                    <a:pt x="925909" y="1854911"/>
                                  </a:lnTo>
                                  <a:lnTo>
                                    <a:pt x="910431" y="1857691"/>
                                  </a:lnTo>
                                  <a:lnTo>
                                    <a:pt x="894953" y="1860470"/>
                                  </a:lnTo>
                                  <a:lnTo>
                                    <a:pt x="879475" y="1863250"/>
                                  </a:lnTo>
                                  <a:lnTo>
                                    <a:pt x="863997" y="1865235"/>
                                  </a:lnTo>
                                  <a:lnTo>
                                    <a:pt x="848122" y="1867220"/>
                                  </a:lnTo>
                                  <a:lnTo>
                                    <a:pt x="832644" y="1868412"/>
                                  </a:lnTo>
                                  <a:lnTo>
                                    <a:pt x="828675" y="1870397"/>
                                  </a:lnTo>
                                  <a:lnTo>
                                    <a:pt x="824706" y="1872382"/>
                                  </a:lnTo>
                                  <a:lnTo>
                                    <a:pt x="821531" y="1875162"/>
                                  </a:lnTo>
                                  <a:lnTo>
                                    <a:pt x="818753" y="1878339"/>
                                  </a:lnTo>
                                  <a:lnTo>
                                    <a:pt x="816372" y="1881912"/>
                                  </a:lnTo>
                                  <a:lnTo>
                                    <a:pt x="814388" y="1885883"/>
                                  </a:lnTo>
                                  <a:lnTo>
                                    <a:pt x="813594" y="1889854"/>
                                  </a:lnTo>
                                  <a:lnTo>
                                    <a:pt x="813197" y="1894222"/>
                                  </a:lnTo>
                                  <a:lnTo>
                                    <a:pt x="810816" y="1920031"/>
                                  </a:lnTo>
                                  <a:lnTo>
                                    <a:pt x="808038" y="1945444"/>
                                  </a:lnTo>
                                  <a:lnTo>
                                    <a:pt x="804863" y="1970857"/>
                                  </a:lnTo>
                                  <a:lnTo>
                                    <a:pt x="801688" y="1996270"/>
                                  </a:lnTo>
                                  <a:lnTo>
                                    <a:pt x="801688" y="1998652"/>
                                  </a:lnTo>
                                  <a:lnTo>
                                    <a:pt x="801291" y="2001035"/>
                                  </a:lnTo>
                                  <a:lnTo>
                                    <a:pt x="800497" y="2003020"/>
                                  </a:lnTo>
                                  <a:lnTo>
                                    <a:pt x="799703" y="2005005"/>
                                  </a:lnTo>
                                  <a:lnTo>
                                    <a:pt x="798513" y="2007388"/>
                                  </a:lnTo>
                                  <a:lnTo>
                                    <a:pt x="797322" y="2009373"/>
                                  </a:lnTo>
                                  <a:lnTo>
                                    <a:pt x="793750" y="2012550"/>
                                  </a:lnTo>
                                  <a:lnTo>
                                    <a:pt x="789384" y="2015329"/>
                                  </a:lnTo>
                                  <a:lnTo>
                                    <a:pt x="784622" y="2017315"/>
                                  </a:lnTo>
                                  <a:lnTo>
                                    <a:pt x="779463" y="2018903"/>
                                  </a:lnTo>
                                  <a:lnTo>
                                    <a:pt x="773906" y="2019300"/>
                                  </a:lnTo>
                                  <a:lnTo>
                                    <a:pt x="752078" y="2018506"/>
                                  </a:lnTo>
                                  <a:lnTo>
                                    <a:pt x="731044" y="2017315"/>
                                  </a:lnTo>
                                  <a:lnTo>
                                    <a:pt x="709613" y="2015727"/>
                                  </a:lnTo>
                                  <a:lnTo>
                                    <a:pt x="688578" y="2013344"/>
                                  </a:lnTo>
                                  <a:lnTo>
                                    <a:pt x="667147" y="2010167"/>
                                  </a:lnTo>
                                  <a:lnTo>
                                    <a:pt x="646509" y="2006197"/>
                                  </a:lnTo>
                                  <a:lnTo>
                                    <a:pt x="625475" y="2002226"/>
                                  </a:lnTo>
                                  <a:lnTo>
                                    <a:pt x="604441" y="1997858"/>
                                  </a:lnTo>
                                  <a:lnTo>
                                    <a:pt x="599281" y="1995873"/>
                                  </a:lnTo>
                                  <a:lnTo>
                                    <a:pt x="594519" y="1993093"/>
                                  </a:lnTo>
                                  <a:lnTo>
                                    <a:pt x="590550" y="1989917"/>
                                  </a:lnTo>
                                  <a:lnTo>
                                    <a:pt x="586978" y="1986343"/>
                                  </a:lnTo>
                                  <a:lnTo>
                                    <a:pt x="584597" y="1981975"/>
                                  </a:lnTo>
                                  <a:lnTo>
                                    <a:pt x="583803" y="1979990"/>
                                  </a:lnTo>
                                  <a:lnTo>
                                    <a:pt x="583009" y="1977607"/>
                                  </a:lnTo>
                                  <a:lnTo>
                                    <a:pt x="583009" y="1975622"/>
                                  </a:lnTo>
                                  <a:lnTo>
                                    <a:pt x="582612" y="1973239"/>
                                  </a:lnTo>
                                  <a:lnTo>
                                    <a:pt x="583009" y="1970857"/>
                                  </a:lnTo>
                                  <a:lnTo>
                                    <a:pt x="583406" y="1968872"/>
                                  </a:lnTo>
                                  <a:lnTo>
                                    <a:pt x="586581" y="1943062"/>
                                  </a:lnTo>
                                  <a:lnTo>
                                    <a:pt x="590153" y="1918046"/>
                                  </a:lnTo>
                                  <a:lnTo>
                                    <a:pt x="598091" y="1866823"/>
                                  </a:lnTo>
                                  <a:lnTo>
                                    <a:pt x="598884" y="1862456"/>
                                  </a:lnTo>
                                  <a:lnTo>
                                    <a:pt x="598884" y="1858088"/>
                                  </a:lnTo>
                                  <a:lnTo>
                                    <a:pt x="598487" y="1853720"/>
                                  </a:lnTo>
                                  <a:lnTo>
                                    <a:pt x="596900" y="1849749"/>
                                  </a:lnTo>
                                  <a:lnTo>
                                    <a:pt x="594916" y="1846175"/>
                                  </a:lnTo>
                                  <a:lnTo>
                                    <a:pt x="592137" y="1842602"/>
                                  </a:lnTo>
                                  <a:lnTo>
                                    <a:pt x="588962" y="1839822"/>
                                  </a:lnTo>
                                  <a:lnTo>
                                    <a:pt x="585391" y="1837440"/>
                                  </a:lnTo>
                                  <a:lnTo>
                                    <a:pt x="570309" y="1831881"/>
                                  </a:lnTo>
                                  <a:lnTo>
                                    <a:pt x="556022" y="1826322"/>
                                  </a:lnTo>
                                  <a:lnTo>
                                    <a:pt x="541734" y="1820366"/>
                                  </a:lnTo>
                                  <a:lnTo>
                                    <a:pt x="527050" y="1814012"/>
                                  </a:lnTo>
                                  <a:lnTo>
                                    <a:pt x="512762" y="1807659"/>
                                  </a:lnTo>
                                  <a:lnTo>
                                    <a:pt x="498872" y="1800909"/>
                                  </a:lnTo>
                                  <a:lnTo>
                                    <a:pt x="484584" y="1793762"/>
                                  </a:lnTo>
                                  <a:lnTo>
                                    <a:pt x="471091" y="1786217"/>
                                  </a:lnTo>
                                  <a:lnTo>
                                    <a:pt x="457597" y="1778276"/>
                                  </a:lnTo>
                                  <a:lnTo>
                                    <a:pt x="444500" y="1769540"/>
                                  </a:lnTo>
                                  <a:lnTo>
                                    <a:pt x="431006" y="1760804"/>
                                  </a:lnTo>
                                  <a:lnTo>
                                    <a:pt x="418306" y="1752069"/>
                                  </a:lnTo>
                                  <a:lnTo>
                                    <a:pt x="406003" y="1742936"/>
                                  </a:lnTo>
                                  <a:lnTo>
                                    <a:pt x="392906" y="1733803"/>
                                  </a:lnTo>
                                  <a:lnTo>
                                    <a:pt x="381000" y="1723479"/>
                                  </a:lnTo>
                                  <a:lnTo>
                                    <a:pt x="369094" y="1713552"/>
                                  </a:lnTo>
                                  <a:lnTo>
                                    <a:pt x="365125" y="1711567"/>
                                  </a:lnTo>
                                  <a:lnTo>
                                    <a:pt x="360759" y="1710376"/>
                                  </a:lnTo>
                                  <a:lnTo>
                                    <a:pt x="356791" y="1709979"/>
                                  </a:lnTo>
                                  <a:lnTo>
                                    <a:pt x="352425" y="1709979"/>
                                  </a:lnTo>
                                  <a:lnTo>
                                    <a:pt x="347662" y="1710773"/>
                                  </a:lnTo>
                                  <a:lnTo>
                                    <a:pt x="343694" y="1712361"/>
                                  </a:lnTo>
                                  <a:lnTo>
                                    <a:pt x="340122" y="1714744"/>
                                  </a:lnTo>
                                  <a:lnTo>
                                    <a:pt x="336947" y="1717523"/>
                                  </a:lnTo>
                                  <a:lnTo>
                                    <a:pt x="256778" y="1782246"/>
                                  </a:lnTo>
                                  <a:lnTo>
                                    <a:pt x="254794" y="1783835"/>
                                  </a:lnTo>
                                  <a:lnTo>
                                    <a:pt x="252809" y="1785026"/>
                                  </a:lnTo>
                                  <a:lnTo>
                                    <a:pt x="250825" y="1786217"/>
                                  </a:lnTo>
                                  <a:lnTo>
                                    <a:pt x="248840" y="1787011"/>
                                  </a:lnTo>
                                  <a:lnTo>
                                    <a:pt x="246459" y="1787805"/>
                                  </a:lnTo>
                                  <a:lnTo>
                                    <a:pt x="244475" y="1787805"/>
                                  </a:lnTo>
                                  <a:lnTo>
                                    <a:pt x="239712" y="1788202"/>
                                  </a:lnTo>
                                  <a:lnTo>
                                    <a:pt x="234553" y="1787011"/>
                                  </a:lnTo>
                                  <a:lnTo>
                                    <a:pt x="229790" y="1785423"/>
                                  </a:lnTo>
                                  <a:lnTo>
                                    <a:pt x="225028" y="1782643"/>
                                  </a:lnTo>
                                  <a:lnTo>
                                    <a:pt x="222647" y="1780658"/>
                                  </a:lnTo>
                                  <a:lnTo>
                                    <a:pt x="220662" y="1779070"/>
                                  </a:lnTo>
                                  <a:lnTo>
                                    <a:pt x="205978" y="1762790"/>
                                  </a:lnTo>
                                  <a:lnTo>
                                    <a:pt x="192087" y="1746907"/>
                                  </a:lnTo>
                                  <a:lnTo>
                                    <a:pt x="178197" y="1731024"/>
                                  </a:lnTo>
                                  <a:lnTo>
                                    <a:pt x="165100" y="1713949"/>
                                  </a:lnTo>
                                  <a:lnTo>
                                    <a:pt x="152003" y="1696875"/>
                                  </a:lnTo>
                                  <a:lnTo>
                                    <a:pt x="139700" y="1679404"/>
                                  </a:lnTo>
                                  <a:lnTo>
                                    <a:pt x="127794" y="1661933"/>
                                  </a:lnTo>
                                  <a:lnTo>
                                    <a:pt x="116284" y="1644064"/>
                                  </a:lnTo>
                                  <a:lnTo>
                                    <a:pt x="113506" y="1638902"/>
                                  </a:lnTo>
                                  <a:lnTo>
                                    <a:pt x="112315" y="1633343"/>
                                  </a:lnTo>
                                  <a:lnTo>
                                    <a:pt x="111522" y="1628181"/>
                                  </a:lnTo>
                                  <a:lnTo>
                                    <a:pt x="111919" y="1623019"/>
                                  </a:lnTo>
                                  <a:lnTo>
                                    <a:pt x="113109" y="1618651"/>
                                  </a:lnTo>
                                  <a:lnTo>
                                    <a:pt x="113903" y="1616269"/>
                                  </a:lnTo>
                                  <a:lnTo>
                                    <a:pt x="115094" y="1614284"/>
                                  </a:lnTo>
                                  <a:lnTo>
                                    <a:pt x="116284" y="1612695"/>
                                  </a:lnTo>
                                  <a:lnTo>
                                    <a:pt x="117872" y="1610710"/>
                                  </a:lnTo>
                                  <a:lnTo>
                                    <a:pt x="119856" y="1609519"/>
                                  </a:lnTo>
                                  <a:lnTo>
                                    <a:pt x="121840" y="1608327"/>
                                  </a:lnTo>
                                  <a:lnTo>
                                    <a:pt x="162322" y="1576958"/>
                                  </a:lnTo>
                                  <a:lnTo>
                                    <a:pt x="183356" y="1561870"/>
                                  </a:lnTo>
                                  <a:lnTo>
                                    <a:pt x="203994" y="1546781"/>
                                  </a:lnTo>
                                  <a:lnTo>
                                    <a:pt x="207565" y="1544001"/>
                                  </a:lnTo>
                                  <a:lnTo>
                                    <a:pt x="211137" y="1540825"/>
                                  </a:lnTo>
                                  <a:lnTo>
                                    <a:pt x="213519" y="1537648"/>
                                  </a:lnTo>
                                  <a:lnTo>
                                    <a:pt x="215503" y="1533677"/>
                                  </a:lnTo>
                                  <a:lnTo>
                                    <a:pt x="216694" y="1529707"/>
                                  </a:lnTo>
                                  <a:lnTo>
                                    <a:pt x="217090" y="1525339"/>
                                  </a:lnTo>
                                  <a:lnTo>
                                    <a:pt x="217090" y="1520971"/>
                                  </a:lnTo>
                                  <a:lnTo>
                                    <a:pt x="216297" y="1516603"/>
                                  </a:lnTo>
                                  <a:lnTo>
                                    <a:pt x="209153" y="1502705"/>
                                  </a:lnTo>
                                  <a:lnTo>
                                    <a:pt x="202803" y="1488014"/>
                                  </a:lnTo>
                                  <a:lnTo>
                                    <a:pt x="196850" y="1473719"/>
                                  </a:lnTo>
                                  <a:lnTo>
                                    <a:pt x="191294" y="1459027"/>
                                  </a:lnTo>
                                  <a:lnTo>
                                    <a:pt x="186134" y="1444335"/>
                                  </a:lnTo>
                                  <a:lnTo>
                                    <a:pt x="180975" y="1429644"/>
                                  </a:lnTo>
                                  <a:lnTo>
                                    <a:pt x="176212" y="1414952"/>
                                  </a:lnTo>
                                  <a:lnTo>
                                    <a:pt x="171847" y="1399466"/>
                                  </a:lnTo>
                                  <a:lnTo>
                                    <a:pt x="167878" y="1384377"/>
                                  </a:lnTo>
                                  <a:lnTo>
                                    <a:pt x="164703" y="1369288"/>
                                  </a:lnTo>
                                  <a:lnTo>
                                    <a:pt x="161131" y="1353802"/>
                                  </a:lnTo>
                                  <a:lnTo>
                                    <a:pt x="158353" y="1338713"/>
                                  </a:lnTo>
                                  <a:lnTo>
                                    <a:pt x="155972" y="1323227"/>
                                  </a:lnTo>
                                  <a:lnTo>
                                    <a:pt x="153987" y="1307344"/>
                                  </a:lnTo>
                                  <a:lnTo>
                                    <a:pt x="152003" y="1291859"/>
                                  </a:lnTo>
                                  <a:lnTo>
                                    <a:pt x="150812" y="1276373"/>
                                  </a:lnTo>
                                  <a:lnTo>
                                    <a:pt x="149225" y="1272402"/>
                                  </a:lnTo>
                                  <a:lnTo>
                                    <a:pt x="146844" y="1268034"/>
                                  </a:lnTo>
                                  <a:lnTo>
                                    <a:pt x="144462" y="1264857"/>
                                  </a:lnTo>
                                  <a:lnTo>
                                    <a:pt x="141287" y="1262078"/>
                                  </a:lnTo>
                                  <a:lnTo>
                                    <a:pt x="137715" y="1259695"/>
                                  </a:lnTo>
                                  <a:lnTo>
                                    <a:pt x="133747" y="1257710"/>
                                  </a:lnTo>
                                  <a:lnTo>
                                    <a:pt x="129778" y="1256916"/>
                                  </a:lnTo>
                                  <a:lnTo>
                                    <a:pt x="125015" y="1256519"/>
                                  </a:lnTo>
                                  <a:lnTo>
                                    <a:pt x="99219" y="1254136"/>
                                  </a:lnTo>
                                  <a:lnTo>
                                    <a:pt x="74215" y="1251357"/>
                                  </a:lnTo>
                                  <a:lnTo>
                                    <a:pt x="22622" y="1245401"/>
                                  </a:lnTo>
                                  <a:lnTo>
                                    <a:pt x="20240" y="1245401"/>
                                  </a:lnTo>
                                  <a:lnTo>
                                    <a:pt x="18256" y="1245004"/>
                                  </a:lnTo>
                                  <a:lnTo>
                                    <a:pt x="15875" y="1244209"/>
                                  </a:lnTo>
                                  <a:lnTo>
                                    <a:pt x="13890" y="1243415"/>
                                  </a:lnTo>
                                  <a:lnTo>
                                    <a:pt x="11906" y="1242224"/>
                                  </a:lnTo>
                                  <a:lnTo>
                                    <a:pt x="9922" y="1241033"/>
                                  </a:lnTo>
                                  <a:lnTo>
                                    <a:pt x="6747" y="1237459"/>
                                  </a:lnTo>
                                  <a:lnTo>
                                    <a:pt x="3969" y="1233488"/>
                                  </a:lnTo>
                                  <a:lnTo>
                                    <a:pt x="1984" y="1228724"/>
                                  </a:lnTo>
                                  <a:lnTo>
                                    <a:pt x="397" y="1222767"/>
                                  </a:lnTo>
                                  <a:lnTo>
                                    <a:pt x="0" y="1219988"/>
                                  </a:lnTo>
                                  <a:lnTo>
                                    <a:pt x="0" y="1217208"/>
                                  </a:lnTo>
                                  <a:lnTo>
                                    <a:pt x="794" y="1196163"/>
                                  </a:lnTo>
                                  <a:lnTo>
                                    <a:pt x="1984" y="1174721"/>
                                  </a:lnTo>
                                  <a:lnTo>
                                    <a:pt x="3572" y="1153676"/>
                                  </a:lnTo>
                                  <a:lnTo>
                                    <a:pt x="6350" y="1132631"/>
                                  </a:lnTo>
                                  <a:lnTo>
                                    <a:pt x="9128" y="1111189"/>
                                  </a:lnTo>
                                  <a:lnTo>
                                    <a:pt x="12700" y="1090541"/>
                                  </a:lnTo>
                                  <a:lnTo>
                                    <a:pt x="16669" y="1069099"/>
                                  </a:lnTo>
                                  <a:lnTo>
                                    <a:pt x="21034" y="1048451"/>
                                  </a:lnTo>
                                  <a:lnTo>
                                    <a:pt x="23019" y="1043289"/>
                                  </a:lnTo>
                                  <a:lnTo>
                                    <a:pt x="25797" y="1038127"/>
                                  </a:lnTo>
                                  <a:lnTo>
                                    <a:pt x="29369" y="1034157"/>
                                  </a:lnTo>
                                  <a:lnTo>
                                    <a:pt x="32940" y="1030583"/>
                                  </a:lnTo>
                                  <a:lnTo>
                                    <a:pt x="37306" y="1028201"/>
                                  </a:lnTo>
                                  <a:lnTo>
                                    <a:pt x="39290" y="1027406"/>
                                  </a:lnTo>
                                  <a:lnTo>
                                    <a:pt x="41672" y="1026612"/>
                                  </a:lnTo>
                                  <a:lnTo>
                                    <a:pt x="44053" y="1026612"/>
                                  </a:lnTo>
                                  <a:lnTo>
                                    <a:pt x="46037" y="1026215"/>
                                  </a:lnTo>
                                  <a:lnTo>
                                    <a:pt x="48419" y="1026612"/>
                                  </a:lnTo>
                                  <a:lnTo>
                                    <a:pt x="50800" y="1027009"/>
                                  </a:lnTo>
                                  <a:lnTo>
                                    <a:pt x="101600" y="1033760"/>
                                  </a:lnTo>
                                  <a:lnTo>
                                    <a:pt x="127000" y="1037730"/>
                                  </a:lnTo>
                                  <a:lnTo>
                                    <a:pt x="152400" y="1042098"/>
                                  </a:lnTo>
                                  <a:lnTo>
                                    <a:pt x="156765" y="1042892"/>
                                  </a:lnTo>
                                  <a:lnTo>
                                    <a:pt x="161131" y="1042892"/>
                                  </a:lnTo>
                                  <a:lnTo>
                                    <a:pt x="165497" y="1042495"/>
                                  </a:lnTo>
                                  <a:lnTo>
                                    <a:pt x="169862" y="1040907"/>
                                  </a:lnTo>
                                  <a:lnTo>
                                    <a:pt x="173434" y="1038525"/>
                                  </a:lnTo>
                                  <a:lnTo>
                                    <a:pt x="177006" y="1035745"/>
                                  </a:lnTo>
                                  <a:lnTo>
                                    <a:pt x="179784" y="1032568"/>
                                  </a:lnTo>
                                  <a:lnTo>
                                    <a:pt x="182165" y="1028995"/>
                                  </a:lnTo>
                                  <a:lnTo>
                                    <a:pt x="187325" y="1014303"/>
                                  </a:lnTo>
                                  <a:lnTo>
                                    <a:pt x="192881" y="1000008"/>
                                  </a:lnTo>
                                  <a:lnTo>
                                    <a:pt x="198834" y="985316"/>
                                  </a:lnTo>
                                  <a:lnTo>
                                    <a:pt x="205184" y="971022"/>
                                  </a:lnTo>
                                  <a:lnTo>
                                    <a:pt x="211931" y="957124"/>
                                  </a:lnTo>
                                  <a:lnTo>
                                    <a:pt x="218678" y="942432"/>
                                  </a:lnTo>
                                  <a:lnTo>
                                    <a:pt x="225822" y="928932"/>
                                  </a:lnTo>
                                  <a:lnTo>
                                    <a:pt x="233362" y="915034"/>
                                  </a:lnTo>
                                  <a:lnTo>
                                    <a:pt x="241300" y="901931"/>
                                  </a:lnTo>
                                  <a:lnTo>
                                    <a:pt x="249634" y="888430"/>
                                  </a:lnTo>
                                  <a:lnTo>
                                    <a:pt x="258762" y="875327"/>
                                  </a:lnTo>
                                  <a:lnTo>
                                    <a:pt x="267494" y="862620"/>
                                  </a:lnTo>
                                  <a:lnTo>
                                    <a:pt x="276622" y="849517"/>
                                  </a:lnTo>
                                  <a:lnTo>
                                    <a:pt x="286147" y="837207"/>
                                  </a:lnTo>
                                  <a:lnTo>
                                    <a:pt x="295672" y="825295"/>
                                  </a:lnTo>
                                  <a:lnTo>
                                    <a:pt x="305990" y="812986"/>
                                  </a:lnTo>
                                  <a:lnTo>
                                    <a:pt x="307975" y="809015"/>
                                  </a:lnTo>
                                  <a:lnTo>
                                    <a:pt x="309165" y="804647"/>
                                  </a:lnTo>
                                  <a:lnTo>
                                    <a:pt x="309562" y="800279"/>
                                  </a:lnTo>
                                  <a:lnTo>
                                    <a:pt x="309562" y="796309"/>
                                  </a:lnTo>
                                  <a:lnTo>
                                    <a:pt x="308769" y="791941"/>
                                  </a:lnTo>
                                  <a:lnTo>
                                    <a:pt x="307181" y="787970"/>
                                  </a:lnTo>
                                  <a:lnTo>
                                    <a:pt x="304800" y="784396"/>
                                  </a:lnTo>
                                  <a:lnTo>
                                    <a:pt x="301625" y="780823"/>
                                  </a:lnTo>
                                  <a:lnTo>
                                    <a:pt x="237331" y="700614"/>
                                  </a:lnTo>
                                  <a:lnTo>
                                    <a:pt x="235744" y="699025"/>
                                  </a:lnTo>
                                  <a:lnTo>
                                    <a:pt x="234553" y="697437"/>
                                  </a:lnTo>
                                  <a:lnTo>
                                    <a:pt x="233362" y="695452"/>
                                  </a:lnTo>
                                  <a:lnTo>
                                    <a:pt x="232569" y="693069"/>
                                  </a:lnTo>
                                  <a:lnTo>
                                    <a:pt x="231775" y="691084"/>
                                  </a:lnTo>
                                  <a:lnTo>
                                    <a:pt x="231775" y="688701"/>
                                  </a:lnTo>
                                  <a:lnTo>
                                    <a:pt x="231775" y="683936"/>
                                  </a:lnTo>
                                  <a:lnTo>
                                    <a:pt x="232569" y="678774"/>
                                  </a:lnTo>
                                  <a:lnTo>
                                    <a:pt x="234156" y="674010"/>
                                  </a:lnTo>
                                  <a:lnTo>
                                    <a:pt x="236934" y="668848"/>
                                  </a:lnTo>
                                  <a:lnTo>
                                    <a:pt x="240506" y="664480"/>
                                  </a:lnTo>
                                  <a:lnTo>
                                    <a:pt x="256778" y="650185"/>
                                  </a:lnTo>
                                  <a:lnTo>
                                    <a:pt x="272653" y="636287"/>
                                  </a:lnTo>
                                  <a:lnTo>
                                    <a:pt x="288925" y="622390"/>
                                  </a:lnTo>
                                  <a:lnTo>
                                    <a:pt x="305594" y="609286"/>
                                  </a:lnTo>
                                  <a:lnTo>
                                    <a:pt x="322659" y="596183"/>
                                  </a:lnTo>
                                  <a:lnTo>
                                    <a:pt x="339725" y="583874"/>
                                  </a:lnTo>
                                  <a:lnTo>
                                    <a:pt x="357584" y="571961"/>
                                  </a:lnTo>
                                  <a:lnTo>
                                    <a:pt x="375841" y="560446"/>
                                  </a:lnTo>
                                  <a:lnTo>
                                    <a:pt x="381000" y="558064"/>
                                  </a:lnTo>
                                  <a:lnTo>
                                    <a:pt x="386159" y="556475"/>
                                  </a:lnTo>
                                  <a:lnTo>
                                    <a:pt x="391319" y="556078"/>
                                  </a:lnTo>
                                  <a:lnTo>
                                    <a:pt x="396478" y="556475"/>
                                  </a:lnTo>
                                  <a:lnTo>
                                    <a:pt x="401241" y="557667"/>
                                  </a:lnTo>
                                  <a:lnTo>
                                    <a:pt x="403225" y="558461"/>
                                  </a:lnTo>
                                  <a:lnTo>
                                    <a:pt x="405606" y="559652"/>
                                  </a:lnTo>
                                  <a:lnTo>
                                    <a:pt x="407194" y="560843"/>
                                  </a:lnTo>
                                  <a:lnTo>
                                    <a:pt x="408781" y="562431"/>
                                  </a:lnTo>
                                  <a:lnTo>
                                    <a:pt x="410369" y="564020"/>
                                  </a:lnTo>
                                  <a:lnTo>
                                    <a:pt x="411559" y="566005"/>
                                  </a:lnTo>
                                  <a:lnTo>
                                    <a:pt x="427037" y="586653"/>
                                  </a:lnTo>
                                  <a:lnTo>
                                    <a:pt x="442912" y="606904"/>
                                  </a:lnTo>
                                  <a:lnTo>
                                    <a:pt x="457994" y="627552"/>
                                  </a:lnTo>
                                  <a:lnTo>
                                    <a:pt x="472678" y="648200"/>
                                  </a:lnTo>
                                  <a:lnTo>
                                    <a:pt x="475456" y="652170"/>
                                  </a:lnTo>
                                  <a:lnTo>
                                    <a:pt x="478234" y="654950"/>
                                  </a:lnTo>
                                  <a:lnTo>
                                    <a:pt x="481806" y="657729"/>
                                  </a:lnTo>
                                  <a:lnTo>
                                    <a:pt x="486172" y="659318"/>
                                  </a:lnTo>
                                  <a:lnTo>
                                    <a:pt x="490141" y="660509"/>
                                  </a:lnTo>
                                  <a:lnTo>
                                    <a:pt x="494506" y="661303"/>
                                  </a:lnTo>
                                  <a:lnTo>
                                    <a:pt x="498872" y="660906"/>
                                  </a:lnTo>
                                  <a:lnTo>
                                    <a:pt x="503237" y="660112"/>
                                  </a:lnTo>
                                  <a:lnTo>
                                    <a:pt x="517128" y="653759"/>
                                  </a:lnTo>
                                  <a:lnTo>
                                    <a:pt x="531416" y="647406"/>
                                  </a:lnTo>
                                  <a:lnTo>
                                    <a:pt x="546100" y="641449"/>
                                  </a:lnTo>
                                  <a:lnTo>
                                    <a:pt x="560387" y="635890"/>
                                  </a:lnTo>
                                  <a:lnTo>
                                    <a:pt x="575072" y="630331"/>
                                  </a:lnTo>
                                  <a:lnTo>
                                    <a:pt x="590153" y="625566"/>
                                  </a:lnTo>
                                  <a:lnTo>
                                    <a:pt x="604837" y="620404"/>
                                  </a:lnTo>
                                  <a:lnTo>
                                    <a:pt x="619919" y="615640"/>
                                  </a:lnTo>
                                  <a:lnTo>
                                    <a:pt x="635397" y="612066"/>
                                  </a:lnTo>
                                  <a:lnTo>
                                    <a:pt x="650478" y="608492"/>
                                  </a:lnTo>
                                  <a:lnTo>
                                    <a:pt x="665956" y="605713"/>
                                  </a:lnTo>
                                  <a:lnTo>
                                    <a:pt x="681434" y="602933"/>
                                  </a:lnTo>
                                  <a:lnTo>
                                    <a:pt x="696913" y="600154"/>
                                  </a:lnTo>
                                  <a:lnTo>
                                    <a:pt x="711994" y="598168"/>
                                  </a:lnTo>
                                  <a:lnTo>
                                    <a:pt x="727869" y="596580"/>
                                  </a:lnTo>
                                  <a:lnTo>
                                    <a:pt x="743347" y="594992"/>
                                  </a:lnTo>
                                  <a:lnTo>
                                    <a:pt x="747713" y="593403"/>
                                  </a:lnTo>
                                  <a:lnTo>
                                    <a:pt x="751284" y="591418"/>
                                  </a:lnTo>
                                  <a:lnTo>
                                    <a:pt x="754856" y="588638"/>
                                  </a:lnTo>
                                  <a:lnTo>
                                    <a:pt x="757634" y="585462"/>
                                  </a:lnTo>
                                  <a:lnTo>
                                    <a:pt x="760016" y="582285"/>
                                  </a:lnTo>
                                  <a:lnTo>
                                    <a:pt x="762397" y="577917"/>
                                  </a:lnTo>
                                  <a:lnTo>
                                    <a:pt x="763191" y="573550"/>
                                  </a:lnTo>
                                  <a:lnTo>
                                    <a:pt x="763588" y="569182"/>
                                  </a:lnTo>
                                  <a:lnTo>
                                    <a:pt x="765969" y="543769"/>
                                  </a:lnTo>
                                  <a:lnTo>
                                    <a:pt x="768747" y="517959"/>
                                  </a:lnTo>
                                  <a:lnTo>
                                    <a:pt x="771525" y="492943"/>
                                  </a:lnTo>
                                  <a:lnTo>
                                    <a:pt x="774700" y="467133"/>
                                  </a:lnTo>
                                  <a:lnTo>
                                    <a:pt x="774700" y="464751"/>
                                  </a:lnTo>
                                  <a:lnTo>
                                    <a:pt x="775097" y="462766"/>
                                  </a:lnTo>
                                  <a:lnTo>
                                    <a:pt x="775891" y="460383"/>
                                  </a:lnTo>
                                  <a:lnTo>
                                    <a:pt x="776684" y="458398"/>
                                  </a:lnTo>
                                  <a:lnTo>
                                    <a:pt x="777875" y="456412"/>
                                  </a:lnTo>
                                  <a:lnTo>
                                    <a:pt x="779066" y="454824"/>
                                  </a:lnTo>
                                  <a:lnTo>
                                    <a:pt x="782638" y="451250"/>
                                  </a:lnTo>
                                  <a:lnTo>
                                    <a:pt x="786606" y="448471"/>
                                  </a:lnTo>
                                  <a:lnTo>
                                    <a:pt x="791369" y="446486"/>
                                  </a:lnTo>
                                  <a:lnTo>
                                    <a:pt x="796925" y="444897"/>
                                  </a:lnTo>
                                  <a:lnTo>
                                    <a:pt x="802481" y="444500"/>
                                  </a:lnTo>
                                  <a:close/>
                                  <a:moveTo>
                                    <a:pt x="1780579" y="266729"/>
                                  </a:moveTo>
                                  <a:lnTo>
                                    <a:pt x="1770667" y="267126"/>
                                  </a:lnTo>
                                  <a:lnTo>
                                    <a:pt x="1761944" y="267921"/>
                                  </a:lnTo>
                                  <a:lnTo>
                                    <a:pt x="1752824" y="269113"/>
                                  </a:lnTo>
                                  <a:lnTo>
                                    <a:pt x="1744101" y="270304"/>
                                  </a:lnTo>
                                  <a:lnTo>
                                    <a:pt x="1735378" y="272688"/>
                                  </a:lnTo>
                                  <a:lnTo>
                                    <a:pt x="1727052" y="275071"/>
                                  </a:lnTo>
                                  <a:lnTo>
                                    <a:pt x="1718329" y="277852"/>
                                  </a:lnTo>
                                  <a:lnTo>
                                    <a:pt x="1710399" y="281030"/>
                                  </a:lnTo>
                                  <a:lnTo>
                                    <a:pt x="1702469" y="284605"/>
                                  </a:lnTo>
                                  <a:lnTo>
                                    <a:pt x="1694539" y="288578"/>
                                  </a:lnTo>
                                  <a:lnTo>
                                    <a:pt x="1687005" y="292550"/>
                                  </a:lnTo>
                                  <a:lnTo>
                                    <a:pt x="1679472" y="297317"/>
                                  </a:lnTo>
                                  <a:lnTo>
                                    <a:pt x="1672731" y="302482"/>
                                  </a:lnTo>
                                  <a:lnTo>
                                    <a:pt x="1665991" y="308043"/>
                                  </a:lnTo>
                                  <a:lnTo>
                                    <a:pt x="1659250" y="313605"/>
                                  </a:lnTo>
                                  <a:lnTo>
                                    <a:pt x="1653303" y="319563"/>
                                  </a:lnTo>
                                  <a:lnTo>
                                    <a:pt x="1647355" y="325919"/>
                                  </a:lnTo>
                                  <a:lnTo>
                                    <a:pt x="1641804" y="332275"/>
                                  </a:lnTo>
                                  <a:lnTo>
                                    <a:pt x="1636253" y="339029"/>
                                  </a:lnTo>
                                  <a:lnTo>
                                    <a:pt x="1631098" y="346179"/>
                                  </a:lnTo>
                                  <a:lnTo>
                                    <a:pt x="1626340" y="353727"/>
                                  </a:lnTo>
                                  <a:lnTo>
                                    <a:pt x="1621979" y="361275"/>
                                  </a:lnTo>
                                  <a:lnTo>
                                    <a:pt x="1618014" y="368822"/>
                                  </a:lnTo>
                                  <a:lnTo>
                                    <a:pt x="1614445" y="376767"/>
                                  </a:lnTo>
                                  <a:lnTo>
                                    <a:pt x="1611273" y="384712"/>
                                  </a:lnTo>
                                  <a:lnTo>
                                    <a:pt x="1608498" y="393055"/>
                                  </a:lnTo>
                                  <a:lnTo>
                                    <a:pt x="1606119" y="401794"/>
                                  </a:lnTo>
                                  <a:lnTo>
                                    <a:pt x="1604136" y="410534"/>
                                  </a:lnTo>
                                  <a:lnTo>
                                    <a:pt x="1602550" y="419273"/>
                                  </a:lnTo>
                                  <a:lnTo>
                                    <a:pt x="1601361" y="428410"/>
                                  </a:lnTo>
                                  <a:lnTo>
                                    <a:pt x="1600568" y="437547"/>
                                  </a:lnTo>
                                  <a:lnTo>
                                    <a:pt x="1600171" y="447081"/>
                                  </a:lnTo>
                                  <a:lnTo>
                                    <a:pt x="1600568" y="456218"/>
                                  </a:lnTo>
                                  <a:lnTo>
                                    <a:pt x="1601361" y="465354"/>
                                  </a:lnTo>
                                  <a:lnTo>
                                    <a:pt x="1602550" y="474094"/>
                                  </a:lnTo>
                                  <a:lnTo>
                                    <a:pt x="1604136" y="482833"/>
                                  </a:lnTo>
                                  <a:lnTo>
                                    <a:pt x="1606119" y="491970"/>
                                  </a:lnTo>
                                  <a:lnTo>
                                    <a:pt x="1608498" y="500312"/>
                                  </a:lnTo>
                                  <a:lnTo>
                                    <a:pt x="1611273" y="508655"/>
                                  </a:lnTo>
                                  <a:lnTo>
                                    <a:pt x="1614445" y="516997"/>
                                  </a:lnTo>
                                  <a:lnTo>
                                    <a:pt x="1618014" y="524545"/>
                                  </a:lnTo>
                                  <a:lnTo>
                                    <a:pt x="1621979" y="532490"/>
                                  </a:lnTo>
                                  <a:lnTo>
                                    <a:pt x="1626340" y="540435"/>
                                  </a:lnTo>
                                  <a:lnTo>
                                    <a:pt x="1631098" y="547585"/>
                                  </a:lnTo>
                                  <a:lnTo>
                                    <a:pt x="1636253" y="554338"/>
                                  </a:lnTo>
                                  <a:lnTo>
                                    <a:pt x="1641804" y="561092"/>
                                  </a:lnTo>
                                  <a:lnTo>
                                    <a:pt x="1647355" y="567845"/>
                                  </a:lnTo>
                                  <a:lnTo>
                                    <a:pt x="1653303" y="573804"/>
                                  </a:lnTo>
                                  <a:lnTo>
                                    <a:pt x="1659250" y="580160"/>
                                  </a:lnTo>
                                  <a:lnTo>
                                    <a:pt x="1665991" y="585721"/>
                                  </a:lnTo>
                                  <a:lnTo>
                                    <a:pt x="1672731" y="591283"/>
                                  </a:lnTo>
                                  <a:lnTo>
                                    <a:pt x="1679472" y="596050"/>
                                  </a:lnTo>
                                  <a:lnTo>
                                    <a:pt x="1687005" y="600817"/>
                                  </a:lnTo>
                                  <a:lnTo>
                                    <a:pt x="1694539" y="605186"/>
                                  </a:lnTo>
                                  <a:lnTo>
                                    <a:pt x="1702469" y="609159"/>
                                  </a:lnTo>
                                  <a:lnTo>
                                    <a:pt x="1710399" y="612734"/>
                                  </a:lnTo>
                                  <a:lnTo>
                                    <a:pt x="1718329" y="615912"/>
                                  </a:lnTo>
                                  <a:lnTo>
                                    <a:pt x="1727052" y="618693"/>
                                  </a:lnTo>
                                  <a:lnTo>
                                    <a:pt x="1735378" y="621076"/>
                                  </a:lnTo>
                                  <a:lnTo>
                                    <a:pt x="1744101" y="623063"/>
                                  </a:lnTo>
                                  <a:lnTo>
                                    <a:pt x="1752824" y="624652"/>
                                  </a:lnTo>
                                  <a:lnTo>
                                    <a:pt x="1761944" y="626241"/>
                                  </a:lnTo>
                                  <a:lnTo>
                                    <a:pt x="1770667" y="626638"/>
                                  </a:lnTo>
                                  <a:lnTo>
                                    <a:pt x="1780579" y="627035"/>
                                  </a:lnTo>
                                  <a:lnTo>
                                    <a:pt x="1789699" y="626638"/>
                                  </a:lnTo>
                                  <a:lnTo>
                                    <a:pt x="1798819" y="626241"/>
                                  </a:lnTo>
                                  <a:lnTo>
                                    <a:pt x="1807542" y="624652"/>
                                  </a:lnTo>
                                  <a:lnTo>
                                    <a:pt x="1816265" y="623063"/>
                                  </a:lnTo>
                                  <a:lnTo>
                                    <a:pt x="1825384" y="621076"/>
                                  </a:lnTo>
                                  <a:lnTo>
                                    <a:pt x="1833711" y="618693"/>
                                  </a:lnTo>
                                  <a:lnTo>
                                    <a:pt x="1842037" y="615912"/>
                                  </a:lnTo>
                                  <a:lnTo>
                                    <a:pt x="1850364" y="612734"/>
                                  </a:lnTo>
                                  <a:lnTo>
                                    <a:pt x="1858294" y="609159"/>
                                  </a:lnTo>
                                  <a:lnTo>
                                    <a:pt x="1866224" y="605186"/>
                                  </a:lnTo>
                                  <a:lnTo>
                                    <a:pt x="1873757" y="600817"/>
                                  </a:lnTo>
                                  <a:lnTo>
                                    <a:pt x="1880894" y="596050"/>
                                  </a:lnTo>
                                  <a:lnTo>
                                    <a:pt x="1888031" y="591283"/>
                                  </a:lnTo>
                                  <a:lnTo>
                                    <a:pt x="1894772" y="585721"/>
                                  </a:lnTo>
                                  <a:lnTo>
                                    <a:pt x="1901116" y="580160"/>
                                  </a:lnTo>
                                  <a:lnTo>
                                    <a:pt x="1907460" y="573804"/>
                                  </a:lnTo>
                                  <a:lnTo>
                                    <a:pt x="1913804" y="567845"/>
                                  </a:lnTo>
                                  <a:lnTo>
                                    <a:pt x="1919355" y="561092"/>
                                  </a:lnTo>
                                  <a:lnTo>
                                    <a:pt x="1924509" y="554338"/>
                                  </a:lnTo>
                                  <a:lnTo>
                                    <a:pt x="1929664" y="547585"/>
                                  </a:lnTo>
                                  <a:lnTo>
                                    <a:pt x="1934026" y="540435"/>
                                  </a:lnTo>
                                  <a:lnTo>
                                    <a:pt x="1938387" y="532490"/>
                                  </a:lnTo>
                                  <a:lnTo>
                                    <a:pt x="1942352" y="524545"/>
                                  </a:lnTo>
                                  <a:lnTo>
                                    <a:pt x="1945921" y="516997"/>
                                  </a:lnTo>
                                  <a:lnTo>
                                    <a:pt x="1949093" y="508655"/>
                                  </a:lnTo>
                                  <a:lnTo>
                                    <a:pt x="1951868" y="500312"/>
                                  </a:lnTo>
                                  <a:lnTo>
                                    <a:pt x="1954247" y="491970"/>
                                  </a:lnTo>
                                  <a:lnTo>
                                    <a:pt x="1957023" y="482833"/>
                                  </a:lnTo>
                                  <a:lnTo>
                                    <a:pt x="1958212" y="474094"/>
                                  </a:lnTo>
                                  <a:lnTo>
                                    <a:pt x="1959402" y="465354"/>
                                  </a:lnTo>
                                  <a:lnTo>
                                    <a:pt x="1960195" y="456218"/>
                                  </a:lnTo>
                                  <a:lnTo>
                                    <a:pt x="1960591" y="447081"/>
                                  </a:lnTo>
                                  <a:lnTo>
                                    <a:pt x="1960195" y="437547"/>
                                  </a:lnTo>
                                  <a:lnTo>
                                    <a:pt x="1959402" y="428410"/>
                                  </a:lnTo>
                                  <a:lnTo>
                                    <a:pt x="1958212" y="419273"/>
                                  </a:lnTo>
                                  <a:lnTo>
                                    <a:pt x="1957023" y="410534"/>
                                  </a:lnTo>
                                  <a:lnTo>
                                    <a:pt x="1954247" y="401794"/>
                                  </a:lnTo>
                                  <a:lnTo>
                                    <a:pt x="1951868" y="393055"/>
                                  </a:lnTo>
                                  <a:lnTo>
                                    <a:pt x="1949093" y="384712"/>
                                  </a:lnTo>
                                  <a:lnTo>
                                    <a:pt x="1945921" y="376767"/>
                                  </a:lnTo>
                                  <a:lnTo>
                                    <a:pt x="1942352" y="368822"/>
                                  </a:lnTo>
                                  <a:lnTo>
                                    <a:pt x="1938387" y="361275"/>
                                  </a:lnTo>
                                  <a:lnTo>
                                    <a:pt x="1934026" y="353727"/>
                                  </a:lnTo>
                                  <a:lnTo>
                                    <a:pt x="1929664" y="346179"/>
                                  </a:lnTo>
                                  <a:lnTo>
                                    <a:pt x="1924509" y="339029"/>
                                  </a:lnTo>
                                  <a:lnTo>
                                    <a:pt x="1919355" y="332275"/>
                                  </a:lnTo>
                                  <a:lnTo>
                                    <a:pt x="1913804" y="325919"/>
                                  </a:lnTo>
                                  <a:lnTo>
                                    <a:pt x="1907460" y="319563"/>
                                  </a:lnTo>
                                  <a:lnTo>
                                    <a:pt x="1901116" y="313605"/>
                                  </a:lnTo>
                                  <a:lnTo>
                                    <a:pt x="1894772" y="308043"/>
                                  </a:lnTo>
                                  <a:lnTo>
                                    <a:pt x="1888031" y="302482"/>
                                  </a:lnTo>
                                  <a:lnTo>
                                    <a:pt x="1880894" y="297317"/>
                                  </a:lnTo>
                                  <a:lnTo>
                                    <a:pt x="1873757" y="292550"/>
                                  </a:lnTo>
                                  <a:lnTo>
                                    <a:pt x="1866224" y="288578"/>
                                  </a:lnTo>
                                  <a:lnTo>
                                    <a:pt x="1858294" y="284605"/>
                                  </a:lnTo>
                                  <a:lnTo>
                                    <a:pt x="1850364" y="281030"/>
                                  </a:lnTo>
                                  <a:lnTo>
                                    <a:pt x="1842037" y="277852"/>
                                  </a:lnTo>
                                  <a:lnTo>
                                    <a:pt x="1833711" y="275071"/>
                                  </a:lnTo>
                                  <a:lnTo>
                                    <a:pt x="1825384" y="272688"/>
                                  </a:lnTo>
                                  <a:lnTo>
                                    <a:pt x="1816265" y="270304"/>
                                  </a:lnTo>
                                  <a:lnTo>
                                    <a:pt x="1807542" y="269113"/>
                                  </a:lnTo>
                                  <a:lnTo>
                                    <a:pt x="1798819" y="267921"/>
                                  </a:lnTo>
                                  <a:lnTo>
                                    <a:pt x="1789699" y="267126"/>
                                  </a:lnTo>
                                  <a:lnTo>
                                    <a:pt x="1780579" y="266729"/>
                                  </a:lnTo>
                                  <a:close/>
                                  <a:moveTo>
                                    <a:pt x="1769477" y="236538"/>
                                  </a:moveTo>
                                  <a:lnTo>
                                    <a:pt x="1780579" y="236538"/>
                                  </a:lnTo>
                                  <a:lnTo>
                                    <a:pt x="1791285" y="236538"/>
                                  </a:lnTo>
                                  <a:lnTo>
                                    <a:pt x="1801594" y="237333"/>
                                  </a:lnTo>
                                  <a:lnTo>
                                    <a:pt x="1812300" y="238922"/>
                                  </a:lnTo>
                                  <a:lnTo>
                                    <a:pt x="1823005" y="240511"/>
                                  </a:lnTo>
                                  <a:lnTo>
                                    <a:pt x="1832918" y="242894"/>
                                  </a:lnTo>
                                  <a:lnTo>
                                    <a:pt x="1842830" y="245675"/>
                                  </a:lnTo>
                                  <a:lnTo>
                                    <a:pt x="1852346" y="248853"/>
                                  </a:lnTo>
                                  <a:lnTo>
                                    <a:pt x="1861862" y="252825"/>
                                  </a:lnTo>
                                  <a:lnTo>
                                    <a:pt x="1871775" y="256798"/>
                                  </a:lnTo>
                                  <a:lnTo>
                                    <a:pt x="1880498" y="261962"/>
                                  </a:lnTo>
                                  <a:lnTo>
                                    <a:pt x="1889221" y="267126"/>
                                  </a:lnTo>
                                  <a:lnTo>
                                    <a:pt x="1897944" y="272291"/>
                                  </a:lnTo>
                                  <a:lnTo>
                                    <a:pt x="1905874" y="278249"/>
                                  </a:lnTo>
                                  <a:lnTo>
                                    <a:pt x="1914200" y="284208"/>
                                  </a:lnTo>
                                  <a:lnTo>
                                    <a:pt x="1921734" y="290961"/>
                                  </a:lnTo>
                                  <a:lnTo>
                                    <a:pt x="1929268" y="297715"/>
                                  </a:lnTo>
                                  <a:lnTo>
                                    <a:pt x="1936008" y="305660"/>
                                  </a:lnTo>
                                  <a:lnTo>
                                    <a:pt x="1942352" y="313207"/>
                                  </a:lnTo>
                                  <a:lnTo>
                                    <a:pt x="1948696" y="320755"/>
                                  </a:lnTo>
                                  <a:lnTo>
                                    <a:pt x="1954644" y="329097"/>
                                  </a:lnTo>
                                  <a:lnTo>
                                    <a:pt x="1960195" y="337440"/>
                                  </a:lnTo>
                                  <a:lnTo>
                                    <a:pt x="1965349" y="346179"/>
                                  </a:lnTo>
                                  <a:lnTo>
                                    <a:pt x="1970107" y="355713"/>
                                  </a:lnTo>
                                  <a:lnTo>
                                    <a:pt x="1974072" y="364850"/>
                                  </a:lnTo>
                                  <a:lnTo>
                                    <a:pt x="1978037" y="374384"/>
                                  </a:lnTo>
                                  <a:lnTo>
                                    <a:pt x="1981209" y="384315"/>
                                  </a:lnTo>
                                  <a:lnTo>
                                    <a:pt x="1983985" y="393849"/>
                                  </a:lnTo>
                                  <a:lnTo>
                                    <a:pt x="1986364" y="404575"/>
                                  </a:lnTo>
                                  <a:lnTo>
                                    <a:pt x="1988346" y="414903"/>
                                  </a:lnTo>
                                  <a:lnTo>
                                    <a:pt x="1989536" y="425232"/>
                                  </a:lnTo>
                                  <a:lnTo>
                                    <a:pt x="1990329" y="435958"/>
                                  </a:lnTo>
                                  <a:lnTo>
                                    <a:pt x="1990725" y="447081"/>
                                  </a:lnTo>
                                  <a:lnTo>
                                    <a:pt x="1990329" y="457807"/>
                                  </a:lnTo>
                                  <a:lnTo>
                                    <a:pt x="1989536" y="468135"/>
                                  </a:lnTo>
                                  <a:lnTo>
                                    <a:pt x="1988346" y="478861"/>
                                  </a:lnTo>
                                  <a:lnTo>
                                    <a:pt x="1986364" y="489587"/>
                                  </a:lnTo>
                                  <a:lnTo>
                                    <a:pt x="1983985" y="499518"/>
                                  </a:lnTo>
                                  <a:lnTo>
                                    <a:pt x="1981209" y="509449"/>
                                  </a:lnTo>
                                  <a:lnTo>
                                    <a:pt x="1978037" y="518983"/>
                                  </a:lnTo>
                                  <a:lnTo>
                                    <a:pt x="1974072" y="528517"/>
                                  </a:lnTo>
                                  <a:lnTo>
                                    <a:pt x="1970107" y="538051"/>
                                  </a:lnTo>
                                  <a:lnTo>
                                    <a:pt x="1965349" y="547188"/>
                                  </a:lnTo>
                                  <a:lnTo>
                                    <a:pt x="1960195" y="555927"/>
                                  </a:lnTo>
                                  <a:lnTo>
                                    <a:pt x="1954644" y="564270"/>
                                  </a:lnTo>
                                  <a:lnTo>
                                    <a:pt x="1948696" y="572612"/>
                                  </a:lnTo>
                                  <a:lnTo>
                                    <a:pt x="1942352" y="580954"/>
                                  </a:lnTo>
                                  <a:lnTo>
                                    <a:pt x="1936008" y="588502"/>
                                  </a:lnTo>
                                  <a:lnTo>
                                    <a:pt x="1929268" y="595652"/>
                                  </a:lnTo>
                                  <a:lnTo>
                                    <a:pt x="1921734" y="602406"/>
                                  </a:lnTo>
                                  <a:lnTo>
                                    <a:pt x="1914200" y="609159"/>
                                  </a:lnTo>
                                  <a:lnTo>
                                    <a:pt x="1905874" y="615118"/>
                                  </a:lnTo>
                                  <a:lnTo>
                                    <a:pt x="1897944" y="621076"/>
                                  </a:lnTo>
                                  <a:lnTo>
                                    <a:pt x="1889221" y="627035"/>
                                  </a:lnTo>
                                  <a:lnTo>
                                    <a:pt x="1880498" y="631802"/>
                                  </a:lnTo>
                                  <a:lnTo>
                                    <a:pt x="1871775" y="636569"/>
                                  </a:lnTo>
                                  <a:lnTo>
                                    <a:pt x="1861862" y="640542"/>
                                  </a:lnTo>
                                  <a:lnTo>
                                    <a:pt x="1852346" y="644514"/>
                                  </a:lnTo>
                                  <a:lnTo>
                                    <a:pt x="1842830" y="647692"/>
                                  </a:lnTo>
                                  <a:lnTo>
                                    <a:pt x="1832918" y="650473"/>
                                  </a:lnTo>
                                  <a:lnTo>
                                    <a:pt x="1823005" y="652856"/>
                                  </a:lnTo>
                                  <a:lnTo>
                                    <a:pt x="1812300" y="654843"/>
                                  </a:lnTo>
                                  <a:lnTo>
                                    <a:pt x="1801594" y="656034"/>
                                  </a:lnTo>
                                  <a:lnTo>
                                    <a:pt x="1791285" y="656829"/>
                                  </a:lnTo>
                                  <a:lnTo>
                                    <a:pt x="1780579" y="657226"/>
                                  </a:lnTo>
                                  <a:lnTo>
                                    <a:pt x="1769477" y="656829"/>
                                  </a:lnTo>
                                  <a:lnTo>
                                    <a:pt x="1758772" y="656034"/>
                                  </a:lnTo>
                                  <a:lnTo>
                                    <a:pt x="1748463" y="654843"/>
                                  </a:lnTo>
                                  <a:lnTo>
                                    <a:pt x="1738154" y="652856"/>
                                  </a:lnTo>
                                  <a:lnTo>
                                    <a:pt x="1727845" y="650473"/>
                                  </a:lnTo>
                                  <a:lnTo>
                                    <a:pt x="1717536" y="647692"/>
                                  </a:lnTo>
                                  <a:lnTo>
                                    <a:pt x="1708020" y="644514"/>
                                  </a:lnTo>
                                  <a:lnTo>
                                    <a:pt x="1698504" y="640542"/>
                                  </a:lnTo>
                                  <a:lnTo>
                                    <a:pt x="1689384" y="636569"/>
                                  </a:lnTo>
                                  <a:lnTo>
                                    <a:pt x="1680265" y="631802"/>
                                  </a:lnTo>
                                  <a:lnTo>
                                    <a:pt x="1671145" y="627035"/>
                                  </a:lnTo>
                                  <a:lnTo>
                                    <a:pt x="1662819" y="621076"/>
                                  </a:lnTo>
                                  <a:lnTo>
                                    <a:pt x="1654492" y="615118"/>
                                  </a:lnTo>
                                  <a:lnTo>
                                    <a:pt x="1646562" y="609159"/>
                                  </a:lnTo>
                                  <a:lnTo>
                                    <a:pt x="1639028" y="602406"/>
                                  </a:lnTo>
                                  <a:lnTo>
                                    <a:pt x="1631495" y="595652"/>
                                  </a:lnTo>
                                  <a:lnTo>
                                    <a:pt x="1624358" y="588502"/>
                                  </a:lnTo>
                                  <a:lnTo>
                                    <a:pt x="1618014" y="580954"/>
                                  </a:lnTo>
                                  <a:lnTo>
                                    <a:pt x="1611670" y="572612"/>
                                  </a:lnTo>
                                  <a:lnTo>
                                    <a:pt x="1606119" y="564270"/>
                                  </a:lnTo>
                                  <a:lnTo>
                                    <a:pt x="1600568" y="555927"/>
                                  </a:lnTo>
                                  <a:lnTo>
                                    <a:pt x="1595413" y="547188"/>
                                  </a:lnTo>
                                  <a:lnTo>
                                    <a:pt x="1591052" y="538051"/>
                                  </a:lnTo>
                                  <a:lnTo>
                                    <a:pt x="1586294" y="528517"/>
                                  </a:lnTo>
                                  <a:lnTo>
                                    <a:pt x="1582725" y="518983"/>
                                  </a:lnTo>
                                  <a:lnTo>
                                    <a:pt x="1579553" y="509449"/>
                                  </a:lnTo>
                                  <a:lnTo>
                                    <a:pt x="1576381" y="499518"/>
                                  </a:lnTo>
                                  <a:lnTo>
                                    <a:pt x="1574399" y="489587"/>
                                  </a:lnTo>
                                  <a:lnTo>
                                    <a:pt x="1572416" y="478861"/>
                                  </a:lnTo>
                                  <a:lnTo>
                                    <a:pt x="1571227" y="468135"/>
                                  </a:lnTo>
                                  <a:lnTo>
                                    <a:pt x="1570434" y="457807"/>
                                  </a:lnTo>
                                  <a:lnTo>
                                    <a:pt x="1570037" y="447081"/>
                                  </a:lnTo>
                                  <a:lnTo>
                                    <a:pt x="1570434" y="435958"/>
                                  </a:lnTo>
                                  <a:lnTo>
                                    <a:pt x="1571227" y="425232"/>
                                  </a:lnTo>
                                  <a:lnTo>
                                    <a:pt x="1572416" y="414903"/>
                                  </a:lnTo>
                                  <a:lnTo>
                                    <a:pt x="1574399" y="404575"/>
                                  </a:lnTo>
                                  <a:lnTo>
                                    <a:pt x="1576381" y="393849"/>
                                  </a:lnTo>
                                  <a:lnTo>
                                    <a:pt x="1579553" y="384315"/>
                                  </a:lnTo>
                                  <a:lnTo>
                                    <a:pt x="1582725" y="374384"/>
                                  </a:lnTo>
                                  <a:lnTo>
                                    <a:pt x="1586294" y="364850"/>
                                  </a:lnTo>
                                  <a:lnTo>
                                    <a:pt x="1591052" y="355713"/>
                                  </a:lnTo>
                                  <a:lnTo>
                                    <a:pt x="1595413" y="346179"/>
                                  </a:lnTo>
                                  <a:lnTo>
                                    <a:pt x="1600568" y="337440"/>
                                  </a:lnTo>
                                  <a:lnTo>
                                    <a:pt x="1606119" y="329097"/>
                                  </a:lnTo>
                                  <a:lnTo>
                                    <a:pt x="1611670" y="320755"/>
                                  </a:lnTo>
                                  <a:lnTo>
                                    <a:pt x="1618014" y="313207"/>
                                  </a:lnTo>
                                  <a:lnTo>
                                    <a:pt x="1624358" y="305660"/>
                                  </a:lnTo>
                                  <a:lnTo>
                                    <a:pt x="1631495" y="297715"/>
                                  </a:lnTo>
                                  <a:lnTo>
                                    <a:pt x="1639028" y="290961"/>
                                  </a:lnTo>
                                  <a:lnTo>
                                    <a:pt x="1646562" y="284208"/>
                                  </a:lnTo>
                                  <a:lnTo>
                                    <a:pt x="1654492" y="278249"/>
                                  </a:lnTo>
                                  <a:lnTo>
                                    <a:pt x="1662819" y="272291"/>
                                  </a:lnTo>
                                  <a:lnTo>
                                    <a:pt x="1671145" y="267126"/>
                                  </a:lnTo>
                                  <a:lnTo>
                                    <a:pt x="1680265" y="261962"/>
                                  </a:lnTo>
                                  <a:lnTo>
                                    <a:pt x="1689384" y="256798"/>
                                  </a:lnTo>
                                  <a:lnTo>
                                    <a:pt x="1698504" y="252825"/>
                                  </a:lnTo>
                                  <a:lnTo>
                                    <a:pt x="1708020" y="248853"/>
                                  </a:lnTo>
                                  <a:lnTo>
                                    <a:pt x="1717536" y="245675"/>
                                  </a:lnTo>
                                  <a:lnTo>
                                    <a:pt x="1727845" y="242894"/>
                                  </a:lnTo>
                                  <a:lnTo>
                                    <a:pt x="1738154" y="240511"/>
                                  </a:lnTo>
                                  <a:lnTo>
                                    <a:pt x="1748463" y="238922"/>
                                  </a:lnTo>
                                  <a:lnTo>
                                    <a:pt x="1758772" y="237333"/>
                                  </a:lnTo>
                                  <a:lnTo>
                                    <a:pt x="1769477" y="236538"/>
                                  </a:lnTo>
                                  <a:close/>
                                  <a:moveTo>
                                    <a:pt x="1775815" y="217488"/>
                                  </a:moveTo>
                                  <a:lnTo>
                                    <a:pt x="1764301" y="218281"/>
                                  </a:lnTo>
                                  <a:lnTo>
                                    <a:pt x="1752786" y="219472"/>
                                  </a:lnTo>
                                  <a:lnTo>
                                    <a:pt x="1741669" y="221059"/>
                                  </a:lnTo>
                                  <a:lnTo>
                                    <a:pt x="1730154" y="223441"/>
                                  </a:lnTo>
                                  <a:lnTo>
                                    <a:pt x="1718243" y="226219"/>
                                  </a:lnTo>
                                  <a:lnTo>
                                    <a:pt x="1707125" y="229791"/>
                                  </a:lnTo>
                                  <a:lnTo>
                                    <a:pt x="1696405" y="233759"/>
                                  </a:lnTo>
                                  <a:lnTo>
                                    <a:pt x="1685684" y="238125"/>
                                  </a:lnTo>
                                  <a:lnTo>
                                    <a:pt x="1674964" y="243285"/>
                                  </a:lnTo>
                                  <a:lnTo>
                                    <a:pt x="1665038" y="248841"/>
                                  </a:lnTo>
                                  <a:lnTo>
                                    <a:pt x="1655509" y="254794"/>
                                  </a:lnTo>
                                  <a:lnTo>
                                    <a:pt x="1646376" y="261541"/>
                                  </a:lnTo>
                                  <a:lnTo>
                                    <a:pt x="1637641" y="268288"/>
                                  </a:lnTo>
                                  <a:lnTo>
                                    <a:pt x="1628906" y="275035"/>
                                  </a:lnTo>
                                  <a:lnTo>
                                    <a:pt x="1620568" y="282575"/>
                                  </a:lnTo>
                                  <a:lnTo>
                                    <a:pt x="1613024" y="290513"/>
                                  </a:lnTo>
                                  <a:lnTo>
                                    <a:pt x="1605877" y="298847"/>
                                  </a:lnTo>
                                  <a:lnTo>
                                    <a:pt x="1598730" y="307578"/>
                                  </a:lnTo>
                                  <a:lnTo>
                                    <a:pt x="1592377" y="316707"/>
                                  </a:lnTo>
                                  <a:lnTo>
                                    <a:pt x="1586025" y="325835"/>
                                  </a:lnTo>
                                  <a:lnTo>
                                    <a:pt x="1580466" y="334963"/>
                                  </a:lnTo>
                                  <a:lnTo>
                                    <a:pt x="1575304" y="344885"/>
                                  </a:lnTo>
                                  <a:lnTo>
                                    <a:pt x="1570937" y="355203"/>
                                  </a:lnTo>
                                  <a:lnTo>
                                    <a:pt x="1566569" y="365125"/>
                                  </a:lnTo>
                                  <a:lnTo>
                                    <a:pt x="1562995" y="375444"/>
                                  </a:lnTo>
                                  <a:lnTo>
                                    <a:pt x="1559819" y="385763"/>
                                  </a:lnTo>
                                  <a:lnTo>
                                    <a:pt x="1557039" y="396875"/>
                                  </a:lnTo>
                                  <a:lnTo>
                                    <a:pt x="1555054" y="407988"/>
                                  </a:lnTo>
                                  <a:lnTo>
                                    <a:pt x="1553466" y="418703"/>
                                  </a:lnTo>
                                  <a:lnTo>
                                    <a:pt x="1552275" y="429816"/>
                                  </a:lnTo>
                                  <a:lnTo>
                                    <a:pt x="1551481" y="440929"/>
                                  </a:lnTo>
                                  <a:lnTo>
                                    <a:pt x="1551481" y="452438"/>
                                  </a:lnTo>
                                  <a:lnTo>
                                    <a:pt x="1552275" y="463947"/>
                                  </a:lnTo>
                                  <a:lnTo>
                                    <a:pt x="1553466" y="475060"/>
                                  </a:lnTo>
                                  <a:lnTo>
                                    <a:pt x="1555054" y="486569"/>
                                  </a:lnTo>
                                  <a:lnTo>
                                    <a:pt x="1557437" y="498079"/>
                                  </a:lnTo>
                                  <a:lnTo>
                                    <a:pt x="1560216" y="509588"/>
                                  </a:lnTo>
                                  <a:lnTo>
                                    <a:pt x="1563789" y="520700"/>
                                  </a:lnTo>
                                  <a:lnTo>
                                    <a:pt x="1567760" y="531416"/>
                                  </a:lnTo>
                                  <a:lnTo>
                                    <a:pt x="1572525" y="542529"/>
                                  </a:lnTo>
                                  <a:lnTo>
                                    <a:pt x="1577290" y="552847"/>
                                  </a:lnTo>
                                  <a:lnTo>
                                    <a:pt x="1582848" y="562769"/>
                                  </a:lnTo>
                                  <a:lnTo>
                                    <a:pt x="1589201" y="572294"/>
                                  </a:lnTo>
                                  <a:lnTo>
                                    <a:pt x="1595554" y="581819"/>
                                  </a:lnTo>
                                  <a:lnTo>
                                    <a:pt x="1602304" y="590550"/>
                                  </a:lnTo>
                                  <a:lnTo>
                                    <a:pt x="1609451" y="598885"/>
                                  </a:lnTo>
                                  <a:lnTo>
                                    <a:pt x="1616995" y="607219"/>
                                  </a:lnTo>
                                  <a:lnTo>
                                    <a:pt x="1624936" y="614760"/>
                                  </a:lnTo>
                                  <a:lnTo>
                                    <a:pt x="1632877" y="621904"/>
                                  </a:lnTo>
                                  <a:lnTo>
                                    <a:pt x="1642009" y="629047"/>
                                  </a:lnTo>
                                  <a:lnTo>
                                    <a:pt x="1650744" y="635794"/>
                                  </a:lnTo>
                                  <a:lnTo>
                                    <a:pt x="1659876" y="641747"/>
                                  </a:lnTo>
                                  <a:lnTo>
                                    <a:pt x="1669405" y="647304"/>
                                  </a:lnTo>
                                  <a:lnTo>
                                    <a:pt x="1678935" y="652066"/>
                                  </a:lnTo>
                                  <a:lnTo>
                                    <a:pt x="1689258" y="656829"/>
                                  </a:lnTo>
                                  <a:lnTo>
                                    <a:pt x="1699581" y="661194"/>
                                  </a:lnTo>
                                  <a:lnTo>
                                    <a:pt x="1709905" y="664766"/>
                                  </a:lnTo>
                                  <a:lnTo>
                                    <a:pt x="1720228" y="667941"/>
                                  </a:lnTo>
                                  <a:lnTo>
                                    <a:pt x="1731345" y="670719"/>
                                  </a:lnTo>
                                  <a:lnTo>
                                    <a:pt x="1742066" y="673101"/>
                                  </a:lnTo>
                                  <a:lnTo>
                                    <a:pt x="1753183" y="674688"/>
                                  </a:lnTo>
                                  <a:lnTo>
                                    <a:pt x="1764301" y="675879"/>
                                  </a:lnTo>
                                  <a:lnTo>
                                    <a:pt x="1775815" y="676276"/>
                                  </a:lnTo>
                                  <a:lnTo>
                                    <a:pt x="1786932" y="676276"/>
                                  </a:lnTo>
                                  <a:lnTo>
                                    <a:pt x="1798447" y="675879"/>
                                  </a:lnTo>
                                  <a:lnTo>
                                    <a:pt x="1809564" y="674688"/>
                                  </a:lnTo>
                                  <a:lnTo>
                                    <a:pt x="1821476" y="673101"/>
                                  </a:lnTo>
                                  <a:lnTo>
                                    <a:pt x="1832593" y="670322"/>
                                  </a:lnTo>
                                  <a:lnTo>
                                    <a:pt x="1844108" y="667544"/>
                                  </a:lnTo>
                                  <a:lnTo>
                                    <a:pt x="1855225" y="663972"/>
                                  </a:lnTo>
                                  <a:lnTo>
                                    <a:pt x="1866740" y="660004"/>
                                  </a:lnTo>
                                  <a:lnTo>
                                    <a:pt x="1877063" y="655241"/>
                                  </a:lnTo>
                                  <a:lnTo>
                                    <a:pt x="1887386" y="650479"/>
                                  </a:lnTo>
                                  <a:lnTo>
                                    <a:pt x="1897313" y="644922"/>
                                  </a:lnTo>
                                  <a:lnTo>
                                    <a:pt x="1906842" y="638969"/>
                                  </a:lnTo>
                                  <a:lnTo>
                                    <a:pt x="1916371" y="632619"/>
                                  </a:lnTo>
                                  <a:lnTo>
                                    <a:pt x="1925503" y="625872"/>
                                  </a:lnTo>
                                  <a:lnTo>
                                    <a:pt x="1933841" y="618332"/>
                                  </a:lnTo>
                                  <a:lnTo>
                                    <a:pt x="1941782" y="610791"/>
                                  </a:lnTo>
                                  <a:lnTo>
                                    <a:pt x="1949723" y="603250"/>
                                  </a:lnTo>
                                  <a:lnTo>
                                    <a:pt x="1957267" y="594916"/>
                                  </a:lnTo>
                                  <a:lnTo>
                                    <a:pt x="1964017" y="586185"/>
                                  </a:lnTo>
                                  <a:lnTo>
                                    <a:pt x="1970370" y="577057"/>
                                  </a:lnTo>
                                  <a:lnTo>
                                    <a:pt x="1976326" y="567929"/>
                                  </a:lnTo>
                                  <a:lnTo>
                                    <a:pt x="1981884" y="558404"/>
                                  </a:lnTo>
                                  <a:lnTo>
                                    <a:pt x="1987046" y="548879"/>
                                  </a:lnTo>
                                  <a:lnTo>
                                    <a:pt x="1991811" y="538957"/>
                                  </a:lnTo>
                                  <a:lnTo>
                                    <a:pt x="1995781" y="528638"/>
                                  </a:lnTo>
                                  <a:lnTo>
                                    <a:pt x="1999752" y="518319"/>
                                  </a:lnTo>
                                  <a:lnTo>
                                    <a:pt x="2003325" y="507604"/>
                                  </a:lnTo>
                                  <a:lnTo>
                                    <a:pt x="2005708" y="496888"/>
                                  </a:lnTo>
                                  <a:lnTo>
                                    <a:pt x="2008090" y="485775"/>
                                  </a:lnTo>
                                  <a:lnTo>
                                    <a:pt x="2009678" y="475060"/>
                                  </a:lnTo>
                                  <a:lnTo>
                                    <a:pt x="2010869" y="463947"/>
                                  </a:lnTo>
                                  <a:lnTo>
                                    <a:pt x="2011266" y="452835"/>
                                  </a:lnTo>
                                  <a:lnTo>
                                    <a:pt x="2011266" y="441325"/>
                                  </a:lnTo>
                                  <a:lnTo>
                                    <a:pt x="2010869" y="429816"/>
                                  </a:lnTo>
                                  <a:lnTo>
                                    <a:pt x="2009678" y="418703"/>
                                  </a:lnTo>
                                  <a:lnTo>
                                    <a:pt x="2007693" y="407194"/>
                                  </a:lnTo>
                                  <a:lnTo>
                                    <a:pt x="2005311" y="395288"/>
                                  </a:lnTo>
                                  <a:lnTo>
                                    <a:pt x="2002531" y="384175"/>
                                  </a:lnTo>
                                  <a:lnTo>
                                    <a:pt x="1998561" y="373063"/>
                                  </a:lnTo>
                                  <a:lnTo>
                                    <a:pt x="1994590" y="361950"/>
                                  </a:lnTo>
                                  <a:lnTo>
                                    <a:pt x="1990223" y="351632"/>
                                  </a:lnTo>
                                  <a:lnTo>
                                    <a:pt x="1985061" y="340916"/>
                                  </a:lnTo>
                                  <a:lnTo>
                                    <a:pt x="1979899" y="330994"/>
                                  </a:lnTo>
                                  <a:lnTo>
                                    <a:pt x="1973943" y="321469"/>
                                  </a:lnTo>
                                  <a:lnTo>
                                    <a:pt x="1967591" y="312341"/>
                                  </a:lnTo>
                                  <a:lnTo>
                                    <a:pt x="1960841" y="303213"/>
                                  </a:lnTo>
                                  <a:lnTo>
                                    <a:pt x="1953297" y="294482"/>
                                  </a:lnTo>
                                  <a:lnTo>
                                    <a:pt x="1945753" y="286544"/>
                                  </a:lnTo>
                                  <a:lnTo>
                                    <a:pt x="1937812" y="279003"/>
                                  </a:lnTo>
                                  <a:lnTo>
                                    <a:pt x="1929474" y="271860"/>
                                  </a:lnTo>
                                  <a:lnTo>
                                    <a:pt x="1921136" y="264716"/>
                                  </a:lnTo>
                                  <a:lnTo>
                                    <a:pt x="1912004" y="258366"/>
                                  </a:lnTo>
                                  <a:lnTo>
                                    <a:pt x="1902474" y="252016"/>
                                  </a:lnTo>
                                  <a:lnTo>
                                    <a:pt x="1893342" y="246460"/>
                                  </a:lnTo>
                                  <a:lnTo>
                                    <a:pt x="1883416" y="241300"/>
                                  </a:lnTo>
                                  <a:lnTo>
                                    <a:pt x="1873490" y="236935"/>
                                  </a:lnTo>
                                  <a:lnTo>
                                    <a:pt x="1863166" y="232569"/>
                                  </a:lnTo>
                                  <a:lnTo>
                                    <a:pt x="1852843" y="228997"/>
                                  </a:lnTo>
                                  <a:lnTo>
                                    <a:pt x="1842123" y="225822"/>
                                  </a:lnTo>
                                  <a:lnTo>
                                    <a:pt x="1831402" y="223044"/>
                                  </a:lnTo>
                                  <a:lnTo>
                                    <a:pt x="1820682" y="221059"/>
                                  </a:lnTo>
                                  <a:lnTo>
                                    <a:pt x="1809564" y="219472"/>
                                  </a:lnTo>
                                  <a:lnTo>
                                    <a:pt x="1798447" y="218281"/>
                                  </a:lnTo>
                                  <a:lnTo>
                                    <a:pt x="1787330" y="217488"/>
                                  </a:lnTo>
                                  <a:lnTo>
                                    <a:pt x="1775815" y="217488"/>
                                  </a:lnTo>
                                  <a:close/>
                                  <a:moveTo>
                                    <a:pt x="1712287" y="0"/>
                                  </a:moveTo>
                                  <a:lnTo>
                                    <a:pt x="1715860" y="0"/>
                                  </a:lnTo>
                                  <a:lnTo>
                                    <a:pt x="1718640" y="397"/>
                                  </a:lnTo>
                                  <a:lnTo>
                                    <a:pt x="1721816" y="1191"/>
                                  </a:lnTo>
                                  <a:lnTo>
                                    <a:pt x="1724198" y="2778"/>
                                  </a:lnTo>
                                  <a:lnTo>
                                    <a:pt x="1726978" y="4366"/>
                                  </a:lnTo>
                                  <a:lnTo>
                                    <a:pt x="1728566" y="6350"/>
                                  </a:lnTo>
                                  <a:lnTo>
                                    <a:pt x="1729757" y="8731"/>
                                  </a:lnTo>
                                  <a:lnTo>
                                    <a:pt x="1730551" y="11112"/>
                                  </a:lnTo>
                                  <a:lnTo>
                                    <a:pt x="1737698" y="39687"/>
                                  </a:lnTo>
                                  <a:lnTo>
                                    <a:pt x="1744448" y="68262"/>
                                  </a:lnTo>
                                  <a:lnTo>
                                    <a:pt x="1744845" y="70644"/>
                                  </a:lnTo>
                                  <a:lnTo>
                                    <a:pt x="1746036" y="73025"/>
                                  </a:lnTo>
                                  <a:lnTo>
                                    <a:pt x="1747227" y="75406"/>
                                  </a:lnTo>
                                  <a:lnTo>
                                    <a:pt x="1748816" y="77391"/>
                                  </a:lnTo>
                                  <a:lnTo>
                                    <a:pt x="1750801" y="78978"/>
                                  </a:lnTo>
                                  <a:lnTo>
                                    <a:pt x="1752786" y="80169"/>
                                  </a:lnTo>
                                  <a:lnTo>
                                    <a:pt x="1755168" y="80962"/>
                                  </a:lnTo>
                                  <a:lnTo>
                                    <a:pt x="1757551" y="81756"/>
                                  </a:lnTo>
                                  <a:lnTo>
                                    <a:pt x="1775815" y="80962"/>
                                  </a:lnTo>
                                  <a:lnTo>
                                    <a:pt x="1793682" y="81359"/>
                                  </a:lnTo>
                                  <a:lnTo>
                                    <a:pt x="1811550" y="82153"/>
                                  </a:lnTo>
                                  <a:lnTo>
                                    <a:pt x="1829814" y="84137"/>
                                  </a:lnTo>
                                  <a:lnTo>
                                    <a:pt x="1847284" y="86916"/>
                                  </a:lnTo>
                                  <a:lnTo>
                                    <a:pt x="1865152" y="90487"/>
                                  </a:lnTo>
                                  <a:lnTo>
                                    <a:pt x="1882225" y="94853"/>
                                  </a:lnTo>
                                  <a:lnTo>
                                    <a:pt x="1899298" y="100012"/>
                                  </a:lnTo>
                                  <a:lnTo>
                                    <a:pt x="1902077" y="100409"/>
                                  </a:lnTo>
                                  <a:lnTo>
                                    <a:pt x="1904460" y="100012"/>
                                  </a:lnTo>
                                  <a:lnTo>
                                    <a:pt x="1906842" y="99616"/>
                                  </a:lnTo>
                                  <a:lnTo>
                                    <a:pt x="1908827" y="98425"/>
                                  </a:lnTo>
                                  <a:lnTo>
                                    <a:pt x="1911606" y="97234"/>
                                  </a:lnTo>
                                  <a:lnTo>
                                    <a:pt x="1913195" y="95250"/>
                                  </a:lnTo>
                                  <a:lnTo>
                                    <a:pt x="1914783" y="93266"/>
                                  </a:lnTo>
                                  <a:lnTo>
                                    <a:pt x="1915974" y="91281"/>
                                  </a:lnTo>
                                  <a:lnTo>
                                    <a:pt x="1944165" y="39687"/>
                                  </a:lnTo>
                                  <a:lnTo>
                                    <a:pt x="1945356" y="37306"/>
                                  </a:lnTo>
                                  <a:lnTo>
                                    <a:pt x="1947341" y="35322"/>
                                  </a:lnTo>
                                  <a:lnTo>
                                    <a:pt x="1949326" y="34131"/>
                                  </a:lnTo>
                                  <a:lnTo>
                                    <a:pt x="1952106" y="32941"/>
                                  </a:lnTo>
                                  <a:lnTo>
                                    <a:pt x="1954885" y="32147"/>
                                  </a:lnTo>
                                  <a:lnTo>
                                    <a:pt x="1958061" y="32147"/>
                                  </a:lnTo>
                                  <a:lnTo>
                                    <a:pt x="1961238" y="32544"/>
                                  </a:lnTo>
                                  <a:lnTo>
                                    <a:pt x="1964414" y="33734"/>
                                  </a:lnTo>
                                  <a:lnTo>
                                    <a:pt x="1975532" y="38894"/>
                                  </a:lnTo>
                                  <a:lnTo>
                                    <a:pt x="1986252" y="44053"/>
                                  </a:lnTo>
                                  <a:lnTo>
                                    <a:pt x="1996972" y="50006"/>
                                  </a:lnTo>
                                  <a:lnTo>
                                    <a:pt x="2008090" y="55959"/>
                                  </a:lnTo>
                                  <a:lnTo>
                                    <a:pt x="2018413" y="61912"/>
                                  </a:lnTo>
                                  <a:lnTo>
                                    <a:pt x="2028737" y="68659"/>
                                  </a:lnTo>
                                  <a:lnTo>
                                    <a:pt x="2039060" y="75803"/>
                                  </a:lnTo>
                                  <a:lnTo>
                                    <a:pt x="2049383" y="82550"/>
                                  </a:lnTo>
                                  <a:lnTo>
                                    <a:pt x="2051765" y="84931"/>
                                  </a:lnTo>
                                  <a:lnTo>
                                    <a:pt x="2053751" y="87312"/>
                                  </a:lnTo>
                                  <a:lnTo>
                                    <a:pt x="2054942" y="90091"/>
                                  </a:lnTo>
                                  <a:lnTo>
                                    <a:pt x="2055736" y="92472"/>
                                  </a:lnTo>
                                  <a:lnTo>
                                    <a:pt x="2056133" y="95250"/>
                                  </a:lnTo>
                                  <a:lnTo>
                                    <a:pt x="2056133" y="98028"/>
                                  </a:lnTo>
                                  <a:lnTo>
                                    <a:pt x="2055339" y="100409"/>
                                  </a:lnTo>
                                  <a:lnTo>
                                    <a:pt x="2054148" y="102791"/>
                                  </a:lnTo>
                                  <a:lnTo>
                                    <a:pt x="2038663" y="128191"/>
                                  </a:lnTo>
                                  <a:lnTo>
                                    <a:pt x="2023575" y="153194"/>
                                  </a:lnTo>
                                  <a:lnTo>
                                    <a:pt x="2021987" y="155178"/>
                                  </a:lnTo>
                                  <a:lnTo>
                                    <a:pt x="2021193" y="157559"/>
                                  </a:lnTo>
                                  <a:lnTo>
                                    <a:pt x="2020398" y="159941"/>
                                  </a:lnTo>
                                  <a:lnTo>
                                    <a:pt x="2020398" y="162322"/>
                                  </a:lnTo>
                                  <a:lnTo>
                                    <a:pt x="2020398" y="164703"/>
                                  </a:lnTo>
                                  <a:lnTo>
                                    <a:pt x="2021193" y="167481"/>
                                  </a:lnTo>
                                  <a:lnTo>
                                    <a:pt x="2022384" y="169863"/>
                                  </a:lnTo>
                                  <a:lnTo>
                                    <a:pt x="2023575" y="171847"/>
                                  </a:lnTo>
                                  <a:lnTo>
                                    <a:pt x="2036678" y="184150"/>
                                  </a:lnTo>
                                  <a:lnTo>
                                    <a:pt x="2049383" y="196850"/>
                                  </a:lnTo>
                                  <a:lnTo>
                                    <a:pt x="2061295" y="210344"/>
                                  </a:lnTo>
                                  <a:lnTo>
                                    <a:pt x="2072809" y="224234"/>
                                  </a:lnTo>
                                  <a:lnTo>
                                    <a:pt x="2083133" y="238919"/>
                                  </a:lnTo>
                                  <a:lnTo>
                                    <a:pt x="2092662" y="253603"/>
                                  </a:lnTo>
                                  <a:lnTo>
                                    <a:pt x="2102191" y="269478"/>
                                  </a:lnTo>
                                  <a:lnTo>
                                    <a:pt x="2110529" y="284956"/>
                                  </a:lnTo>
                                  <a:lnTo>
                                    <a:pt x="2112514" y="286941"/>
                                  </a:lnTo>
                                  <a:lnTo>
                                    <a:pt x="2114102" y="288528"/>
                                  </a:lnTo>
                                  <a:lnTo>
                                    <a:pt x="2116485" y="289719"/>
                                  </a:lnTo>
                                  <a:lnTo>
                                    <a:pt x="2118867" y="290513"/>
                                  </a:lnTo>
                                  <a:lnTo>
                                    <a:pt x="2121249" y="290910"/>
                                  </a:lnTo>
                                  <a:lnTo>
                                    <a:pt x="2123632" y="291307"/>
                                  </a:lnTo>
                                  <a:lnTo>
                                    <a:pt x="2126014" y="290910"/>
                                  </a:lnTo>
                                  <a:lnTo>
                                    <a:pt x="2128396" y="290116"/>
                                  </a:lnTo>
                                  <a:lnTo>
                                    <a:pt x="2156984" y="281781"/>
                                  </a:lnTo>
                                  <a:lnTo>
                                    <a:pt x="2185572" y="273844"/>
                                  </a:lnTo>
                                  <a:lnTo>
                                    <a:pt x="2187954" y="273447"/>
                                  </a:lnTo>
                                  <a:lnTo>
                                    <a:pt x="2190733" y="273050"/>
                                  </a:lnTo>
                                  <a:lnTo>
                                    <a:pt x="2193116" y="273844"/>
                                  </a:lnTo>
                                  <a:lnTo>
                                    <a:pt x="2195498" y="274638"/>
                                  </a:lnTo>
                                  <a:lnTo>
                                    <a:pt x="2197880" y="276225"/>
                                  </a:lnTo>
                                  <a:lnTo>
                                    <a:pt x="2200263" y="278210"/>
                                  </a:lnTo>
                                  <a:lnTo>
                                    <a:pt x="2202248" y="280988"/>
                                  </a:lnTo>
                                  <a:lnTo>
                                    <a:pt x="2203439" y="283766"/>
                                  </a:lnTo>
                                  <a:lnTo>
                                    <a:pt x="2207807" y="295275"/>
                                  </a:lnTo>
                                  <a:lnTo>
                                    <a:pt x="2211777" y="307182"/>
                                  </a:lnTo>
                                  <a:lnTo>
                                    <a:pt x="2215350" y="318691"/>
                                  </a:lnTo>
                                  <a:lnTo>
                                    <a:pt x="2218527" y="330200"/>
                                  </a:lnTo>
                                  <a:lnTo>
                                    <a:pt x="2221703" y="342107"/>
                                  </a:lnTo>
                                  <a:lnTo>
                                    <a:pt x="2224086" y="354410"/>
                                  </a:lnTo>
                                  <a:lnTo>
                                    <a:pt x="2226468" y="366316"/>
                                  </a:lnTo>
                                  <a:lnTo>
                                    <a:pt x="2228850" y="378222"/>
                                  </a:lnTo>
                                  <a:lnTo>
                                    <a:pt x="2228850" y="381397"/>
                                  </a:lnTo>
                                  <a:lnTo>
                                    <a:pt x="2228453" y="384572"/>
                                  </a:lnTo>
                                  <a:lnTo>
                                    <a:pt x="2227659" y="387350"/>
                                  </a:lnTo>
                                  <a:lnTo>
                                    <a:pt x="2226468" y="390128"/>
                                  </a:lnTo>
                                  <a:lnTo>
                                    <a:pt x="2224880" y="392113"/>
                                  </a:lnTo>
                                  <a:lnTo>
                                    <a:pt x="2222894" y="393700"/>
                                  </a:lnTo>
                                  <a:lnTo>
                                    <a:pt x="2220512" y="394891"/>
                                  </a:lnTo>
                                  <a:lnTo>
                                    <a:pt x="2217733" y="396082"/>
                                  </a:lnTo>
                                  <a:lnTo>
                                    <a:pt x="2189542" y="403225"/>
                                  </a:lnTo>
                                  <a:lnTo>
                                    <a:pt x="2160557" y="409972"/>
                                  </a:lnTo>
                                  <a:lnTo>
                                    <a:pt x="2158175" y="410766"/>
                                  </a:lnTo>
                                  <a:lnTo>
                                    <a:pt x="2155793" y="411560"/>
                                  </a:lnTo>
                                  <a:lnTo>
                                    <a:pt x="2153808" y="412750"/>
                                  </a:lnTo>
                                  <a:lnTo>
                                    <a:pt x="2151822" y="414338"/>
                                  </a:lnTo>
                                  <a:lnTo>
                                    <a:pt x="2150234" y="416322"/>
                                  </a:lnTo>
                                  <a:lnTo>
                                    <a:pt x="2149043" y="418307"/>
                                  </a:lnTo>
                                  <a:lnTo>
                                    <a:pt x="2148249" y="420688"/>
                                  </a:lnTo>
                                  <a:lnTo>
                                    <a:pt x="2147852" y="423069"/>
                                  </a:lnTo>
                                  <a:lnTo>
                                    <a:pt x="2148249" y="440929"/>
                                  </a:lnTo>
                                  <a:lnTo>
                                    <a:pt x="2147852" y="459185"/>
                                  </a:lnTo>
                                  <a:lnTo>
                                    <a:pt x="2147058" y="477044"/>
                                  </a:lnTo>
                                  <a:lnTo>
                                    <a:pt x="2145072" y="494904"/>
                                  </a:lnTo>
                                  <a:lnTo>
                                    <a:pt x="2142293" y="512763"/>
                                  </a:lnTo>
                                  <a:lnTo>
                                    <a:pt x="2138323" y="530225"/>
                                  </a:lnTo>
                                  <a:lnTo>
                                    <a:pt x="2133955" y="547688"/>
                                  </a:lnTo>
                                  <a:lnTo>
                                    <a:pt x="2128793" y="564754"/>
                                  </a:lnTo>
                                  <a:lnTo>
                                    <a:pt x="2128396" y="567135"/>
                                  </a:lnTo>
                                  <a:lnTo>
                                    <a:pt x="2128793" y="569913"/>
                                  </a:lnTo>
                                  <a:lnTo>
                                    <a:pt x="2129190" y="572294"/>
                                  </a:lnTo>
                                  <a:lnTo>
                                    <a:pt x="2130382" y="574279"/>
                                  </a:lnTo>
                                  <a:lnTo>
                                    <a:pt x="2131573" y="576263"/>
                                  </a:lnTo>
                                  <a:lnTo>
                                    <a:pt x="2133558" y="578247"/>
                                  </a:lnTo>
                                  <a:lnTo>
                                    <a:pt x="2135543" y="580232"/>
                                  </a:lnTo>
                                  <a:lnTo>
                                    <a:pt x="2137926" y="581025"/>
                                  </a:lnTo>
                                  <a:lnTo>
                                    <a:pt x="2189542" y="609600"/>
                                  </a:lnTo>
                                  <a:lnTo>
                                    <a:pt x="2191924" y="610791"/>
                                  </a:lnTo>
                                  <a:lnTo>
                                    <a:pt x="2193910" y="612379"/>
                                  </a:lnTo>
                                  <a:lnTo>
                                    <a:pt x="2195498" y="614760"/>
                                  </a:lnTo>
                                  <a:lnTo>
                                    <a:pt x="2196292" y="617141"/>
                                  </a:lnTo>
                                  <a:lnTo>
                                    <a:pt x="2197086" y="619919"/>
                                  </a:lnTo>
                                  <a:lnTo>
                                    <a:pt x="2197086" y="623094"/>
                                  </a:lnTo>
                                  <a:lnTo>
                                    <a:pt x="2196689" y="626666"/>
                                  </a:lnTo>
                                  <a:lnTo>
                                    <a:pt x="2195498" y="629841"/>
                                  </a:lnTo>
                                  <a:lnTo>
                                    <a:pt x="2190336" y="640557"/>
                                  </a:lnTo>
                                  <a:lnTo>
                                    <a:pt x="2184778" y="651669"/>
                                  </a:lnTo>
                                  <a:lnTo>
                                    <a:pt x="2178822" y="662385"/>
                                  </a:lnTo>
                                  <a:lnTo>
                                    <a:pt x="2173263" y="673101"/>
                                  </a:lnTo>
                                  <a:lnTo>
                                    <a:pt x="2166910" y="683816"/>
                                  </a:lnTo>
                                  <a:lnTo>
                                    <a:pt x="2160557" y="693738"/>
                                  </a:lnTo>
                                  <a:lnTo>
                                    <a:pt x="2153808" y="704057"/>
                                  </a:lnTo>
                                  <a:lnTo>
                                    <a:pt x="2146661" y="713979"/>
                                  </a:lnTo>
                                  <a:lnTo>
                                    <a:pt x="2144278" y="716360"/>
                                  </a:lnTo>
                                  <a:lnTo>
                                    <a:pt x="2141896" y="718741"/>
                                  </a:lnTo>
                                  <a:lnTo>
                                    <a:pt x="2138720" y="719932"/>
                                  </a:lnTo>
                                  <a:lnTo>
                                    <a:pt x="2136337" y="721122"/>
                                  </a:lnTo>
                                  <a:lnTo>
                                    <a:pt x="2133558" y="721519"/>
                                  </a:lnTo>
                                  <a:lnTo>
                                    <a:pt x="2130779" y="721122"/>
                                  </a:lnTo>
                                  <a:lnTo>
                                    <a:pt x="2128396" y="720329"/>
                                  </a:lnTo>
                                  <a:lnTo>
                                    <a:pt x="2126014" y="719138"/>
                                  </a:lnTo>
                                  <a:lnTo>
                                    <a:pt x="2101000" y="703660"/>
                                  </a:lnTo>
                                  <a:lnTo>
                                    <a:pt x="2075589" y="688579"/>
                                  </a:lnTo>
                                  <a:lnTo>
                                    <a:pt x="2073603" y="686991"/>
                                  </a:lnTo>
                                  <a:lnTo>
                                    <a:pt x="2071221" y="686197"/>
                                  </a:lnTo>
                                  <a:lnTo>
                                    <a:pt x="2068839" y="685801"/>
                                  </a:lnTo>
                                  <a:lnTo>
                                    <a:pt x="2066456" y="685404"/>
                                  </a:lnTo>
                                  <a:lnTo>
                                    <a:pt x="2064074" y="685801"/>
                                  </a:lnTo>
                                  <a:lnTo>
                                    <a:pt x="2061692" y="686197"/>
                                  </a:lnTo>
                                  <a:lnTo>
                                    <a:pt x="2059309" y="687388"/>
                                  </a:lnTo>
                                  <a:lnTo>
                                    <a:pt x="2057324" y="688579"/>
                                  </a:lnTo>
                                  <a:lnTo>
                                    <a:pt x="2044619" y="701676"/>
                                  </a:lnTo>
                                  <a:lnTo>
                                    <a:pt x="2031913" y="713979"/>
                                  </a:lnTo>
                                  <a:lnTo>
                                    <a:pt x="2018413" y="726282"/>
                                  </a:lnTo>
                                  <a:lnTo>
                                    <a:pt x="2004913" y="737791"/>
                                  </a:lnTo>
                                  <a:lnTo>
                                    <a:pt x="1989826" y="748110"/>
                                  </a:lnTo>
                                  <a:lnTo>
                                    <a:pt x="1974738" y="757635"/>
                                  </a:lnTo>
                                  <a:lnTo>
                                    <a:pt x="1959650" y="767160"/>
                                  </a:lnTo>
                                  <a:lnTo>
                                    <a:pt x="1943371" y="775494"/>
                                  </a:lnTo>
                                  <a:lnTo>
                                    <a:pt x="1941385" y="777082"/>
                                  </a:lnTo>
                                  <a:lnTo>
                                    <a:pt x="1939797" y="779066"/>
                                  </a:lnTo>
                                  <a:lnTo>
                                    <a:pt x="1938606" y="781447"/>
                                  </a:lnTo>
                                  <a:lnTo>
                                    <a:pt x="1937812" y="783432"/>
                                  </a:lnTo>
                                  <a:lnTo>
                                    <a:pt x="1937415" y="785813"/>
                                  </a:lnTo>
                                  <a:lnTo>
                                    <a:pt x="1937018" y="788591"/>
                                  </a:lnTo>
                                  <a:lnTo>
                                    <a:pt x="1937415" y="790972"/>
                                  </a:lnTo>
                                  <a:lnTo>
                                    <a:pt x="1938209" y="793354"/>
                                  </a:lnTo>
                                  <a:lnTo>
                                    <a:pt x="1946547" y="821532"/>
                                  </a:lnTo>
                                  <a:lnTo>
                                    <a:pt x="1954488" y="849710"/>
                                  </a:lnTo>
                                  <a:lnTo>
                                    <a:pt x="1955282" y="852488"/>
                                  </a:lnTo>
                                  <a:lnTo>
                                    <a:pt x="1955282" y="854869"/>
                                  </a:lnTo>
                                  <a:lnTo>
                                    <a:pt x="1954885" y="858044"/>
                                  </a:lnTo>
                                  <a:lnTo>
                                    <a:pt x="1953694" y="860426"/>
                                  </a:lnTo>
                                  <a:lnTo>
                                    <a:pt x="1952106" y="862807"/>
                                  </a:lnTo>
                                  <a:lnTo>
                                    <a:pt x="1950120" y="864791"/>
                                  </a:lnTo>
                                  <a:lnTo>
                                    <a:pt x="1947341" y="866776"/>
                                  </a:lnTo>
                                  <a:lnTo>
                                    <a:pt x="1944562" y="868363"/>
                                  </a:lnTo>
                                  <a:lnTo>
                                    <a:pt x="1933047" y="872332"/>
                                  </a:lnTo>
                                  <a:lnTo>
                                    <a:pt x="1921533" y="876301"/>
                                  </a:lnTo>
                                  <a:lnTo>
                                    <a:pt x="1910018" y="879873"/>
                                  </a:lnTo>
                                  <a:lnTo>
                                    <a:pt x="1898107" y="883444"/>
                                  </a:lnTo>
                                  <a:lnTo>
                                    <a:pt x="1886195" y="886223"/>
                                  </a:lnTo>
                                  <a:lnTo>
                                    <a:pt x="1874284" y="889001"/>
                                  </a:lnTo>
                                  <a:lnTo>
                                    <a:pt x="1861975" y="891382"/>
                                  </a:lnTo>
                                  <a:lnTo>
                                    <a:pt x="1850064" y="893366"/>
                                  </a:lnTo>
                                  <a:lnTo>
                                    <a:pt x="1846887" y="893763"/>
                                  </a:lnTo>
                                  <a:lnTo>
                                    <a:pt x="1843711" y="893366"/>
                                  </a:lnTo>
                                  <a:lnTo>
                                    <a:pt x="1840931" y="892176"/>
                                  </a:lnTo>
                                  <a:lnTo>
                                    <a:pt x="1838152" y="890985"/>
                                  </a:lnTo>
                                  <a:lnTo>
                                    <a:pt x="1836167" y="889398"/>
                                  </a:lnTo>
                                  <a:lnTo>
                                    <a:pt x="1834182" y="887413"/>
                                  </a:lnTo>
                                  <a:lnTo>
                                    <a:pt x="1832990" y="885032"/>
                                  </a:lnTo>
                                  <a:lnTo>
                                    <a:pt x="1832593" y="882651"/>
                                  </a:lnTo>
                                  <a:lnTo>
                                    <a:pt x="1825049" y="853679"/>
                                  </a:lnTo>
                                  <a:lnTo>
                                    <a:pt x="1818300" y="825501"/>
                                  </a:lnTo>
                                  <a:lnTo>
                                    <a:pt x="1817902" y="823119"/>
                                  </a:lnTo>
                                  <a:lnTo>
                                    <a:pt x="1816711" y="820738"/>
                                  </a:lnTo>
                                  <a:lnTo>
                                    <a:pt x="1815520" y="818357"/>
                                  </a:lnTo>
                                  <a:lnTo>
                                    <a:pt x="1813535" y="816769"/>
                                  </a:lnTo>
                                  <a:lnTo>
                                    <a:pt x="1811947" y="815182"/>
                                  </a:lnTo>
                                  <a:lnTo>
                                    <a:pt x="1809564" y="813991"/>
                                  </a:lnTo>
                                  <a:lnTo>
                                    <a:pt x="1807182" y="812801"/>
                                  </a:lnTo>
                                  <a:lnTo>
                                    <a:pt x="1804800" y="812404"/>
                                  </a:lnTo>
                                  <a:lnTo>
                                    <a:pt x="1786932" y="813197"/>
                                  </a:lnTo>
                                  <a:lnTo>
                                    <a:pt x="1769065" y="812801"/>
                                  </a:lnTo>
                                  <a:lnTo>
                                    <a:pt x="1751198" y="812007"/>
                                  </a:lnTo>
                                  <a:lnTo>
                                    <a:pt x="1733331" y="810022"/>
                                  </a:lnTo>
                                  <a:lnTo>
                                    <a:pt x="1715463" y="806847"/>
                                  </a:lnTo>
                                  <a:lnTo>
                                    <a:pt x="1697993" y="803276"/>
                                  </a:lnTo>
                                  <a:lnTo>
                                    <a:pt x="1680523" y="798513"/>
                                  </a:lnTo>
                                  <a:lnTo>
                                    <a:pt x="1663053" y="793354"/>
                                  </a:lnTo>
                                  <a:lnTo>
                                    <a:pt x="1660670" y="793354"/>
                                  </a:lnTo>
                                  <a:lnTo>
                                    <a:pt x="1658288" y="793751"/>
                                  </a:lnTo>
                                  <a:lnTo>
                                    <a:pt x="1655906" y="794147"/>
                                  </a:lnTo>
                                  <a:lnTo>
                                    <a:pt x="1653523" y="795338"/>
                                  </a:lnTo>
                                  <a:lnTo>
                                    <a:pt x="1651538" y="796529"/>
                                  </a:lnTo>
                                  <a:lnTo>
                                    <a:pt x="1649553" y="798116"/>
                                  </a:lnTo>
                                  <a:lnTo>
                                    <a:pt x="1648362" y="800101"/>
                                  </a:lnTo>
                                  <a:lnTo>
                                    <a:pt x="1647171" y="802482"/>
                                  </a:lnTo>
                                  <a:lnTo>
                                    <a:pt x="1618186" y="854076"/>
                                  </a:lnTo>
                                  <a:lnTo>
                                    <a:pt x="1616995" y="856854"/>
                                  </a:lnTo>
                                  <a:lnTo>
                                    <a:pt x="1615406" y="858838"/>
                                  </a:lnTo>
                                  <a:lnTo>
                                    <a:pt x="1613024" y="860029"/>
                                  </a:lnTo>
                                  <a:lnTo>
                                    <a:pt x="1610642" y="861219"/>
                                  </a:lnTo>
                                  <a:lnTo>
                                    <a:pt x="1607862" y="861616"/>
                                  </a:lnTo>
                                  <a:lnTo>
                                    <a:pt x="1604686" y="861616"/>
                                  </a:lnTo>
                                  <a:lnTo>
                                    <a:pt x="1601510" y="861219"/>
                                  </a:lnTo>
                                  <a:lnTo>
                                    <a:pt x="1598333" y="860426"/>
                                  </a:lnTo>
                                  <a:lnTo>
                                    <a:pt x="1587216" y="854869"/>
                                  </a:lnTo>
                                  <a:lnTo>
                                    <a:pt x="1576098" y="849313"/>
                                  </a:lnTo>
                                  <a:lnTo>
                                    <a:pt x="1565378" y="843757"/>
                                  </a:lnTo>
                                  <a:lnTo>
                                    <a:pt x="1555054" y="837804"/>
                                  </a:lnTo>
                                  <a:lnTo>
                                    <a:pt x="1544334" y="831454"/>
                                  </a:lnTo>
                                  <a:lnTo>
                                    <a:pt x="1533613" y="825104"/>
                                  </a:lnTo>
                                  <a:lnTo>
                                    <a:pt x="1523687" y="818357"/>
                                  </a:lnTo>
                                  <a:lnTo>
                                    <a:pt x="1513761" y="811213"/>
                                  </a:lnTo>
                                  <a:lnTo>
                                    <a:pt x="1511379" y="808832"/>
                                  </a:lnTo>
                                  <a:lnTo>
                                    <a:pt x="1509393" y="806451"/>
                                  </a:lnTo>
                                  <a:lnTo>
                                    <a:pt x="1507805" y="803672"/>
                                  </a:lnTo>
                                  <a:lnTo>
                                    <a:pt x="1507011" y="800894"/>
                                  </a:lnTo>
                                  <a:lnTo>
                                    <a:pt x="1506614" y="798116"/>
                                  </a:lnTo>
                                  <a:lnTo>
                                    <a:pt x="1507011" y="795735"/>
                                  </a:lnTo>
                                  <a:lnTo>
                                    <a:pt x="1507408" y="793354"/>
                                  </a:lnTo>
                                  <a:lnTo>
                                    <a:pt x="1508996" y="790972"/>
                                  </a:lnTo>
                                  <a:lnTo>
                                    <a:pt x="1523687" y="765969"/>
                                  </a:lnTo>
                                  <a:lnTo>
                                    <a:pt x="1539172" y="740569"/>
                                  </a:lnTo>
                                  <a:lnTo>
                                    <a:pt x="1540363" y="738585"/>
                                  </a:lnTo>
                                  <a:lnTo>
                                    <a:pt x="1541554" y="736204"/>
                                  </a:lnTo>
                                  <a:lnTo>
                                    <a:pt x="1542349" y="733822"/>
                                  </a:lnTo>
                                  <a:lnTo>
                                    <a:pt x="1542746" y="731441"/>
                                  </a:lnTo>
                                  <a:lnTo>
                                    <a:pt x="1542349" y="729060"/>
                                  </a:lnTo>
                                  <a:lnTo>
                                    <a:pt x="1541554" y="726679"/>
                                  </a:lnTo>
                                  <a:lnTo>
                                    <a:pt x="1540363" y="724297"/>
                                  </a:lnTo>
                                  <a:lnTo>
                                    <a:pt x="1539172" y="722313"/>
                                  </a:lnTo>
                                  <a:lnTo>
                                    <a:pt x="1526069" y="709613"/>
                                  </a:lnTo>
                                  <a:lnTo>
                                    <a:pt x="1513364" y="696913"/>
                                  </a:lnTo>
                                  <a:lnTo>
                                    <a:pt x="1501849" y="683419"/>
                                  </a:lnTo>
                                  <a:lnTo>
                                    <a:pt x="1489938" y="669529"/>
                                  </a:lnTo>
                                  <a:lnTo>
                                    <a:pt x="1479615" y="654844"/>
                                  </a:lnTo>
                                  <a:lnTo>
                                    <a:pt x="1470085" y="640160"/>
                                  </a:lnTo>
                                  <a:lnTo>
                                    <a:pt x="1460953" y="624285"/>
                                  </a:lnTo>
                                  <a:lnTo>
                                    <a:pt x="1452218" y="608410"/>
                                  </a:lnTo>
                                  <a:lnTo>
                                    <a:pt x="1450630" y="606822"/>
                                  </a:lnTo>
                                  <a:lnTo>
                                    <a:pt x="1448247" y="605235"/>
                                  </a:lnTo>
                                  <a:lnTo>
                                    <a:pt x="1446262" y="604044"/>
                                  </a:lnTo>
                                  <a:lnTo>
                                    <a:pt x="1443880" y="602854"/>
                                  </a:lnTo>
                                  <a:lnTo>
                                    <a:pt x="1441498" y="602457"/>
                                  </a:lnTo>
                                  <a:lnTo>
                                    <a:pt x="1439115" y="602457"/>
                                  </a:lnTo>
                                  <a:lnTo>
                                    <a:pt x="1436733" y="602854"/>
                                  </a:lnTo>
                                  <a:lnTo>
                                    <a:pt x="1433954" y="603647"/>
                                  </a:lnTo>
                                  <a:lnTo>
                                    <a:pt x="1406160" y="611982"/>
                                  </a:lnTo>
                                  <a:lnTo>
                                    <a:pt x="1377572" y="619522"/>
                                  </a:lnTo>
                                  <a:lnTo>
                                    <a:pt x="1375190" y="620316"/>
                                  </a:lnTo>
                                  <a:lnTo>
                                    <a:pt x="1372411" y="620713"/>
                                  </a:lnTo>
                                  <a:lnTo>
                                    <a:pt x="1369631" y="619919"/>
                                  </a:lnTo>
                                  <a:lnTo>
                                    <a:pt x="1367249" y="619126"/>
                                  </a:lnTo>
                                  <a:lnTo>
                                    <a:pt x="1364867" y="617538"/>
                                  </a:lnTo>
                                  <a:lnTo>
                                    <a:pt x="1362882" y="615157"/>
                                  </a:lnTo>
                                  <a:lnTo>
                                    <a:pt x="1360896" y="612775"/>
                                  </a:lnTo>
                                  <a:lnTo>
                                    <a:pt x="1359308" y="609600"/>
                                  </a:lnTo>
                                  <a:lnTo>
                                    <a:pt x="1354941" y="598488"/>
                                  </a:lnTo>
                                  <a:lnTo>
                                    <a:pt x="1350970" y="586979"/>
                                  </a:lnTo>
                                  <a:lnTo>
                                    <a:pt x="1347397" y="575072"/>
                                  </a:lnTo>
                                  <a:lnTo>
                                    <a:pt x="1343823" y="563166"/>
                                  </a:lnTo>
                                  <a:lnTo>
                                    <a:pt x="1341044" y="551657"/>
                                  </a:lnTo>
                                  <a:lnTo>
                                    <a:pt x="1338264" y="539750"/>
                                  </a:lnTo>
                                  <a:lnTo>
                                    <a:pt x="1335882" y="527447"/>
                                  </a:lnTo>
                                  <a:lnTo>
                                    <a:pt x="1333897" y="515541"/>
                                  </a:lnTo>
                                  <a:lnTo>
                                    <a:pt x="1333500" y="512366"/>
                                  </a:lnTo>
                                  <a:lnTo>
                                    <a:pt x="1333897" y="509191"/>
                                  </a:lnTo>
                                  <a:lnTo>
                                    <a:pt x="1335088" y="506413"/>
                                  </a:lnTo>
                                  <a:lnTo>
                                    <a:pt x="1336279" y="503635"/>
                                  </a:lnTo>
                                  <a:lnTo>
                                    <a:pt x="1337867" y="501650"/>
                                  </a:lnTo>
                                  <a:lnTo>
                                    <a:pt x="1339853" y="499666"/>
                                  </a:lnTo>
                                  <a:lnTo>
                                    <a:pt x="1342235" y="498475"/>
                                  </a:lnTo>
                                  <a:lnTo>
                                    <a:pt x="1345014" y="498079"/>
                                  </a:lnTo>
                                  <a:lnTo>
                                    <a:pt x="1373602" y="490538"/>
                                  </a:lnTo>
                                  <a:lnTo>
                                    <a:pt x="1401793" y="483394"/>
                                  </a:lnTo>
                                  <a:lnTo>
                                    <a:pt x="1404969" y="482997"/>
                                  </a:lnTo>
                                  <a:lnTo>
                                    <a:pt x="1407351" y="482204"/>
                                  </a:lnTo>
                                  <a:lnTo>
                                    <a:pt x="1409336" y="481013"/>
                                  </a:lnTo>
                                  <a:lnTo>
                                    <a:pt x="1411322" y="479029"/>
                                  </a:lnTo>
                                  <a:lnTo>
                                    <a:pt x="1412513" y="477441"/>
                                  </a:lnTo>
                                  <a:lnTo>
                                    <a:pt x="1414101" y="475060"/>
                                  </a:lnTo>
                                  <a:lnTo>
                                    <a:pt x="1414895" y="473075"/>
                                  </a:lnTo>
                                  <a:lnTo>
                                    <a:pt x="1415292" y="470297"/>
                                  </a:lnTo>
                                  <a:lnTo>
                                    <a:pt x="1414895" y="452835"/>
                                  </a:lnTo>
                                  <a:lnTo>
                                    <a:pt x="1414895" y="434579"/>
                                  </a:lnTo>
                                  <a:lnTo>
                                    <a:pt x="1416086" y="416719"/>
                                  </a:lnTo>
                                  <a:lnTo>
                                    <a:pt x="1417675" y="398860"/>
                                  </a:lnTo>
                                  <a:lnTo>
                                    <a:pt x="1420454" y="381000"/>
                                  </a:lnTo>
                                  <a:lnTo>
                                    <a:pt x="1424424" y="363538"/>
                                  </a:lnTo>
                                  <a:lnTo>
                                    <a:pt x="1428792" y="346075"/>
                                  </a:lnTo>
                                  <a:lnTo>
                                    <a:pt x="1433954" y="329010"/>
                                  </a:lnTo>
                                  <a:lnTo>
                                    <a:pt x="1434351" y="326232"/>
                                  </a:lnTo>
                                  <a:lnTo>
                                    <a:pt x="1433954" y="323850"/>
                                  </a:lnTo>
                                  <a:lnTo>
                                    <a:pt x="1433160" y="321469"/>
                                  </a:lnTo>
                                  <a:lnTo>
                                    <a:pt x="1432365" y="319485"/>
                                  </a:lnTo>
                                  <a:lnTo>
                                    <a:pt x="1430777" y="317103"/>
                                  </a:lnTo>
                                  <a:lnTo>
                                    <a:pt x="1429189" y="315516"/>
                                  </a:lnTo>
                                  <a:lnTo>
                                    <a:pt x="1427204" y="313928"/>
                                  </a:lnTo>
                                  <a:lnTo>
                                    <a:pt x="1424821" y="312738"/>
                                  </a:lnTo>
                                  <a:lnTo>
                                    <a:pt x="1373205" y="284163"/>
                                  </a:lnTo>
                                  <a:lnTo>
                                    <a:pt x="1370823" y="282972"/>
                                  </a:lnTo>
                                  <a:lnTo>
                                    <a:pt x="1369234" y="280988"/>
                                  </a:lnTo>
                                  <a:lnTo>
                                    <a:pt x="1367646" y="279003"/>
                                  </a:lnTo>
                                  <a:lnTo>
                                    <a:pt x="1366455" y="276225"/>
                                  </a:lnTo>
                                  <a:lnTo>
                                    <a:pt x="1366058" y="273447"/>
                                  </a:lnTo>
                                  <a:lnTo>
                                    <a:pt x="1366058" y="270669"/>
                                  </a:lnTo>
                                  <a:lnTo>
                                    <a:pt x="1366455" y="267494"/>
                                  </a:lnTo>
                                  <a:lnTo>
                                    <a:pt x="1367249" y="264319"/>
                                  </a:lnTo>
                                  <a:lnTo>
                                    <a:pt x="1372411" y="252810"/>
                                  </a:lnTo>
                                  <a:lnTo>
                                    <a:pt x="1377969" y="242094"/>
                                  </a:lnTo>
                                  <a:lnTo>
                                    <a:pt x="1383528" y="231378"/>
                                  </a:lnTo>
                                  <a:lnTo>
                                    <a:pt x="1389484" y="220663"/>
                                  </a:lnTo>
                                  <a:lnTo>
                                    <a:pt x="1395837" y="209947"/>
                                  </a:lnTo>
                                  <a:lnTo>
                                    <a:pt x="1402190" y="199628"/>
                                  </a:lnTo>
                                  <a:lnTo>
                                    <a:pt x="1409336" y="189706"/>
                                  </a:lnTo>
                                  <a:lnTo>
                                    <a:pt x="1416483" y="179784"/>
                                  </a:lnTo>
                                  <a:lnTo>
                                    <a:pt x="1418469" y="177403"/>
                                  </a:lnTo>
                                  <a:lnTo>
                                    <a:pt x="1421248" y="175419"/>
                                  </a:lnTo>
                                  <a:lnTo>
                                    <a:pt x="1423630" y="173831"/>
                                  </a:lnTo>
                                  <a:lnTo>
                                    <a:pt x="1426410" y="173038"/>
                                  </a:lnTo>
                                  <a:lnTo>
                                    <a:pt x="1429189" y="172641"/>
                                  </a:lnTo>
                                  <a:lnTo>
                                    <a:pt x="1431571" y="173038"/>
                                  </a:lnTo>
                                  <a:lnTo>
                                    <a:pt x="1434351" y="173831"/>
                                  </a:lnTo>
                                  <a:lnTo>
                                    <a:pt x="1436336" y="175022"/>
                                  </a:lnTo>
                                  <a:lnTo>
                                    <a:pt x="1462144" y="189706"/>
                                  </a:lnTo>
                                  <a:lnTo>
                                    <a:pt x="1486761" y="205184"/>
                                  </a:lnTo>
                                  <a:lnTo>
                                    <a:pt x="1489144" y="206375"/>
                                  </a:lnTo>
                                  <a:lnTo>
                                    <a:pt x="1491526" y="207566"/>
                                  </a:lnTo>
                                  <a:lnTo>
                                    <a:pt x="1493908" y="207963"/>
                                  </a:lnTo>
                                  <a:lnTo>
                                    <a:pt x="1496688" y="208359"/>
                                  </a:lnTo>
                                  <a:lnTo>
                                    <a:pt x="1499070" y="207963"/>
                                  </a:lnTo>
                                  <a:lnTo>
                                    <a:pt x="1501452" y="207169"/>
                                  </a:lnTo>
                                  <a:lnTo>
                                    <a:pt x="1503835" y="206375"/>
                                  </a:lnTo>
                                  <a:lnTo>
                                    <a:pt x="1505820" y="205184"/>
                                  </a:lnTo>
                                  <a:lnTo>
                                    <a:pt x="1518128" y="192088"/>
                                  </a:lnTo>
                                  <a:lnTo>
                                    <a:pt x="1530834" y="179784"/>
                                  </a:lnTo>
                                  <a:lnTo>
                                    <a:pt x="1544731" y="167878"/>
                                  </a:lnTo>
                                  <a:lnTo>
                                    <a:pt x="1558231" y="155972"/>
                                  </a:lnTo>
                                  <a:lnTo>
                                    <a:pt x="1572922" y="145653"/>
                                  </a:lnTo>
                                  <a:lnTo>
                                    <a:pt x="1587613" y="136128"/>
                                  </a:lnTo>
                                  <a:lnTo>
                                    <a:pt x="1603495" y="127000"/>
                                  </a:lnTo>
                                  <a:lnTo>
                                    <a:pt x="1619377" y="118269"/>
                                  </a:lnTo>
                                  <a:lnTo>
                                    <a:pt x="1620965" y="116284"/>
                                  </a:lnTo>
                                  <a:lnTo>
                                    <a:pt x="1622553" y="114300"/>
                                  </a:lnTo>
                                  <a:lnTo>
                                    <a:pt x="1623745" y="112316"/>
                                  </a:lnTo>
                                  <a:lnTo>
                                    <a:pt x="1624936" y="109934"/>
                                  </a:lnTo>
                                  <a:lnTo>
                                    <a:pt x="1625333" y="107553"/>
                                  </a:lnTo>
                                  <a:lnTo>
                                    <a:pt x="1625333" y="105172"/>
                                  </a:lnTo>
                                  <a:lnTo>
                                    <a:pt x="1624936" y="102791"/>
                                  </a:lnTo>
                                  <a:lnTo>
                                    <a:pt x="1624142" y="100409"/>
                                  </a:lnTo>
                                  <a:lnTo>
                                    <a:pt x="1615803" y="71834"/>
                                  </a:lnTo>
                                  <a:lnTo>
                                    <a:pt x="1608260" y="44053"/>
                                  </a:lnTo>
                                  <a:lnTo>
                                    <a:pt x="1607465" y="41275"/>
                                  </a:lnTo>
                                  <a:lnTo>
                                    <a:pt x="1607465" y="38894"/>
                                  </a:lnTo>
                                  <a:lnTo>
                                    <a:pt x="1607862" y="36116"/>
                                  </a:lnTo>
                                  <a:lnTo>
                                    <a:pt x="1609054" y="33734"/>
                                  </a:lnTo>
                                  <a:lnTo>
                                    <a:pt x="1610245" y="31353"/>
                                  </a:lnTo>
                                  <a:lnTo>
                                    <a:pt x="1612627" y="28972"/>
                                  </a:lnTo>
                                  <a:lnTo>
                                    <a:pt x="1615009" y="26987"/>
                                  </a:lnTo>
                                  <a:lnTo>
                                    <a:pt x="1617789" y="25400"/>
                                  </a:lnTo>
                                  <a:lnTo>
                                    <a:pt x="1629303" y="21034"/>
                                  </a:lnTo>
                                  <a:lnTo>
                                    <a:pt x="1641215" y="17066"/>
                                  </a:lnTo>
                                  <a:lnTo>
                                    <a:pt x="1652729" y="13494"/>
                                  </a:lnTo>
                                  <a:lnTo>
                                    <a:pt x="1664641" y="10319"/>
                                  </a:lnTo>
                                  <a:lnTo>
                                    <a:pt x="1676155" y="7541"/>
                                  </a:lnTo>
                                  <a:lnTo>
                                    <a:pt x="1688464" y="4762"/>
                                  </a:lnTo>
                                  <a:lnTo>
                                    <a:pt x="1700375" y="2381"/>
                                  </a:lnTo>
                                  <a:lnTo>
                                    <a:pt x="1712287" y="0"/>
                                  </a:lnTo>
                                  <a:close/>
                                </a:path>
                              </a:pathLst>
                            </a:custGeom>
                            <a:grpFill/>
                            <a:ln>
                              <a:noFill/>
                            </a:ln>
                          </wps:spPr>
                          <wps:bodyPr anchor="ctr"/>
                        </wps:wsp>
                        <wps:wsp>
                          <wps:cNvPr id="49" name="KSO_Shape"/>
                          <wps:cNvSpPr/>
                          <wps:spPr bwMode="auto">
                            <a:xfrm>
                              <a:off x="707413" y="3276504"/>
                              <a:ext cx="187331" cy="192399"/>
                            </a:xfrm>
                            <a:custGeom>
                              <a:avLst/>
                              <a:gdLst>
                                <a:gd name="T0" fmla="*/ 423406849 w 3613"/>
                                <a:gd name="T1" fmla="*/ 871737410 h 3718"/>
                                <a:gd name="T2" fmla="*/ 0 w 3613"/>
                                <a:gd name="T3" fmla="*/ 734810398 h 3718"/>
                                <a:gd name="T4" fmla="*/ 287897832 w 3613"/>
                                <a:gd name="T5" fmla="*/ 605151589 h 3718"/>
                                <a:gd name="T6" fmla="*/ 292352498 w 3613"/>
                                <a:gd name="T7" fmla="*/ 655326930 h 3718"/>
                                <a:gd name="T8" fmla="*/ 113940200 w 3613"/>
                                <a:gd name="T9" fmla="*/ 734810398 h 3718"/>
                                <a:gd name="T10" fmla="*/ 423406849 w 3613"/>
                                <a:gd name="T11" fmla="*/ 823672177 h 3718"/>
                                <a:gd name="T12" fmla="*/ 733107852 w 3613"/>
                                <a:gd name="T13" fmla="*/ 734810398 h 3718"/>
                                <a:gd name="T14" fmla="*/ 551179273 w 3613"/>
                                <a:gd name="T15" fmla="*/ 654858232 h 3718"/>
                                <a:gd name="T16" fmla="*/ 555633456 w 3613"/>
                                <a:gd name="T17" fmla="*/ 604682892 h 3718"/>
                                <a:gd name="T18" fmla="*/ 847048053 w 3613"/>
                                <a:gd name="T19" fmla="*/ 734810398 h 3718"/>
                                <a:gd name="T20" fmla="*/ 423406849 w 3613"/>
                                <a:gd name="T21" fmla="*/ 871737410 h 3718"/>
                                <a:gd name="T22" fmla="*/ 476859942 w 3613"/>
                                <a:gd name="T23" fmla="*/ 767400862 h 3718"/>
                                <a:gd name="T24" fmla="*/ 423172495 w 3613"/>
                                <a:gd name="T25" fmla="*/ 767400862 h 3718"/>
                                <a:gd name="T26" fmla="*/ 421531047 w 3613"/>
                                <a:gd name="T27" fmla="*/ 767400862 h 3718"/>
                                <a:gd name="T28" fmla="*/ 366905700 w 3613"/>
                                <a:gd name="T29" fmla="*/ 767400862 h 3718"/>
                                <a:gd name="T30" fmla="*/ 343695435 w 3613"/>
                                <a:gd name="T31" fmla="*/ 493546839 h 3718"/>
                                <a:gd name="T32" fmla="*/ 257654520 w 3613"/>
                                <a:gd name="T33" fmla="*/ 493546839 h 3718"/>
                                <a:gd name="T34" fmla="*/ 257654520 w 3613"/>
                                <a:gd name="T35" fmla="*/ 275729782 h 3718"/>
                                <a:gd name="T36" fmla="*/ 421765886 w 3613"/>
                                <a:gd name="T37" fmla="*/ 222272105 h 3718"/>
                                <a:gd name="T38" fmla="*/ 587049022 w 3613"/>
                                <a:gd name="T39" fmla="*/ 275729782 h 3718"/>
                                <a:gd name="T40" fmla="*/ 587049022 w 3613"/>
                                <a:gd name="T41" fmla="*/ 493546839 h 3718"/>
                                <a:gd name="T42" fmla="*/ 500070207 w 3613"/>
                                <a:gd name="T43" fmla="*/ 493546839 h 3718"/>
                                <a:gd name="T44" fmla="*/ 476859942 w 3613"/>
                                <a:gd name="T45" fmla="*/ 767400862 h 3718"/>
                                <a:gd name="T46" fmla="*/ 420827985 w 3613"/>
                                <a:gd name="T47" fmla="*/ 182882137 h 3718"/>
                                <a:gd name="T48" fmla="*/ 329394503 w 3613"/>
                                <a:gd name="T49" fmla="*/ 91441068 h 3718"/>
                                <a:gd name="T50" fmla="*/ 420827985 w 3613"/>
                                <a:gd name="T51" fmla="*/ 0 h 3718"/>
                                <a:gd name="T52" fmla="*/ 512261467 w 3613"/>
                                <a:gd name="T53" fmla="*/ 91441068 h 3718"/>
                                <a:gd name="T54" fmla="*/ 420827985 w 3613"/>
                                <a:gd name="T55" fmla="*/ 182882137 h 371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3613" h="3718">
                                  <a:moveTo>
                                    <a:pt x="1806" y="3718"/>
                                  </a:moveTo>
                                  <a:cubicBezTo>
                                    <a:pt x="808" y="3718"/>
                                    <a:pt x="0" y="3456"/>
                                    <a:pt x="0" y="3134"/>
                                  </a:cubicBezTo>
                                  <a:cubicBezTo>
                                    <a:pt x="0" y="2876"/>
                                    <a:pt x="514" y="2659"/>
                                    <a:pt x="1228" y="2581"/>
                                  </a:cubicBezTo>
                                  <a:cubicBezTo>
                                    <a:pt x="1247" y="2795"/>
                                    <a:pt x="1247" y="2795"/>
                                    <a:pt x="1247" y="2795"/>
                                  </a:cubicBezTo>
                                  <a:cubicBezTo>
                                    <a:pt x="822" y="2858"/>
                                    <a:pt x="486" y="2986"/>
                                    <a:pt x="486" y="3134"/>
                                  </a:cubicBezTo>
                                  <a:cubicBezTo>
                                    <a:pt x="486" y="3343"/>
                                    <a:pt x="1158" y="3513"/>
                                    <a:pt x="1806" y="3513"/>
                                  </a:cubicBezTo>
                                  <a:cubicBezTo>
                                    <a:pt x="2455" y="3513"/>
                                    <a:pt x="3127" y="3343"/>
                                    <a:pt x="3127" y="3134"/>
                                  </a:cubicBezTo>
                                  <a:cubicBezTo>
                                    <a:pt x="3127" y="2984"/>
                                    <a:pt x="2784" y="2855"/>
                                    <a:pt x="2351" y="2793"/>
                                  </a:cubicBezTo>
                                  <a:cubicBezTo>
                                    <a:pt x="2370" y="2579"/>
                                    <a:pt x="2370" y="2579"/>
                                    <a:pt x="2370" y="2579"/>
                                  </a:cubicBezTo>
                                  <a:cubicBezTo>
                                    <a:pt x="3091" y="2655"/>
                                    <a:pt x="3613" y="2875"/>
                                    <a:pt x="3613" y="3134"/>
                                  </a:cubicBezTo>
                                  <a:cubicBezTo>
                                    <a:pt x="3613" y="3456"/>
                                    <a:pt x="2804" y="3718"/>
                                    <a:pt x="1806" y="3718"/>
                                  </a:cubicBezTo>
                                  <a:close/>
                                  <a:moveTo>
                                    <a:pt x="2034" y="3273"/>
                                  </a:moveTo>
                                  <a:cubicBezTo>
                                    <a:pt x="1805" y="3273"/>
                                    <a:pt x="1805" y="3273"/>
                                    <a:pt x="1805" y="3273"/>
                                  </a:cubicBezTo>
                                  <a:cubicBezTo>
                                    <a:pt x="1798" y="3273"/>
                                    <a:pt x="1798" y="3273"/>
                                    <a:pt x="1798" y="3273"/>
                                  </a:cubicBezTo>
                                  <a:cubicBezTo>
                                    <a:pt x="1565" y="3273"/>
                                    <a:pt x="1565" y="3273"/>
                                    <a:pt x="1565" y="3273"/>
                                  </a:cubicBezTo>
                                  <a:cubicBezTo>
                                    <a:pt x="1466" y="2105"/>
                                    <a:pt x="1466" y="2105"/>
                                    <a:pt x="1466" y="2105"/>
                                  </a:cubicBezTo>
                                  <a:cubicBezTo>
                                    <a:pt x="1099" y="2105"/>
                                    <a:pt x="1099" y="2105"/>
                                    <a:pt x="1099" y="2105"/>
                                  </a:cubicBezTo>
                                  <a:cubicBezTo>
                                    <a:pt x="1099" y="2105"/>
                                    <a:pt x="1099" y="1443"/>
                                    <a:pt x="1099" y="1176"/>
                                  </a:cubicBezTo>
                                  <a:cubicBezTo>
                                    <a:pt x="1099" y="920"/>
                                    <a:pt x="1742" y="946"/>
                                    <a:pt x="1799" y="948"/>
                                  </a:cubicBezTo>
                                  <a:cubicBezTo>
                                    <a:pt x="1857" y="946"/>
                                    <a:pt x="2504" y="920"/>
                                    <a:pt x="2504" y="1176"/>
                                  </a:cubicBezTo>
                                  <a:cubicBezTo>
                                    <a:pt x="2504" y="1443"/>
                                    <a:pt x="2504" y="2105"/>
                                    <a:pt x="2504" y="2105"/>
                                  </a:cubicBezTo>
                                  <a:cubicBezTo>
                                    <a:pt x="2133" y="2105"/>
                                    <a:pt x="2133" y="2105"/>
                                    <a:pt x="2133" y="2105"/>
                                  </a:cubicBezTo>
                                  <a:lnTo>
                                    <a:pt x="2034" y="3273"/>
                                  </a:lnTo>
                                  <a:close/>
                                  <a:moveTo>
                                    <a:pt x="1795" y="780"/>
                                  </a:moveTo>
                                  <a:cubicBezTo>
                                    <a:pt x="1580" y="780"/>
                                    <a:pt x="1405" y="605"/>
                                    <a:pt x="1405" y="390"/>
                                  </a:cubicBezTo>
                                  <a:cubicBezTo>
                                    <a:pt x="1405" y="175"/>
                                    <a:pt x="1580" y="0"/>
                                    <a:pt x="1795" y="0"/>
                                  </a:cubicBezTo>
                                  <a:cubicBezTo>
                                    <a:pt x="2010" y="0"/>
                                    <a:pt x="2185" y="175"/>
                                    <a:pt x="2185" y="390"/>
                                  </a:cubicBezTo>
                                  <a:cubicBezTo>
                                    <a:pt x="2185" y="605"/>
                                    <a:pt x="2010" y="780"/>
                                    <a:pt x="1795" y="780"/>
                                  </a:cubicBezTo>
                                  <a:close/>
                                </a:path>
                              </a:pathLst>
                            </a:custGeom>
                            <a:grpFill/>
                            <a:ln>
                              <a:noFill/>
                            </a:ln>
                          </wps:spPr>
                          <wps:bodyPr anchor="ctr" anchorCtr="1"/>
                        </wps:wsp>
                      </wpg:grpSp>
                    </wpg:wgp>
                  </a:graphicData>
                </a:graphic>
              </wp:anchor>
            </w:drawing>
          </mc:Choice>
          <mc:Fallback>
            <w:pict>
              <v:group id="组合 9" o:spid="_x0000_s1026" o:spt="203" style="position:absolute;left:0pt;margin-left:-0.45pt;margin-top:-25.2pt;height:841.9pt;width:583.55pt;mso-position-horizontal-relative:page;z-index:251659264;mso-width-relative:page;mso-height-relative:page;" coordorigin="0,1" coordsize="7411326,10691815" o:gfxdata="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">
                <o:lock v:ext="edit" aspectratio="f"/>
                <v:rect id="_x0000_s1026" o:spid="_x0000_s1026" o:spt="1" style="position:absolute;left:-5182243;top:5183982;flip:y;height:323852;width:10691815;rotation:5898240f;v-text-anchor:middle;" fillcolor="#046A6A" filled="t" stroked="f" coordsize="21600,21600" o:gfxdata="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mWFNL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oundrect id="_x0000_s1026" o:spid="_x0000_s1026" o:spt="2" style="position:absolute;left:210192;top:3186337;flip:y;height:384799;width:90173;v-text-anchor:middle;" fillcolor="#046A6A" filled="t" stroked="f" coordsize="21600,21600" arcsize="0.166666666666667" o:gfxdata="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uHWa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_x0000_s1026" o:spid="_x0000_s1026" o:spt="2" style="position:absolute;left:210192;top:4939520;flip:y;height:384799;width:90173;v-text-anchor:middle;" fillcolor="#046A6A" filled="t" stroked="f" coordsize="21600,21600" arcsize="0.166666666666667" o:gfxdata="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yDEb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ect id="_x0000_s1026" o:spid="_x0000_s1026" o:spt="1" style="position:absolute;left:361962;top:5330034;height:4173732;width:6812502;" filled="f" stroked="f" coordsize="21600,21600" o:gfxdata="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3MBi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outlineLvl w:val="4"/>
                          <w:rPr>
                            <w:rFonts w:ascii="微软雅黑" w:hAnsi="微软雅黑" w:eastAsia="微软雅黑" w:cs="微软雅黑"/>
                            <w:color w:val="000000"/>
                            <w:kern w:val="0"/>
                            <w:sz w:val="18"/>
                            <w:szCs w:val="18"/>
                            <w:lang w:bidi="ar"/>
                          </w:rPr>
                        </w:pPr>
                      </w:p>
                      <w:p>
                        <w:pPr>
                          <w:outlineLvl w:val="4"/>
                          <w:rPr>
                            <w:rFonts w:ascii="微软雅黑" w:hAnsi="微软雅黑" w:eastAsia="微软雅黑"/>
                            <w:b/>
                            <w:bCs/>
                            <w:color w:val="046A6A"/>
                            <w:kern w:val="24"/>
                            <w:szCs w:val="21"/>
                          </w:rPr>
                        </w:pPr>
                        <w:r>
                          <w:rPr>
                            <w:rFonts w:hint="eastAsia" w:ascii="微软雅黑" w:hAnsi="微软雅黑" w:eastAsia="微软雅黑"/>
                            <w:b/>
                            <w:bCs/>
                            <w:color w:val="046A6A"/>
                            <w:kern w:val="24"/>
                            <w:szCs w:val="21"/>
                          </w:rPr>
                          <w:t xml:space="preserve">     大数据开发方面技能：</w:t>
                        </w:r>
                      </w:p>
                      <w:p>
                        <w:pPr>
                          <w:numPr>
                            <w:ilvl w:val="0"/>
                            <w:numId w:val="0"/>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1、</w:t>
                        </w:r>
                        <w:r>
                          <w:rPr>
                            <w:rFonts w:hint="eastAsia" w:ascii="微软雅黑" w:hAnsi="微软雅黑" w:eastAsia="微软雅黑" w:cs="微软雅黑"/>
                            <w:color w:val="000000"/>
                            <w:kern w:val="0"/>
                            <w:sz w:val="18"/>
                            <w:szCs w:val="18"/>
                            <w:lang w:bidi="ar"/>
                          </w:rPr>
                          <w:t>熟练使用Linux常用的操作命令，熟悉shell脚本编程</w:t>
                        </w:r>
                      </w:p>
                      <w:p>
                        <w:pPr>
                          <w:numPr>
                            <w:ilvl w:val="0"/>
                            <w:numId w:val="0"/>
                          </w:numPr>
                          <w:ind w:firstLine="720" w:firstLineChars="400"/>
                          <w:outlineLvl w:val="4"/>
                          <w:rPr>
                            <w:rFonts w:hint="eastAsia" w:ascii="微软雅黑" w:hAnsi="微软雅黑" w:eastAsia="微软雅黑" w:cs="微软雅黑"/>
                            <w:sz w:val="18"/>
                            <w:szCs w:val="18"/>
                          </w:rPr>
                        </w:pPr>
                        <w:r>
                          <w:rPr>
                            <w:rFonts w:hint="eastAsia" w:ascii="微软雅黑" w:hAnsi="微软雅黑" w:eastAsia="微软雅黑" w:cs="微软雅黑"/>
                            <w:color w:val="000000"/>
                            <w:kern w:val="0"/>
                            <w:sz w:val="18"/>
                            <w:szCs w:val="18"/>
                            <w:lang w:val="en-US" w:eastAsia="zh-CN" w:bidi="ar"/>
                          </w:rPr>
                          <w:t>2、</w:t>
                        </w:r>
                        <w:r>
                          <w:rPr>
                            <w:rFonts w:hint="eastAsia" w:ascii="微软雅黑" w:hAnsi="微软雅黑" w:eastAsia="微软雅黑" w:cs="微软雅黑"/>
                            <w:color w:val="000000"/>
                            <w:kern w:val="0"/>
                            <w:sz w:val="18"/>
                            <w:szCs w:val="18"/>
                            <w:lang w:bidi="ar"/>
                          </w:rPr>
                          <w:t>掌握hadoop体系架构，</w:t>
                        </w:r>
                        <w:r>
                          <w:rPr>
                            <w:rFonts w:hint="eastAsia" w:ascii="微软雅黑" w:hAnsi="微软雅黑" w:eastAsia="微软雅黑" w:cs="微软雅黑"/>
                            <w:sz w:val="18"/>
                            <w:szCs w:val="18"/>
                          </w:rPr>
                          <w:t>理解MapReduce的工作原理，以及HDF</w:t>
                        </w:r>
                        <w:r>
                          <w:rPr>
                            <w:rFonts w:hint="eastAsia" w:ascii="微软雅黑" w:hAnsi="微软雅黑" w:eastAsia="微软雅黑" w:cs="微软雅黑"/>
                            <w:sz w:val="18"/>
                            <w:szCs w:val="18"/>
                            <w:lang w:val="en-US" w:eastAsia="zh-CN"/>
                          </w:rPr>
                          <w:t>S</w:t>
                        </w:r>
                        <w:r>
                          <w:rPr>
                            <w:rFonts w:hint="eastAsia" w:ascii="微软雅黑" w:hAnsi="微软雅黑" w:eastAsia="微软雅黑" w:cs="微软雅黑"/>
                            <w:sz w:val="18"/>
                            <w:szCs w:val="18"/>
                          </w:rPr>
                          <w:t>原理</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Yarn原理</w:t>
                        </w:r>
                      </w:p>
                      <w:p>
                        <w:pPr>
                          <w:numPr>
                            <w:ilvl w:val="0"/>
                            <w:numId w:val="0"/>
                          </w:numPr>
                          <w:ind w:firstLine="720" w:firstLineChars="400"/>
                          <w:outlineLvl w:val="4"/>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000000"/>
                            <w:kern w:val="0"/>
                            <w:sz w:val="18"/>
                            <w:szCs w:val="18"/>
                            <w:lang w:val="en-US" w:eastAsia="zh-CN" w:bidi="ar"/>
                          </w:rPr>
                          <w:t>3、熟悉Hadoop的调优</w:t>
                        </w:r>
                      </w:p>
                      <w:p>
                        <w:pPr>
                          <w:numPr>
                            <w:ilvl w:val="0"/>
                            <w:numId w:val="0"/>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sz w:val="18"/>
                            <w:szCs w:val="18"/>
                            <w:lang w:val="en-US" w:eastAsia="zh-CN"/>
                          </w:rPr>
                          <w:t>3、</w:t>
                        </w:r>
                        <w:r>
                          <w:rPr>
                            <w:rFonts w:hint="eastAsia" w:ascii="微软雅黑" w:hAnsi="微软雅黑" w:eastAsia="微软雅黑"/>
                            <w:sz w:val="18"/>
                            <w:szCs w:val="18"/>
                          </w:rPr>
                          <w:t>熟悉Hive和HBase的系统架构，能使用Hive进行海量数据的统计分析，能对Hive、HBas</w:t>
                        </w:r>
                        <w:r>
                          <w:rPr>
                            <w:rFonts w:hint="eastAsia" w:ascii="微软雅黑" w:hAnsi="微软雅黑" w:eastAsia="微软雅黑"/>
                            <w:sz w:val="18"/>
                            <w:szCs w:val="18"/>
                            <w:lang w:val="en-US" w:eastAsia="zh-CN"/>
                          </w:rPr>
                          <w:t>e</w:t>
                        </w:r>
                        <w:r>
                          <w:rPr>
                            <w:rFonts w:hint="eastAsia" w:ascii="微软雅黑" w:hAnsi="微软雅黑" w:eastAsia="微软雅黑"/>
                            <w:sz w:val="18"/>
                            <w:szCs w:val="18"/>
                          </w:rPr>
                          <w:t>进行调优</w:t>
                        </w:r>
                      </w:p>
                      <w:p>
                        <w:pPr>
                          <w:numPr>
                            <w:ilvl w:val="0"/>
                            <w:numId w:val="0"/>
                          </w:numPr>
                          <w:ind w:firstLine="720" w:firstLineChars="400"/>
                          <w:outlineLvl w:val="4"/>
                          <w:rPr>
                            <w:rFonts w:hint="eastAsia" w:ascii="微软雅黑" w:hAnsi="微软雅黑" w:eastAsia="微软雅黑" w:cs="微软雅黑"/>
                            <w:color w:val="000000"/>
                            <w:kern w:val="0"/>
                            <w:sz w:val="18"/>
                            <w:szCs w:val="18"/>
                            <w:lang w:val="en-US" w:eastAsia="zh-CN" w:bidi="ar"/>
                          </w:rPr>
                        </w:pPr>
                        <w:r>
                          <w:rPr>
                            <w:rFonts w:hint="eastAsia" w:ascii="微软雅黑" w:hAnsi="微软雅黑" w:eastAsia="微软雅黑" w:cs="微软雅黑"/>
                            <w:color w:val="000000"/>
                            <w:kern w:val="0"/>
                            <w:sz w:val="18"/>
                            <w:szCs w:val="18"/>
                            <w:lang w:val="en-US" w:eastAsia="zh-CN" w:bidi="ar"/>
                          </w:rPr>
                          <w:t>4、精通Spark体系架构</w:t>
                        </w:r>
                        <w:r>
                          <w:rPr>
                            <w:rFonts w:hint="eastAsia" w:ascii="微软雅黑" w:hAnsi="微软雅黑" w:eastAsia="微软雅黑" w:cs="微软雅黑"/>
                            <w:color w:val="000000"/>
                            <w:kern w:val="0"/>
                            <w:sz w:val="18"/>
                            <w:szCs w:val="18"/>
                            <w:lang w:bidi="ar"/>
                          </w:rPr>
                          <w:t>，</w:t>
                        </w:r>
                        <w:r>
                          <w:rPr>
                            <w:rFonts w:hint="eastAsia" w:ascii="微软雅黑" w:hAnsi="微软雅黑" w:eastAsia="微软雅黑" w:cs="微软雅黑"/>
                            <w:color w:val="000000"/>
                            <w:kern w:val="0"/>
                            <w:sz w:val="18"/>
                            <w:szCs w:val="18"/>
                            <w:lang w:val="en-US" w:eastAsia="zh-CN" w:bidi="ar"/>
                          </w:rPr>
                          <w:t>熟悉SparkCore，SparkSQL，SparkStreaming，SparkMLlib，读过spark的部分核心源代码</w:t>
                        </w:r>
                      </w:p>
                      <w:p>
                        <w:pPr>
                          <w:numPr>
                            <w:ilvl w:val="0"/>
                            <w:numId w:val="0"/>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5、熟悉Spark的调优</w:t>
                        </w:r>
                      </w:p>
                      <w:p>
                        <w:pPr>
                          <w:ind w:left="360" w:firstLine="360" w:firstLineChars="200"/>
                          <w:outlineLvl w:val="4"/>
                          <w:rPr>
                            <w:rFonts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6、</w:t>
                        </w:r>
                        <w:r>
                          <w:rPr>
                            <w:rFonts w:hint="eastAsia" w:ascii="微软雅黑" w:hAnsi="微软雅黑" w:eastAsia="微软雅黑" w:cs="微软雅黑"/>
                            <w:color w:val="000000"/>
                            <w:kern w:val="0"/>
                            <w:sz w:val="18"/>
                            <w:szCs w:val="18"/>
                            <w:lang w:bidi="ar"/>
                          </w:rPr>
                          <w:t>熟练掌握Storm集群架构及其工作原理，能够使用storm+kafka对数据进行清洗和实时统计分析</w:t>
                        </w:r>
                      </w:p>
                      <w:p>
                        <w:pPr>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 xml:space="preserve">       </w:t>
                        </w:r>
                        <w:r>
                          <w:rPr>
                            <w:rFonts w:hint="eastAsia" w:ascii="微软雅黑" w:hAnsi="微软雅黑" w:eastAsia="微软雅黑" w:cs="微软雅黑"/>
                            <w:color w:val="000000"/>
                            <w:kern w:val="0"/>
                            <w:sz w:val="18"/>
                            <w:szCs w:val="18"/>
                            <w:lang w:val="en-US" w:eastAsia="zh-CN" w:bidi="ar"/>
                          </w:rPr>
                          <w:t xml:space="preserve"> 7、</w:t>
                        </w:r>
                        <w:r>
                          <w:rPr>
                            <w:rFonts w:hint="eastAsia" w:ascii="微软雅黑" w:hAnsi="微软雅黑" w:eastAsia="微软雅黑" w:cs="微软雅黑"/>
                            <w:color w:val="000000"/>
                            <w:kern w:val="0"/>
                            <w:sz w:val="18"/>
                            <w:szCs w:val="18"/>
                            <w:lang w:bidi="ar"/>
                          </w:rPr>
                          <w:t>熟练使用flume和sqoop技术。做到日志采集分析，同步关系型数据库和hbase上的数据</w:t>
                        </w:r>
                      </w:p>
                      <w:p>
                        <w:pPr>
                          <w:numPr>
                            <w:ilvl w:val="0"/>
                            <w:numId w:val="1"/>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熟悉常用的</w:t>
                        </w:r>
                        <w:r>
                          <w:rPr>
                            <w:rFonts w:hint="eastAsia" w:ascii="微软雅黑" w:hAnsi="微软雅黑" w:eastAsia="微软雅黑" w:cs="微软雅黑"/>
                            <w:color w:val="000000"/>
                            <w:kern w:val="0"/>
                            <w:sz w:val="18"/>
                            <w:szCs w:val="18"/>
                            <w:lang w:bidi="ar"/>
                          </w:rPr>
                          <w:t>机器学习</w:t>
                        </w:r>
                        <w:r>
                          <w:rPr>
                            <w:rFonts w:hint="eastAsia" w:ascii="微软雅黑" w:hAnsi="微软雅黑" w:eastAsia="微软雅黑" w:cs="微软雅黑"/>
                            <w:color w:val="000000"/>
                            <w:kern w:val="0"/>
                            <w:sz w:val="18"/>
                            <w:szCs w:val="18"/>
                            <w:lang w:val="en-US" w:eastAsia="zh-CN" w:bidi="ar"/>
                          </w:rPr>
                          <w:t>算法</w:t>
                        </w:r>
                        <w:r>
                          <w:rPr>
                            <w:rFonts w:hint="eastAsia" w:ascii="微软雅黑" w:hAnsi="微软雅黑" w:eastAsia="微软雅黑" w:cs="微软雅黑"/>
                            <w:color w:val="000000"/>
                            <w:kern w:val="0"/>
                            <w:sz w:val="18"/>
                            <w:szCs w:val="18"/>
                            <w:lang w:bidi="ar"/>
                          </w:rPr>
                          <w:t>(例如逻辑回归、朴素贝叶斯)，熟练运用</w:t>
                        </w:r>
                        <w:r>
                          <w:rPr>
                            <w:rFonts w:hint="eastAsia" w:ascii="微软雅黑" w:hAnsi="微软雅黑" w:eastAsia="微软雅黑" w:cs="微软雅黑"/>
                            <w:color w:val="000000"/>
                            <w:kern w:val="0"/>
                            <w:sz w:val="18"/>
                            <w:szCs w:val="18"/>
                            <w:lang w:val="en-US" w:eastAsia="zh-CN" w:bidi="ar"/>
                          </w:rPr>
                          <w:t>M</w:t>
                        </w:r>
                        <w:r>
                          <w:rPr>
                            <w:rFonts w:hint="eastAsia" w:ascii="微软雅黑" w:hAnsi="微软雅黑" w:eastAsia="微软雅黑" w:cs="微软雅黑"/>
                            <w:color w:val="000000"/>
                            <w:kern w:val="0"/>
                            <w:sz w:val="18"/>
                            <w:szCs w:val="18"/>
                            <w:lang w:bidi="ar"/>
                          </w:rPr>
                          <w:t>ahout</w:t>
                        </w:r>
                        <w:r>
                          <w:rPr>
                            <w:rFonts w:hint="eastAsia" w:ascii="微软雅黑" w:hAnsi="微软雅黑" w:eastAsia="微软雅黑" w:cs="微软雅黑"/>
                            <w:color w:val="000000"/>
                            <w:kern w:val="0"/>
                            <w:sz w:val="18"/>
                            <w:szCs w:val="18"/>
                            <w:lang w:eastAsia="zh-CN" w:bidi="ar"/>
                          </w:rPr>
                          <w:t>，</w:t>
                        </w:r>
                        <w:r>
                          <w:rPr>
                            <w:rFonts w:hint="eastAsia" w:ascii="微软雅黑" w:hAnsi="微软雅黑" w:eastAsia="微软雅黑" w:cs="微软雅黑"/>
                            <w:color w:val="000000"/>
                            <w:kern w:val="0"/>
                            <w:sz w:val="18"/>
                            <w:szCs w:val="18"/>
                            <w:lang w:val="en-US" w:eastAsia="zh-CN" w:bidi="ar"/>
                          </w:rPr>
                          <w:t>SparkMllib</w:t>
                        </w:r>
                        <w:r>
                          <w:rPr>
                            <w:rFonts w:hint="eastAsia" w:ascii="微软雅黑" w:hAnsi="微软雅黑" w:eastAsia="微软雅黑" w:cs="微软雅黑"/>
                            <w:color w:val="000000"/>
                            <w:kern w:val="0"/>
                            <w:sz w:val="18"/>
                            <w:szCs w:val="18"/>
                            <w:lang w:bidi="ar"/>
                          </w:rPr>
                          <w:t>中提供的机器学习算法</w:t>
                        </w:r>
                      </w:p>
                      <w:p>
                        <w:pPr>
                          <w:numPr>
                            <w:ilvl w:val="0"/>
                            <w:numId w:val="1"/>
                          </w:numPr>
                          <w:ind w:firstLine="720" w:firstLineChars="4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掌握常用的推荐算法（例如KNN、基于内容的推荐、基于隐语义模型的推荐），对推荐系统有较深的理解</w:t>
                        </w:r>
                      </w:p>
                      <w:p>
                        <w:pPr>
                          <w:ind w:firstLine="420" w:firstLineChars="0"/>
                          <w:outlineLvl w:val="4"/>
                          <w:rPr>
                            <w:rFonts w:ascii="微软雅黑" w:hAnsi="微软雅黑" w:eastAsia="微软雅黑"/>
                            <w:b/>
                            <w:bCs/>
                            <w:color w:val="046A6A"/>
                            <w:kern w:val="24"/>
                            <w:szCs w:val="21"/>
                          </w:rPr>
                        </w:pPr>
                        <w:r>
                          <w:rPr>
                            <w:rFonts w:hint="eastAsia" w:ascii="微软雅黑" w:hAnsi="微软雅黑" w:eastAsia="微软雅黑"/>
                            <w:b/>
                            <w:bCs/>
                            <w:color w:val="046A6A"/>
                            <w:kern w:val="24"/>
                            <w:szCs w:val="21"/>
                          </w:rPr>
                          <w:t>Java开发方面技能：</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掌握JavaSE和JavaEE相关知识，并且熟悉常用的Java设计模式(例如工厂、单例、</w:t>
                        </w:r>
                        <w:r>
                          <w:rPr>
                            <w:rFonts w:hint="eastAsia" w:ascii="微软雅黑" w:hAnsi="微软雅黑" w:eastAsia="微软雅黑" w:cs="微软雅黑"/>
                            <w:color w:val="000000"/>
                            <w:kern w:val="0"/>
                            <w:sz w:val="18"/>
                            <w:szCs w:val="18"/>
                            <w:lang w:val="en-US" w:eastAsia="zh-CN" w:bidi="ar"/>
                          </w:rPr>
                          <w:t>适配器</w:t>
                        </w:r>
                        <w:r>
                          <w:rPr>
                            <w:rFonts w:hint="eastAsia" w:ascii="微软雅黑" w:hAnsi="微软雅黑" w:eastAsia="微软雅黑" w:cs="微软雅黑"/>
                            <w:color w:val="000000"/>
                            <w:kern w:val="0"/>
                            <w:sz w:val="18"/>
                            <w:szCs w:val="18"/>
                            <w:lang w:bidi="ar"/>
                          </w:rPr>
                          <w:t>等设计模式)</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sz w:val="18"/>
                            <w:szCs w:val="18"/>
                          </w:rPr>
                          <w:t>熟练使用常见的JavaEE开源框架，如Struts2、Spring MVC、Spring、Hibernate、Mybatis</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熟练使用Oracle和MySQL数据库，熟练写出各自的分页语句，熟练编写SQL的增删改查语句</w:t>
                        </w:r>
                      </w:p>
                      <w:p>
                        <w:pPr>
                          <w:numPr>
                            <w:ilvl w:val="0"/>
                            <w:numId w:val="2"/>
                          </w:numPr>
                          <w:ind w:left="360" w:firstLine="360" w:firstLineChars="200"/>
                          <w:outlineLvl w:val="4"/>
                          <w:rPr>
                            <w:rFonts w:hint="eastAsia"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val="en-US" w:eastAsia="zh-CN" w:bidi="ar"/>
                          </w:rPr>
                          <w:t>深入理解java虚拟机</w:t>
                        </w:r>
                      </w:p>
                      <w:p>
                        <w:pPr>
                          <w:outlineLvl w:val="4"/>
                          <w:rPr>
                            <w:rFonts w:ascii="微软雅黑" w:hAnsi="微软雅黑" w:eastAsia="微软雅黑" w:cs="微软雅黑"/>
                            <w:color w:val="000000"/>
                            <w:kern w:val="0"/>
                            <w:sz w:val="18"/>
                            <w:szCs w:val="18"/>
                            <w:lang w:bidi="ar"/>
                          </w:rPr>
                        </w:pPr>
                      </w:p>
                      <w:p>
                        <w:pPr>
                          <w:outlineLvl w:val="4"/>
                          <w:rPr>
                            <w:rFonts w:hint="eastAsia" w:ascii="微软雅黑" w:hAnsi="微软雅黑" w:eastAsia="微软雅黑" w:cs="微软雅黑"/>
                            <w:color w:val="000000"/>
                            <w:kern w:val="0"/>
                            <w:sz w:val="18"/>
                            <w:szCs w:val="18"/>
                            <w:lang w:bidi="ar"/>
                          </w:rPr>
                        </w:pPr>
                      </w:p>
                      <w:p>
                        <w:pPr>
                          <w:pStyle w:val="7"/>
                          <w:widowControl/>
                          <w:adjustRightInd w:val="0"/>
                          <w:snapToGrid w:val="0"/>
                          <w:ind w:firstLine="0" w:firstLineChars="0"/>
                          <w:jc w:val="left"/>
                          <w:rPr>
                            <w:rFonts w:ascii="微软雅黑" w:hAnsi="微软雅黑" w:eastAsia="微软雅黑"/>
                            <w:kern w:val="0"/>
                            <w:sz w:val="18"/>
                            <w:szCs w:val="18"/>
                          </w:rPr>
                        </w:pPr>
                        <w:r>
                          <w:rPr>
                            <w:rFonts w:hint="eastAsia" w:ascii="微软雅黑" w:hAnsi="微软雅黑" w:eastAsia="微软雅黑"/>
                            <w:kern w:val="0"/>
                            <w:sz w:val="18"/>
                            <w:szCs w:val="18"/>
                          </w:rPr>
                          <w:t xml:space="preserve">  </w:t>
                        </w:r>
                      </w:p>
                      <w:p>
                        <w:pPr>
                          <w:pStyle w:val="2"/>
                          <w:snapToGrid w:val="0"/>
                          <w:spacing w:before="0" w:beforeAutospacing="0" w:after="0" w:afterAutospacing="0"/>
                        </w:pPr>
                      </w:p>
                    </w:txbxContent>
                  </v:textbox>
                </v:rect>
                <v:rect id="Rectangle 3" o:spid="_x0000_s1026" o:spt="1" style="position:absolute;left:391173;top:2683432;height:427977;width:7020153;v-text-anchor:middle;" filled="f" stroked="f" coordsize="21600,21600" o:gfxdata="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gvKqi2AAAA2wAAAA8A&#10;AAAAAAAAAQAgAAAAIgAAAGRycy9kb3ducmV2LnhtbFBLAQIUABQAAAAIAIdO4kAzLwWeOwAAADkA&#10;AAAQAAAAAAAAAAEAIAAAAAUBAABkcnMvc2hhcGV4bWwueG1sUEsFBgAAAAAGAAYAWwEAAK8DAAAA&#10;AA==&#10;">
                  <v:fill on="f" focussize="0,0"/>
                  <v:stroke on="f"/>
                  <v:imagedata o:title=""/>
                  <o:lock v:ext="edit" aspectratio="f"/>
                  <v:textbox>
                    <w:txbxContent>
                      <w:p>
                        <w:pPr>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xml:space="preserve"> </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工作性质</w:t>
                        </w:r>
                        <w:r>
                          <w:rPr>
                            <w:rFonts w:hint="eastAsia" w:ascii="微软雅黑" w:hAnsi="微软雅黑" w:eastAsia="微软雅黑" w:cs="微软雅黑"/>
                            <w:color w:val="000000"/>
                            <w:kern w:val="0"/>
                            <w:sz w:val="18"/>
                            <w:szCs w:val="18"/>
                          </w:rPr>
                          <w:t>：全职</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目标职位</w:t>
                        </w:r>
                        <w:r>
                          <w:rPr>
                            <w:rFonts w:hint="eastAsia" w:ascii="微软雅黑" w:hAnsi="微软雅黑" w:eastAsia="微软雅黑" w:cs="微软雅黑"/>
                            <w:color w:val="000000"/>
                            <w:kern w:val="0"/>
                            <w:sz w:val="18"/>
                            <w:szCs w:val="18"/>
                          </w:rPr>
                          <w:t>：大数据工程师</w:t>
                        </w:r>
                        <w:r>
                          <w:rPr>
                            <w:rFonts w:hint="eastAsia" w:ascii="微软雅黑" w:hAnsi="微软雅黑" w:eastAsia="微软雅黑" w:cs="微软雅黑"/>
                            <w:color w:val="000000"/>
                            <w:kern w:val="0"/>
                            <w:sz w:val="18"/>
                            <w:szCs w:val="18"/>
                            <w:lang w:val="en-US" w:eastAsia="zh-CN"/>
                          </w:rPr>
                          <w:t xml:space="preserve">                </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目标地点</w:t>
                        </w:r>
                        <w:r>
                          <w:rPr>
                            <w:rFonts w:hint="eastAsia" w:ascii="微软雅黑" w:hAnsi="微软雅黑" w:eastAsia="微软雅黑" w:cs="微软雅黑"/>
                            <w:color w:val="000000"/>
                            <w:kern w:val="0"/>
                            <w:sz w:val="18"/>
                            <w:szCs w:val="18"/>
                          </w:rPr>
                          <w:t>：北京</w:t>
                        </w:r>
                        <w:r>
                          <w:rPr>
                            <w:rFonts w:hint="eastAsia" w:ascii="微软雅黑" w:hAnsi="微软雅黑" w:eastAsia="微软雅黑" w:cs="微软雅黑"/>
                            <w:color w:val="000000"/>
                            <w:kern w:val="0"/>
                            <w:sz w:val="18"/>
                            <w:szCs w:val="18"/>
                            <w:lang w:val="en-US" w:eastAsia="zh-CN"/>
                          </w:rPr>
                          <w:t xml:space="preserve">     </w:t>
                        </w:r>
                        <w:r>
                          <w:rPr>
                            <w:rFonts w:hint="eastAsia" w:ascii="微软雅黑" w:hAnsi="微软雅黑" w:eastAsia="微软雅黑" w:cs="微软雅黑"/>
                            <w:color w:val="000000"/>
                            <w:kern w:val="0"/>
                            <w:sz w:val="18"/>
                            <w:szCs w:val="18"/>
                          </w:rPr>
                          <w:tab/>
                        </w:r>
                        <w:r>
                          <w:rPr>
                            <w:rFonts w:hint="eastAsia" w:ascii="微软雅黑" w:hAnsi="微软雅黑" w:eastAsia="微软雅黑"/>
                            <w:b/>
                            <w:bCs/>
                            <w:color w:val="046A6A"/>
                            <w:kern w:val="24"/>
                            <w:sz w:val="20"/>
                            <w:szCs w:val="20"/>
                          </w:rPr>
                          <w:t>目标薪资</w:t>
                        </w:r>
                        <w:r>
                          <w:rPr>
                            <w:rFonts w:hint="eastAsia" w:ascii="微软雅黑" w:hAnsi="微软雅黑" w:eastAsia="微软雅黑" w:cs="微软雅黑"/>
                            <w:color w:val="000000"/>
                            <w:kern w:val="0"/>
                            <w:sz w:val="18"/>
                            <w:szCs w:val="18"/>
                          </w:rPr>
                          <w:t>：面议</w:t>
                        </w:r>
                      </w:p>
                      <w:p>
                        <w:pPr>
                          <w:pStyle w:val="6"/>
                          <w:snapToGrid w:val="0"/>
                          <w:ind w:left="360" w:firstLine="0" w:firstLineChars="0"/>
                          <w:rPr>
                            <w:color w:val="595959"/>
                            <w:sz w:val="18"/>
                          </w:rPr>
                        </w:pPr>
                      </w:p>
                    </w:txbxContent>
                  </v:textbox>
                </v:rect>
                <v:rect id="Rectangle 3" o:spid="_x0000_s1026" o:spt="1" style="position:absolute;left:352436;top:3668288;height:1202020;width:7020153;v-text-anchor:middle;" filled="f" stroked="f" coordsize="21600,21600" o:gfxdata="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iKF0e2AAAA2wAAAA8A&#10;AAAAAAAAAQAgAAAAIgAAAGRycy9kb3ducmV2LnhtbFBLAQIUABQAAAAIAIdO4kAzLwWeOwAAADkA&#10;AAAQAAAAAAAAAAEAIAAAAAUBAABkcnMvc2hhcGV4bWwueG1sUEsFBgAAAAAGAAYAWwEAAK8DAAAA&#10;AA==&#10;">
                  <v:fill on="f" focussize="0,0"/>
                  <v:stroke on="f"/>
                  <v:imagedata o:title=""/>
                  <o:lock v:ext="edit" aspectratio="f"/>
                  <v:textbox>
                    <w:txbxContent>
                      <w:p>
                        <w:pPr>
                          <w:pStyle w:val="2"/>
                          <w:snapToGrid w:val="0"/>
                          <w:spacing w:before="0" w:beforeAutospacing="0" w:after="0" w:afterAutospacing="0"/>
                          <w:ind w:firstLine="420"/>
                          <w:rPr>
                            <w:rFonts w:ascii="微软雅黑" w:hAnsi="微软雅黑" w:eastAsia="微软雅黑" w:cstheme="minorBidi"/>
                            <w:b/>
                            <w:bCs/>
                            <w:color w:val="046A6A"/>
                            <w:kern w:val="24"/>
                            <w:sz w:val="21"/>
                            <w:szCs w:val="21"/>
                          </w:rPr>
                        </w:pPr>
                        <w:r>
                          <w:rPr>
                            <w:rFonts w:hint="eastAsia" w:ascii="微软雅黑" w:hAnsi="微软雅黑" w:eastAsia="微软雅黑" w:cstheme="minorBidi"/>
                            <w:b/>
                            <w:bCs/>
                            <w:color w:val="046A6A"/>
                            <w:kern w:val="24"/>
                            <w:sz w:val="21"/>
                            <w:szCs w:val="21"/>
                          </w:rPr>
                          <w:t>201</w:t>
                        </w:r>
                        <w:r>
                          <w:rPr>
                            <w:rFonts w:hint="eastAsia" w:ascii="微软雅黑" w:hAnsi="微软雅黑" w:eastAsia="微软雅黑" w:cstheme="minorBidi"/>
                            <w:b/>
                            <w:bCs/>
                            <w:color w:val="046A6A"/>
                            <w:kern w:val="24"/>
                            <w:sz w:val="21"/>
                            <w:szCs w:val="21"/>
                            <w:lang w:val="en-US" w:eastAsia="zh-CN"/>
                          </w:rPr>
                          <w:t>4</w:t>
                        </w:r>
                        <w:r>
                          <w:rPr>
                            <w:rFonts w:hint="eastAsia" w:ascii="微软雅黑" w:hAnsi="微软雅黑" w:eastAsia="微软雅黑" w:cstheme="minorBidi"/>
                            <w:b/>
                            <w:bCs/>
                            <w:color w:val="046A6A"/>
                            <w:kern w:val="24"/>
                            <w:sz w:val="21"/>
                            <w:szCs w:val="21"/>
                          </w:rPr>
                          <w:t>.06-201</w:t>
                        </w:r>
                        <w:r>
                          <w:rPr>
                            <w:rFonts w:hint="eastAsia" w:ascii="微软雅黑" w:hAnsi="微软雅黑" w:eastAsia="微软雅黑" w:cstheme="minorBidi"/>
                            <w:b/>
                            <w:bCs/>
                            <w:color w:val="046A6A"/>
                            <w:kern w:val="24"/>
                            <w:sz w:val="21"/>
                            <w:szCs w:val="21"/>
                            <w:lang w:val="en-US" w:eastAsia="zh-CN"/>
                          </w:rPr>
                          <w:t>6</w:t>
                        </w:r>
                        <w:r>
                          <w:rPr>
                            <w:rFonts w:hint="eastAsia" w:ascii="微软雅黑" w:hAnsi="微软雅黑" w:eastAsia="微软雅黑" w:cstheme="minorBidi"/>
                            <w:b/>
                            <w:bCs/>
                            <w:color w:val="046A6A"/>
                            <w:kern w:val="24"/>
                            <w:sz w:val="21"/>
                            <w:szCs w:val="21"/>
                          </w:rPr>
                          <w:t>.</w:t>
                        </w:r>
                        <w:r>
                          <w:rPr>
                            <w:rFonts w:hint="eastAsia" w:ascii="微软雅黑" w:hAnsi="微软雅黑" w:eastAsia="微软雅黑" w:cstheme="minorBidi"/>
                            <w:b/>
                            <w:bCs/>
                            <w:color w:val="046A6A"/>
                            <w:kern w:val="24"/>
                            <w:sz w:val="21"/>
                            <w:szCs w:val="21"/>
                            <w:lang w:val="en-US" w:eastAsia="zh-CN"/>
                          </w:rPr>
                          <w:t>06</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中国联合网络通信有限公司河南省分公司</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 xml:space="preserve"> </w:t>
                        </w:r>
                        <w:r>
                          <w:rPr>
                            <w:rFonts w:hint="eastAsia" w:ascii="微软雅黑" w:hAnsi="微软雅黑" w:eastAsia="微软雅黑" w:cstheme="minorBidi"/>
                            <w:b/>
                            <w:bCs/>
                            <w:color w:val="046A6A"/>
                            <w:kern w:val="24"/>
                            <w:sz w:val="21"/>
                            <w:szCs w:val="21"/>
                          </w:rPr>
                          <w:t>Jav</w:t>
                        </w:r>
                        <w:r>
                          <w:rPr>
                            <w:rFonts w:hint="eastAsia" w:ascii="微软雅黑" w:hAnsi="微软雅黑" w:eastAsia="微软雅黑" w:cstheme="minorBidi"/>
                            <w:b/>
                            <w:bCs/>
                            <w:color w:val="046A6A"/>
                            <w:kern w:val="24"/>
                            <w:sz w:val="21"/>
                            <w:szCs w:val="21"/>
                            <w:lang w:val="en-US" w:eastAsia="zh-CN"/>
                          </w:rPr>
                          <w:t>a大数据工程师</w:t>
                        </w:r>
                      </w:p>
                      <w:p>
                        <w:pPr>
                          <w:ind w:firstLine="420"/>
                          <w:rPr>
                            <w:rFonts w:ascii="微软雅黑" w:hAnsi="微软雅黑" w:eastAsia="微软雅黑"/>
                            <w:sz w:val="18"/>
                            <w:szCs w:val="18"/>
                          </w:rPr>
                        </w:pPr>
                        <w:r>
                          <w:rPr>
                            <w:rFonts w:hint="eastAsia" w:ascii="微软雅黑" w:hAnsi="微软雅黑" w:eastAsia="微软雅黑" w:cs="微软雅黑"/>
                            <w:sz w:val="18"/>
                            <w:szCs w:val="18"/>
                          </w:rPr>
                          <w:t>工作描述：从事后台开发。参与</w:t>
                        </w:r>
                        <w:r>
                          <w:rPr>
                            <w:rFonts w:hint="eastAsia" w:ascii="微软雅黑" w:hAnsi="微软雅黑" w:eastAsia="微软雅黑" w:cs="微软雅黑"/>
                            <w:sz w:val="18"/>
                            <w:szCs w:val="18"/>
                            <w:lang w:val="en-US" w:eastAsia="zh-CN"/>
                          </w:rPr>
                          <w:t>Hadoop，Spark和机器学习</w:t>
                        </w:r>
                        <w:r>
                          <w:rPr>
                            <w:rFonts w:hint="eastAsia" w:ascii="微软雅黑" w:hAnsi="微软雅黑" w:eastAsia="微软雅黑" w:cs="微软雅黑"/>
                            <w:sz w:val="18"/>
                            <w:szCs w:val="18"/>
                          </w:rPr>
                          <w:t>相关</w:t>
                        </w:r>
                        <w:r>
                          <w:rPr>
                            <w:rFonts w:hint="eastAsia" w:ascii="微软雅黑" w:hAnsi="微软雅黑" w:eastAsia="微软雅黑" w:cs="微软雅黑"/>
                            <w:sz w:val="18"/>
                            <w:szCs w:val="18"/>
                            <w:lang w:val="en-US" w:eastAsia="zh-CN"/>
                          </w:rPr>
                          <w:t>大数据项目</w:t>
                        </w:r>
                        <w:r>
                          <w:rPr>
                            <w:rFonts w:hint="eastAsia" w:ascii="微软雅黑" w:hAnsi="微软雅黑" w:eastAsia="微软雅黑" w:cs="微软雅黑"/>
                            <w:sz w:val="18"/>
                            <w:szCs w:val="18"/>
                          </w:rPr>
                          <w:t>的开发</w:t>
                        </w:r>
                      </w:p>
                      <w:p>
                        <w:pPr>
                          <w:pStyle w:val="2"/>
                          <w:snapToGrid w:val="0"/>
                          <w:spacing w:before="0" w:beforeAutospacing="0" w:after="0" w:afterAutospacing="0"/>
                          <w:ind w:firstLine="420"/>
                          <w:rPr>
                            <w:rFonts w:ascii="微软雅黑" w:hAnsi="微软雅黑" w:eastAsia="微软雅黑" w:cstheme="minorBidi"/>
                            <w:b/>
                            <w:bCs/>
                            <w:color w:val="046A6A"/>
                            <w:kern w:val="24"/>
                            <w:sz w:val="21"/>
                            <w:szCs w:val="21"/>
                          </w:rPr>
                        </w:pPr>
                        <w:r>
                          <w:rPr>
                            <w:rFonts w:hint="eastAsia" w:ascii="微软雅黑" w:hAnsi="微软雅黑" w:eastAsia="微软雅黑" w:cstheme="minorBidi"/>
                            <w:b/>
                            <w:bCs/>
                            <w:color w:val="046A6A"/>
                            <w:kern w:val="24"/>
                            <w:sz w:val="21"/>
                            <w:szCs w:val="21"/>
                          </w:rPr>
                          <w:t>201</w:t>
                        </w:r>
                        <w:r>
                          <w:rPr>
                            <w:rFonts w:hint="eastAsia" w:ascii="微软雅黑" w:hAnsi="微软雅黑" w:eastAsia="微软雅黑" w:cstheme="minorBidi"/>
                            <w:b/>
                            <w:bCs/>
                            <w:color w:val="046A6A"/>
                            <w:kern w:val="24"/>
                            <w:sz w:val="21"/>
                            <w:szCs w:val="21"/>
                            <w:lang w:val="en-US" w:eastAsia="zh-CN"/>
                          </w:rPr>
                          <w:t>6</w:t>
                        </w:r>
                        <w:r>
                          <w:rPr>
                            <w:rFonts w:hint="eastAsia" w:ascii="微软雅黑" w:hAnsi="微软雅黑" w:eastAsia="微软雅黑" w:cstheme="minorBidi"/>
                            <w:b/>
                            <w:bCs/>
                            <w:color w:val="046A6A"/>
                            <w:kern w:val="24"/>
                            <w:sz w:val="21"/>
                            <w:szCs w:val="21"/>
                          </w:rPr>
                          <w:t>.</w:t>
                        </w:r>
                        <w:r>
                          <w:rPr>
                            <w:rFonts w:hint="eastAsia" w:ascii="微软雅黑" w:hAnsi="微软雅黑" w:eastAsia="微软雅黑" w:cstheme="minorBidi"/>
                            <w:b/>
                            <w:bCs/>
                            <w:color w:val="046A6A"/>
                            <w:kern w:val="24"/>
                            <w:sz w:val="21"/>
                            <w:szCs w:val="21"/>
                            <w:lang w:val="en-US" w:eastAsia="zh-CN"/>
                          </w:rPr>
                          <w:t>07</w:t>
                        </w:r>
                        <w:r>
                          <w:rPr>
                            <w:rFonts w:hint="eastAsia" w:ascii="微软雅黑" w:hAnsi="微软雅黑" w:eastAsia="微软雅黑" w:cstheme="minorBidi"/>
                            <w:b/>
                            <w:bCs/>
                            <w:color w:val="046A6A"/>
                            <w:kern w:val="24"/>
                            <w:sz w:val="21"/>
                            <w:szCs w:val="21"/>
                          </w:rPr>
                          <w:t>-201</w:t>
                        </w:r>
                        <w:r>
                          <w:rPr>
                            <w:rFonts w:hint="eastAsia" w:ascii="微软雅黑" w:hAnsi="微软雅黑" w:eastAsia="微软雅黑" w:cstheme="minorBidi"/>
                            <w:b/>
                            <w:bCs/>
                            <w:color w:val="046A6A"/>
                            <w:kern w:val="24"/>
                            <w:sz w:val="21"/>
                            <w:szCs w:val="21"/>
                            <w:lang w:val="en-US" w:eastAsia="zh-CN"/>
                          </w:rPr>
                          <w:t>7</w:t>
                        </w:r>
                        <w:r>
                          <w:rPr>
                            <w:rFonts w:hint="eastAsia" w:ascii="微软雅黑" w:hAnsi="微软雅黑" w:eastAsia="微软雅黑" w:cstheme="minorBidi"/>
                            <w:b/>
                            <w:bCs/>
                            <w:color w:val="046A6A"/>
                            <w:kern w:val="24"/>
                            <w:sz w:val="21"/>
                            <w:szCs w:val="21"/>
                          </w:rPr>
                          <w:t>.</w:t>
                        </w:r>
                        <w:r>
                          <w:rPr>
                            <w:rFonts w:hint="eastAsia" w:ascii="微软雅黑" w:hAnsi="微软雅黑" w:eastAsia="微软雅黑" w:cstheme="minorBidi"/>
                            <w:b/>
                            <w:bCs/>
                            <w:color w:val="046A6A"/>
                            <w:kern w:val="24"/>
                            <w:sz w:val="21"/>
                            <w:szCs w:val="21"/>
                            <w:lang w:val="en-US" w:eastAsia="zh-CN"/>
                          </w:rPr>
                          <w:t>12</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 xml:space="preserve">去哪儿科技有限公司 </w:t>
                        </w:r>
                        <w:r>
                          <w:rPr>
                            <w:rFonts w:hint="eastAsia" w:ascii="微软雅黑" w:hAnsi="微软雅黑" w:eastAsia="微软雅黑" w:cstheme="minorBidi"/>
                            <w:b/>
                            <w:bCs/>
                            <w:color w:val="046A6A"/>
                            <w:kern w:val="24"/>
                            <w:sz w:val="21"/>
                            <w:szCs w:val="21"/>
                          </w:rPr>
                          <w:t xml:space="preserve">   </w:t>
                        </w:r>
                        <w:r>
                          <w:rPr>
                            <w:rFonts w:hint="eastAsia" w:ascii="微软雅黑" w:hAnsi="微软雅黑" w:eastAsia="微软雅黑" w:cstheme="minorBidi"/>
                            <w:b/>
                            <w:bCs/>
                            <w:color w:val="046A6A"/>
                            <w:kern w:val="24"/>
                            <w:sz w:val="21"/>
                            <w:szCs w:val="21"/>
                            <w:lang w:val="en-US" w:eastAsia="zh-CN"/>
                          </w:rPr>
                          <w:t xml:space="preserve"> </w:t>
                        </w:r>
                        <w:r>
                          <w:rPr>
                            <w:rFonts w:hint="eastAsia" w:ascii="微软雅黑" w:hAnsi="微软雅黑" w:eastAsia="微软雅黑" w:cstheme="minorBidi"/>
                            <w:b/>
                            <w:bCs/>
                            <w:color w:val="046A6A"/>
                            <w:kern w:val="24"/>
                            <w:sz w:val="21"/>
                            <w:szCs w:val="21"/>
                            <w:lang w:val="en-US" w:eastAsia="zh-CN"/>
                          </w:rPr>
                          <w:tab/>
                        </w:r>
                        <w:r>
                          <w:rPr>
                            <w:rFonts w:hint="eastAsia" w:ascii="微软雅黑" w:hAnsi="微软雅黑" w:eastAsia="微软雅黑" w:cstheme="minorBidi"/>
                            <w:b/>
                            <w:bCs/>
                            <w:color w:val="046A6A"/>
                            <w:kern w:val="24"/>
                            <w:sz w:val="21"/>
                            <w:szCs w:val="21"/>
                            <w:lang w:val="en-US" w:eastAsia="zh-CN"/>
                          </w:rPr>
                          <w:tab/>
                        </w:r>
                        <w:r>
                          <w:rPr>
                            <w:rFonts w:hint="eastAsia" w:ascii="微软雅黑" w:hAnsi="微软雅黑" w:eastAsia="微软雅黑" w:cstheme="minorBidi"/>
                            <w:b/>
                            <w:bCs/>
                            <w:color w:val="046A6A"/>
                            <w:kern w:val="24"/>
                            <w:sz w:val="21"/>
                            <w:szCs w:val="21"/>
                            <w:lang w:val="en-US" w:eastAsia="zh-CN"/>
                          </w:rPr>
                          <w:tab/>
                        </w:r>
                        <w:r>
                          <w:rPr>
                            <w:rFonts w:hint="eastAsia" w:ascii="微软雅黑" w:hAnsi="微软雅黑" w:eastAsia="微软雅黑" w:cstheme="minorBidi"/>
                            <w:b/>
                            <w:bCs/>
                            <w:color w:val="046A6A"/>
                            <w:kern w:val="24"/>
                            <w:sz w:val="21"/>
                            <w:szCs w:val="21"/>
                            <w:lang w:val="en-US" w:eastAsia="zh-CN"/>
                          </w:rPr>
                          <w:t xml:space="preserve">          Java</w:t>
                        </w:r>
                        <w:r>
                          <w:rPr>
                            <w:rFonts w:hint="eastAsia" w:ascii="微软雅黑" w:hAnsi="微软雅黑" w:eastAsia="微软雅黑" w:cstheme="minorBidi"/>
                            <w:b/>
                            <w:bCs/>
                            <w:color w:val="046A6A"/>
                            <w:kern w:val="24"/>
                            <w:sz w:val="21"/>
                            <w:szCs w:val="21"/>
                          </w:rPr>
                          <w:t>大数据工程师</w:t>
                        </w:r>
                      </w:p>
                      <w:p>
                        <w:pPr>
                          <w:ind w:firstLine="420"/>
                          <w:rPr>
                            <w:rFonts w:ascii="微软雅黑" w:hAnsi="微软雅黑" w:eastAsia="微软雅黑"/>
                            <w:sz w:val="18"/>
                            <w:szCs w:val="18"/>
                          </w:rPr>
                        </w:pPr>
                        <w:r>
                          <w:rPr>
                            <w:rFonts w:hint="eastAsia" w:ascii="微软雅黑" w:hAnsi="微软雅黑" w:eastAsia="微软雅黑" w:cs="微软雅黑"/>
                            <w:sz w:val="18"/>
                            <w:szCs w:val="18"/>
                          </w:rPr>
                          <w:t>工作描述：主要参与</w:t>
                        </w:r>
                        <w:r>
                          <w:rPr>
                            <w:rFonts w:hint="eastAsia" w:ascii="微软雅黑" w:hAnsi="微软雅黑" w:eastAsia="微软雅黑" w:cs="微软雅黑"/>
                            <w:sz w:val="18"/>
                            <w:szCs w:val="18"/>
                            <w:lang w:val="en-US" w:eastAsia="zh-CN"/>
                          </w:rPr>
                          <w:t>医疗大数据项目</w:t>
                        </w:r>
                        <w:r>
                          <w:rPr>
                            <w:rFonts w:hint="eastAsia" w:ascii="微软雅黑" w:hAnsi="微软雅黑" w:eastAsia="微软雅黑" w:cs="微软雅黑"/>
                            <w:sz w:val="18"/>
                            <w:szCs w:val="18"/>
                          </w:rPr>
                          <w:t>的</w:t>
                        </w:r>
                        <w:r>
                          <w:rPr>
                            <w:rFonts w:hint="eastAsia" w:ascii="微软雅黑" w:hAnsi="微软雅黑" w:eastAsia="微软雅黑" w:cs="微软雅黑"/>
                            <w:sz w:val="18"/>
                            <w:szCs w:val="18"/>
                            <w:lang w:val="en-US" w:eastAsia="zh-CN"/>
                          </w:rPr>
                          <w:t>需求分析和开发</w:t>
                        </w:r>
                      </w:p>
                      <w:p>
                        <w:pPr>
                          <w:pStyle w:val="6"/>
                          <w:snapToGrid w:val="0"/>
                          <w:ind w:left="360" w:firstLine="0" w:firstLineChars="0"/>
                          <w:rPr>
                            <w:color w:val="595959"/>
                            <w:sz w:val="18"/>
                          </w:rPr>
                        </w:pPr>
                      </w:p>
                    </w:txbxContent>
                  </v:textbox>
                </v:rect>
                <v:shape id="_x0000_s1026" o:spid="_x0000_s1026" o:spt="15" type="#_x0000_t15" style="position:absolute;left:266709;top:3247930;flip:y;height:252088;width:1956499;v-text-anchor:middle;" fillcolor="#046A6A" filled="t" stroked="f" coordsize="21600,21600" o:gfxdata="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MILyugAAANsA&#10;AAAPAAAAAAAAAAEAIAAAACIAAABkcnMvZG93bnJldi54bWxQSwECFAAUAAAACACHTuJAMy8FnjsA&#10;AAA5AAAAEAAAAAAAAAABACAAAAAJAQAAZHJzL3NoYXBleG1sLnhtbFBLBQYAAAAABgAGAFsBAACz&#10;AwAAAAA=&#10;" adj="20787">
                  <v:fill on="t" focussize="0,0"/>
                  <v:stroke on="f" weight="1pt" miterlimit="8" joinstyle="miter"/>
                  <v:imagedata o:title=""/>
                  <o:lock v:ext="edit" aspectratio="f"/>
                  <v:shadow on="t" color="#000000" opacity="26214f" offset="-2.12133858267717pt,-2.12133858267717pt" origin="32768f,32768f" matrix="65536f,0f,0f,65536f"/>
                </v:shape>
                <v:group id="组合 18" o:spid="_x0000_s1026" o:spt="203" style="position:absolute;left:696748;top:436822;height:1729054;width:3952960;" coordorigin="696748,436822" coordsize="3952960,1729054"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_x0000_s1026" o:spid="_x0000_s1026" o:spt="1" style="position:absolute;left:696748;top:436822;height:1729054;width:3952960;" filled="f" stroked="f" coordsize="21600,21600" o:gfxdata="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yLD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2"/>
                            <w:snapToGrid w:val="0"/>
                            <w:spacing w:before="0" w:beforeAutospacing="0" w:after="0" w:afterAutospacing="0"/>
                            <w:rPr>
                              <w:color w:val="046A6A"/>
                            </w:rPr>
                          </w:pPr>
                          <w:r>
                            <w:rPr>
                              <w:rFonts w:hint="eastAsia" w:ascii="方正兰亭粗黑简体" w:eastAsia="方正兰亭粗黑简体" w:cstheme="minorBidi"/>
                              <w:color w:val="046A6A"/>
                              <w:spacing w:val="60"/>
                              <w:kern w:val="24"/>
                              <w:sz w:val="44"/>
                              <w:szCs w:val="44"/>
                              <w:lang w:val="en-US" w:eastAsia="zh-CN"/>
                            </w:rPr>
                            <w:t>xx</w:t>
                          </w:r>
                          <w:r>
                            <w:rPr>
                              <w:rFonts w:hint="eastAsia" w:ascii="方正兰亭粗黑简体" w:eastAsia="方正兰亭粗黑简体" w:cstheme="minorBidi"/>
                              <w:color w:val="046A6A"/>
                              <w:spacing w:val="60"/>
                              <w:kern w:val="24"/>
                              <w:sz w:val="56"/>
                              <w:szCs w:val="56"/>
                            </w:rPr>
                            <w:t xml:space="preserve"> </w:t>
                          </w:r>
                        </w:p>
                        <w:p>
                          <w:pPr>
                            <w:pStyle w:val="2"/>
                            <w:snapToGrid w:val="0"/>
                            <w:spacing w:before="0" w:beforeAutospacing="0" w:after="0" w:afterAutospacing="0" w:line="360" w:lineRule="auto"/>
                          </w:pPr>
                          <w:r>
                            <w:rPr>
                              <w:rFonts w:hint="eastAsia" w:ascii="微软雅黑" w:hAnsi="微软雅黑" w:eastAsia="微软雅黑" w:cstheme="minorBidi"/>
                              <w:b/>
                              <w:bCs/>
                              <w:color w:val="046A6A"/>
                              <w:kern w:val="24"/>
                              <w:sz w:val="20"/>
                              <w:szCs w:val="20"/>
                            </w:rPr>
                            <w:t>性别</w:t>
                          </w:r>
                          <w:r>
                            <w:rPr>
                              <w:rFonts w:hint="eastAsia" w:ascii="微软雅黑" w:hAnsi="微软雅黑" w:eastAsia="微软雅黑" w:cstheme="minorBidi"/>
                              <w:color w:val="404040"/>
                              <w:kern w:val="24"/>
                              <w:sz w:val="20"/>
                              <w:szCs w:val="20"/>
                            </w:rPr>
                            <w:t xml:space="preserve">：男       </w:t>
                          </w:r>
                          <w:r>
                            <w:rPr>
                              <w:rFonts w:hint="eastAsia" w:ascii="微软雅黑" w:hAnsi="微软雅黑" w:eastAsia="微软雅黑" w:cstheme="minorBidi"/>
                              <w:color w:val="404040"/>
                              <w:kern w:val="24"/>
                              <w:sz w:val="20"/>
                              <w:szCs w:val="20"/>
                            </w:rPr>
                            <w:tab/>
                          </w:r>
                          <w:r>
                            <w:rPr>
                              <w:rFonts w:hint="eastAsia" w:ascii="微软雅黑" w:hAnsi="微软雅黑" w:eastAsia="微软雅黑" w:cstheme="minorBidi"/>
                              <w:color w:val="404040"/>
                              <w:kern w:val="24"/>
                              <w:sz w:val="20"/>
                              <w:szCs w:val="20"/>
                            </w:rPr>
                            <w:tab/>
                          </w:r>
                          <w:r>
                            <w:rPr>
                              <w:rFonts w:hint="eastAsia" w:ascii="微软雅黑" w:hAnsi="微软雅黑" w:eastAsia="微软雅黑" w:cstheme="minorBidi"/>
                              <w:color w:val="404040"/>
                              <w:kern w:val="24"/>
                              <w:sz w:val="20"/>
                              <w:szCs w:val="20"/>
                            </w:rPr>
                            <w:tab/>
                          </w:r>
                          <w:r>
                            <w:rPr>
                              <w:rFonts w:hint="eastAsia" w:ascii="微软雅黑" w:hAnsi="微软雅黑" w:eastAsia="微软雅黑" w:cstheme="minorBidi"/>
                              <w:color w:val="404040"/>
                              <w:kern w:val="24"/>
                              <w:sz w:val="20"/>
                              <w:szCs w:val="20"/>
                              <w:lang w:val="en-US" w:eastAsia="zh-CN"/>
                            </w:rPr>
                            <w:t xml:space="preserve">   </w:t>
                          </w:r>
                          <w:r>
                            <w:rPr>
                              <w:rFonts w:hint="eastAsia" w:ascii="微软雅黑" w:hAnsi="微软雅黑" w:eastAsia="微软雅黑" w:cstheme="minorBidi"/>
                              <w:b/>
                              <w:bCs/>
                              <w:color w:val="046A6A"/>
                              <w:kern w:val="24"/>
                              <w:sz w:val="20"/>
                              <w:szCs w:val="20"/>
                            </w:rPr>
                            <w:t>现居</w:t>
                          </w:r>
                          <w:r>
                            <w:rPr>
                              <w:rFonts w:hint="eastAsia" w:ascii="微软雅黑" w:hAnsi="微软雅黑" w:eastAsia="微软雅黑" w:cstheme="minorBidi"/>
                              <w:color w:val="404040"/>
                              <w:kern w:val="24"/>
                              <w:sz w:val="20"/>
                              <w:szCs w:val="20"/>
                            </w:rPr>
                            <w:t xml:space="preserve">：北京海淀    </w:t>
                          </w:r>
                        </w:p>
                        <w:p>
                          <w:pPr>
                            <w:pStyle w:val="2"/>
                            <w:snapToGrid w:val="0"/>
                            <w:spacing w:before="0" w:beforeAutospacing="0" w:after="0" w:afterAutospacing="0" w:line="360" w:lineRule="auto"/>
                          </w:pPr>
                          <w:r>
                            <w:rPr>
                              <w:rFonts w:hint="eastAsia" w:ascii="微软雅黑" w:hAnsi="微软雅黑" w:eastAsia="微软雅黑" w:cstheme="minorBidi"/>
                              <w:b/>
                              <w:bCs/>
                              <w:color w:val="046A6A"/>
                              <w:kern w:val="24"/>
                              <w:sz w:val="20"/>
                              <w:szCs w:val="20"/>
                            </w:rPr>
                            <w:t>学历</w:t>
                          </w:r>
                          <w:r>
                            <w:rPr>
                              <w:rFonts w:hint="eastAsia" w:ascii="微软雅黑" w:hAnsi="微软雅黑" w:eastAsia="微软雅黑" w:cstheme="minorBidi"/>
                              <w:color w:val="404040"/>
                              <w:kern w:val="24"/>
                              <w:sz w:val="20"/>
                              <w:szCs w:val="20"/>
                            </w:rPr>
                            <w:t>： 本科</w:t>
                          </w:r>
                          <w:r>
                            <w:rPr>
                              <w:rFonts w:hint="eastAsia" w:ascii="微软雅黑" w:hAnsi="微软雅黑" w:eastAsia="微软雅黑" w:cstheme="minorBidi"/>
                              <w:color w:val="404040"/>
                              <w:kern w:val="24"/>
                              <w:sz w:val="20"/>
                              <w:szCs w:val="20"/>
                              <w:lang w:val="en-US" w:eastAsia="zh-CN"/>
                            </w:rPr>
                            <w:t xml:space="preserve">             </w:t>
                          </w:r>
                          <w:r>
                            <w:rPr>
                              <w:rFonts w:hint="eastAsia" w:ascii="微软雅黑" w:hAnsi="微软雅黑" w:eastAsia="微软雅黑" w:cstheme="minorBidi"/>
                              <w:color w:val="404040"/>
                              <w:kern w:val="24"/>
                              <w:sz w:val="20"/>
                              <w:szCs w:val="20"/>
                            </w:rPr>
                            <w:t xml:space="preserve">    </w:t>
                          </w:r>
                          <w:r>
                            <w:rPr>
                              <w:rFonts w:hint="eastAsia" w:ascii="微软雅黑" w:hAnsi="微软雅黑" w:eastAsia="微软雅黑" w:cstheme="minorBidi"/>
                              <w:b/>
                              <w:bCs/>
                              <w:color w:val="046A6A"/>
                              <w:kern w:val="24"/>
                              <w:sz w:val="20"/>
                              <w:szCs w:val="20"/>
                            </w:rPr>
                            <w:t>专业</w:t>
                          </w:r>
                          <w:r>
                            <w:rPr>
                              <w:rFonts w:hint="eastAsia" w:ascii="微软雅黑" w:hAnsi="微软雅黑" w:eastAsia="微软雅黑" w:cstheme="minorBidi"/>
                              <w:color w:val="404040"/>
                              <w:kern w:val="24"/>
                              <w:sz w:val="20"/>
                              <w:szCs w:val="20"/>
                            </w:rPr>
                            <w:t>：</w:t>
                          </w:r>
                        </w:p>
                        <w:p>
                          <w:pPr>
                            <w:pStyle w:val="2"/>
                            <w:snapToGrid w:val="0"/>
                            <w:spacing w:before="0" w:beforeAutospacing="0" w:after="0" w:afterAutospacing="0" w:line="360" w:lineRule="auto"/>
                            <w:rPr>
                              <w:rFonts w:ascii="微软雅黑" w:hAnsi="微软雅黑" w:eastAsia="微软雅黑" w:cstheme="minorBidi"/>
                              <w:color w:val="404040"/>
                              <w:kern w:val="24"/>
                              <w:sz w:val="20"/>
                              <w:szCs w:val="20"/>
                            </w:rPr>
                          </w:pPr>
                          <w:r>
                            <w:rPr>
                              <w:rFonts w:hint="eastAsia" w:ascii="微软雅黑" w:hAnsi="微软雅黑" w:eastAsia="微软雅黑" w:cstheme="minorBidi"/>
                              <w:b/>
                              <w:bCs/>
                              <w:color w:val="046A6A"/>
                              <w:kern w:val="24"/>
                              <w:sz w:val="20"/>
                              <w:szCs w:val="20"/>
                            </w:rPr>
                            <w:t>生日</w:t>
                          </w:r>
                          <w:r>
                            <w:rPr>
                              <w:rFonts w:hint="eastAsia" w:ascii="微软雅黑" w:hAnsi="微软雅黑" w:eastAsia="微软雅黑" w:cstheme="minorBidi"/>
                              <w:color w:val="404040"/>
                              <w:kern w:val="24"/>
                              <w:sz w:val="20"/>
                              <w:szCs w:val="20"/>
                            </w:rPr>
                            <w:t>：19</w:t>
                          </w:r>
                          <w:r>
                            <w:rPr>
                              <w:rFonts w:hint="eastAsia" w:ascii="微软雅黑" w:hAnsi="微软雅黑" w:eastAsia="微软雅黑" w:cstheme="minorBidi"/>
                              <w:color w:val="404040"/>
                              <w:kern w:val="24"/>
                              <w:sz w:val="20"/>
                              <w:szCs w:val="20"/>
                              <w:lang w:val="en-US" w:eastAsia="zh-CN"/>
                            </w:rPr>
                            <w:t xml:space="preserve">9         </w:t>
                          </w:r>
                          <w:r>
                            <w:rPr>
                              <w:rFonts w:hint="eastAsia" w:ascii="微软雅黑" w:hAnsi="微软雅黑" w:eastAsia="微软雅黑" w:cstheme="minorBidi"/>
                              <w:color w:val="404040"/>
                              <w:kern w:val="24"/>
                              <w:sz w:val="20"/>
                              <w:szCs w:val="20"/>
                            </w:rPr>
                            <w:t xml:space="preserve">        </w:t>
                          </w:r>
                          <w:r>
                            <w:rPr>
                              <w:rFonts w:hint="eastAsia" w:ascii="微软雅黑" w:hAnsi="微软雅黑" w:eastAsia="微软雅黑" w:cstheme="minorBidi"/>
                              <w:b/>
                              <w:bCs/>
                              <w:color w:val="70AD47" w:themeColor="accent6"/>
                              <w:kern w:val="24"/>
                              <w:sz w:val="20"/>
                              <w:szCs w:val="20"/>
                              <w14:textFill>
                                <w14:solidFill>
                                  <w14:schemeClr w14:val="accent6"/>
                                </w14:solidFill>
                              </w14:textFill>
                            </w:rPr>
                            <w:t xml:space="preserve"> </w:t>
                          </w:r>
                          <w:r>
                            <w:rPr>
                              <w:rFonts w:hint="eastAsia" w:ascii="微软雅黑" w:hAnsi="微软雅黑" w:eastAsia="微软雅黑" w:cstheme="minorBidi"/>
                              <w:b/>
                              <w:bCs/>
                              <w:color w:val="046A6A"/>
                              <w:kern w:val="24"/>
                              <w:sz w:val="20"/>
                              <w:szCs w:val="20"/>
                            </w:rPr>
                            <w:t>英语</w:t>
                          </w:r>
                          <w:r>
                            <w:rPr>
                              <w:rFonts w:hint="eastAsia" w:ascii="微软雅黑" w:hAnsi="微软雅黑" w:eastAsia="微软雅黑" w:cstheme="minorBidi"/>
                              <w:color w:val="404040"/>
                              <w:kern w:val="24"/>
                              <w:sz w:val="20"/>
                              <w:szCs w:val="20"/>
                            </w:rPr>
                            <w:t>：CET-4</w:t>
                          </w:r>
                        </w:p>
                        <w:p>
                          <w:pPr>
                            <w:pStyle w:val="2"/>
                            <w:snapToGrid w:val="0"/>
                            <w:spacing w:before="0" w:beforeAutospacing="0" w:after="0" w:afterAutospacing="0" w:line="360" w:lineRule="auto"/>
                            <w:rPr>
                              <w:rFonts w:ascii="微软雅黑" w:hAnsi="微软雅黑" w:eastAsia="微软雅黑" w:cstheme="minorBidi"/>
                              <w:color w:val="404040"/>
                              <w:kern w:val="24"/>
                              <w:sz w:val="20"/>
                              <w:szCs w:val="20"/>
                            </w:rPr>
                          </w:pPr>
                          <w:r>
                            <w:rPr>
                              <w:rFonts w:hint="eastAsia" w:ascii="微软雅黑" w:hAnsi="微软雅黑" w:eastAsia="微软雅黑" w:cstheme="minorBidi"/>
                              <w:b/>
                              <w:bCs/>
                              <w:color w:val="046A6A"/>
                              <w:kern w:val="24"/>
                              <w:sz w:val="20"/>
                              <w:szCs w:val="20"/>
                            </w:rPr>
                            <w:t>电话</w:t>
                          </w:r>
                          <w:r>
                            <w:rPr>
                              <w:rFonts w:hint="eastAsia" w:ascii="微软雅黑" w:hAnsi="微软雅黑" w:eastAsia="微软雅黑" w:cstheme="minorBidi"/>
                              <w:color w:val="404040"/>
                              <w:kern w:val="24"/>
                              <w:sz w:val="20"/>
                              <w:szCs w:val="20"/>
                            </w:rPr>
                            <w:t xml:space="preserve">：（北京） </w:t>
                          </w:r>
                          <w:r>
                            <w:rPr>
                              <w:rFonts w:hint="eastAsia" w:ascii="微软雅黑" w:hAnsi="微软雅黑" w:eastAsia="微软雅黑" w:cstheme="minorBidi"/>
                              <w:color w:val="404040"/>
                              <w:kern w:val="24"/>
                              <w:sz w:val="20"/>
                              <w:szCs w:val="20"/>
                              <w:lang w:val="en-US" w:eastAsia="zh-CN"/>
                            </w:rPr>
                            <w:t xml:space="preserve">             </w:t>
                          </w:r>
                          <w:r>
                            <w:rPr>
                              <w:rFonts w:hint="eastAsia" w:ascii="微软雅黑" w:hAnsi="微软雅黑" w:eastAsia="微软雅黑" w:cstheme="minorBidi"/>
                              <w:b/>
                              <w:bCs/>
                              <w:color w:val="046A6A"/>
                              <w:kern w:val="24"/>
                              <w:sz w:val="20"/>
                              <w:szCs w:val="20"/>
                            </w:rPr>
                            <w:t>邮箱</w:t>
                          </w:r>
                          <w:r>
                            <w:rPr>
                              <w:rFonts w:hint="eastAsia" w:ascii="微软雅黑" w:hAnsi="微软雅黑" w:eastAsia="微软雅黑" w:cstheme="minorBidi"/>
                              <w:color w:val="404040"/>
                              <w:kern w:val="24"/>
                              <w:sz w:val="20"/>
                              <w:szCs w:val="20"/>
                            </w:rPr>
                            <w:t>：</w:t>
                          </w:r>
                        </w:p>
                        <w:p>
                          <w:pPr>
                            <w:pStyle w:val="2"/>
                            <w:snapToGrid w:val="0"/>
                            <w:spacing w:before="0" w:beforeAutospacing="0" w:after="0" w:afterAutospacing="0" w:line="360" w:lineRule="auto"/>
                          </w:pPr>
                          <w:r>
                            <w:rPr>
                              <w:rFonts w:hint="eastAsia" w:ascii="微软雅黑" w:hAnsi="微软雅黑" w:eastAsia="微软雅黑" w:cstheme="minorBidi"/>
                              <w:color w:val="404040"/>
                              <w:kern w:val="24"/>
                              <w:sz w:val="20"/>
                              <w:szCs w:val="20"/>
                            </w:rPr>
                            <w:t xml:space="preserve">  </w:t>
                          </w:r>
                        </w:p>
                      </w:txbxContent>
                    </v:textbox>
                  </v:rect>
                  <v:group id="组合 41" o:spid="_x0000_s1026" o:spt="203" style="position:absolute;left:753126;top:1113123;height:616567;width:3607513;" coordorigin="752568,1113123" coordsize="3249150,616567"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line id="_x0000_s1026" o:spid="_x0000_s1026" o:spt="20" style="position:absolute;left:752568;top:1729690;height:0;width:3238283;" filled="f" stroked="t" coordsize="21600,21600" o:gfxdata="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4XcNtwAAANsAAAAP&#10;AAAAAAAAAAEAIAAAACIAAABkcnMvZG93bnJldi54bWxQSwECFAAUAAAACACHTuJAMy8FnjsAAAA5&#10;AAAAEAAAAAAAAAABACAAAAAGAQAAZHJzL3NoYXBleG1sLnhtbFBLBQYAAAAABgAGAFsBAACwAwAA&#10;AAA=&#10;">
                      <v:fill on="f" focussize="0,0"/>
                      <v:stroke weight="0.5pt" color="#AFABAB" miterlimit="8" joinstyle="miter"/>
                      <v:imagedata o:title=""/>
                      <o:lock v:ext="edit" aspectratio="f"/>
                    </v:line>
                    <v:line id="_x0000_s1026" o:spid="_x0000_s1026" o:spt="20" style="position:absolute;left:763435;top:1427439;height:0;width:3238283;" filled="f" stroked="t" coordsize="21600,21600" o:gfxdata="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a3SlrsAAADb&#10;AAAADwAAAAAAAAABACAAAAAiAAAAZHJzL2Rvd25yZXYueG1sUEsBAhQAFAAAAAgAh07iQDMvBZ47&#10;AAAAOQAAABAAAAAAAAAAAQAgAAAACgEAAGRycy9zaGFwZXhtbC54bWxQSwUGAAAAAAYABgBbAQAA&#10;tAMAAAAA&#10;">
                      <v:fill on="f" focussize="0,0"/>
                      <v:stroke weight="0.5pt" color="#AFABAB" miterlimit="8" joinstyle="miter"/>
                      <v:imagedata o:title=""/>
                      <o:lock v:ext="edit" aspectratio="f"/>
                    </v:line>
                    <v:line id="_x0000_s1026" o:spid="_x0000_s1026" o:spt="20" style="position:absolute;left:758288;top:1113123;height:0;width:3238283;" filled="f" stroked="t" coordsize="21600,21600" o:gfxdata="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REritwAAANsAAAAP&#10;AAAAAAAAAAEAIAAAACIAAABkcnMvZG93bnJldi54bWxQSwECFAAUAAAACACHTuJAMy8FnjsAAAA5&#10;AAAAEAAAAAAAAAABACAAAAAGAQAAZHJzL3NoYXBleG1sLnhtbFBLBQYAAAAABgAGAFsBAACwAwAA&#10;AAA=&#10;">
                      <v:fill on="f" focussize="0,0"/>
                      <v:stroke weight="0.5pt" color="#AFABAB" miterlimit="8" joinstyle="miter"/>
                      <v:imagedata o:title=""/>
                      <o:lock v:ext="edit" aspectratio="f"/>
                    </v:line>
                  </v:group>
                </v:group>
                <v:rect id="矩形 19" o:spid="_x0000_s1026" o:spt="1" style="position:absolute;left:-1372066;top:1399897;flip:y;height:332441;width:3076573;rotation:-5898240f;v-text-anchor:middle;" filled="f" stroked="f" coordsize="21600,21600" o:gfxdata="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JcRU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v:textbox>
                </v:rect>
                <v:shape id="五边形 22" o:spid="_x0000_s1026" o:spt="15" type="#_x0000_t15" style="position:absolute;left:260993;top:5003019;flip:y;height:252088;width:1956499;v-text-anchor:middle;" fillcolor="#046A6A" filled="t" stroked="f" coordsize="21600,21600" o:gfxdata="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Cc6O8AAAA&#10;2wAAAA8AAAAAAAAAAQAgAAAAIgAAAGRycy9kb3ducmV2LnhtbFBLAQIUABQAAAAIAIdO4kAzLwWe&#10;OwAAADkAAAAQAAAAAAAAAAEAIAAAAAsBAABkcnMvc2hhcGV4bWwueG1sUEsFBgAAAAAGAAYAWwEA&#10;ALUDAAAAAA==&#10;" adj="20787">
                  <v:fill on="t" focussize="0,0"/>
                  <v:stroke on="f" weight="1pt" miterlimit="8" joinstyle="miter"/>
                  <v:imagedata o:title=""/>
                  <o:lock v:ext="edit" aspectratio="f"/>
                  <v:shadow on="t" color="#000000" opacity="26214f" offset="-2.12133858267717pt,-2.12133858267717pt" origin="32768f,32768f" matrix="65536f,0f,0f,65536f"/>
                </v:shape>
                <v:group id="组合 25" o:spid="_x0000_s1026" o:spt="203" style="position:absolute;left:916970;top:3224436;height:2078294;width:1105571;" coordorigin="916970,3224436" coordsize="1105571,2078294"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文本框 112" o:spid="_x0000_s1026" o:spt="202" type="#_x0000_t202" style="position:absolute;left:921415;top:4980794;height:321936;width:1101126;" filled="f" stroked="f" coordsize="21600,21600" o:gfxdata="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qBVu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专业技能</w:t>
                          </w:r>
                        </w:p>
                      </w:txbxContent>
                    </v:textbox>
                  </v:shape>
                  <v:shape id="文本框 46" o:spid="_x0000_s1026" o:spt="202" type="#_x0000_t202" style="position:absolute;left:916970;top:3224436;height:320666;width:1101126;"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工作经历</w:t>
                          </w:r>
                        </w:p>
                      </w:txbxContent>
                    </v:textbox>
                  </v:shape>
                </v:group>
                <v:group id="组合 27" o:spid="_x0000_s1026" o:spt="203" style="position:absolute;left:707413;top:3276504;height:1928439;width:212732;" coordorigin="707413,3276504" coordsize="212732,1928439"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KSO_Shape" o:spid="_x0000_s1026" o:spt="100" style="position:absolute;left:758850;top:5058897;height:146046;width:161295;v-text-anchor:middle;" filled="t" stroked="f" coordsize="2228850,2019300" o:gfxdata="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4MMVe8AAAA&#10;2wAAAA8AAAAAAAAAAQAgAAAAIgAAAGRycy9kb3ducmV2LnhtbFBLAQIUABQAAAAIAIdO4kAzLwWe&#10;OwAAADkAAAAQAAAAAAAAAAEAIAAAAAsBAABkcnMvc2hhcGV4bWwueG1sUEsFBgAAAAAGAAYAWwEA&#10;ALUDAAAAAA==&#10;" path="m788194,927497l772732,927894,756875,929085,741810,931069,726745,933847,711680,937022,697408,940991,683136,945753,669260,951706,655781,957660,642698,964406,630012,971947,617326,979488,605432,988219,593936,997347,583232,1006872,572131,1016794,562220,1027510,552705,1038622,543587,1050132,535262,1062038,526936,1074341,519800,1087438,513061,1100535,507114,1114028,501564,1127522,496806,1142207,492842,1156494,489274,1171178,486499,1186260,484517,1201341,483327,1216819,482931,1232694,483327,1248172,484517,1263650,486499,1279129,489274,1294210,492842,1308894,496806,1323579,501564,1337469,507114,1351360,513061,1365250,519800,1377950,526936,1390650,535262,1402954,543587,1415257,552705,1426766,562220,1437879,572131,1448197,583232,1458516,593936,1468041,605432,1477169,617326,1485504,630012,1493441,642698,1500585,655781,1507729,669260,1513682,683136,1519238,697408,1524001,711680,1527969,726745,1531541,741810,1534319,756875,1536304,772732,1537494,788194,1537891,803655,1537494,819513,1536304,834578,1534319,849643,1531541,864708,1527969,878980,1524001,892855,1519238,907127,1513682,920606,1507729,933689,1500585,946772,1493441,958665,1485504,970559,1477169,982056,1468041,993552,1458516,1003860,1448197,1014168,1437879,1023682,1426766,1032404,1415257,1041522,1402954,1049055,1390650,1056587,1377950,1063327,1365250,1069273,1351360,1074824,1337469,1079581,1323579,1083942,1308894,1087510,1294210,1089889,1279129,1091871,1263650,1093060,1248172,1093457,1232694,1093060,1216819,1091871,1201341,1089889,1186260,1087510,1171178,1083942,1156494,1079581,1142207,1074824,1127522,1069273,1114028,1063327,1100535,1056587,1087438,1049055,1074341,1041522,1062038,1032404,1050132,1023682,1038622,1014168,1027510,1003860,1016794,993552,1006872,982056,997347,970559,988219,958665,979488,946772,971947,933689,964406,920606,957660,907127,951706,892855,945753,878980,940991,864708,937022,849643,933847,834578,931069,819513,929085,803655,927894,788194,927497xm788194,866775l806827,867569,825460,868760,843696,871141,861933,874316,879773,878285,896820,883444,913867,889000,930518,895350,947168,903288,962630,911225,977695,919956,992760,929481,1007032,939403,1020907,950516,1033990,962025,1047073,973931,1058966,986631,1070463,1000125,1081167,1014016,1091871,1027906,1100989,1042988,1109711,1058466,1118036,1073944,1125172,1090613,1131912,1106885,1137859,1123950,1142616,1141413,1146580,1158875,1149752,1176735,1152131,1195388,1153716,1213644,1154113,1232694,1153716,1251347,1152131,1270000,1149752,1288257,1146580,1306116,1142616,1324372,1137859,1341438,1131912,1358107,1125172,1375172,1118036,1391047,1109711,1406922,1100989,1422401,1091871,1437085,1081167,1451372,1070463,1465660,1058966,1478757,1047073,1491060,1033990,1503760,1020907,1514872,1007032,1525588,992760,1535907,977695,1545432,962630,1554560,947168,1562498,930518,1569641,913867,1576388,896820,1581944,879773,1586707,861933,1590676,843696,1594248,825460,1596629,806827,1598216,788194,1598613,769561,1598216,750531,1596629,732295,1594248,714058,1590676,696615,1586707,679568,1581944,662124,1576388,645870,1569641,629616,1562498,613758,1554560,598296,1545432,583628,1535907,568960,1525588,555480,1514872,542398,1503760,529315,1491060,517025,1478757,505925,1465660,494824,1451372,484517,1437085,475002,1422401,466280,1406922,458351,1391047,451215,1375172,444476,1358107,438529,1341438,433375,1324372,429411,1306116,426239,1288257,423861,1270000,422671,1251347,422275,1232694,422671,1213644,423861,1195388,426239,1176735,429411,1158875,433375,1141413,438529,1123950,444476,1106885,451215,1090613,458351,1073944,466280,1058466,475002,1042988,484517,1027906,494824,1014016,505925,1000125,517025,986631,529315,973931,542398,962025,555480,950516,568960,939403,583628,929481,598296,919956,613758,911225,629616,903288,645870,895350,662124,889000,679568,883444,696615,878285,714058,874316,732295,871141,750531,868760,769561,867569,788194,866775xm781447,832045l771525,832443,761603,832840,751284,833634,741363,834428,731838,836016,721916,837207,711994,839193,702469,841178,692944,843164,683419,845546,674291,848326,655637,854282,637381,861429,619522,868973,602456,877709,585787,886842,569119,896769,553641,908284,538162,919799,523478,931711,509587,944815,496094,958712,482997,973007,470694,987699,459581,1003582,448866,1019465,438547,1036142,434181,1045275,429816,1053613,425450,1062349,421481,1071482,417512,1080217,413941,1089747,410766,1098880,407591,1108410,404416,1117940,402034,1127469,399256,1137396,397272,1147323,395287,1157250,392906,1167177,391319,1177104,390128,1187825,389334,1197752,388541,1208076,388144,1218003,387747,1228724,387747,1238650,388144,1248577,388541,1258504,389334,1268431,390525,1278755,391716,1288285,393303,1297815,395287,1307742,397272,1317668,399653,1326801,402034,1336331,404416,1345464,410369,1364523,417512,1382392,425053,1399863,433387,1417334,443309,1434011,453231,1450291,463947,1466174,475456,1481660,488156,1495955,501253,1510250,514747,1523750,529034,1536457,544116,1548766,559594,1560281,575469,1571002,592534,1580532,601266,1585297,609600,1589665,618331,1594430,627856,1598401,636587,1601974,645716,1605548,655241,1609122,664369,1612298,674291,1615078,683816,1617857,693738,1620240,703263,1622622,713184,1624607,723503,1626196,733822,1627784,743744,1628975,754063,1630167,764778,1630961,774700,1631358,784622,1631755,794941,1631755,804863,1631358,815181,1630564,825103,1630167,834628,1628975,844550,1627784,854472,1626196,864394,1624607,873919,1622622,883444,1620240,892572,1617857,902494,1615078,920750,1609122,938609,1602371,956469,1594827,973931,1586091,990600,1576561,1006872,1566635,1022747,1555914,1038225,1544001,1052910,1531692,1066800,1518588,1080294,1505088,1093391,1490396,1105297,1475704,1116806,1460218,1127125,1443938,1137444,1427261,1142206,1418923,1146572,1410187,1150938,1401054,1154906,1392319,1158478,1383186,1162050,1374053,1165622,1364920,1168797,1354993,1171575,1345861,1174353,1335934,1177131,1326404,1179513,1316874,1181497,1306550,1183085,1296623,1184672,1286299,1185863,1276373,1187053,1265652,1187847,1255328,1188244,1245401,1188641,1235474,1188641,1225150,1188244,1214826,1187847,1204899,1187053,1194972,1185863,1185442,1184672,1175118,1183085,1165589,1181497,1156059,1179513,1146529,1177131,1136999,1174353,1127072,1171575,1117940,1165622,1099674,1158875,1081012,1151335,1063540,1143000,1046466,1133475,1029392,1123156,1013112,1112441,997626,1100931,982140,1088628,967448,1075135,953550,1061641,939653,1047353,926946,1032272,915034,1016794,903519,1000522,892798,983456,882871,975122,878106,966391,873738,957659,869371,948928,865400,939403,861826,930275,858252,921147,854282,911622,851105,902494,848326,892175,845546,882650,843164,872728,840781,863203,838796,852488,837207,842566,835619,832247,834428,822325,833237,812006,832840,801688,832045,791369,832045,781447,832045xm802481,444500l823913,445294,844947,446486,866775,448471,887413,450853,908844,453633,929878,457207,950913,461177,971550,465545,977106,467530,981869,470310,985838,473487,989013,477060,991791,481428,992981,483413,993378,485796,993775,488575,993775,490561,993775,492943,993378,495326,989409,520341,985838,546151,978297,596580,977503,600948,977106,605316,977900,609683,979488,613654,981472,617625,983853,620801,987028,623581,990600,626361,1005681,631920,1020366,637479,1034653,643435,1049338,649391,1063625,656141,1077516,662891,1091803,670039,1105297,677583,1118791,685525,1132285,693863,1144985,702599,1157685,711335,1170385,720864,1183085,730394,1195388,739924,1207294,749851,1211263,751836,1215231,753028,1219597,753425,1224360,753425,1228328,752630,1232297,751042,1236266,748660,1239441,745880,1320006,681554,1321594,679966,1323181,678774,1325166,677583,1327547,676789,1329531,676392,1331913,675995,1336675,675995,1341835,676789,1346597,678774,1351360,681554,1355725,685128,1370410,700614,1384300,716497,1397794,733174,1411685,749454,1424385,766925,1436688,783999,1448594,801471,1460103,819736,1462485,824898,1464072,830060,1464866,835619,1464469,840384,1463278,845149,1462485,847134,1461294,849120,1460103,851105,1458516,852693,1456532,853885,1454944,855076,1434307,871356,1413669,886445,1393032,901931,1372394,917020,1368822,919402,1365647,922579,1362869,925755,1361281,929726,1360091,933697,1359297,938065,1359694,942432,1360488,946800,1366838,961492,1373188,975390,1379141,989684,1384697,1004773,1390253,1019068,1395413,1033760,1400175,1048849,1404938,1063937,1408510,1079026,1412082,1094512,1415257,1109601,1418035,1125087,1420416,1140573,1422400,1156059,1424385,1171545,1425575,1187428,1427163,1191398,1429147,1195369,1431925,1198546,1435100,1201722,1438672,1204105,1442641,1205693,1446610,1206884,1451769,1206884,1476772,1209267,1502569,1212046,1527969,1214826,1553766,1218003,1555750,1218003,1558132,1218400,1560116,1219194,1562497,1219988,1564482,1221179,1566069,1222767,1569641,1226341,1572419,1230709,1574404,1235474,1575991,1240636,1576388,1246195,1575594,1267240,1574404,1289079,1572419,1310124,1570038,1331169,1567260,1352214,1563688,1373656,1559719,1394304,1555353,1415349,1553369,1420511,1550591,1425276,1547416,1429644,1543447,1432820,1539082,1435203,1536700,1435997,1534716,1436791,1532335,1437188,1530350,1437188,1527969,1436791,1525588,1436394,1474788,1429644,1448991,1425673,1423988,1421702,1419622,1420908,1415257,1420908,1410891,1421702,1406922,1422893,1402953,1424879,1399382,1427658,1396603,1430835,1394222,1434408,1388666,1449100,1383110,1464189,1377156,1478484,1371203,1492381,1364456,1507073,1357313,1520971,1350169,1534869,1343025,1548766,1335088,1561870,1326753,1574973,1318022,1588077,1308894,1601180,1299766,1613886,1290241,1626196,1280716,1638902,1270794,1650814,1268810,1654785,1267619,1658756,1266825,1663124,1267222,1667095,1268016,1671462,1269603,1675433,1271588,1679007,1274763,1682580,1339056,1762790,1340644,1764378,1341835,1766363,1343025,1768349,1343819,1770334,1344216,1772717,1344613,1774702,1344613,1779864,1343819,1785026,1341835,1789791,1339056,1794556,1335485,1798923,1320006,1813218,1303735,1827513,1287463,1841013,1271191,1854514,1253728,1867220,1236663,1879927,1218406,1891442,1200547,1902957,1195388,1905340,1190228,1906928,1185069,1907325,1179910,1906928,1175544,1906134,1172766,1904943,1170781,1903751,1169194,1902560,1167606,1900972,1166019,1899383,1164828,1897398,1149350,1877147,1133872,1856499,1103313,1815204,1100931,1811630,1097756,1808453,1094581,1806071,1090613,1804085,1086644,1802894,1081881,1802497,1077516,1802497,1073150,1803291,1058863,1810042,1044972,1815998,1029891,1821954,1015603,1828307,1000919,1833469,985838,1838631,971153,1843396,956469,1847764,940991,1851337,925909,1854911,910431,1857691,894953,1860470,879475,1863250,863997,1865235,848122,1867220,832644,1868412,828675,1870397,824706,1872382,821531,1875162,818753,1878339,816372,1881912,814388,1885883,813594,1889854,813197,1894222,810816,1920031,808038,1945444,804863,1970857,801688,1996270,801688,1998652,801291,2001035,800497,2003020,799703,2005005,798513,2007388,797322,2009373,793750,2012550,789384,2015329,784622,2017315,779463,2018903,773906,2019300,752078,2018506,731044,2017315,709613,2015727,688578,2013344,667147,2010167,646509,2006197,625475,2002226,604441,1997858,599281,1995873,594519,1993093,590550,1989917,586978,1986343,584597,1981975,583803,1979990,583009,1977607,583009,1975622,582612,1973239,583009,1970857,583406,1968872,586581,1943062,590153,1918046,598091,1866823,598884,1862456,598884,1858088,598487,1853720,596900,1849749,594916,1846175,592137,1842602,588962,1839822,585391,1837440,570309,1831881,556022,1826322,541734,1820366,527050,1814012,512762,1807659,498872,1800909,484584,1793762,471091,1786217,457597,1778276,444500,1769540,431006,1760804,418306,1752069,406003,1742936,392906,1733803,381000,1723479,369094,1713552,365125,1711567,360759,1710376,356791,1709979,352425,1709979,347662,1710773,343694,1712361,340122,1714744,336947,1717523,256778,1782246,254794,1783835,252809,1785026,250825,1786217,248840,1787011,246459,1787805,244475,1787805,239712,1788202,234553,1787011,229790,1785423,225028,1782643,222647,1780658,220662,1779070,205978,1762790,192087,1746907,178197,1731024,165100,1713949,152003,1696875,139700,1679404,127794,1661933,116284,1644064,113506,1638902,112315,1633343,111522,1628181,111919,1623019,113109,1618651,113903,1616269,115094,1614284,116284,1612695,117872,1610710,119856,1609519,121840,1608327,162322,1576958,183356,1561870,203994,1546781,207565,1544001,211137,1540825,213519,1537648,215503,1533677,216694,1529707,217090,1525339,217090,1520971,216297,1516603,209153,1502705,202803,1488014,196850,1473719,191294,1459027,186134,1444335,180975,1429644,176212,1414952,171847,1399466,167878,1384377,164703,1369288,161131,1353802,158353,1338713,155972,1323227,153987,1307344,152003,1291859,150812,1276373,149225,1272402,146844,1268034,144462,1264857,141287,1262078,137715,1259695,133747,1257710,129778,1256916,125015,1256519,99219,1254136,74215,1251357,22622,1245401,20240,1245401,18256,1245004,15875,1244209,13890,1243415,11906,1242224,9922,1241033,6747,1237459,3969,1233488,1984,1228724,397,1222767,0,1219988,0,1217208,794,1196163,1984,1174721,3572,1153676,6350,1132631,9128,1111189,12700,1090541,16669,1069099,21034,1048451,23019,1043289,25797,1038127,29369,1034157,32940,1030583,37306,1028201,39290,1027406,41672,1026612,44053,1026612,46037,1026215,48419,1026612,50800,1027009,101600,1033760,127000,1037730,152400,1042098,156765,1042892,161131,1042892,165497,1042495,169862,1040907,173434,1038525,177006,1035745,179784,1032568,182165,1028995,187325,1014303,192881,1000008,198834,985316,205184,971022,211931,957124,218678,942432,225822,928932,233362,915034,241300,901931,249634,888430,258762,875327,267494,862620,276622,849517,286147,837207,295672,825295,305990,812986,307975,809015,309165,804647,309562,800279,309562,796309,308769,791941,307181,787970,304800,784396,301625,780823,237331,700614,235744,699025,234553,697437,233362,695452,232569,693069,231775,691084,231775,688701,231775,683936,232569,678774,234156,674010,236934,668848,240506,664480,256778,650185,272653,636287,288925,622390,305594,609286,322659,596183,339725,583874,357584,571961,375841,560446,381000,558064,386159,556475,391319,556078,396478,556475,401241,557667,403225,558461,405606,559652,407194,560843,408781,562431,410369,564020,411559,566005,427037,586653,442912,606904,457994,627552,472678,648200,475456,652170,478234,654950,481806,657729,486172,659318,490141,660509,494506,661303,498872,660906,503237,660112,517128,653759,531416,647406,546100,641449,560387,635890,575072,630331,590153,625566,604837,620404,619919,615640,635397,612066,650478,608492,665956,605713,681434,602933,696913,600154,711994,598168,727869,596580,743347,594992,747713,593403,751284,591418,754856,588638,757634,585462,760016,582285,762397,577917,763191,573550,763588,569182,765969,543769,768747,517959,771525,492943,774700,467133,774700,464751,775097,462766,775891,460383,776684,458398,777875,456412,779066,454824,782638,451250,786606,448471,791369,446486,796925,444897,802481,444500xm1780579,266729l1770667,267126,1761944,267921,1752824,269113,1744101,270304,1735378,272688,1727052,275071,1718329,277852,1710399,281030,1702469,284605,1694539,288578,1687005,292550,1679472,297317,1672731,302482,1665991,308043,1659250,313605,1653303,319563,1647355,325919,1641804,332275,1636253,339029,1631098,346179,1626340,353727,1621979,361275,1618014,368822,1614445,376767,1611273,384712,1608498,393055,1606119,401794,1604136,410534,1602550,419273,1601361,428410,1600568,437547,1600171,447081,1600568,456218,1601361,465354,1602550,474094,1604136,482833,1606119,491970,1608498,500312,1611273,508655,1614445,516997,1618014,524545,1621979,532490,1626340,540435,1631098,547585,1636253,554338,1641804,561092,1647355,567845,1653303,573804,1659250,580160,1665991,585721,1672731,591283,1679472,596050,1687005,600817,1694539,605186,1702469,609159,1710399,612734,1718329,615912,1727052,618693,1735378,621076,1744101,623063,1752824,624652,1761944,626241,1770667,626638,1780579,627035,1789699,626638,1798819,626241,1807542,624652,1816265,623063,1825384,621076,1833711,618693,1842037,615912,1850364,612734,1858294,609159,1866224,605186,1873757,600817,1880894,596050,1888031,591283,1894772,585721,1901116,580160,1907460,573804,1913804,567845,1919355,561092,1924509,554338,1929664,547585,1934026,540435,1938387,532490,1942352,524545,1945921,516997,1949093,508655,1951868,500312,1954247,491970,1957023,482833,1958212,474094,1959402,465354,1960195,456218,1960591,447081,1960195,437547,1959402,428410,1958212,419273,1957023,410534,1954247,401794,1951868,393055,1949093,384712,1945921,376767,1942352,368822,1938387,361275,1934026,353727,1929664,346179,1924509,339029,1919355,332275,1913804,325919,1907460,319563,1901116,313605,1894772,308043,1888031,302482,1880894,297317,1873757,292550,1866224,288578,1858294,284605,1850364,281030,1842037,277852,1833711,275071,1825384,272688,1816265,270304,1807542,269113,1798819,267921,1789699,267126,1780579,266729xm1769477,236538l1780579,236538,1791285,236538,1801594,237333,1812300,238922,1823005,240511,1832918,242894,1842830,245675,1852346,248853,1861862,252825,1871775,256798,1880498,261962,1889221,267126,1897944,272291,1905874,278249,1914200,284208,1921734,290961,1929268,297715,1936008,305660,1942352,313207,1948696,320755,1954644,329097,1960195,337440,1965349,346179,1970107,355713,1974072,364850,1978037,374384,1981209,384315,1983985,393849,1986364,404575,1988346,414903,1989536,425232,1990329,435958,1990725,447081,1990329,457807,1989536,468135,1988346,478861,1986364,489587,1983985,499518,1981209,509449,1978037,518983,1974072,528517,1970107,538051,1965349,547188,1960195,555927,1954644,564270,1948696,572612,1942352,580954,1936008,588502,1929268,595652,1921734,602406,1914200,609159,1905874,615118,1897944,621076,1889221,627035,1880498,631802,1871775,636569,1861862,640542,1852346,644514,1842830,647692,1832918,650473,1823005,652856,1812300,654843,1801594,656034,1791285,656829,1780579,657226,1769477,656829,1758772,656034,1748463,654843,1738154,652856,1727845,650473,1717536,647692,1708020,644514,1698504,640542,1689384,636569,1680265,631802,1671145,627035,1662819,621076,1654492,615118,1646562,609159,1639028,602406,1631495,595652,1624358,588502,1618014,580954,1611670,572612,1606119,564270,1600568,555927,1595413,547188,1591052,538051,1586294,528517,1582725,518983,1579553,509449,1576381,499518,1574399,489587,1572416,478861,1571227,468135,1570434,457807,1570037,447081,1570434,435958,1571227,425232,1572416,414903,1574399,404575,1576381,393849,1579553,384315,1582725,374384,1586294,364850,1591052,355713,1595413,346179,1600568,337440,1606119,329097,1611670,320755,1618014,313207,1624358,305660,1631495,297715,1639028,290961,1646562,284208,1654492,278249,1662819,272291,1671145,267126,1680265,261962,1689384,256798,1698504,252825,1708020,248853,1717536,245675,1727845,242894,1738154,240511,1748463,238922,1758772,237333,1769477,236538xm1775815,217488l1764301,218281,1752786,219472,1741669,221059,1730154,223441,1718243,226219,1707125,229791,1696405,233759,1685684,238125,1674964,243285,1665038,248841,1655509,254794,1646376,261541,1637641,268288,1628906,275035,1620568,282575,1613024,290513,1605877,298847,1598730,307578,1592377,316707,1586025,325835,1580466,334963,1575304,344885,1570937,355203,1566569,365125,1562995,375444,1559819,385763,1557039,396875,1555054,407988,1553466,418703,1552275,429816,1551481,440929,1551481,452438,1552275,463947,1553466,475060,1555054,486569,1557437,498079,1560216,509588,1563789,520700,1567760,531416,1572525,542529,1577290,552847,1582848,562769,1589201,572294,1595554,581819,1602304,590550,1609451,598885,1616995,607219,1624936,614760,1632877,621904,1642009,629047,1650744,635794,1659876,641747,1669405,647304,1678935,652066,1689258,656829,1699581,661194,1709905,664766,1720228,667941,1731345,670719,1742066,673101,1753183,674688,1764301,675879,1775815,676276,1786932,676276,1798447,675879,1809564,674688,1821476,673101,1832593,670322,1844108,667544,1855225,663972,1866740,660004,1877063,655241,1887386,650479,1897313,644922,1906842,638969,1916371,632619,1925503,625872,1933841,618332,1941782,610791,1949723,603250,1957267,594916,1964017,586185,1970370,577057,1976326,567929,1981884,558404,1987046,548879,1991811,538957,1995781,528638,1999752,518319,2003325,507604,2005708,496888,2008090,485775,2009678,475060,2010869,463947,2011266,452835,2011266,441325,2010869,429816,2009678,418703,2007693,407194,2005311,395288,2002531,384175,1998561,373063,1994590,361950,1990223,351632,1985061,340916,1979899,330994,1973943,321469,1967591,312341,1960841,303213,1953297,294482,1945753,286544,1937812,279003,1929474,271860,1921136,264716,1912004,258366,1902474,252016,1893342,246460,1883416,241300,1873490,236935,1863166,232569,1852843,228997,1842123,225822,1831402,223044,1820682,221059,1809564,219472,1798447,218281,1787330,217488,1775815,217488xm1712287,0l1715860,0,1718640,397,1721816,1191,1724198,2778,1726978,4366,1728566,6350,1729757,8731,1730551,11112,1737698,39687,1744448,68262,1744845,70644,1746036,73025,1747227,75406,1748816,77391,1750801,78978,1752786,80169,1755168,80962,1757551,81756,1775815,80962,1793682,81359,1811550,82153,1829814,84137,1847284,86916,1865152,90487,1882225,94853,1899298,100012,1902077,100409,1904460,100012,1906842,99616,1908827,98425,1911606,97234,1913195,95250,1914783,93266,1915974,91281,1944165,39687,1945356,37306,1947341,35322,1949326,34131,1952106,32941,1954885,32147,1958061,32147,1961238,32544,1964414,33734,1975532,38894,1986252,44053,1996972,50006,2008090,55959,2018413,61912,2028737,68659,2039060,75803,2049383,82550,2051765,84931,2053751,87312,2054942,90091,2055736,92472,2056133,95250,2056133,98028,2055339,100409,2054148,102791,2038663,128191,2023575,153194,2021987,155178,2021193,157559,2020398,159941,2020398,162322,2020398,164703,2021193,167481,2022384,169863,2023575,171847,2036678,184150,2049383,196850,2061295,210344,2072809,224234,2083133,238919,2092662,253603,2102191,269478,2110529,284956,2112514,286941,2114102,288528,2116485,289719,2118867,290513,2121249,290910,2123632,291307,2126014,290910,2128396,290116,2156984,281781,2185572,273844,2187954,273447,2190733,273050,2193116,273844,2195498,274638,2197880,276225,2200263,278210,2202248,280988,2203439,283766,2207807,295275,2211777,307182,2215350,318691,2218527,330200,2221703,342107,2224086,354410,2226468,366316,2228850,378222,2228850,381397,2228453,384572,2227659,387350,2226468,390128,2224880,392113,2222894,393700,2220512,394891,2217733,396082,2189542,403225,2160557,409972,2158175,410766,2155793,411560,2153808,412750,2151822,414338,2150234,416322,2149043,418307,2148249,420688,2147852,423069,2148249,440929,2147852,459185,2147058,477044,2145072,494904,2142293,512763,2138323,530225,2133955,547688,2128793,564754,2128396,567135,2128793,569913,2129190,572294,2130382,574279,2131573,576263,2133558,578247,2135543,580232,2137926,581025,2189542,609600,2191924,610791,2193910,612379,2195498,614760,2196292,617141,2197086,619919,2197086,623094,2196689,626666,2195498,629841,2190336,640557,2184778,651669,2178822,662385,2173263,673101,2166910,683816,2160557,693738,2153808,704057,2146661,713979,2144278,716360,2141896,718741,2138720,719932,2136337,721122,2133558,721519,2130779,721122,2128396,720329,2126014,719138,2101000,703660,2075589,688579,2073603,686991,2071221,686197,2068839,685801,2066456,685404,2064074,685801,2061692,686197,2059309,687388,2057324,688579,2044619,701676,2031913,713979,2018413,726282,2004913,737791,1989826,748110,1974738,757635,1959650,767160,1943371,775494,1941385,777082,1939797,779066,1938606,781447,1937812,783432,1937415,785813,1937018,788591,1937415,790972,1938209,793354,1946547,821532,1954488,849710,1955282,852488,1955282,854869,1954885,858044,1953694,860426,1952106,862807,1950120,864791,1947341,866776,1944562,868363,1933047,872332,1921533,876301,1910018,879873,1898107,883444,1886195,886223,1874284,889001,1861975,891382,1850064,893366,1846887,893763,1843711,893366,1840931,892176,1838152,890985,1836167,889398,1834182,887413,1832990,885032,1832593,882651,1825049,853679,1818300,825501,1817902,823119,1816711,820738,1815520,818357,1813535,816769,1811947,815182,1809564,813991,1807182,812801,1804800,812404,1786932,813197,1769065,812801,1751198,812007,1733331,810022,1715463,806847,1697993,803276,1680523,798513,1663053,793354,1660670,793354,1658288,793751,1655906,794147,1653523,795338,1651538,796529,1649553,798116,1648362,800101,1647171,802482,1618186,854076,1616995,856854,1615406,858838,1613024,860029,1610642,861219,1607862,861616,1604686,861616,1601510,861219,1598333,860426,1587216,854869,1576098,849313,1565378,843757,1555054,837804,1544334,831454,1533613,825104,1523687,818357,1513761,811213,1511379,808832,1509393,806451,1507805,803672,1507011,800894,1506614,798116,1507011,795735,1507408,793354,1508996,790972,1523687,765969,1539172,740569,1540363,738585,1541554,736204,1542349,733822,1542746,731441,1542349,729060,1541554,726679,1540363,724297,1539172,722313,1526069,709613,1513364,696913,1501849,683419,1489938,669529,1479615,654844,1470085,640160,1460953,624285,1452218,608410,1450630,606822,1448247,605235,1446262,604044,1443880,602854,1441498,602457,1439115,602457,1436733,602854,1433954,603647,1406160,611982,1377572,619522,1375190,620316,1372411,620713,1369631,619919,1367249,619126,1364867,617538,1362882,615157,1360896,612775,1359308,609600,1354941,598488,1350970,586979,1347397,575072,1343823,563166,1341044,551657,1338264,539750,1335882,527447,1333897,515541,1333500,512366,1333897,509191,1335088,506413,1336279,503635,1337867,501650,1339853,499666,1342235,498475,1345014,498079,1373602,490538,1401793,483394,1404969,482997,1407351,482204,1409336,481013,1411322,479029,1412513,477441,1414101,475060,1414895,473075,1415292,470297,1414895,452835,1414895,434579,1416086,416719,1417675,398860,1420454,381000,1424424,363538,1428792,346075,1433954,329010,1434351,326232,1433954,323850,1433160,321469,1432365,319485,1430777,317103,1429189,315516,1427204,313928,1424821,312738,1373205,284163,1370823,282972,1369234,280988,1367646,279003,1366455,276225,1366058,273447,1366058,270669,1366455,267494,1367249,264319,1372411,252810,1377969,242094,1383528,231378,1389484,220663,1395837,209947,1402190,199628,1409336,189706,1416483,179784,1418469,177403,1421248,175419,1423630,173831,1426410,173038,1429189,172641,1431571,173038,1434351,173831,1436336,175022,1462144,189706,1486761,205184,1489144,206375,1491526,207566,1493908,207963,1496688,208359,1499070,207963,1501452,207169,1503835,206375,1505820,205184,1518128,192088,1530834,179784,1544731,167878,1558231,155972,1572922,145653,1587613,136128,1603495,127000,1619377,118269,1620965,116284,1622553,114300,1623745,112316,1624936,109934,1625333,107553,1625333,105172,1624936,102791,1624142,100409,1615803,71834,1608260,44053,1607465,41275,1607465,38894,1607862,36116,1609054,33734,1610245,31353,1612627,28972,1615009,26987,1617789,25400,1629303,21034,1641215,17066,1652729,13494,1664641,10319,1676155,7541,1688464,4762,1700375,2381,1712287,0xe">
                    <v:path o:connectlocs="35407,84705;49436,109878;76461,99660;70236,71473;74826,69578;79015,103937;45563,113007;31734,81289;55114,60235;30501,77495;29697,98689;52357,117614;78177,108855;85903,86426;67981,62331;71571,34503;82859,50815;102159,54204;99373,70545;112900,88178;104859,103111;91704,120572;85070,137861;64764,134558;52903,145902;41271,132490;17835,129303;14762,111871;9966,91107;2125,74795;18065,64255;20908,45014;37422,47283;56091,33469;118410,24520;119644,41500;136630,42764;140275,26129;132642,17567;143976,33857;129629,47505;113934,35409;123604,17998;113999,24943;119459,45983;141095,43630;141900,21929;125751,2870;141066,2468;146267,12113;159772,21355;155232,35793;155347,51638;140290,56518;132734,64182;117103,61771;111615,53073;98627,44491;102391,32751;101012,15184;117189,8553" o:connectangles="0,0,0,0,0,0,0,0,0,0,0,0,0,0,0,0,0,0,0,0,0,0,0,0,0,0,0,0,0,0,0,0,0,0,0,0,0,0,0,0,0,0,0,0,0,0,0,0,0,0,0,0,0,0,0,0,0,0,0,0,0"/>
                    <v:fill on="t" focussize="0,0"/>
                    <v:stroke on="f"/>
                    <v:imagedata o:title=""/>
                    <o:lock v:ext="edit" aspectratio="f"/>
                  </v:shape>
                  <v:shape id="KSO_Shape" o:spid="_x0000_s1026" o:spt="100" style="position:absolute;left:707413;top:3276504;height:192399;width:187331;v-text-anchor:middle-center;" filled="t" stroked="f" coordsize="3613,3718" o:gfxdata="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ui43vQAA&#10;ANsAAAAPAAAAAAAAAAEAIAAAACIAAABkcnMvZG93bnJldi54bWxQSwECFAAUAAAACACHTuJAMy8F&#10;njsAAAA5AAAAEAAAAAAAAAABACAAAAAMAQAAZHJzL3NoYXBleG1sLnhtbFBLBQYAAAAABgAGAFsB&#10;AAC2AwAAAAA=&#10;" path="m1806,3718c808,3718,0,3456,0,3134c0,2876,514,2659,1228,2581c1247,2795,1247,2795,1247,2795c822,2858,486,2986,486,3134c486,3343,1158,3513,1806,3513c2455,3513,3127,3343,3127,3134c3127,2984,2784,2855,2351,2793c2370,2579,2370,2579,2370,2579c3091,2655,3613,2875,3613,3134c3613,3456,2804,3718,1806,3718xm2034,3273c1805,3273,1805,3273,1805,3273c1798,3273,1798,3273,1798,3273c1565,3273,1565,3273,1565,3273c1466,2105,1466,2105,1466,2105c1099,2105,1099,2105,1099,2105c1099,2105,1099,1443,1099,1176c1099,920,1742,946,1799,948c1857,946,2504,920,2504,1176c2504,1443,2504,2105,2504,2105c2133,2105,2133,2105,2133,2105l2034,3273xm1795,780c1580,780,1405,605,1405,390c1405,175,1580,0,1795,0c2010,0,2185,175,2185,390c2185,605,2010,780,1795,780xe">
                    <v:path o:connectlocs="@0,@0;0,@0;@0,@0;@0,@0;@0,@0;@0,@0;@0,@0;@0,@0;@0,@0;@0,@0;@0,@0;@0,@0;@0,@0;@0,@0;@0,@0;@0,@0;@0,@0;@0,@0;@0,@0;@0,@0;@0,@0;@0,@0;@0,@0;@0,@0;@0,@0;@0,0;@0,@0;@0,@0" o:connectangles="0,0,0,0,0,0,0,0,0,0,0,0,0,0,0,0,0,0,0,0,0,0,0,0,0,0,0,0"/>
                    <v:fill on="t" focussize="0,0"/>
                    <v:stroke on="f"/>
                    <v:imagedata o:title=""/>
                    <o:lock v:ext="edit" aspectratio="f"/>
                  </v:shape>
                </v:group>
              </v:group>
            </w:pict>
          </mc:Fallback>
        </mc:AlternateContent>
      </w:r>
    </w:p>
    <w:p/>
    <w:p/>
    <w:p/>
    <w:p/>
    <w:p/>
    <w:p/>
    <w:p/>
    <w:p/>
    <w:p>
      <w:r>
        <mc:AlternateContent>
          <mc:Choice Requires="wps">
            <w:drawing>
              <wp:anchor distT="0" distB="0" distL="114300" distR="114300" simplePos="0" relativeHeight="251664384" behindDoc="0" locked="0" layoutInCell="1" allowOverlap="1">
                <wp:simplePos x="0" y="0"/>
                <wp:positionH relativeFrom="column">
                  <wp:posOffset>-935355</wp:posOffset>
                </wp:positionH>
                <wp:positionV relativeFrom="paragraph">
                  <wp:posOffset>188595</wp:posOffset>
                </wp:positionV>
                <wp:extent cx="90170" cy="384810"/>
                <wp:effectExtent l="0" t="0" r="11430" b="8890"/>
                <wp:wrapNone/>
                <wp:docPr id="90" name="圆角矩形 90"/>
                <wp:cNvGraphicFramePr/>
                <a:graphic xmlns:a="http://schemas.openxmlformats.org/drawingml/2006/main">
                  <a:graphicData uri="http://schemas.microsoft.com/office/word/2010/wordprocessingShape">
                    <wps:wsp>
                      <wps:cNvSpPr/>
                      <wps:spPr>
                        <a:xfrm flipV="1">
                          <a:off x="204203" y="4248571"/>
                          <a:ext cx="90367" cy="384575"/>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_x0000_s1026" o:spid="_x0000_s1026" o:spt="2" style="position:absolute;left:0pt;flip:y;margin-left:-73.65pt;margin-top:14.85pt;height:30.3pt;width:7.1pt;z-index:251664384;v-text-anchor:middle;mso-width-relative:page;mso-height-relative:page;" fillcolor="#046A6A" filled="t" stroked="f" coordsize="21600,21600" arcsize="0.166666666666667" o:gfxdata="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hT&#10;o37bAAAACwEAAA8AAAAAAAAAAQAgAAAAIgAAAGRycy9kb3ducmV2LnhtbFBLAQIUABQAAAAIAIdO&#10;4kDmRZzSIAIAAPcDAAAOAAAAAAAAAAEAIAAAACoBAABkcnMvZTJvRG9jLnhtbFBLBQYAAAAABgAG&#10;AFkBAAC8BQAAAAA=&#10;">
                <v:fill on="t" focussize="0,0"/>
                <v:stroke on="f" weight="1pt" miterlimit="8" joinstyle="miter"/>
                <v:imagedata o:title=""/>
                <o:lock v:ext="edit" aspectratio="f"/>
              </v:roundrect>
            </w:pict>
          </mc:Fallback>
        </mc:AlternateContent>
      </w:r>
    </w:p>
    <w:p>
      <w:r>
        <mc:AlternateContent>
          <mc:Choice Requires="wps">
            <w:drawing>
              <wp:anchor distT="0" distB="0" distL="114300" distR="114300" simplePos="0" relativeHeight="251666432" behindDoc="0" locked="0" layoutInCell="1" allowOverlap="1">
                <wp:simplePos x="0" y="0"/>
                <wp:positionH relativeFrom="column">
                  <wp:posOffset>-424815</wp:posOffset>
                </wp:positionH>
                <wp:positionV relativeFrom="paragraph">
                  <wp:posOffset>118110</wp:posOffset>
                </wp:positionV>
                <wp:extent cx="143510" cy="121920"/>
                <wp:effectExtent l="0" t="0" r="8890" b="5080"/>
                <wp:wrapNone/>
                <wp:docPr id="92" name="KSO_Shape"/>
                <wp:cNvGraphicFramePr/>
                <a:graphic xmlns:a="http://schemas.openxmlformats.org/drawingml/2006/main">
                  <a:graphicData uri="http://schemas.microsoft.com/office/word/2010/wordprocessingShape">
                    <wps:wsp>
                      <wps:cNvSpPr/>
                      <wps:spPr>
                        <a:xfrm>
                          <a:off x="760762" y="4373525"/>
                          <a:ext cx="143549" cy="12178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33.45pt;margin-top:9.3pt;height:9.6pt;width:11.3pt;z-index:251666432;v-text-anchor:middle;mso-width-relative:page;mso-height-relative:page;" fillcolor="#FFFFFF" filled="t" stroked="f" coordsize="3261356,2766950" o:gfxdata="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43549,60992;143549,115939;143475,116605;143327,117196;143179,117714;142809,118232;142513,118749;142143,119267;141625,119711;140959,120155;139775,120894;138295,121412;136667,121708;134965,121782;8657,121782;6955,121708;5327,121412;3847,120894;2515,120155;2071,119711;1553,119267;1109,118749;739,118232;369,117714;221,117196;73,116605;0,115939;0,61140;8657,63433;17906,65799;29079,68462;34999,69941;41066,71272;46986,72455;52831,73564;58381,74526;63487,75191;68000,75709;69924,75857;71774,75931;73624,75857;75696,75709;80135,75191;85167,74526;90717,73564;96562,72455;102556,71124;108549,69793;114543,68388;125642,65725;134965,63285;66401,53100;62379,57122;62379,57851;66401,61873;77147,61873;81169,57851;81169,57122;77147,53100;71774,7671;49060,20643;48910,21682;94638,21682;94488,20643;71774,7671;71774,0;99913,21500;99924,21682;134965,21682;136667,21756;138295,22052;139775,22569;140959,23309;141625,23753;142143,24196;142513,24714;142809,25232;143179,25749;143327,26267;143475,26859;143549,27524;143549,58399;143548,58399;143548,58400;134965,60692;125642,63132;114543,65795;108549,67200;102556,68531;96562,69862;90717,70971;85167,71933;80136,72598;75696,73116;73624,73264;71774,73338;69924,73264;68000,73116;63487,72598;58381,71933;52832,70971;46986,69862;41066,68679;34999,67348;29079,65869;17906,63206;8657,60840;0,58547;0,58639;0,58639;0,42759;0,27524;74,26859;222,26267;369,25749;740,25232;1109,24714;1553,24196;2071,23753;2515,23309;3847,22569;5327,22052;6955,21756;8657,21682;43624,21682;43634,21500;71774,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-228600</wp:posOffset>
                </wp:positionH>
                <wp:positionV relativeFrom="paragraph">
                  <wp:posOffset>19685</wp:posOffset>
                </wp:positionV>
                <wp:extent cx="1101090" cy="321945"/>
                <wp:effectExtent l="0" t="0" r="0" b="0"/>
                <wp:wrapNone/>
                <wp:docPr id="93" name="文本框 105"/>
                <wp:cNvGraphicFramePr/>
                <a:graphic xmlns:a="http://schemas.openxmlformats.org/drawingml/2006/main">
                  <a:graphicData uri="http://schemas.microsoft.com/office/word/2010/wordprocessingShape">
                    <wps:wsp>
                      <wps:cNvSpPr txBox="1"/>
                      <wps:spPr>
                        <a:xfrm>
                          <a:off x="951865" y="4277994"/>
                          <a:ext cx="1101090" cy="321945"/>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求职意向</w:t>
                            </w:r>
                          </w:p>
                        </w:txbxContent>
                      </wps:txbx>
                      <wps:bodyPr wrap="square" rtlCol="0">
                        <a:spAutoFit/>
                      </wps:bodyPr>
                    </wps:wsp>
                  </a:graphicData>
                </a:graphic>
              </wp:anchor>
            </w:drawing>
          </mc:Choice>
          <mc:Fallback>
            <w:pict>
              <v:shape id="文本框 105" o:spid="_x0000_s1026" o:spt="202" type="#_x0000_t202" style="position:absolute;left:0pt;margin-left:-18pt;margin-top:1.55pt;height:25.35pt;width:86.7pt;z-index:251667456;mso-width-relative:page;mso-height-relative:page;" filled="f" stroked="f" coordsize="21600,21600" o:gfxdata="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iuAs7WAAAA&#10;CAEAAA8AAAAAAAAAAQAgAAAAIgAAAGRycy9kb3ducmV2LnhtbFBLAQIUABQAAAAIAIdO4kCKH2JT&#10;rQEAAB0DAAAOAAAAAAAAAAEAIAAAACUBAABkcnMvZTJvRG9jLnhtbFBLBQYAAAAABgAGAFkBAABE&#10;BQAA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求职意向</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-890270</wp:posOffset>
                </wp:positionH>
                <wp:positionV relativeFrom="paragraph">
                  <wp:posOffset>53340</wp:posOffset>
                </wp:positionV>
                <wp:extent cx="1956435" cy="252095"/>
                <wp:effectExtent l="69850" t="57150" r="18415" b="20955"/>
                <wp:wrapNone/>
                <wp:docPr id="91" name="五边形 91"/>
                <wp:cNvGraphicFramePr/>
                <a:graphic xmlns:a="http://schemas.openxmlformats.org/drawingml/2006/main">
                  <a:graphicData uri="http://schemas.microsoft.com/office/word/2010/wordprocessingShape">
                    <wps:wsp>
                      <wps:cNvSpPr/>
                      <wps:spPr>
                        <a:xfrm flipV="1">
                          <a:off x="249388" y="4314833"/>
                          <a:ext cx="1956405" cy="252051"/>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a:graphicData>
                </a:graphic>
              </wp:anchor>
            </w:drawing>
          </mc:Choice>
          <mc:Fallback>
            <w:pict>
              <v:shape id="_x0000_s1026" o:spid="_x0000_s1026" o:spt="15" type="#_x0000_t15" style="position:absolute;left:0pt;flip:y;margin-left:-70.1pt;margin-top:4.2pt;height:19.85pt;width:154.05pt;z-index:251665408;v-text-anchor:middle;mso-width-relative:page;mso-height-relative:page;" fillcolor="#046A6A" filled="t" stroked="f" coordsize="21600,21600" o:gfxdata="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mtT&#10;F9kAAAAJAQAADwAAAAAAAAABACAAAAAiAAAAZHJzL2Rvd25yZXYueG1sUEsBAhQAFAAAAAgAh07i&#10;QFSf4bBaAgAAeQQAAA4AAAAAAAAAAQAgAAAAKAEAAGRycy9lMm9Eb2MueG1sUEsFBgAAAAAGAAYA&#10;WQEAAPQFAAAAAA==&#10;" adj="20788">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p>
    <w:p/>
    <w:p/>
    <w:p/>
    <w:p/>
    <w:p/>
    <w:p/>
    <w:p/>
    <w:p/>
    <w:p/>
    <w:p/>
    <w:p/>
    <w:p/>
    <w:p/>
    <w:p/>
    <w:p/>
    <w:p/>
    <w:p/>
    <w:p/>
    <w:p/>
    <w:p/>
    <w:p/>
    <w:p/>
    <w:p/>
    <w:p/>
    <w:p/>
    <w:p/>
    <w:p/>
    <w:p/>
    <w:p/>
    <w:p/>
    <w:p/>
    <w:p/>
    <w:p/>
    <w:p>
      <w:r>
        <mc:AlternateContent>
          <mc:Choice Requires="wpg">
            <w:drawing>
              <wp:anchor distT="0" distB="0" distL="114300" distR="114300" simplePos="0" relativeHeight="251679744" behindDoc="0" locked="0" layoutInCell="1" allowOverlap="1">
                <wp:simplePos x="0" y="0"/>
                <wp:positionH relativeFrom="page">
                  <wp:posOffset>9525</wp:posOffset>
                </wp:positionH>
                <wp:positionV relativeFrom="paragraph">
                  <wp:posOffset>-304165</wp:posOffset>
                </wp:positionV>
                <wp:extent cx="7551420" cy="10692130"/>
                <wp:effectExtent l="0" t="0" r="0" b="13970"/>
                <wp:wrapNone/>
                <wp:docPr id="161" name="组合 9"/>
                <wp:cNvGraphicFramePr/>
                <a:graphic xmlns:a="http://schemas.openxmlformats.org/drawingml/2006/main">
                  <a:graphicData uri="http://schemas.microsoft.com/office/word/2010/wordprocessingGroup">
                    <wpg:wgp>
                      <wpg:cNvGrpSpPr/>
                      <wpg:grpSpPr>
                        <a:xfrm>
                          <a:off x="0" y="0"/>
                          <a:ext cx="7551581" cy="10691815"/>
                          <a:chOff x="0" y="1"/>
                          <a:chExt cx="7551581" cy="10691815"/>
                        </a:xfrm>
                      </wpg:grpSpPr>
                      <wps:wsp>
                        <wps:cNvPr id="162" name="矩形 2"/>
                        <wps:cNvSpPr/>
                        <wps:spPr>
                          <a:xfrm rot="16200000" flipV="1">
                            <a:off x="-5182243" y="5183982"/>
                            <a:ext cx="10691815" cy="323852"/>
                          </a:xfrm>
                          <a:prstGeom prst="rect">
                            <a:avLst/>
                          </a:prstGeom>
                          <a:solidFill>
                            <a:srgbClr val="046A6A"/>
                          </a:solidFill>
                          <a:ln w="12700" cap="flat" cmpd="sng" algn="ctr">
                            <a:noFill/>
                            <a:prstDash val="solid"/>
                            <a:miter lim="800000"/>
                          </a:ln>
                          <a:effectLst/>
                        </wps:spPr>
                        <wps:bodyPr rtlCol="0" anchor="ctr"/>
                      </wps:wsp>
                      <wps:wsp>
                        <wps:cNvPr id="167" name="圆角矩形 7"/>
                        <wps:cNvSpPr/>
                        <wps:spPr>
                          <a:xfrm flipV="1">
                            <a:off x="250194" y="323841"/>
                            <a:ext cx="90171" cy="384799"/>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wps:wsp>
                        <wps:cNvPr id="170" name="矩形 11"/>
                        <wps:cNvSpPr/>
                        <wps:spPr>
                          <a:xfrm>
                            <a:off x="492136" y="5257011"/>
                            <a:ext cx="7020075" cy="3861956"/>
                          </a:xfrm>
                          <a:prstGeom prst="rect">
                            <a:avLst/>
                          </a:prstGeom>
                        </wps:spPr>
                        <wps:txbx>
                          <w:txbxContent>
                            <w:p>
                              <w:pPr>
                                <w:outlineLvl w:val="4"/>
                                <w:rPr>
                                  <w:rFonts w:ascii="微软雅黑" w:hAnsi="微软雅黑" w:eastAsia="微软雅黑" w:cs="微软雅黑"/>
                                  <w:b/>
                                  <w:color w:val="003366"/>
                                  <w:sz w:val="18"/>
                                  <w:szCs w:val="18"/>
                                </w:rPr>
                              </w:pPr>
                              <w:r>
                                <w:rPr>
                                  <w:rFonts w:hint="eastAsia" w:ascii="微软雅黑" w:hAnsi="微软雅黑" w:eastAsia="微软雅黑"/>
                                  <w:b/>
                                  <w:bCs/>
                                  <w:color w:val="046A6A"/>
                                  <w:kern w:val="24"/>
                                  <w:sz w:val="18"/>
                                  <w:szCs w:val="18"/>
                                </w:rPr>
                                <w:t>项目</w:t>
                              </w:r>
                              <w:r>
                                <w:rPr>
                                  <w:rFonts w:hint="eastAsia" w:ascii="微软雅黑" w:hAnsi="微软雅黑" w:eastAsia="微软雅黑"/>
                                  <w:b/>
                                  <w:bCs/>
                                  <w:color w:val="046A6A"/>
                                  <w:kern w:val="24"/>
                                  <w:sz w:val="18"/>
                                  <w:szCs w:val="18"/>
                                  <w:lang w:val="en-US" w:eastAsia="zh-CN"/>
                                </w:rPr>
                                <w:t>二</w:t>
                              </w:r>
                            </w:p>
                            <w:p>
                              <w:pPr>
                                <w:pStyle w:val="8"/>
                                <w:spacing w:line="240" w:lineRule="auto"/>
                                <w:ind w:firstLine="0" w:firstLineChars="0"/>
                                <w:rPr>
                                  <w:rFonts w:ascii="微软雅黑" w:hAnsi="微软雅黑" w:eastAsia="微软雅黑"/>
                                  <w:sz w:val="18"/>
                                  <w:szCs w:val="18"/>
                                </w:rPr>
                              </w:pPr>
                              <w:r>
                                <w:rPr>
                                  <w:rFonts w:hint="eastAsia" w:ascii="微软雅黑" w:hAnsi="微软雅黑" w:eastAsia="微软雅黑"/>
                                  <w:b/>
                                  <w:bCs/>
                                  <w:color w:val="046A6A"/>
                                  <w:kern w:val="24"/>
                                  <w:sz w:val="18"/>
                                  <w:szCs w:val="18"/>
                                </w:rPr>
                                <w:t>项目名称：</w:t>
                              </w:r>
                              <w:r>
                                <w:rPr>
                                  <w:rFonts w:hint="eastAsia" w:ascii="微软雅黑" w:hAnsi="微软雅黑" w:eastAsia="微软雅黑" w:cs="微软雅黑"/>
                                  <w:b w:val="0"/>
                                  <w:bCs w:val="0"/>
                                  <w:sz w:val="18"/>
                                  <w:szCs w:val="18"/>
                                </w:rPr>
                                <w:t>日志分析</w:t>
                              </w:r>
                              <w:r>
                                <w:rPr>
                                  <w:rFonts w:hint="eastAsia" w:ascii="微软雅黑" w:hAnsi="微软雅黑" w:eastAsia="微软雅黑" w:cs="微软雅黑"/>
                                  <w:b w:val="0"/>
                                  <w:bCs w:val="0"/>
                                  <w:color w:val="000000"/>
                                  <w:sz w:val="18"/>
                                  <w:szCs w:val="18"/>
                                </w:rPr>
                                <w:br w:type="textWrapping"/>
                              </w:r>
                              <w:r>
                                <w:rPr>
                                  <w:rFonts w:hint="eastAsia" w:ascii="微软雅黑" w:hAnsi="微软雅黑" w:eastAsia="微软雅黑"/>
                                  <w:b/>
                                  <w:bCs/>
                                  <w:color w:val="046A6A"/>
                                  <w:kern w:val="24"/>
                                  <w:sz w:val="18"/>
                                  <w:szCs w:val="18"/>
                                </w:rPr>
                                <w:t>软件架构：</w:t>
                              </w:r>
                              <w:r>
                                <w:rPr>
                                  <w:rFonts w:hint="eastAsia" w:ascii="微软雅黑" w:hAnsi="微软雅黑" w:cs="微软雅黑"/>
                                  <w:color w:val="000000"/>
                                  <w:sz w:val="18"/>
                                  <w:szCs w:val="18"/>
                                  <w:lang w:val="en-US" w:eastAsia="zh-CN"/>
                                </w:rPr>
                                <w:t>F</w:t>
                              </w:r>
                              <w:r>
                                <w:rPr>
                                  <w:rFonts w:hint="eastAsia" w:ascii="微软雅黑" w:hAnsi="微软雅黑" w:eastAsia="微软雅黑" w:cs="微软雅黑"/>
                                  <w:color w:val="000000"/>
                                  <w:sz w:val="18"/>
                                  <w:szCs w:val="18"/>
                                </w:rPr>
                                <w:t>lume+</w:t>
                              </w:r>
                              <w:r>
                                <w:rPr>
                                  <w:rFonts w:hint="eastAsia" w:ascii="微软雅黑" w:hAnsi="微软雅黑" w:cs="微软雅黑"/>
                                  <w:color w:val="000000"/>
                                  <w:sz w:val="18"/>
                                  <w:szCs w:val="18"/>
                                  <w:lang w:val="en-US" w:eastAsia="zh-CN"/>
                                </w:rPr>
                                <w:t>H</w:t>
                              </w:r>
                              <w:r>
                                <w:rPr>
                                  <w:rFonts w:hint="eastAsia" w:ascii="微软雅黑" w:hAnsi="微软雅黑" w:eastAsia="微软雅黑" w:cs="微软雅黑"/>
                                  <w:color w:val="000000"/>
                                  <w:sz w:val="18"/>
                                  <w:szCs w:val="18"/>
                                </w:rPr>
                                <w:t>adoop</w:t>
                              </w:r>
                              <w:r>
                                <w:rPr>
                                  <w:rFonts w:hint="eastAsia" w:ascii="微软雅黑" w:hAnsi="微软雅黑" w:eastAsia="微软雅黑" w:cs="微软雅黑"/>
                                  <w:b w:val="0"/>
                                  <w:bCs w:val="0"/>
                                  <w:sz w:val="18"/>
                                  <w:szCs w:val="18"/>
                                </w:rPr>
                                <w:t>+</w:t>
                              </w:r>
                              <w:r>
                                <w:rPr>
                                  <w:rFonts w:hint="eastAsia" w:ascii="微软雅黑" w:hAnsi="微软雅黑" w:cs="微软雅黑"/>
                                  <w:b w:val="0"/>
                                  <w:bCs w:val="0"/>
                                  <w:sz w:val="18"/>
                                  <w:szCs w:val="18"/>
                                  <w:lang w:val="en-US" w:eastAsia="zh-CN"/>
                                </w:rPr>
                                <w:t>H</w:t>
                              </w:r>
                              <w:r>
                                <w:rPr>
                                  <w:rFonts w:ascii="微软雅黑" w:hAnsi="微软雅黑" w:eastAsia="微软雅黑" w:cs="微软雅黑"/>
                                  <w:b w:val="0"/>
                                  <w:bCs w:val="0"/>
                                  <w:sz w:val="18"/>
                                  <w:szCs w:val="18"/>
                                </w:rPr>
                                <w:t>iv</w:t>
                              </w:r>
                              <w:r>
                                <w:rPr>
                                  <w:rFonts w:ascii="微软雅黑" w:hAnsi="微软雅黑" w:eastAsia="微软雅黑" w:cs="微软雅黑"/>
                                  <w:sz w:val="18"/>
                                  <w:szCs w:val="18"/>
                                </w:rPr>
                                <w:t>e</w:t>
                              </w:r>
                              <w:r>
                                <w:rPr>
                                  <w:rFonts w:hint="eastAsia" w:ascii="微软雅黑" w:hAnsi="微软雅黑" w:eastAsia="微软雅黑" w:cs="微软雅黑"/>
                                  <w:sz w:val="18"/>
                                  <w:szCs w:val="18"/>
                                </w:rPr>
                                <w:t>+</w:t>
                              </w:r>
                              <w:r>
                                <w:rPr>
                                  <w:rFonts w:hint="eastAsia" w:ascii="微软雅黑" w:hAnsi="微软雅黑" w:cs="微软雅黑"/>
                                  <w:sz w:val="18"/>
                                  <w:szCs w:val="18"/>
                                  <w:lang w:val="en-US" w:eastAsia="zh-CN"/>
                                </w:rPr>
                                <w:t>H</w:t>
                              </w:r>
                              <w:r>
                                <w:rPr>
                                  <w:rFonts w:hint="eastAsia" w:ascii="微软雅黑" w:hAnsi="微软雅黑" w:eastAsia="微软雅黑" w:cs="微软雅黑"/>
                                  <w:sz w:val="18"/>
                                  <w:szCs w:val="18"/>
                                </w:rPr>
                                <w:t>base</w:t>
                              </w:r>
                              <w:r>
                                <w:rPr>
                                  <w:rFonts w:ascii="微软雅黑" w:hAnsi="微软雅黑" w:eastAsia="微软雅黑" w:cs="微软雅黑"/>
                                  <w:sz w:val="18"/>
                                  <w:szCs w:val="18"/>
                                </w:rPr>
                                <w:t>+Mysql+Sqoop</w:t>
                              </w:r>
                              <w:r>
                                <w:rPr>
                                  <w:rFonts w:hint="eastAsia" w:ascii="微软雅黑" w:hAnsi="微软雅黑" w:eastAsia="微软雅黑" w:cs="微软雅黑"/>
                                  <w:color w:val="000000"/>
                                  <w:sz w:val="18"/>
                                  <w:szCs w:val="18"/>
                                </w:rPr>
                                <w:br w:type="textWrapping"/>
                              </w: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pStyle w:val="8"/>
                                <w:spacing w:line="240" w:lineRule="auto"/>
                                <w:ind w:firstLine="0" w:firstLineChars="0"/>
                                <w:rPr>
                                  <w:rFonts w:hint="eastAsia"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.0</w:t>
                              </w:r>
                              <w:r>
                                <w:rPr>
                                  <w:rFonts w:hint="eastAsia" w:ascii="微软雅黑" w:hAnsi="微软雅黑"/>
                                  <w:sz w:val="18"/>
                                  <w:szCs w:val="18"/>
                                  <w:lang w:val="en-US" w:eastAsia="zh-CN"/>
                                </w:rPr>
                                <w:t>6</w:t>
                              </w:r>
                              <w:r>
                                <w:rPr>
                                  <w:rFonts w:hint="eastAsia" w:ascii="微软雅黑" w:hAnsi="微软雅黑" w:eastAsia="微软雅黑"/>
                                  <w:sz w:val="18"/>
                                  <w:szCs w:val="18"/>
                                  <w:lang w:val="en-US" w:eastAsia="zh-CN"/>
                                </w:rPr>
                                <w:t>-201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w:t>
                              </w:r>
                              <w:r>
                                <w:rPr>
                                  <w:rFonts w:hint="eastAsia" w:ascii="微软雅黑" w:hAnsi="微软雅黑"/>
                                  <w:sz w:val="18"/>
                                  <w:szCs w:val="18"/>
                                  <w:lang w:val="en-US" w:eastAsia="zh-CN"/>
                                </w:rPr>
                                <w:t>12</w:t>
                              </w:r>
                            </w:p>
                            <w:p>
                              <w:pPr>
                                <w:outlineLvl w:val="4"/>
                                <w:rPr>
                                  <w:rFonts w:ascii="微软雅黑" w:hAnsi="微软雅黑" w:eastAsia="微软雅黑" w:cs="微软雅黑"/>
                                  <w:color w:val="000000"/>
                                  <w:sz w:val="18"/>
                                  <w:szCs w:val="18"/>
                                </w:rPr>
                              </w:pPr>
                              <w:r>
                                <w:rPr>
                                  <w:rFonts w:hint="eastAsia" w:ascii="微软雅黑" w:hAnsi="微软雅黑" w:eastAsia="微软雅黑"/>
                                  <w:b/>
                                  <w:bCs/>
                                  <w:color w:val="046A6A"/>
                                  <w:kern w:val="24"/>
                                  <w:sz w:val="18"/>
                                  <w:szCs w:val="18"/>
                                </w:rPr>
                                <w:t>项目描述：</w:t>
                              </w:r>
                            </w:p>
                            <w:p>
                              <w:pPr>
                                <w:ind w:firstLine="390"/>
                                <w:outlineLvl w:val="4"/>
                                <w:rPr>
                                  <w:rFonts w:ascii="微软雅黑" w:hAnsi="微软雅黑" w:eastAsia="微软雅黑" w:cs="微软雅黑"/>
                                  <w:sz w:val="18"/>
                                  <w:szCs w:val="18"/>
                                </w:rPr>
                              </w:pPr>
                              <w:r>
                                <w:rPr>
                                  <w:rFonts w:hint="eastAsia" w:ascii="微软雅黑" w:hAnsi="微软雅黑" w:eastAsia="微软雅黑" w:cs="微软雅黑"/>
                                  <w:sz w:val="18"/>
                                  <w:szCs w:val="18"/>
                                </w:rPr>
                                <w:t>通过分布式</w:t>
                              </w:r>
                              <w:r>
                                <w:rPr>
                                  <w:rFonts w:hint="eastAsia" w:ascii="微软雅黑" w:hAnsi="微软雅黑" w:eastAsia="微软雅黑" w:cs="微软雅黑"/>
                                  <w:sz w:val="18"/>
                                  <w:szCs w:val="18"/>
                                  <w:lang w:val="en-US" w:eastAsia="zh-CN"/>
                                </w:rPr>
                                <w:t>H</w:t>
                              </w:r>
                              <w:r>
                                <w:rPr>
                                  <w:rFonts w:hint="eastAsia" w:ascii="微软雅黑" w:hAnsi="微软雅黑" w:eastAsia="微软雅黑" w:cs="微软雅黑"/>
                                  <w:sz w:val="18"/>
                                  <w:szCs w:val="18"/>
                                </w:rPr>
                                <w:t>adoop集群处理网站产生的大量日志分析出网站的流览量PV、访客数UV（包括新访客数、新访客比例）、</w:t>
                              </w:r>
                            </w:p>
                            <w:p>
                              <w:pPr>
                                <w:outlineLvl w:val="4"/>
                                <w:rPr>
                                  <w:rFonts w:ascii="微软雅黑" w:hAnsi="微软雅黑" w:eastAsia="微软雅黑" w:cs="微软雅黑"/>
                                  <w:sz w:val="18"/>
                                  <w:szCs w:val="18"/>
                                </w:rPr>
                              </w:pPr>
                              <w:r>
                                <w:rPr>
                                  <w:rFonts w:hint="eastAsia" w:ascii="微软雅黑" w:hAnsi="微软雅黑" w:eastAsia="微软雅黑" w:cs="微软雅黑"/>
                                  <w:sz w:val="18"/>
                                  <w:szCs w:val="18"/>
                                </w:rPr>
                                <w:t>访问的IP数、跳出率、平均访问时长/访问页数、重点用户等KPI供网站管理者分析网站使用</w:t>
                              </w:r>
                            </w:p>
                            <w:p>
                              <w:pPr>
                                <w:pStyle w:val="7"/>
                                <w:ind w:firstLine="0" w:firstLineChars="0"/>
                                <w:rPr>
                                  <w:rFonts w:ascii="微软雅黑" w:hAnsi="微软雅黑" w:eastAsia="微软雅黑" w:cs="微软雅黑"/>
                                  <w:color w:val="000000"/>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1、 主要负责</w:t>
                              </w:r>
                              <w:r>
                                <w:rPr>
                                  <w:rFonts w:hint="eastAsia" w:ascii="微软雅黑" w:hAnsi="微软雅黑" w:eastAsia="微软雅黑" w:cs="微软雅黑"/>
                                  <w:color w:val="000000"/>
                                  <w:sz w:val="18"/>
                                  <w:szCs w:val="18"/>
                                  <w:lang w:val="en-US" w:eastAsia="zh-CN"/>
                                </w:rPr>
                                <w:t>M</w:t>
                              </w:r>
                              <w:r>
                                <w:rPr>
                                  <w:rFonts w:hint="eastAsia" w:ascii="微软雅黑" w:hAnsi="微软雅黑" w:eastAsia="微软雅黑" w:cs="微软雅黑"/>
                                  <w:color w:val="000000"/>
                                  <w:sz w:val="18"/>
                                  <w:szCs w:val="18"/>
                                </w:rPr>
                                <w:t>ap</w:t>
                              </w:r>
                              <w:r>
                                <w:rPr>
                                  <w:rFonts w:hint="eastAsia" w:ascii="微软雅黑" w:hAnsi="微软雅黑" w:eastAsia="微软雅黑" w:cs="微软雅黑"/>
                                  <w:color w:val="000000"/>
                                  <w:sz w:val="18"/>
                                  <w:szCs w:val="18"/>
                                  <w:lang w:val="en-US" w:eastAsia="zh-CN"/>
                                </w:rPr>
                                <w:t>R</w:t>
                              </w:r>
                              <w:r>
                                <w:rPr>
                                  <w:rFonts w:hint="eastAsia" w:ascii="微软雅黑" w:hAnsi="微软雅黑" w:eastAsia="微软雅黑" w:cs="微软雅黑"/>
                                  <w:color w:val="000000"/>
                                  <w:sz w:val="18"/>
                                  <w:szCs w:val="18"/>
                                </w:rPr>
                                <w:t>educe的开发</w:t>
                              </w:r>
                            </w:p>
                            <w:p>
                              <w:pPr>
                                <w:pStyle w:val="7"/>
                                <w:ind w:firstLineChars="0"/>
                                <w:rPr>
                                  <w:rFonts w:ascii="微软雅黑" w:hAnsi="微软雅黑" w:eastAsia="微软雅黑" w:cs="微软雅黑"/>
                                  <w:b/>
                                  <w:color w:val="003366"/>
                                  <w:sz w:val="18"/>
                                  <w:szCs w:val="18"/>
                                </w:rPr>
                              </w:pPr>
                              <w:r>
                                <w:rPr>
                                  <w:rFonts w:hint="eastAsia" w:ascii="微软雅黑" w:hAnsi="微软雅黑" w:eastAsia="微软雅黑" w:cs="微软雅黑"/>
                                  <w:color w:val="000000"/>
                                  <w:sz w:val="18"/>
                                  <w:szCs w:val="18"/>
                                </w:rPr>
                                <w:t>2、 参与数据同步的技术的研发</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3、 参与在测试集群上调试项目</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技术描述：</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1</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使用</w:t>
                              </w:r>
                              <w:r>
                                <w:rPr>
                                  <w:rFonts w:hint="eastAsia" w:ascii="微软雅黑" w:hAnsi="微软雅黑" w:eastAsia="微软雅黑" w:cs="微软雅黑"/>
                                  <w:sz w:val="18"/>
                                  <w:szCs w:val="18"/>
                                  <w:lang w:val="en-US" w:eastAsia="zh-CN"/>
                                </w:rPr>
                                <w:t>F</w:t>
                              </w:r>
                              <w:r>
                                <w:rPr>
                                  <w:rFonts w:hint="eastAsia" w:ascii="微软雅黑" w:hAnsi="微软雅黑" w:eastAsia="微软雅黑" w:cs="微软雅黑"/>
                                  <w:sz w:val="18"/>
                                  <w:szCs w:val="18"/>
                                </w:rPr>
                                <w:t>lume收集日志数据，通过HDFS</w:t>
                              </w:r>
                              <w:r>
                                <w:rPr>
                                  <w:rFonts w:hint="eastAsia" w:ascii="微软雅黑" w:hAnsi="微软雅黑" w:eastAsia="微软雅黑" w:cs="微软雅黑"/>
                                  <w:sz w:val="18"/>
                                  <w:szCs w:val="18"/>
                                  <w:lang w:val="en-US" w:eastAsia="zh-CN"/>
                                </w:rPr>
                                <w:t>把</w:t>
                              </w:r>
                              <w:r>
                                <w:rPr>
                                  <w:rFonts w:hint="eastAsia" w:ascii="微软雅黑" w:hAnsi="微软雅黑" w:eastAsia="微软雅黑" w:cs="微软雅黑"/>
                                  <w:sz w:val="18"/>
                                  <w:szCs w:val="18"/>
                                </w:rPr>
                                <w:t>日志数据导入到</w:t>
                              </w:r>
                              <w:r>
                                <w:rPr>
                                  <w:rFonts w:hint="eastAsia" w:ascii="微软雅黑" w:hAnsi="微软雅黑" w:eastAsia="微软雅黑" w:cs="微软雅黑"/>
                                  <w:sz w:val="18"/>
                                  <w:szCs w:val="18"/>
                                  <w:lang w:val="en-US" w:eastAsia="zh-CN"/>
                                </w:rPr>
                                <w:t>H</w:t>
                              </w:r>
                              <w:r>
                                <w:rPr>
                                  <w:rFonts w:hint="eastAsia" w:ascii="微软雅黑" w:hAnsi="微软雅黑" w:eastAsia="微软雅黑" w:cs="微软雅黑"/>
                                  <w:sz w:val="18"/>
                                  <w:szCs w:val="18"/>
                                </w:rPr>
                                <w:t>dfs中</w:t>
                              </w:r>
                              <w:r>
                                <w:rPr>
                                  <w:rFonts w:ascii="微软雅黑" w:hAnsi="微软雅黑" w:eastAsia="微软雅黑" w:cs="微软雅黑"/>
                                  <w:sz w:val="18"/>
                                  <w:szCs w:val="18"/>
                                </w:rPr>
                                <w:t xml:space="preserve"> </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通过</w:t>
                              </w:r>
                              <w:r>
                                <w:rPr>
                                  <w:rFonts w:hint="eastAsia" w:ascii="微软雅黑" w:hAnsi="微软雅黑" w:eastAsia="微软雅黑" w:cs="微软雅黑"/>
                                  <w:sz w:val="18"/>
                                  <w:szCs w:val="18"/>
                                  <w:lang w:val="en-US" w:eastAsia="zh-CN"/>
                                </w:rPr>
                                <w:t>M</w:t>
                              </w:r>
                              <w:r>
                                <w:rPr>
                                  <w:rFonts w:hint="eastAsia" w:ascii="微软雅黑" w:hAnsi="微软雅黑" w:eastAsia="微软雅黑" w:cs="微软雅黑"/>
                                  <w:sz w:val="18"/>
                                  <w:szCs w:val="18"/>
                                </w:rPr>
                                <w:t>ap</w:t>
                              </w:r>
                              <w:r>
                                <w:rPr>
                                  <w:rFonts w:hint="eastAsia" w:ascii="微软雅黑" w:hAnsi="微软雅黑" w:eastAsia="微软雅黑" w:cs="微软雅黑"/>
                                  <w:sz w:val="18"/>
                                  <w:szCs w:val="18"/>
                                  <w:lang w:val="en-US" w:eastAsia="zh-CN"/>
                                </w:rPr>
                                <w:t>R</w:t>
                              </w:r>
                              <w:r>
                                <w:rPr>
                                  <w:rFonts w:hint="eastAsia" w:ascii="微软雅黑" w:hAnsi="微软雅黑" w:eastAsia="微软雅黑" w:cs="微软雅黑"/>
                                  <w:sz w:val="18"/>
                                  <w:szCs w:val="18"/>
                                </w:rPr>
                                <w:t>educe得到想要的数据存储在</w:t>
                              </w:r>
                              <w:r>
                                <w:rPr>
                                  <w:rFonts w:hint="eastAsia" w:ascii="微软雅黑" w:hAnsi="微软雅黑" w:eastAsia="微软雅黑" w:cs="微软雅黑"/>
                                  <w:sz w:val="18"/>
                                  <w:szCs w:val="18"/>
                                  <w:lang w:val="en-US" w:eastAsia="zh-CN"/>
                                </w:rPr>
                                <w:t>H</w:t>
                              </w:r>
                              <w:r>
                                <w:rPr>
                                  <w:rFonts w:hint="eastAsia" w:ascii="微软雅黑" w:hAnsi="微软雅黑" w:eastAsia="微软雅黑" w:cs="微软雅黑"/>
                                  <w:sz w:val="18"/>
                                  <w:szCs w:val="18"/>
                                </w:rPr>
                                <w:t>dfs上</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使用</w:t>
                              </w:r>
                              <w:r>
                                <w:rPr>
                                  <w:rFonts w:hint="eastAsia" w:ascii="微软雅黑" w:hAnsi="微软雅黑" w:eastAsia="微软雅黑" w:cs="微软雅黑"/>
                                  <w:sz w:val="18"/>
                                  <w:szCs w:val="18"/>
                                  <w:lang w:val="en-US" w:eastAsia="zh-CN"/>
                                </w:rPr>
                                <w:t>H</w:t>
                              </w:r>
                              <w:r>
                                <w:rPr>
                                  <w:rFonts w:ascii="微软雅黑" w:hAnsi="微软雅黑" w:eastAsia="微软雅黑" w:cs="微软雅黑"/>
                                  <w:sz w:val="18"/>
                                  <w:szCs w:val="18"/>
                                </w:rPr>
                                <w:t>ive</w:t>
                              </w:r>
                              <w:r>
                                <w:rPr>
                                  <w:rFonts w:hint="eastAsia" w:ascii="微软雅黑" w:hAnsi="微软雅黑" w:eastAsia="微软雅黑" w:cs="微软雅黑"/>
                                  <w:sz w:val="18"/>
                                  <w:szCs w:val="18"/>
                                </w:rPr>
                                <w:t>进行数据的多维分析</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4</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把H</w:t>
                              </w:r>
                              <w:r>
                                <w:rPr>
                                  <w:rFonts w:ascii="微软雅黑" w:hAnsi="微软雅黑" w:eastAsia="微软雅黑" w:cs="微软雅黑"/>
                                  <w:sz w:val="18"/>
                                  <w:szCs w:val="18"/>
                                </w:rPr>
                                <w:t>ive</w:t>
                              </w:r>
                              <w:r>
                                <w:rPr>
                                  <w:rFonts w:hint="eastAsia" w:ascii="微软雅黑" w:hAnsi="微软雅黑" w:eastAsia="微软雅黑" w:cs="微软雅黑"/>
                                  <w:sz w:val="18"/>
                                  <w:szCs w:val="18"/>
                                </w:rPr>
                                <w:t>分析结果通过</w:t>
                              </w:r>
                              <w:r>
                                <w:rPr>
                                  <w:rFonts w:hint="eastAsia" w:ascii="微软雅黑" w:hAnsi="微软雅黑" w:eastAsia="微软雅黑" w:cs="微软雅黑"/>
                                  <w:sz w:val="18"/>
                                  <w:szCs w:val="18"/>
                                  <w:lang w:val="en-US" w:eastAsia="zh-CN"/>
                                </w:rPr>
                                <w:t>S</w:t>
                              </w:r>
                              <w:r>
                                <w:rPr>
                                  <w:rFonts w:hint="eastAsia" w:ascii="微软雅黑" w:hAnsi="微软雅黑" w:eastAsia="微软雅黑" w:cs="微软雅黑"/>
                                  <w:sz w:val="18"/>
                                  <w:szCs w:val="18"/>
                                </w:rPr>
                                <w:t>qoop导入到M</w:t>
                              </w:r>
                              <w:r>
                                <w:rPr>
                                  <w:rFonts w:ascii="微软雅黑" w:hAnsi="微软雅黑" w:eastAsia="微软雅黑" w:cs="微软雅黑"/>
                                  <w:sz w:val="18"/>
                                  <w:szCs w:val="18"/>
                                </w:rPr>
                                <w:t>ySQL</w:t>
                              </w:r>
                              <w:r>
                                <w:rPr>
                                  <w:rFonts w:hint="eastAsia" w:ascii="微软雅黑" w:hAnsi="微软雅黑" w:eastAsia="微软雅黑" w:cs="微软雅黑"/>
                                  <w:sz w:val="18"/>
                                  <w:szCs w:val="18"/>
                                </w:rPr>
                                <w:t>中</w:t>
                              </w:r>
                            </w:p>
                            <w:p>
                              <w:pPr>
                                <w:pStyle w:val="6"/>
                                <w:snapToGrid w:val="0"/>
                                <w:ind w:firstLine="0" w:firstLineChars="0"/>
                                <w:rPr>
                                  <w:color w:val="595959"/>
                                  <w:sz w:val="18"/>
                                </w:rPr>
                              </w:pPr>
                              <w:r>
                                <w:rPr>
                                  <w:rFonts w:hint="eastAsia" w:ascii="微软雅黑" w:hAnsi="微软雅黑" w:eastAsia="微软雅黑" w:cs="微软雅黑"/>
                                  <w:sz w:val="18"/>
                                  <w:szCs w:val="18"/>
                                </w:rPr>
                                <w:t xml:space="preserve">    5</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提供视图工具供用户使用，指标查询M</w:t>
                              </w:r>
                              <w:r>
                                <w:rPr>
                                  <w:rFonts w:ascii="微软雅黑" w:hAnsi="微软雅黑" w:eastAsia="微软雅黑" w:cs="微软雅黑"/>
                                  <w:sz w:val="18"/>
                                  <w:szCs w:val="18"/>
                                </w:rPr>
                                <w:t>ySQL</w:t>
                              </w:r>
                              <w:r>
                                <w:rPr>
                                  <w:rFonts w:hint="eastAsia" w:ascii="微软雅黑" w:hAnsi="微软雅黑" w:eastAsia="微软雅黑" w:cs="微软雅黑"/>
                                  <w:sz w:val="18"/>
                                  <w:szCs w:val="18"/>
                                </w:rPr>
                                <w:t>、明细查询Hbase</w:t>
                              </w:r>
                            </w:p>
                            <w:p>
                              <w:pPr>
                                <w:pStyle w:val="2"/>
                                <w:snapToGrid w:val="0"/>
                                <w:spacing w:before="0" w:beforeAutospacing="0" w:after="0" w:afterAutospacing="0"/>
                              </w:pPr>
                            </w:p>
                            <w:p>
                              <w:pPr>
                                <w:pStyle w:val="2"/>
                                <w:snapToGrid w:val="0"/>
                                <w:spacing w:before="0" w:beforeAutospacing="0" w:after="0" w:afterAutospacing="0"/>
                                <w:ind w:firstLine="420" w:firstLineChars="0"/>
                                <w:rPr>
                                  <w:rFonts w:hint="eastAsia" w:ascii="微软雅黑" w:hAnsi="微软雅黑" w:eastAsia="微软雅黑"/>
                                  <w:b/>
                                  <w:bCs/>
                                  <w:color w:val="046A6A"/>
                                  <w:kern w:val="24"/>
                                  <w:sz w:val="18"/>
                                  <w:szCs w:val="18"/>
                                  <w:lang w:val="en-US" w:eastAsia="zh-CN"/>
                                </w:rPr>
                              </w:pPr>
                            </w:p>
                          </w:txbxContent>
                        </wps:txbx>
                        <wps:bodyPr wrap="square">
                          <a:noAutofit/>
                        </wps:bodyPr>
                      </wps:wsp>
                      <wps:wsp>
                        <wps:cNvPr id="171" name="Rectangle 3"/>
                        <wps:cNvSpPr>
                          <a:spLocks noChangeArrowheads="1"/>
                        </wps:cNvSpPr>
                        <wps:spPr bwMode="auto">
                          <a:xfrm>
                            <a:off x="531506" y="671176"/>
                            <a:ext cx="7020075" cy="4416930"/>
                          </a:xfrm>
                          <a:prstGeom prst="rect">
                            <a:avLst/>
                          </a:prstGeom>
                          <a:noFill/>
                          <a:ln>
                            <a:noFill/>
                          </a:ln>
                          <a:effectLst/>
                        </wps:spPr>
                        <wps:txbx>
                          <w:txbxContent>
                            <w:p>
                              <w:pPr>
                                <w:outlineLvl w:val="4"/>
                                <w:rPr>
                                  <w:rFonts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项目一</w:t>
                              </w:r>
                            </w:p>
                            <w:p>
                              <w:pPr>
                                <w:pStyle w:val="8"/>
                                <w:spacing w:line="240" w:lineRule="auto"/>
                                <w:ind w:firstLine="0" w:firstLineChars="0"/>
                                <w:rPr>
                                  <w:rFonts w:hint="eastAsia" w:ascii="微软雅黑" w:hAnsi="微软雅黑" w:eastAsia="微软雅黑" w:cs="微软雅黑"/>
                                  <w:b/>
                                  <w:color w:val="003366"/>
                                  <w:sz w:val="18"/>
                                  <w:szCs w:val="18"/>
                                  <w:lang w:val="en-US" w:eastAsia="zh-CN"/>
                                </w:rPr>
                              </w:pPr>
                              <w:r>
                                <w:rPr>
                                  <w:rFonts w:hint="eastAsia" w:ascii="微软雅黑" w:hAnsi="微软雅黑" w:eastAsia="微软雅黑"/>
                                  <w:b/>
                                  <w:bCs/>
                                  <w:color w:val="046A6A"/>
                                  <w:kern w:val="24"/>
                                  <w:sz w:val="18"/>
                                  <w:szCs w:val="18"/>
                                </w:rPr>
                                <w:t>项目名称</w:t>
                              </w:r>
                              <w:r>
                                <w:rPr>
                                  <w:rFonts w:hint="eastAsia" w:ascii="微软雅黑" w:hAnsi="微软雅黑" w:eastAsia="微软雅黑" w:cs="微软雅黑"/>
                                  <w:b/>
                                  <w:color w:val="003366"/>
                                  <w:sz w:val="18"/>
                                  <w:szCs w:val="18"/>
                                </w:rPr>
                                <w:t>：</w:t>
                              </w:r>
                              <w:r>
                                <w:rPr>
                                  <w:rFonts w:hint="eastAsia" w:ascii="微软雅黑" w:hAnsi="微软雅黑"/>
                                  <w:sz w:val="18"/>
                                  <w:szCs w:val="18"/>
                                  <w:lang w:val="en-US" w:eastAsia="zh-CN"/>
                                </w:rPr>
                                <w:t>个性化推荐系统</w:t>
                              </w:r>
                            </w:p>
                            <w:p>
                              <w:pPr>
                                <w:outlineLvl w:val="4"/>
                                <w:rPr>
                                  <w:rFonts w:hint="eastAsia"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软件架构：</w:t>
                              </w:r>
                              <w:r>
                                <w:rPr>
                                  <w:rFonts w:ascii="微软雅黑" w:hAnsi="微软雅黑" w:eastAsia="微软雅黑" w:cs="微软雅黑"/>
                                  <w:b w:val="0"/>
                                  <w:bCs/>
                                  <w:i w:val="0"/>
                                  <w:color w:val="000000"/>
                                  <w:sz w:val="18"/>
                                  <w:szCs w:val="18"/>
                                </w:rPr>
                                <w:t>Flume+Kafka+HDFS+</w:t>
                              </w:r>
                              <w:r>
                                <w:rPr>
                                  <w:rFonts w:hint="eastAsia" w:ascii="微软雅黑" w:hAnsi="微软雅黑" w:eastAsia="微软雅黑" w:cs="微软雅黑"/>
                                  <w:b w:val="0"/>
                                  <w:bCs/>
                                  <w:i w:val="0"/>
                                  <w:color w:val="000000"/>
                                  <w:sz w:val="18"/>
                                  <w:szCs w:val="18"/>
                                  <w:lang w:val="en-US" w:eastAsia="zh-CN"/>
                                </w:rPr>
                                <w:t>Hive</w:t>
                              </w:r>
                              <w:r>
                                <w:rPr>
                                  <w:rFonts w:ascii="微软雅黑" w:hAnsi="微软雅黑" w:eastAsia="微软雅黑" w:cs="微软雅黑"/>
                                  <w:b w:val="0"/>
                                  <w:bCs/>
                                  <w:i w:val="0"/>
                                  <w:color w:val="000000"/>
                                  <w:sz w:val="18"/>
                                  <w:szCs w:val="18"/>
                                </w:rPr>
                                <w:t>+</w:t>
                              </w:r>
                              <w:r>
                                <w:rPr>
                                  <w:rFonts w:hint="eastAsia" w:ascii="微软雅黑" w:hAnsi="微软雅黑" w:eastAsia="微软雅黑" w:cs="微软雅黑"/>
                                  <w:b w:val="0"/>
                                  <w:bCs/>
                                  <w:i w:val="0"/>
                                  <w:color w:val="000000"/>
                                  <w:sz w:val="18"/>
                                  <w:szCs w:val="18"/>
                                  <w:lang w:val="en-US" w:eastAsia="zh-CN"/>
                                </w:rPr>
                                <w:t>Hbase+SparCore+</w:t>
                              </w:r>
                              <w:r>
                                <w:rPr>
                                  <w:rFonts w:ascii="微软雅黑" w:hAnsi="微软雅黑" w:eastAsia="微软雅黑" w:cs="微软雅黑"/>
                                  <w:b w:val="0"/>
                                  <w:bCs/>
                                  <w:i w:val="0"/>
                                  <w:color w:val="000000"/>
                                  <w:sz w:val="18"/>
                                  <w:szCs w:val="18"/>
                                </w:rPr>
                                <w:t>Spark</w:t>
                              </w:r>
                              <w:r>
                                <w:rPr>
                                  <w:rFonts w:hint="eastAsia" w:ascii="微软雅黑" w:hAnsi="微软雅黑" w:eastAsia="微软雅黑" w:cs="微软雅黑"/>
                                  <w:b w:val="0"/>
                                  <w:bCs/>
                                  <w:i w:val="0"/>
                                  <w:color w:val="000000"/>
                                  <w:sz w:val="18"/>
                                  <w:szCs w:val="18"/>
                                  <w:lang w:val="en-US" w:eastAsia="zh-CN"/>
                                </w:rPr>
                                <w:t>MLlib+Redis+Dubbo</w:t>
                              </w:r>
                            </w:p>
                            <w:p>
                              <w:pPr>
                                <w:outlineLvl w:val="4"/>
                                <w:rPr>
                                  <w:rFonts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outlineLvl w:val="4"/>
                                <w:rPr>
                                  <w:rFonts w:hint="eastAsia" w:ascii="微软雅黑" w:hAnsi="微软雅黑" w:eastAsia="微软雅黑"/>
                                  <w:b/>
                                  <w:bCs/>
                                  <w:color w:val="046A6A"/>
                                  <w:kern w:val="24"/>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2016.01-2016.06</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项目描述：</w:t>
                              </w:r>
                            </w:p>
                            <w:p>
                              <w:pPr>
                                <w:ind w:firstLine="420" w:firstLineChars="0"/>
                                <w:outlineLvl w:val="4"/>
                                <w:rPr>
                                  <w:rFonts w:ascii="微软雅黑" w:hAnsi="微软雅黑" w:eastAsia="微软雅黑" w:cs="微软雅黑"/>
                                  <w:color w:val="000000"/>
                                  <w:sz w:val="18"/>
                                  <w:szCs w:val="18"/>
                                </w:rPr>
                              </w:pPr>
                              <w:r>
                                <w:rPr>
                                  <w:rFonts w:hint="eastAsia" w:ascii="微软雅黑" w:hAnsi="微软雅黑"/>
                                  <w:sz w:val="18"/>
                                  <w:szCs w:val="18"/>
                                  <w:lang w:val="en-US" w:eastAsia="zh-CN"/>
                                </w:rPr>
                                <w:t>商都网</w:t>
                              </w:r>
                              <w:r>
                                <w:rPr>
                                  <w:rStyle w:val="9"/>
                                </w:rPr>
                                <w:t xml:space="preserve">有很多历史数据，包括用户数据、 </w:t>
                              </w:r>
                              <w:r>
                                <w:rPr>
                                  <w:rStyle w:val="9"/>
                                  <w:rFonts w:hint="eastAsia" w:eastAsia="微软雅黑"/>
                                  <w:lang w:val="en-US" w:eastAsia="zh-CN"/>
                                </w:rPr>
                                <w:t>用户浏览</w:t>
                              </w:r>
                              <w:r>
                                <w:rPr>
                                  <w:rStyle w:val="9"/>
                                </w:rPr>
                                <w:t>数据、 用户位置轨迹信息。这些数据极具价值，对其进行挖掘可以做到更好的用户体验。 故而决定利用这些数据做一个</w:t>
                              </w:r>
                              <w:r>
                                <w:rPr>
                                  <w:rStyle w:val="9"/>
                                  <w:rFonts w:hint="eastAsia" w:eastAsia="微软雅黑"/>
                                  <w:lang w:val="en-US" w:eastAsia="zh-CN"/>
                                </w:rPr>
                                <w:t>个性化</w:t>
                              </w:r>
                              <w:r>
                                <w:rPr>
                                  <w:rStyle w:val="9"/>
                                </w:rPr>
                                <w:t>推荐系统。</w:t>
                              </w:r>
                              <w:r>
                                <w:rPr>
                                  <w:rFonts w:ascii="宋体" w:hAnsi="宋体" w:eastAsia="宋体" w:cs="宋体"/>
                                  <w:sz w:val="24"/>
                                  <w:szCs w:val="24"/>
                                </w:rPr>
                                <w:t xml:space="preserve"> </w:t>
                              </w:r>
                            </w:p>
                            <w:p>
                              <w:pPr>
                                <w:outlineLvl w:val="4"/>
                                <w:rPr>
                                  <w:rFonts w:ascii="微软雅黑" w:hAnsi="微软雅黑" w:eastAsia="微软雅黑" w:cs="微软雅黑"/>
                                  <w:b w:val="0"/>
                                  <w:i w:val="0"/>
                                  <w:color w:val="000000"/>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rPr>
                                <w:t>1、</w:t>
                              </w:r>
                              <w:r>
                                <w:rPr>
                                  <w:rFonts w:ascii="微软雅黑" w:hAnsi="微软雅黑" w:eastAsia="微软雅黑" w:cs="微软雅黑"/>
                                  <w:b w:val="0"/>
                                  <w:i w:val="0"/>
                                  <w:color w:val="000000"/>
                                  <w:sz w:val="18"/>
                                  <w:szCs w:val="18"/>
                                </w:rPr>
                                <w:t>数据清洗</w:t>
                              </w:r>
                            </w:p>
                            <w:p>
                              <w:pPr>
                                <w:numPr>
                                  <w:ilvl w:val="0"/>
                                  <w:numId w:val="3"/>
                                </w:numPr>
                                <w:ind w:left="420" w:leftChars="0" w:firstLine="0" w:firstLineChars="0"/>
                                <w:outlineLvl w:val="4"/>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将用户的历史数据转换成逻辑回归需要的训练集</w:t>
                              </w:r>
                            </w:p>
                            <w:p>
                              <w:pPr>
                                <w:numPr>
                                  <w:ilvl w:val="0"/>
                                  <w:numId w:val="3"/>
                                </w:numPr>
                                <w:ind w:left="420" w:leftChars="0" w:firstLine="0" w:firstLineChars="0"/>
                                <w:outlineLvl w:val="4"/>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解决数据量过大，导致计算时间过长的问题</w:t>
                              </w:r>
                            </w:p>
                            <w:p>
                              <w:pPr>
                                <w:numPr>
                                  <w:ilvl w:val="0"/>
                                  <w:numId w:val="3"/>
                                </w:numPr>
                                <w:ind w:left="420" w:leftChars="0" w:firstLine="0" w:firstLineChars="0"/>
                                <w:outlineLvl w:val="4"/>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推荐系统的调优：性能调优，算法调优</w:t>
                              </w:r>
                            </w:p>
                            <w:p>
                              <w:pPr>
                                <w:outlineLvl w:val="4"/>
                                <w:rPr>
                                  <w:rFonts w:ascii="微软雅黑" w:hAnsi="微软雅黑" w:eastAsia="微软雅黑" w:cs="微软雅黑"/>
                                  <w:b/>
                                  <w:bCs/>
                                </w:rPr>
                              </w:pPr>
                              <w:r>
                                <w:rPr>
                                  <w:rFonts w:hint="eastAsia" w:ascii="微软雅黑" w:hAnsi="微软雅黑" w:eastAsia="微软雅黑"/>
                                  <w:b/>
                                  <w:bCs/>
                                  <w:color w:val="046A6A"/>
                                  <w:kern w:val="24"/>
                                  <w:sz w:val="18"/>
                                  <w:szCs w:val="18"/>
                                </w:rPr>
                                <w:t>技术描述</w:t>
                              </w:r>
                              <w:r>
                                <w:rPr>
                                  <w:rFonts w:hint="eastAsia" w:ascii="微软雅黑" w:hAnsi="微软雅黑" w:eastAsia="微软雅黑" w:cs="微软雅黑"/>
                                  <w:b/>
                                  <w:color w:val="003366"/>
                                  <w:sz w:val="18"/>
                                  <w:szCs w:val="18"/>
                                </w:rPr>
                                <w:t>：</w:t>
                              </w:r>
                            </w:p>
                            <w:p>
                              <w:pPr>
                                <w:pStyle w:val="7"/>
                                <w:ind w:firstLineChars="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ascii="微软雅黑" w:hAnsi="微软雅黑" w:eastAsia="微软雅黑" w:cs="微软雅黑"/>
                                  <w:b w:val="0"/>
                                  <w:i w:val="0"/>
                                  <w:color w:val="000000"/>
                                  <w:sz w:val="18"/>
                                  <w:szCs w:val="18"/>
                                </w:rPr>
                                <w:t>利用</w:t>
                              </w:r>
                              <w:r>
                                <w:rPr>
                                  <w:rFonts w:hint="eastAsia" w:ascii="微软雅黑" w:hAnsi="微软雅黑" w:eastAsia="微软雅黑" w:cs="微软雅黑"/>
                                  <w:b w:val="0"/>
                                  <w:i w:val="0"/>
                                  <w:color w:val="000000"/>
                                  <w:sz w:val="18"/>
                                  <w:szCs w:val="18"/>
                                  <w:lang w:val="en-US" w:eastAsia="zh-CN"/>
                                </w:rPr>
                                <w:t>Hive</w:t>
                              </w:r>
                              <w:r>
                                <w:rPr>
                                  <w:rFonts w:ascii="微软雅黑" w:hAnsi="微软雅黑" w:eastAsia="微软雅黑" w:cs="微软雅黑"/>
                                  <w:b w:val="0"/>
                                  <w:i w:val="0"/>
                                  <w:color w:val="000000"/>
                                  <w:sz w:val="18"/>
                                  <w:szCs w:val="18"/>
                                </w:rPr>
                                <w:t>进行数据清洗。</w:t>
                              </w:r>
                              <w:r>
                                <w:rPr>
                                  <w:rFonts w:ascii="宋体" w:hAnsi="宋体" w:eastAsia="宋体" w:cs="宋体"/>
                                  <w:sz w:val="24"/>
                                  <w:szCs w:val="24"/>
                                </w:rPr>
                                <w:t xml:space="preserve"> </w:t>
                              </w:r>
                            </w:p>
                            <w:p>
                              <w:pPr>
                                <w:pStyle w:val="7"/>
                                <w:ind w:firstLineChars="0"/>
                                <w:rPr>
                                  <w:rFonts w:hint="eastAsia" w:ascii="宋体" w:hAnsi="宋体" w:eastAsia="宋体" w:cs="宋体"/>
                                  <w:sz w:val="24"/>
                                  <w:szCs w:val="24"/>
                                </w:rPr>
                              </w:pPr>
                              <w:r>
                                <w:rPr>
                                  <w:rFonts w:hint="eastAsia" w:ascii="微软雅黑" w:hAnsi="微软雅黑" w:eastAsia="微软雅黑" w:cs="微软雅黑"/>
                                  <w:color w:val="000000"/>
                                  <w:sz w:val="18"/>
                                  <w:szCs w:val="18"/>
                                </w:rPr>
                                <w:t>2、</w:t>
                              </w:r>
                              <w:r>
                                <w:rPr>
                                  <w:rFonts w:ascii="微软雅黑" w:hAnsi="微软雅黑" w:eastAsia="微软雅黑" w:cs="微软雅黑"/>
                                  <w:b w:val="0"/>
                                  <w:i w:val="0"/>
                                  <w:color w:val="000000"/>
                                  <w:sz w:val="18"/>
                                  <w:szCs w:val="18"/>
                                </w:rPr>
                                <w:t>利用</w:t>
                              </w:r>
                              <w:r>
                                <w:rPr>
                                  <w:rFonts w:hint="eastAsia" w:ascii="微软雅黑" w:hAnsi="微软雅黑" w:eastAsia="微软雅黑" w:cs="微软雅黑"/>
                                  <w:b w:val="0"/>
                                  <w:i w:val="0"/>
                                  <w:color w:val="000000"/>
                                  <w:sz w:val="18"/>
                                  <w:szCs w:val="18"/>
                                  <w:lang w:val="en-US" w:eastAsia="zh-CN"/>
                                </w:rPr>
                                <w:t>Spark将用户的历史数据构建为逻辑回归需要的训练集</w:t>
                              </w:r>
                            </w:p>
                            <w:p>
                              <w:pPr>
                                <w:pStyle w:val="7"/>
                                <w:ind w:firstLineChars="0"/>
                                <w:rPr>
                                  <w:rFonts w:ascii="宋体" w:hAnsi="宋体" w:eastAsia="宋体" w:cs="宋体"/>
                                  <w:sz w:val="24"/>
                                  <w:szCs w:val="24"/>
                                </w:rPr>
                              </w:pPr>
                              <w:r>
                                <w:rPr>
                                  <w:rFonts w:hint="eastAsia" w:ascii="微软雅黑" w:hAnsi="微软雅黑" w:eastAsia="微软雅黑" w:cs="微软雅黑"/>
                                  <w:color w:val="000000"/>
                                  <w:sz w:val="18"/>
                                  <w:szCs w:val="18"/>
                                </w:rPr>
                                <w:t>3、</w:t>
                              </w:r>
                              <w:r>
                                <w:rPr>
                                  <w:rFonts w:ascii="微软雅黑" w:hAnsi="微软雅黑" w:eastAsia="微软雅黑" w:cs="微软雅黑"/>
                                  <w:b w:val="0"/>
                                  <w:i w:val="0"/>
                                  <w:color w:val="000000"/>
                                  <w:sz w:val="18"/>
                                  <w:szCs w:val="18"/>
                                </w:rPr>
                                <w:t>利用spar</w:t>
                              </w:r>
                              <w:r>
                                <w:rPr>
                                  <w:rFonts w:hint="eastAsia" w:ascii="微软雅黑" w:hAnsi="微软雅黑" w:eastAsia="微软雅黑" w:cs="微软雅黑"/>
                                  <w:b w:val="0"/>
                                  <w:i w:val="0"/>
                                  <w:color w:val="000000"/>
                                  <w:sz w:val="18"/>
                                  <w:szCs w:val="18"/>
                                  <w:lang w:val="en-US" w:eastAsia="zh-CN"/>
                                </w:rPr>
                                <w:t>kMLlib离线</w:t>
                              </w:r>
                              <w:r>
                                <w:rPr>
                                  <w:rFonts w:ascii="微软雅黑" w:hAnsi="微软雅黑" w:eastAsia="微软雅黑" w:cs="微软雅黑"/>
                                  <w:b w:val="0"/>
                                  <w:i w:val="0"/>
                                  <w:color w:val="000000"/>
                                  <w:sz w:val="18"/>
                                  <w:szCs w:val="18"/>
                                </w:rPr>
                                <w:t>计算</w:t>
                              </w:r>
                              <w:r>
                                <w:rPr>
                                  <w:rFonts w:hint="eastAsia" w:ascii="微软雅黑" w:hAnsi="微软雅黑" w:eastAsia="微软雅黑" w:cs="微软雅黑"/>
                                  <w:b w:val="0"/>
                                  <w:i w:val="0"/>
                                  <w:color w:val="000000"/>
                                  <w:sz w:val="18"/>
                                  <w:szCs w:val="18"/>
                                  <w:lang w:val="en-US" w:eastAsia="zh-CN"/>
                                </w:rPr>
                                <w:t>逻辑回归模型，Redis进行在线的topN的个性化推荐</w:t>
                              </w:r>
                            </w:p>
                            <w:p>
                              <w:pPr>
                                <w:pStyle w:val="7"/>
                                <w:ind w:firstLineChars="0"/>
                                <w:rPr>
                                  <w:rFonts w:hint="eastAsia" w:ascii="宋体" w:hAnsi="宋体" w:eastAsia="宋体" w:cs="宋体"/>
                                  <w:sz w:val="24"/>
                                  <w:szCs w:val="24"/>
                                  <w:lang w:val="en-US" w:eastAsia="zh-CN"/>
                                </w:rPr>
                              </w:pPr>
                              <w:r>
                                <w:rPr>
                                  <w:rFonts w:hint="eastAsia" w:ascii="微软雅黑" w:hAnsi="微软雅黑" w:eastAsia="微软雅黑" w:cs="微软雅黑"/>
                                  <w:b w:val="0"/>
                                  <w:i w:val="0"/>
                                  <w:color w:val="000000"/>
                                  <w:sz w:val="18"/>
                                  <w:szCs w:val="18"/>
                                  <w:lang w:val="en-US" w:eastAsia="zh-CN"/>
                                </w:rPr>
                                <w:t>4、针对推荐的准确率，召回率等指标对推荐系统进行算法调优和性能优化</w:t>
                              </w:r>
                            </w:p>
                            <w:p>
                              <w:pPr>
                                <w:pStyle w:val="2"/>
                                <w:snapToGrid w:val="0"/>
                                <w:spacing w:before="0" w:beforeAutospacing="0" w:after="0" w:afterAutospacing="0"/>
                                <w:rPr>
                                  <w:rFonts w:ascii="微软雅黑" w:hAnsi="微软雅黑" w:eastAsia="微软雅黑" w:cstheme="minorBidi"/>
                                  <w:b/>
                                  <w:bCs/>
                                  <w:color w:val="046A6A"/>
                                  <w:kern w:val="24"/>
                                  <w:sz w:val="20"/>
                                  <w:szCs w:val="20"/>
                                </w:rPr>
                              </w:pPr>
                            </w:p>
                          </w:txbxContent>
                        </wps:txbx>
                        <wps:bodyPr vert="horz" wrap="square" lIns="91440" tIns="45720" rIns="91440" bIns="45720" numCol="1" anchor="ctr" anchorCtr="0" compatLnSpc="1">
                          <a:noAutofit/>
                        </wps:bodyPr>
                      </wps:wsp>
                      <wps:wsp>
                        <wps:cNvPr id="182" name="矩形 19"/>
                        <wps:cNvSpPr/>
                        <wps:spPr>
                          <a:xfrm rot="5400000" flipV="1">
                            <a:off x="-1372066" y="1399897"/>
                            <a:ext cx="3076573" cy="332441"/>
                          </a:xfrm>
                          <a:prstGeom prst="rect">
                            <a:avLst/>
                          </a:prstGeom>
                          <a:noFill/>
                          <a:ln w="12700" cap="flat" cmpd="sng" algn="ctr">
                            <a:noFill/>
                            <a:prstDash val="solid"/>
                            <a:miter lim="800000"/>
                          </a:ln>
                          <a:effectLst/>
                        </wps:spPr>
                        <wps:txb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wps:txbx>
                        <wps:bodyPr rtlCol="0" anchor="ctr"/>
                      </wps:wsp>
                      <wps:wsp>
                        <wps:cNvPr id="186" name="五边形 23"/>
                        <wps:cNvSpPr/>
                        <wps:spPr>
                          <a:xfrm flipV="1">
                            <a:off x="291469" y="374005"/>
                            <a:ext cx="1956463" cy="252088"/>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wps:wsp>
                        <wps:cNvPr id="194" name="文本框 54"/>
                        <wps:cNvSpPr txBox="1"/>
                        <wps:spPr>
                          <a:xfrm>
                            <a:off x="925215" y="332731"/>
                            <a:ext cx="1101114" cy="519415"/>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项目经验</w:t>
                              </w:r>
                            </w:p>
                            <w:p>
                              <w:pPr>
                                <w:pStyle w:val="2"/>
                                <w:snapToGrid w:val="0"/>
                                <w:spacing w:before="0" w:beforeAutospacing="0" w:after="0" w:afterAutospacing="0"/>
                              </w:pPr>
                            </w:p>
                          </w:txbxContent>
                        </wps:txbx>
                        <wps:bodyPr wrap="square" rtlCol="0">
                          <a:spAutoFit/>
                        </wps:bodyPr>
                      </wps:wsp>
                      <wps:wsp>
                        <wps:cNvPr id="202" name="KSO_Shape"/>
                        <wps:cNvSpPr/>
                        <wps:spPr bwMode="auto">
                          <a:xfrm>
                            <a:off x="722005" y="425438"/>
                            <a:ext cx="142242" cy="158745"/>
                          </a:xfrm>
                          <a:custGeom>
                            <a:avLst/>
                            <a:gdLst>
                              <a:gd name="T0" fmla="*/ 324081616 w 7313"/>
                              <a:gd name="T1" fmla="*/ 0 h 8141"/>
                              <a:gd name="T2" fmla="*/ 339365365 w 7313"/>
                              <a:gd name="T3" fmla="*/ 6789765 h 8141"/>
                              <a:gd name="T4" fmla="*/ 339639393 w 7313"/>
                              <a:gd name="T5" fmla="*/ 26009182 h 8141"/>
                              <a:gd name="T6" fmla="*/ 326382416 w 7313"/>
                              <a:gd name="T7" fmla="*/ 33127484 h 8141"/>
                              <a:gd name="T8" fmla="*/ 340954068 w 7313"/>
                              <a:gd name="T9" fmla="*/ 36139074 h 8141"/>
                              <a:gd name="T10" fmla="*/ 364619402 w 7313"/>
                              <a:gd name="T11" fmla="*/ 25187839 h 8141"/>
                              <a:gd name="T12" fmla="*/ 386367247 w 7313"/>
                              <a:gd name="T13" fmla="*/ 35591512 h 8141"/>
                              <a:gd name="T14" fmla="*/ 395296418 w 7313"/>
                              <a:gd name="T15" fmla="*/ 52018598 h 8141"/>
                              <a:gd name="T16" fmla="*/ 400445838 w 7313"/>
                              <a:gd name="T17" fmla="*/ 76604119 h 8141"/>
                              <a:gd name="T18" fmla="*/ 386257496 w 7313"/>
                              <a:gd name="T19" fmla="*/ 111593547 h 8141"/>
                              <a:gd name="T20" fmla="*/ 345555668 w 7313"/>
                              <a:gd name="T21" fmla="*/ 148663476 h 8141"/>
                              <a:gd name="T22" fmla="*/ 311043908 w 7313"/>
                              <a:gd name="T23" fmla="*/ 169525578 h 8141"/>
                              <a:gd name="T24" fmla="*/ 317288969 w 7313"/>
                              <a:gd name="T25" fmla="*/ 180531569 h 8141"/>
                              <a:gd name="T26" fmla="*/ 326053864 w 7313"/>
                              <a:gd name="T27" fmla="*/ 197177679 h 8141"/>
                              <a:gd name="T28" fmla="*/ 312523094 w 7313"/>
                              <a:gd name="T29" fmla="*/ 210154892 h 8141"/>
                              <a:gd name="T30" fmla="*/ 284584946 w 7313"/>
                              <a:gd name="T31" fmla="*/ 217985025 h 8141"/>
                              <a:gd name="T32" fmla="*/ 253798179 w 7313"/>
                              <a:gd name="T33" fmla="*/ 242515790 h 8141"/>
                              <a:gd name="T34" fmla="*/ 237473548 w 7313"/>
                              <a:gd name="T35" fmla="*/ 260530805 h 8141"/>
                              <a:gd name="T36" fmla="*/ 245855132 w 7313"/>
                              <a:gd name="T37" fmla="*/ 279093147 h 8141"/>
                              <a:gd name="T38" fmla="*/ 233091217 w 7313"/>
                              <a:gd name="T39" fmla="*/ 290975236 h 8141"/>
                              <a:gd name="T40" fmla="*/ 229914045 w 7313"/>
                              <a:gd name="T41" fmla="*/ 321529181 h 8141"/>
                              <a:gd name="T42" fmla="*/ 254620027 w 7313"/>
                              <a:gd name="T43" fmla="*/ 354656899 h 8141"/>
                              <a:gd name="T44" fmla="*/ 266069032 w 7313"/>
                              <a:gd name="T45" fmla="*/ 365827158 h 8141"/>
                              <a:gd name="T46" fmla="*/ 282284147 w 7313"/>
                              <a:gd name="T47" fmla="*/ 389974630 h 8141"/>
                              <a:gd name="T48" fmla="*/ 284913498 w 7313"/>
                              <a:gd name="T49" fmla="*/ 407441849 h 8141"/>
                              <a:gd name="T50" fmla="*/ 290720256 w 7313"/>
                              <a:gd name="T51" fmla="*/ 422061981 h 8141"/>
                              <a:gd name="T52" fmla="*/ 274340866 w 7313"/>
                              <a:gd name="T53" fmla="*/ 434984438 h 8141"/>
                              <a:gd name="T54" fmla="*/ 211014586 w 7313"/>
                              <a:gd name="T55" fmla="*/ 445552379 h 8141"/>
                              <a:gd name="T56" fmla="*/ 137499219 w 7313"/>
                              <a:gd name="T57" fmla="*/ 438324565 h 8141"/>
                              <a:gd name="T58" fmla="*/ 111423568 w 7313"/>
                              <a:gd name="T59" fmla="*/ 425894913 h 8141"/>
                              <a:gd name="T60" fmla="*/ 115751374 w 7313"/>
                              <a:gd name="T61" fmla="*/ 407551362 h 8141"/>
                              <a:gd name="T62" fmla="*/ 118654753 w 7313"/>
                              <a:gd name="T63" fmla="*/ 389810362 h 8141"/>
                              <a:gd name="T64" fmla="*/ 134650599 w 7313"/>
                              <a:gd name="T65" fmla="*/ 365443865 h 8141"/>
                              <a:gd name="T66" fmla="*/ 146318873 w 7313"/>
                              <a:gd name="T67" fmla="*/ 354383118 h 8141"/>
                              <a:gd name="T68" fmla="*/ 170860579 w 7313"/>
                              <a:gd name="T69" fmla="*/ 321310156 h 8141"/>
                              <a:gd name="T70" fmla="*/ 165984952 w 7313"/>
                              <a:gd name="T71" fmla="*/ 290372919 h 8141"/>
                              <a:gd name="T72" fmla="*/ 154700223 w 7313"/>
                              <a:gd name="T73" fmla="*/ 275479240 h 8141"/>
                              <a:gd name="T74" fmla="*/ 165218097 w 7313"/>
                              <a:gd name="T75" fmla="*/ 257354713 h 8141"/>
                              <a:gd name="T76" fmla="*/ 145004197 w 7313"/>
                              <a:gd name="T77" fmla="*/ 241475423 h 8141"/>
                              <a:gd name="T78" fmla="*/ 114710492 w 7313"/>
                              <a:gd name="T79" fmla="*/ 216287583 h 8141"/>
                              <a:gd name="T80" fmla="*/ 88689599 w 7313"/>
                              <a:gd name="T81" fmla="*/ 210319160 h 8141"/>
                              <a:gd name="T82" fmla="*/ 75158829 w 7313"/>
                              <a:gd name="T83" fmla="*/ 199203657 h 8141"/>
                              <a:gd name="T84" fmla="*/ 81403890 w 7313"/>
                              <a:gd name="T85" fmla="*/ 181900473 h 8141"/>
                              <a:gd name="T86" fmla="*/ 92469585 w 7313"/>
                              <a:gd name="T87" fmla="*/ 173796559 h 8141"/>
                              <a:gd name="T88" fmla="*/ 63545314 w 7313"/>
                              <a:gd name="T89" fmla="*/ 152934458 h 8141"/>
                              <a:gd name="T90" fmla="*/ 18351404 w 7313"/>
                              <a:gd name="T91" fmla="*/ 116904896 h 8141"/>
                              <a:gd name="T92" fmla="*/ 602579 w 7313"/>
                              <a:gd name="T93" fmla="*/ 79889490 h 8141"/>
                              <a:gd name="T94" fmla="*/ 5039902 w 7313"/>
                              <a:gd name="T95" fmla="*/ 52675672 h 8141"/>
                              <a:gd name="T96" fmla="*/ 12654398 w 7313"/>
                              <a:gd name="T97" fmla="*/ 39205653 h 8141"/>
                              <a:gd name="T98" fmla="*/ 30896284 w 7313"/>
                              <a:gd name="T99" fmla="*/ 25625889 h 8141"/>
                              <a:gd name="T100" fmla="*/ 57026460 w 7313"/>
                              <a:gd name="T101" fmla="*/ 32744191 h 8141"/>
                              <a:gd name="T102" fmla="*/ 78171725 w 7313"/>
                              <a:gd name="T103" fmla="*/ 41067363 h 8141"/>
                              <a:gd name="T104" fmla="*/ 60751686 w 7313"/>
                              <a:gd name="T105" fmla="*/ 25461620 h 8141"/>
                              <a:gd name="T106" fmla="*/ 62559424 w 7313"/>
                              <a:gd name="T107" fmla="*/ 5366105 h 8141"/>
                              <a:gd name="T108" fmla="*/ 53246708 w 7313"/>
                              <a:gd name="T109" fmla="*/ 102722814 h 8141"/>
                              <a:gd name="T110" fmla="*/ 87046372 w 7313"/>
                              <a:gd name="T111" fmla="*/ 132455649 h 8141"/>
                              <a:gd name="T112" fmla="*/ 65079258 w 7313"/>
                              <a:gd name="T113" fmla="*/ 79287172 h 8141"/>
                              <a:gd name="T114" fmla="*/ 51164944 w 7313"/>
                              <a:gd name="T115" fmla="*/ 85803156 h 8141"/>
                              <a:gd name="T116" fmla="*/ 315042928 w 7313"/>
                              <a:gd name="T117" fmla="*/ 102558545 h 8141"/>
                              <a:gd name="T118" fmla="*/ 341228096 w 7313"/>
                              <a:gd name="T119" fmla="*/ 111319533 h 8141"/>
                              <a:gd name="T120" fmla="*/ 350759846 w 7313"/>
                              <a:gd name="T121" fmla="*/ 89252795 h 8141"/>
                              <a:gd name="T122" fmla="*/ 341611406 w 7313"/>
                              <a:gd name="T123" fmla="*/ 79068147 h 8141"/>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7313" h="8141">
                                <a:moveTo>
                                  <a:pt x="1162" y="79"/>
                                </a:moveTo>
                                <a:lnTo>
                                  <a:pt x="1162" y="79"/>
                                </a:lnTo>
                                <a:lnTo>
                                  <a:pt x="1173" y="69"/>
                                </a:lnTo>
                                <a:lnTo>
                                  <a:pt x="1185" y="60"/>
                                </a:lnTo>
                                <a:lnTo>
                                  <a:pt x="1198" y="51"/>
                                </a:lnTo>
                                <a:lnTo>
                                  <a:pt x="1211" y="42"/>
                                </a:lnTo>
                                <a:lnTo>
                                  <a:pt x="1224" y="35"/>
                                </a:lnTo>
                                <a:lnTo>
                                  <a:pt x="1238" y="28"/>
                                </a:lnTo>
                                <a:lnTo>
                                  <a:pt x="1252" y="23"/>
                                </a:lnTo>
                                <a:lnTo>
                                  <a:pt x="1266" y="17"/>
                                </a:lnTo>
                                <a:lnTo>
                                  <a:pt x="1282" y="13"/>
                                </a:lnTo>
                                <a:lnTo>
                                  <a:pt x="1296" y="10"/>
                                </a:lnTo>
                                <a:lnTo>
                                  <a:pt x="1326" y="4"/>
                                </a:lnTo>
                                <a:lnTo>
                                  <a:pt x="1357" y="1"/>
                                </a:lnTo>
                                <a:lnTo>
                                  <a:pt x="1388" y="0"/>
                                </a:lnTo>
                                <a:lnTo>
                                  <a:pt x="5916" y="0"/>
                                </a:lnTo>
                                <a:lnTo>
                                  <a:pt x="5936" y="0"/>
                                </a:lnTo>
                                <a:lnTo>
                                  <a:pt x="5954" y="0"/>
                                </a:lnTo>
                                <a:lnTo>
                                  <a:pt x="5973" y="2"/>
                                </a:lnTo>
                                <a:lnTo>
                                  <a:pt x="5992" y="4"/>
                                </a:lnTo>
                                <a:lnTo>
                                  <a:pt x="6011" y="8"/>
                                </a:lnTo>
                                <a:lnTo>
                                  <a:pt x="6029" y="13"/>
                                </a:lnTo>
                                <a:lnTo>
                                  <a:pt x="6048" y="18"/>
                                </a:lnTo>
                                <a:lnTo>
                                  <a:pt x="6065" y="25"/>
                                </a:lnTo>
                                <a:lnTo>
                                  <a:pt x="6083" y="31"/>
                                </a:lnTo>
                                <a:lnTo>
                                  <a:pt x="6099" y="40"/>
                                </a:lnTo>
                                <a:lnTo>
                                  <a:pt x="6115" y="50"/>
                                </a:lnTo>
                                <a:lnTo>
                                  <a:pt x="6132" y="61"/>
                                </a:lnTo>
                                <a:lnTo>
                                  <a:pt x="6146" y="72"/>
                                </a:lnTo>
                                <a:lnTo>
                                  <a:pt x="6160" y="85"/>
                                </a:lnTo>
                                <a:lnTo>
                                  <a:pt x="6173" y="99"/>
                                </a:lnTo>
                                <a:lnTo>
                                  <a:pt x="6186" y="113"/>
                                </a:lnTo>
                                <a:lnTo>
                                  <a:pt x="6195" y="124"/>
                                </a:lnTo>
                                <a:lnTo>
                                  <a:pt x="6202" y="136"/>
                                </a:lnTo>
                                <a:lnTo>
                                  <a:pt x="6210" y="148"/>
                                </a:lnTo>
                                <a:lnTo>
                                  <a:pt x="6216" y="160"/>
                                </a:lnTo>
                                <a:lnTo>
                                  <a:pt x="6223" y="172"/>
                                </a:lnTo>
                                <a:lnTo>
                                  <a:pt x="6228" y="185"/>
                                </a:lnTo>
                                <a:lnTo>
                                  <a:pt x="6238" y="211"/>
                                </a:lnTo>
                                <a:lnTo>
                                  <a:pt x="6245" y="237"/>
                                </a:lnTo>
                                <a:lnTo>
                                  <a:pt x="6249" y="264"/>
                                </a:lnTo>
                                <a:lnTo>
                                  <a:pt x="6251" y="292"/>
                                </a:lnTo>
                                <a:lnTo>
                                  <a:pt x="6251" y="319"/>
                                </a:lnTo>
                                <a:lnTo>
                                  <a:pt x="6249" y="348"/>
                                </a:lnTo>
                                <a:lnTo>
                                  <a:pt x="6243" y="375"/>
                                </a:lnTo>
                                <a:lnTo>
                                  <a:pt x="6236" y="401"/>
                                </a:lnTo>
                                <a:lnTo>
                                  <a:pt x="6226" y="427"/>
                                </a:lnTo>
                                <a:lnTo>
                                  <a:pt x="6221" y="439"/>
                                </a:lnTo>
                                <a:lnTo>
                                  <a:pt x="6214" y="452"/>
                                </a:lnTo>
                                <a:lnTo>
                                  <a:pt x="6208" y="464"/>
                                </a:lnTo>
                                <a:lnTo>
                                  <a:pt x="6200" y="475"/>
                                </a:lnTo>
                                <a:lnTo>
                                  <a:pt x="6191" y="487"/>
                                </a:lnTo>
                                <a:lnTo>
                                  <a:pt x="6183" y="498"/>
                                </a:lnTo>
                                <a:lnTo>
                                  <a:pt x="6173" y="508"/>
                                </a:lnTo>
                                <a:lnTo>
                                  <a:pt x="6163" y="517"/>
                                </a:lnTo>
                                <a:lnTo>
                                  <a:pt x="6151" y="530"/>
                                </a:lnTo>
                                <a:lnTo>
                                  <a:pt x="6137" y="542"/>
                                </a:lnTo>
                                <a:lnTo>
                                  <a:pt x="6123" y="552"/>
                                </a:lnTo>
                                <a:lnTo>
                                  <a:pt x="6109" y="562"/>
                                </a:lnTo>
                                <a:lnTo>
                                  <a:pt x="6093" y="571"/>
                                </a:lnTo>
                                <a:lnTo>
                                  <a:pt x="6077" y="578"/>
                                </a:lnTo>
                                <a:lnTo>
                                  <a:pt x="6061" y="585"/>
                                </a:lnTo>
                                <a:lnTo>
                                  <a:pt x="6045" y="590"/>
                                </a:lnTo>
                                <a:lnTo>
                                  <a:pt x="6027" y="594"/>
                                </a:lnTo>
                                <a:lnTo>
                                  <a:pt x="6010" y="599"/>
                                </a:lnTo>
                                <a:lnTo>
                                  <a:pt x="5992" y="602"/>
                                </a:lnTo>
                                <a:lnTo>
                                  <a:pt x="5975" y="604"/>
                                </a:lnTo>
                                <a:lnTo>
                                  <a:pt x="5958" y="605"/>
                                </a:lnTo>
                                <a:lnTo>
                                  <a:pt x="5939" y="606"/>
                                </a:lnTo>
                                <a:lnTo>
                                  <a:pt x="5922" y="606"/>
                                </a:lnTo>
                                <a:lnTo>
                                  <a:pt x="5904" y="606"/>
                                </a:lnTo>
                                <a:lnTo>
                                  <a:pt x="5870" y="894"/>
                                </a:lnTo>
                                <a:lnTo>
                                  <a:pt x="5908" y="876"/>
                                </a:lnTo>
                                <a:lnTo>
                                  <a:pt x="5947" y="858"/>
                                </a:lnTo>
                                <a:lnTo>
                                  <a:pt x="5985" y="840"/>
                                </a:lnTo>
                                <a:lnTo>
                                  <a:pt x="6024" y="824"/>
                                </a:lnTo>
                                <a:lnTo>
                                  <a:pt x="6103" y="793"/>
                                </a:lnTo>
                                <a:lnTo>
                                  <a:pt x="6183" y="764"/>
                                </a:lnTo>
                                <a:lnTo>
                                  <a:pt x="6186" y="750"/>
                                </a:lnTo>
                                <a:lnTo>
                                  <a:pt x="6189" y="737"/>
                                </a:lnTo>
                                <a:lnTo>
                                  <a:pt x="6199" y="710"/>
                                </a:lnTo>
                                <a:lnTo>
                                  <a:pt x="6210" y="685"/>
                                </a:lnTo>
                                <a:lnTo>
                                  <a:pt x="6224" y="660"/>
                                </a:lnTo>
                                <a:lnTo>
                                  <a:pt x="6239" y="637"/>
                                </a:lnTo>
                                <a:lnTo>
                                  <a:pt x="6255" y="615"/>
                                </a:lnTo>
                                <a:lnTo>
                                  <a:pt x="6274" y="594"/>
                                </a:lnTo>
                                <a:lnTo>
                                  <a:pt x="6295" y="576"/>
                                </a:lnTo>
                                <a:lnTo>
                                  <a:pt x="6316" y="558"/>
                                </a:lnTo>
                                <a:lnTo>
                                  <a:pt x="6339" y="541"/>
                                </a:lnTo>
                                <a:lnTo>
                                  <a:pt x="6363" y="527"/>
                                </a:lnTo>
                                <a:lnTo>
                                  <a:pt x="6387" y="514"/>
                                </a:lnTo>
                                <a:lnTo>
                                  <a:pt x="6413" y="502"/>
                                </a:lnTo>
                                <a:lnTo>
                                  <a:pt x="6439" y="491"/>
                                </a:lnTo>
                                <a:lnTo>
                                  <a:pt x="6465" y="483"/>
                                </a:lnTo>
                                <a:lnTo>
                                  <a:pt x="6492" y="476"/>
                                </a:lnTo>
                                <a:lnTo>
                                  <a:pt x="6524" y="469"/>
                                </a:lnTo>
                                <a:lnTo>
                                  <a:pt x="6556" y="465"/>
                                </a:lnTo>
                                <a:lnTo>
                                  <a:pt x="6590" y="462"/>
                                </a:lnTo>
                                <a:lnTo>
                                  <a:pt x="6623" y="460"/>
                                </a:lnTo>
                                <a:lnTo>
                                  <a:pt x="6656" y="460"/>
                                </a:lnTo>
                                <a:lnTo>
                                  <a:pt x="6690" y="461"/>
                                </a:lnTo>
                                <a:lnTo>
                                  <a:pt x="6723" y="464"/>
                                </a:lnTo>
                                <a:lnTo>
                                  <a:pt x="6755" y="469"/>
                                </a:lnTo>
                                <a:lnTo>
                                  <a:pt x="6788" y="476"/>
                                </a:lnTo>
                                <a:lnTo>
                                  <a:pt x="6820" y="485"/>
                                </a:lnTo>
                                <a:lnTo>
                                  <a:pt x="6851" y="496"/>
                                </a:lnTo>
                                <a:lnTo>
                                  <a:pt x="6881" y="508"/>
                                </a:lnTo>
                                <a:lnTo>
                                  <a:pt x="6911" y="523"/>
                                </a:lnTo>
                                <a:lnTo>
                                  <a:pt x="6939" y="539"/>
                                </a:lnTo>
                                <a:lnTo>
                                  <a:pt x="6966" y="559"/>
                                </a:lnTo>
                                <a:lnTo>
                                  <a:pt x="6979" y="568"/>
                                </a:lnTo>
                                <a:lnTo>
                                  <a:pt x="6992" y="579"/>
                                </a:lnTo>
                                <a:lnTo>
                                  <a:pt x="7006" y="592"/>
                                </a:lnTo>
                                <a:lnTo>
                                  <a:pt x="7020" y="605"/>
                                </a:lnTo>
                                <a:lnTo>
                                  <a:pt x="7031" y="619"/>
                                </a:lnTo>
                                <a:lnTo>
                                  <a:pt x="7043" y="635"/>
                                </a:lnTo>
                                <a:lnTo>
                                  <a:pt x="7053" y="650"/>
                                </a:lnTo>
                                <a:lnTo>
                                  <a:pt x="7063" y="666"/>
                                </a:lnTo>
                                <a:lnTo>
                                  <a:pt x="7072" y="683"/>
                                </a:lnTo>
                                <a:lnTo>
                                  <a:pt x="7079" y="700"/>
                                </a:lnTo>
                                <a:lnTo>
                                  <a:pt x="7086" y="717"/>
                                </a:lnTo>
                                <a:lnTo>
                                  <a:pt x="7091" y="736"/>
                                </a:lnTo>
                                <a:lnTo>
                                  <a:pt x="7095" y="753"/>
                                </a:lnTo>
                                <a:lnTo>
                                  <a:pt x="7098" y="772"/>
                                </a:lnTo>
                                <a:lnTo>
                                  <a:pt x="7100" y="791"/>
                                </a:lnTo>
                                <a:lnTo>
                                  <a:pt x="7100" y="810"/>
                                </a:lnTo>
                                <a:lnTo>
                                  <a:pt x="7099" y="828"/>
                                </a:lnTo>
                                <a:lnTo>
                                  <a:pt x="7097" y="848"/>
                                </a:lnTo>
                                <a:lnTo>
                                  <a:pt x="7121" y="864"/>
                                </a:lnTo>
                                <a:lnTo>
                                  <a:pt x="7143" y="881"/>
                                </a:lnTo>
                                <a:lnTo>
                                  <a:pt x="7165" y="899"/>
                                </a:lnTo>
                                <a:lnTo>
                                  <a:pt x="7187" y="918"/>
                                </a:lnTo>
                                <a:lnTo>
                                  <a:pt x="7206" y="939"/>
                                </a:lnTo>
                                <a:lnTo>
                                  <a:pt x="7216" y="950"/>
                                </a:lnTo>
                                <a:lnTo>
                                  <a:pt x="7225" y="961"/>
                                </a:lnTo>
                                <a:lnTo>
                                  <a:pt x="7233" y="973"/>
                                </a:lnTo>
                                <a:lnTo>
                                  <a:pt x="7240" y="985"/>
                                </a:lnTo>
                                <a:lnTo>
                                  <a:pt x="7247" y="998"/>
                                </a:lnTo>
                                <a:lnTo>
                                  <a:pt x="7253" y="1011"/>
                                </a:lnTo>
                                <a:lnTo>
                                  <a:pt x="7265" y="1041"/>
                                </a:lnTo>
                                <a:lnTo>
                                  <a:pt x="7276" y="1073"/>
                                </a:lnTo>
                                <a:lnTo>
                                  <a:pt x="7285" y="1104"/>
                                </a:lnTo>
                                <a:lnTo>
                                  <a:pt x="7293" y="1137"/>
                                </a:lnTo>
                                <a:lnTo>
                                  <a:pt x="7300" y="1168"/>
                                </a:lnTo>
                                <a:lnTo>
                                  <a:pt x="7305" y="1201"/>
                                </a:lnTo>
                                <a:lnTo>
                                  <a:pt x="7309" y="1234"/>
                                </a:lnTo>
                                <a:lnTo>
                                  <a:pt x="7312" y="1267"/>
                                </a:lnTo>
                                <a:lnTo>
                                  <a:pt x="7313" y="1300"/>
                                </a:lnTo>
                                <a:lnTo>
                                  <a:pt x="7313" y="1333"/>
                                </a:lnTo>
                                <a:lnTo>
                                  <a:pt x="7312" y="1366"/>
                                </a:lnTo>
                                <a:lnTo>
                                  <a:pt x="7310" y="1399"/>
                                </a:lnTo>
                                <a:lnTo>
                                  <a:pt x="7306" y="1431"/>
                                </a:lnTo>
                                <a:lnTo>
                                  <a:pt x="7302" y="1465"/>
                                </a:lnTo>
                                <a:lnTo>
                                  <a:pt x="7297" y="1498"/>
                                </a:lnTo>
                                <a:lnTo>
                                  <a:pt x="7290" y="1529"/>
                                </a:lnTo>
                                <a:lnTo>
                                  <a:pt x="7279" y="1572"/>
                                </a:lnTo>
                                <a:lnTo>
                                  <a:pt x="7267" y="1614"/>
                                </a:lnTo>
                                <a:lnTo>
                                  <a:pt x="7254" y="1655"/>
                                </a:lnTo>
                                <a:lnTo>
                                  <a:pt x="7239" y="1696"/>
                                </a:lnTo>
                                <a:lnTo>
                                  <a:pt x="7223" y="1736"/>
                                </a:lnTo>
                                <a:lnTo>
                                  <a:pt x="7205" y="1776"/>
                                </a:lnTo>
                                <a:lnTo>
                                  <a:pt x="7187" y="1815"/>
                                </a:lnTo>
                                <a:lnTo>
                                  <a:pt x="7166" y="1853"/>
                                </a:lnTo>
                                <a:lnTo>
                                  <a:pt x="7146" y="1891"/>
                                </a:lnTo>
                                <a:lnTo>
                                  <a:pt x="7123" y="1929"/>
                                </a:lnTo>
                                <a:lnTo>
                                  <a:pt x="7100" y="1966"/>
                                </a:lnTo>
                                <a:lnTo>
                                  <a:pt x="7076" y="2002"/>
                                </a:lnTo>
                                <a:lnTo>
                                  <a:pt x="7051" y="2038"/>
                                </a:lnTo>
                                <a:lnTo>
                                  <a:pt x="7026" y="2073"/>
                                </a:lnTo>
                                <a:lnTo>
                                  <a:pt x="7000" y="2108"/>
                                </a:lnTo>
                                <a:lnTo>
                                  <a:pt x="6973" y="2142"/>
                                </a:lnTo>
                                <a:lnTo>
                                  <a:pt x="6933" y="2190"/>
                                </a:lnTo>
                                <a:lnTo>
                                  <a:pt x="6891" y="2237"/>
                                </a:lnTo>
                                <a:lnTo>
                                  <a:pt x="6848" y="2284"/>
                                </a:lnTo>
                                <a:lnTo>
                                  <a:pt x="6804" y="2329"/>
                                </a:lnTo>
                                <a:lnTo>
                                  <a:pt x="6759" y="2373"/>
                                </a:lnTo>
                                <a:lnTo>
                                  <a:pt x="6713" y="2416"/>
                                </a:lnTo>
                                <a:lnTo>
                                  <a:pt x="6666" y="2458"/>
                                </a:lnTo>
                                <a:lnTo>
                                  <a:pt x="6617" y="2499"/>
                                </a:lnTo>
                                <a:lnTo>
                                  <a:pt x="6568" y="2538"/>
                                </a:lnTo>
                                <a:lnTo>
                                  <a:pt x="6518" y="2576"/>
                                </a:lnTo>
                                <a:lnTo>
                                  <a:pt x="6467" y="2613"/>
                                </a:lnTo>
                                <a:lnTo>
                                  <a:pt x="6415" y="2649"/>
                                </a:lnTo>
                                <a:lnTo>
                                  <a:pt x="6362" y="2683"/>
                                </a:lnTo>
                                <a:lnTo>
                                  <a:pt x="6308" y="2715"/>
                                </a:lnTo>
                                <a:lnTo>
                                  <a:pt x="6253" y="2746"/>
                                </a:lnTo>
                                <a:lnTo>
                                  <a:pt x="6198" y="2775"/>
                                </a:lnTo>
                                <a:lnTo>
                                  <a:pt x="6129" y="2805"/>
                                </a:lnTo>
                                <a:lnTo>
                                  <a:pt x="6062" y="2837"/>
                                </a:lnTo>
                                <a:lnTo>
                                  <a:pt x="5995" y="2869"/>
                                </a:lnTo>
                                <a:lnTo>
                                  <a:pt x="5962" y="2887"/>
                                </a:lnTo>
                                <a:lnTo>
                                  <a:pt x="5928" y="2905"/>
                                </a:lnTo>
                                <a:lnTo>
                                  <a:pt x="5897" y="2924"/>
                                </a:lnTo>
                                <a:lnTo>
                                  <a:pt x="5865" y="2943"/>
                                </a:lnTo>
                                <a:lnTo>
                                  <a:pt x="5834" y="2964"/>
                                </a:lnTo>
                                <a:lnTo>
                                  <a:pt x="5803" y="2986"/>
                                </a:lnTo>
                                <a:lnTo>
                                  <a:pt x="5774" y="3008"/>
                                </a:lnTo>
                                <a:lnTo>
                                  <a:pt x="5745" y="3031"/>
                                </a:lnTo>
                                <a:lnTo>
                                  <a:pt x="5717" y="3056"/>
                                </a:lnTo>
                                <a:lnTo>
                                  <a:pt x="5690" y="3083"/>
                                </a:lnTo>
                                <a:lnTo>
                                  <a:pt x="5678" y="3096"/>
                                </a:lnTo>
                                <a:lnTo>
                                  <a:pt x="5666" y="3109"/>
                                </a:lnTo>
                                <a:lnTo>
                                  <a:pt x="5657" y="3123"/>
                                </a:lnTo>
                                <a:lnTo>
                                  <a:pt x="5647" y="3138"/>
                                </a:lnTo>
                                <a:lnTo>
                                  <a:pt x="5638" y="3153"/>
                                </a:lnTo>
                                <a:lnTo>
                                  <a:pt x="5629" y="3169"/>
                                </a:lnTo>
                                <a:lnTo>
                                  <a:pt x="5615" y="3201"/>
                                </a:lnTo>
                                <a:lnTo>
                                  <a:pt x="5623" y="3210"/>
                                </a:lnTo>
                                <a:lnTo>
                                  <a:pt x="5632" y="3217"/>
                                </a:lnTo>
                                <a:lnTo>
                                  <a:pt x="5640" y="3224"/>
                                </a:lnTo>
                                <a:lnTo>
                                  <a:pt x="5650" y="3229"/>
                                </a:lnTo>
                                <a:lnTo>
                                  <a:pt x="5670" y="3240"/>
                                </a:lnTo>
                                <a:lnTo>
                                  <a:pt x="5690" y="3250"/>
                                </a:lnTo>
                                <a:lnTo>
                                  <a:pt x="5733" y="3266"/>
                                </a:lnTo>
                                <a:lnTo>
                                  <a:pt x="5753" y="3275"/>
                                </a:lnTo>
                                <a:lnTo>
                                  <a:pt x="5773" y="3286"/>
                                </a:lnTo>
                                <a:lnTo>
                                  <a:pt x="5792" y="3297"/>
                                </a:lnTo>
                                <a:lnTo>
                                  <a:pt x="5810" y="3309"/>
                                </a:lnTo>
                                <a:lnTo>
                                  <a:pt x="5828" y="3321"/>
                                </a:lnTo>
                                <a:lnTo>
                                  <a:pt x="5845" y="3335"/>
                                </a:lnTo>
                                <a:lnTo>
                                  <a:pt x="5861" y="3350"/>
                                </a:lnTo>
                                <a:lnTo>
                                  <a:pt x="5876" y="3365"/>
                                </a:lnTo>
                                <a:lnTo>
                                  <a:pt x="5890" y="3381"/>
                                </a:lnTo>
                                <a:lnTo>
                                  <a:pt x="5903" y="3399"/>
                                </a:lnTo>
                                <a:lnTo>
                                  <a:pt x="5915" y="3417"/>
                                </a:lnTo>
                                <a:lnTo>
                                  <a:pt x="5926" y="3437"/>
                                </a:lnTo>
                                <a:lnTo>
                                  <a:pt x="5935" y="3456"/>
                                </a:lnTo>
                                <a:lnTo>
                                  <a:pt x="5942" y="3476"/>
                                </a:lnTo>
                                <a:lnTo>
                                  <a:pt x="5948" y="3497"/>
                                </a:lnTo>
                                <a:lnTo>
                                  <a:pt x="5952" y="3518"/>
                                </a:lnTo>
                                <a:lnTo>
                                  <a:pt x="5954" y="3540"/>
                                </a:lnTo>
                                <a:lnTo>
                                  <a:pt x="5954" y="3563"/>
                                </a:lnTo>
                                <a:lnTo>
                                  <a:pt x="5954" y="3581"/>
                                </a:lnTo>
                                <a:lnTo>
                                  <a:pt x="5952" y="3601"/>
                                </a:lnTo>
                                <a:lnTo>
                                  <a:pt x="5948" y="3619"/>
                                </a:lnTo>
                                <a:lnTo>
                                  <a:pt x="5943" y="3637"/>
                                </a:lnTo>
                                <a:lnTo>
                                  <a:pt x="5936" y="3654"/>
                                </a:lnTo>
                                <a:lnTo>
                                  <a:pt x="5928" y="3672"/>
                                </a:lnTo>
                                <a:lnTo>
                                  <a:pt x="5918" y="3687"/>
                                </a:lnTo>
                                <a:lnTo>
                                  <a:pt x="5909" y="3703"/>
                                </a:lnTo>
                                <a:lnTo>
                                  <a:pt x="5897" y="3717"/>
                                </a:lnTo>
                                <a:lnTo>
                                  <a:pt x="5884" y="3733"/>
                                </a:lnTo>
                                <a:lnTo>
                                  <a:pt x="5871" y="3746"/>
                                </a:lnTo>
                                <a:lnTo>
                                  <a:pt x="5857" y="3758"/>
                                </a:lnTo>
                                <a:lnTo>
                                  <a:pt x="5841" y="3769"/>
                                </a:lnTo>
                                <a:lnTo>
                                  <a:pt x="5826" y="3780"/>
                                </a:lnTo>
                                <a:lnTo>
                                  <a:pt x="5810" y="3791"/>
                                </a:lnTo>
                                <a:lnTo>
                                  <a:pt x="5793" y="3800"/>
                                </a:lnTo>
                                <a:lnTo>
                                  <a:pt x="5765" y="3814"/>
                                </a:lnTo>
                                <a:lnTo>
                                  <a:pt x="5735" y="3827"/>
                                </a:lnTo>
                                <a:lnTo>
                                  <a:pt x="5705" y="3838"/>
                                </a:lnTo>
                                <a:lnTo>
                                  <a:pt x="5675" y="3848"/>
                                </a:lnTo>
                                <a:lnTo>
                                  <a:pt x="5643" y="3856"/>
                                </a:lnTo>
                                <a:lnTo>
                                  <a:pt x="5612" y="3863"/>
                                </a:lnTo>
                                <a:lnTo>
                                  <a:pt x="5580" y="3868"/>
                                </a:lnTo>
                                <a:lnTo>
                                  <a:pt x="5549" y="3873"/>
                                </a:lnTo>
                                <a:lnTo>
                                  <a:pt x="5517" y="3875"/>
                                </a:lnTo>
                                <a:lnTo>
                                  <a:pt x="5485" y="3877"/>
                                </a:lnTo>
                                <a:lnTo>
                                  <a:pt x="5452" y="3876"/>
                                </a:lnTo>
                                <a:lnTo>
                                  <a:pt x="5421" y="3875"/>
                                </a:lnTo>
                                <a:lnTo>
                                  <a:pt x="5388" y="3872"/>
                                </a:lnTo>
                                <a:lnTo>
                                  <a:pt x="5357" y="3867"/>
                                </a:lnTo>
                                <a:lnTo>
                                  <a:pt x="5325" y="3862"/>
                                </a:lnTo>
                                <a:lnTo>
                                  <a:pt x="5293" y="3855"/>
                                </a:lnTo>
                                <a:lnTo>
                                  <a:pt x="5270" y="3888"/>
                                </a:lnTo>
                                <a:lnTo>
                                  <a:pt x="5246" y="3919"/>
                                </a:lnTo>
                                <a:lnTo>
                                  <a:pt x="5221" y="3951"/>
                                </a:lnTo>
                                <a:lnTo>
                                  <a:pt x="5195" y="3981"/>
                                </a:lnTo>
                                <a:lnTo>
                                  <a:pt x="5168" y="4012"/>
                                </a:lnTo>
                                <a:lnTo>
                                  <a:pt x="5141" y="4042"/>
                                </a:lnTo>
                                <a:lnTo>
                                  <a:pt x="5114" y="4071"/>
                                </a:lnTo>
                                <a:lnTo>
                                  <a:pt x="5086" y="4100"/>
                                </a:lnTo>
                                <a:lnTo>
                                  <a:pt x="5057" y="4127"/>
                                </a:lnTo>
                                <a:lnTo>
                                  <a:pt x="5027" y="4155"/>
                                </a:lnTo>
                                <a:lnTo>
                                  <a:pt x="4997" y="4181"/>
                                </a:lnTo>
                                <a:lnTo>
                                  <a:pt x="4966" y="4208"/>
                                </a:lnTo>
                                <a:lnTo>
                                  <a:pt x="4935" y="4233"/>
                                </a:lnTo>
                                <a:lnTo>
                                  <a:pt x="4903" y="4258"/>
                                </a:lnTo>
                                <a:lnTo>
                                  <a:pt x="4871" y="4281"/>
                                </a:lnTo>
                                <a:lnTo>
                                  <a:pt x="4838" y="4305"/>
                                </a:lnTo>
                                <a:lnTo>
                                  <a:pt x="4805" y="4327"/>
                                </a:lnTo>
                                <a:lnTo>
                                  <a:pt x="4772" y="4350"/>
                                </a:lnTo>
                                <a:lnTo>
                                  <a:pt x="4737" y="4371"/>
                                </a:lnTo>
                                <a:lnTo>
                                  <a:pt x="4702" y="4391"/>
                                </a:lnTo>
                                <a:lnTo>
                                  <a:pt x="4667" y="4411"/>
                                </a:lnTo>
                                <a:lnTo>
                                  <a:pt x="4633" y="4429"/>
                                </a:lnTo>
                                <a:lnTo>
                                  <a:pt x="4597" y="4448"/>
                                </a:lnTo>
                                <a:lnTo>
                                  <a:pt x="4560" y="4465"/>
                                </a:lnTo>
                                <a:lnTo>
                                  <a:pt x="4524" y="4483"/>
                                </a:lnTo>
                                <a:lnTo>
                                  <a:pt x="4487" y="4498"/>
                                </a:lnTo>
                                <a:lnTo>
                                  <a:pt x="4449" y="4513"/>
                                </a:lnTo>
                                <a:lnTo>
                                  <a:pt x="4412" y="4527"/>
                                </a:lnTo>
                                <a:lnTo>
                                  <a:pt x="4374" y="4540"/>
                                </a:lnTo>
                                <a:lnTo>
                                  <a:pt x="4336" y="4553"/>
                                </a:lnTo>
                                <a:lnTo>
                                  <a:pt x="4297" y="4565"/>
                                </a:lnTo>
                                <a:lnTo>
                                  <a:pt x="4259" y="4576"/>
                                </a:lnTo>
                                <a:lnTo>
                                  <a:pt x="4270" y="4665"/>
                                </a:lnTo>
                                <a:lnTo>
                                  <a:pt x="4285" y="4683"/>
                                </a:lnTo>
                                <a:lnTo>
                                  <a:pt x="4299" y="4700"/>
                                </a:lnTo>
                                <a:lnTo>
                                  <a:pt x="4312" y="4718"/>
                                </a:lnTo>
                                <a:lnTo>
                                  <a:pt x="4324" y="4737"/>
                                </a:lnTo>
                                <a:lnTo>
                                  <a:pt x="4335" y="4758"/>
                                </a:lnTo>
                                <a:lnTo>
                                  <a:pt x="4343" y="4778"/>
                                </a:lnTo>
                                <a:lnTo>
                                  <a:pt x="4350" y="4800"/>
                                </a:lnTo>
                                <a:lnTo>
                                  <a:pt x="4354" y="4823"/>
                                </a:lnTo>
                                <a:lnTo>
                                  <a:pt x="4375" y="4836"/>
                                </a:lnTo>
                                <a:lnTo>
                                  <a:pt x="4396" y="4851"/>
                                </a:lnTo>
                                <a:lnTo>
                                  <a:pt x="4413" y="4867"/>
                                </a:lnTo>
                                <a:lnTo>
                                  <a:pt x="4430" y="4887"/>
                                </a:lnTo>
                                <a:lnTo>
                                  <a:pt x="4445" y="4906"/>
                                </a:lnTo>
                                <a:lnTo>
                                  <a:pt x="4458" y="4928"/>
                                </a:lnTo>
                                <a:lnTo>
                                  <a:pt x="4470" y="4951"/>
                                </a:lnTo>
                                <a:lnTo>
                                  <a:pt x="4478" y="4974"/>
                                </a:lnTo>
                                <a:lnTo>
                                  <a:pt x="4485" y="4998"/>
                                </a:lnTo>
                                <a:lnTo>
                                  <a:pt x="4489" y="5023"/>
                                </a:lnTo>
                                <a:lnTo>
                                  <a:pt x="4491" y="5047"/>
                                </a:lnTo>
                                <a:lnTo>
                                  <a:pt x="4491" y="5072"/>
                                </a:lnTo>
                                <a:lnTo>
                                  <a:pt x="4489" y="5084"/>
                                </a:lnTo>
                                <a:lnTo>
                                  <a:pt x="4488" y="5097"/>
                                </a:lnTo>
                                <a:lnTo>
                                  <a:pt x="4485" y="5109"/>
                                </a:lnTo>
                                <a:lnTo>
                                  <a:pt x="4482" y="5121"/>
                                </a:lnTo>
                                <a:lnTo>
                                  <a:pt x="4478" y="5133"/>
                                </a:lnTo>
                                <a:lnTo>
                                  <a:pt x="4473" y="5144"/>
                                </a:lnTo>
                                <a:lnTo>
                                  <a:pt x="4467" y="5155"/>
                                </a:lnTo>
                                <a:lnTo>
                                  <a:pt x="4462" y="5167"/>
                                </a:lnTo>
                                <a:lnTo>
                                  <a:pt x="4448" y="5187"/>
                                </a:lnTo>
                                <a:lnTo>
                                  <a:pt x="4433" y="5204"/>
                                </a:lnTo>
                                <a:lnTo>
                                  <a:pt x="4416" y="5221"/>
                                </a:lnTo>
                                <a:lnTo>
                                  <a:pt x="4399" y="5237"/>
                                </a:lnTo>
                                <a:lnTo>
                                  <a:pt x="4380" y="5250"/>
                                </a:lnTo>
                                <a:lnTo>
                                  <a:pt x="4361" y="5263"/>
                                </a:lnTo>
                                <a:lnTo>
                                  <a:pt x="4341" y="5275"/>
                                </a:lnTo>
                                <a:lnTo>
                                  <a:pt x="4321" y="5286"/>
                                </a:lnTo>
                                <a:lnTo>
                                  <a:pt x="4299" y="5297"/>
                                </a:lnTo>
                                <a:lnTo>
                                  <a:pt x="4277" y="5305"/>
                                </a:lnTo>
                                <a:lnTo>
                                  <a:pt x="4255" y="5314"/>
                                </a:lnTo>
                                <a:lnTo>
                                  <a:pt x="4233" y="5323"/>
                                </a:lnTo>
                                <a:lnTo>
                                  <a:pt x="4188" y="5337"/>
                                </a:lnTo>
                                <a:lnTo>
                                  <a:pt x="4143" y="5351"/>
                                </a:lnTo>
                                <a:lnTo>
                                  <a:pt x="4146" y="5384"/>
                                </a:lnTo>
                                <a:lnTo>
                                  <a:pt x="4148" y="5416"/>
                                </a:lnTo>
                                <a:lnTo>
                                  <a:pt x="4149" y="5483"/>
                                </a:lnTo>
                                <a:lnTo>
                                  <a:pt x="4150" y="5549"/>
                                </a:lnTo>
                                <a:lnTo>
                                  <a:pt x="4151" y="5614"/>
                                </a:lnTo>
                                <a:lnTo>
                                  <a:pt x="4153" y="5648"/>
                                </a:lnTo>
                                <a:lnTo>
                                  <a:pt x="4155" y="5680"/>
                                </a:lnTo>
                                <a:lnTo>
                                  <a:pt x="4159" y="5713"/>
                                </a:lnTo>
                                <a:lnTo>
                                  <a:pt x="4163" y="5744"/>
                                </a:lnTo>
                                <a:lnTo>
                                  <a:pt x="4170" y="5777"/>
                                </a:lnTo>
                                <a:lnTo>
                                  <a:pt x="4177" y="5809"/>
                                </a:lnTo>
                                <a:lnTo>
                                  <a:pt x="4186" y="5840"/>
                                </a:lnTo>
                                <a:lnTo>
                                  <a:pt x="4197" y="5872"/>
                                </a:lnTo>
                                <a:lnTo>
                                  <a:pt x="4214" y="5915"/>
                                </a:lnTo>
                                <a:lnTo>
                                  <a:pt x="4234" y="5959"/>
                                </a:lnTo>
                                <a:lnTo>
                                  <a:pt x="4254" y="6000"/>
                                </a:lnTo>
                                <a:lnTo>
                                  <a:pt x="4277" y="6040"/>
                                </a:lnTo>
                                <a:lnTo>
                                  <a:pt x="4301" y="6080"/>
                                </a:lnTo>
                                <a:lnTo>
                                  <a:pt x="4327" y="6119"/>
                                </a:lnTo>
                                <a:lnTo>
                                  <a:pt x="4353" y="6158"/>
                                </a:lnTo>
                                <a:lnTo>
                                  <a:pt x="4382" y="6194"/>
                                </a:lnTo>
                                <a:lnTo>
                                  <a:pt x="4411" y="6231"/>
                                </a:lnTo>
                                <a:lnTo>
                                  <a:pt x="4441" y="6266"/>
                                </a:lnTo>
                                <a:lnTo>
                                  <a:pt x="4472" y="6302"/>
                                </a:lnTo>
                                <a:lnTo>
                                  <a:pt x="4504" y="6336"/>
                                </a:lnTo>
                                <a:lnTo>
                                  <a:pt x="4536" y="6369"/>
                                </a:lnTo>
                                <a:lnTo>
                                  <a:pt x="4570" y="6402"/>
                                </a:lnTo>
                                <a:lnTo>
                                  <a:pt x="4603" y="6435"/>
                                </a:lnTo>
                                <a:lnTo>
                                  <a:pt x="4637" y="6466"/>
                                </a:lnTo>
                                <a:lnTo>
                                  <a:pt x="4648" y="6477"/>
                                </a:lnTo>
                                <a:lnTo>
                                  <a:pt x="4660" y="6486"/>
                                </a:lnTo>
                                <a:lnTo>
                                  <a:pt x="4673" y="6494"/>
                                </a:lnTo>
                                <a:lnTo>
                                  <a:pt x="4686" y="6503"/>
                                </a:lnTo>
                                <a:lnTo>
                                  <a:pt x="4712" y="6517"/>
                                </a:lnTo>
                                <a:lnTo>
                                  <a:pt x="4739" y="6531"/>
                                </a:lnTo>
                                <a:lnTo>
                                  <a:pt x="4765" y="6547"/>
                                </a:lnTo>
                                <a:lnTo>
                                  <a:pt x="4778" y="6555"/>
                                </a:lnTo>
                                <a:lnTo>
                                  <a:pt x="4790" y="6564"/>
                                </a:lnTo>
                                <a:lnTo>
                                  <a:pt x="4802" y="6573"/>
                                </a:lnTo>
                                <a:lnTo>
                                  <a:pt x="4813" y="6584"/>
                                </a:lnTo>
                                <a:lnTo>
                                  <a:pt x="4823" y="6596"/>
                                </a:lnTo>
                                <a:lnTo>
                                  <a:pt x="4832" y="6608"/>
                                </a:lnTo>
                                <a:lnTo>
                                  <a:pt x="4840" y="6622"/>
                                </a:lnTo>
                                <a:lnTo>
                                  <a:pt x="4847" y="6637"/>
                                </a:lnTo>
                                <a:lnTo>
                                  <a:pt x="4852" y="6651"/>
                                </a:lnTo>
                                <a:lnTo>
                                  <a:pt x="4855" y="6666"/>
                                </a:lnTo>
                                <a:lnTo>
                                  <a:pt x="4857" y="6681"/>
                                </a:lnTo>
                                <a:lnTo>
                                  <a:pt x="4858" y="6698"/>
                                </a:lnTo>
                                <a:lnTo>
                                  <a:pt x="4857" y="6713"/>
                                </a:lnTo>
                                <a:lnTo>
                                  <a:pt x="4855" y="6728"/>
                                </a:lnTo>
                                <a:lnTo>
                                  <a:pt x="4852" y="6744"/>
                                </a:lnTo>
                                <a:lnTo>
                                  <a:pt x="4849" y="6760"/>
                                </a:lnTo>
                                <a:lnTo>
                                  <a:pt x="4841" y="6791"/>
                                </a:lnTo>
                                <a:lnTo>
                                  <a:pt x="4833" y="6823"/>
                                </a:lnTo>
                                <a:lnTo>
                                  <a:pt x="4825" y="6852"/>
                                </a:lnTo>
                                <a:lnTo>
                                  <a:pt x="4865" y="6886"/>
                                </a:lnTo>
                                <a:lnTo>
                                  <a:pt x="4908" y="6918"/>
                                </a:lnTo>
                                <a:lnTo>
                                  <a:pt x="4992" y="6983"/>
                                </a:lnTo>
                                <a:lnTo>
                                  <a:pt x="5035" y="7015"/>
                                </a:lnTo>
                                <a:lnTo>
                                  <a:pt x="5076" y="7049"/>
                                </a:lnTo>
                                <a:lnTo>
                                  <a:pt x="5096" y="7066"/>
                                </a:lnTo>
                                <a:lnTo>
                                  <a:pt x="5115" y="7084"/>
                                </a:lnTo>
                                <a:lnTo>
                                  <a:pt x="5135" y="7103"/>
                                </a:lnTo>
                                <a:lnTo>
                                  <a:pt x="5153" y="7122"/>
                                </a:lnTo>
                                <a:lnTo>
                                  <a:pt x="5166" y="7138"/>
                                </a:lnTo>
                                <a:lnTo>
                                  <a:pt x="5179" y="7155"/>
                                </a:lnTo>
                                <a:lnTo>
                                  <a:pt x="5189" y="7174"/>
                                </a:lnTo>
                                <a:lnTo>
                                  <a:pt x="5198" y="7193"/>
                                </a:lnTo>
                                <a:lnTo>
                                  <a:pt x="5205" y="7213"/>
                                </a:lnTo>
                                <a:lnTo>
                                  <a:pt x="5211" y="7233"/>
                                </a:lnTo>
                                <a:lnTo>
                                  <a:pt x="5215" y="7253"/>
                                </a:lnTo>
                                <a:lnTo>
                                  <a:pt x="5218" y="7274"/>
                                </a:lnTo>
                                <a:lnTo>
                                  <a:pt x="5220" y="7294"/>
                                </a:lnTo>
                                <a:lnTo>
                                  <a:pt x="5221" y="7316"/>
                                </a:lnTo>
                                <a:lnTo>
                                  <a:pt x="5220" y="7337"/>
                                </a:lnTo>
                                <a:lnTo>
                                  <a:pt x="5217" y="7359"/>
                                </a:lnTo>
                                <a:lnTo>
                                  <a:pt x="5215" y="7379"/>
                                </a:lnTo>
                                <a:lnTo>
                                  <a:pt x="5211" y="7401"/>
                                </a:lnTo>
                                <a:lnTo>
                                  <a:pt x="5207" y="7422"/>
                                </a:lnTo>
                                <a:lnTo>
                                  <a:pt x="5201" y="7441"/>
                                </a:lnTo>
                                <a:lnTo>
                                  <a:pt x="5214" y="7453"/>
                                </a:lnTo>
                                <a:lnTo>
                                  <a:pt x="5227" y="7465"/>
                                </a:lnTo>
                                <a:lnTo>
                                  <a:pt x="5239" y="7478"/>
                                </a:lnTo>
                                <a:lnTo>
                                  <a:pt x="5250" y="7492"/>
                                </a:lnTo>
                                <a:lnTo>
                                  <a:pt x="5261" y="7506"/>
                                </a:lnTo>
                                <a:lnTo>
                                  <a:pt x="5270" y="7522"/>
                                </a:lnTo>
                                <a:lnTo>
                                  <a:pt x="5279" y="7537"/>
                                </a:lnTo>
                                <a:lnTo>
                                  <a:pt x="5287" y="7552"/>
                                </a:lnTo>
                                <a:lnTo>
                                  <a:pt x="5293" y="7568"/>
                                </a:lnTo>
                                <a:lnTo>
                                  <a:pt x="5299" y="7585"/>
                                </a:lnTo>
                                <a:lnTo>
                                  <a:pt x="5304" y="7602"/>
                                </a:lnTo>
                                <a:lnTo>
                                  <a:pt x="5308" y="7619"/>
                                </a:lnTo>
                                <a:lnTo>
                                  <a:pt x="5310" y="7637"/>
                                </a:lnTo>
                                <a:lnTo>
                                  <a:pt x="5311" y="7654"/>
                                </a:lnTo>
                                <a:lnTo>
                                  <a:pt x="5310" y="7672"/>
                                </a:lnTo>
                                <a:lnTo>
                                  <a:pt x="5308" y="7689"/>
                                </a:lnTo>
                                <a:lnTo>
                                  <a:pt x="5307" y="7708"/>
                                </a:lnTo>
                                <a:lnTo>
                                  <a:pt x="5303" y="7725"/>
                                </a:lnTo>
                                <a:lnTo>
                                  <a:pt x="5298" y="7741"/>
                                </a:lnTo>
                                <a:lnTo>
                                  <a:pt x="5291" y="7756"/>
                                </a:lnTo>
                                <a:lnTo>
                                  <a:pt x="5284" y="7771"/>
                                </a:lnTo>
                                <a:lnTo>
                                  <a:pt x="5274" y="7785"/>
                                </a:lnTo>
                                <a:lnTo>
                                  <a:pt x="5264" y="7798"/>
                                </a:lnTo>
                                <a:lnTo>
                                  <a:pt x="5252" y="7811"/>
                                </a:lnTo>
                                <a:lnTo>
                                  <a:pt x="5240" y="7823"/>
                                </a:lnTo>
                                <a:lnTo>
                                  <a:pt x="5227" y="7834"/>
                                </a:lnTo>
                                <a:lnTo>
                                  <a:pt x="5213" y="7844"/>
                                </a:lnTo>
                                <a:lnTo>
                                  <a:pt x="5199" y="7854"/>
                                </a:lnTo>
                                <a:lnTo>
                                  <a:pt x="5170" y="7873"/>
                                </a:lnTo>
                                <a:lnTo>
                                  <a:pt x="5140" y="7888"/>
                                </a:lnTo>
                                <a:lnTo>
                                  <a:pt x="5108" y="7904"/>
                                </a:lnTo>
                                <a:lnTo>
                                  <a:pt x="5074" y="7918"/>
                                </a:lnTo>
                                <a:lnTo>
                                  <a:pt x="5041" y="7931"/>
                                </a:lnTo>
                                <a:lnTo>
                                  <a:pt x="5008" y="7944"/>
                                </a:lnTo>
                                <a:lnTo>
                                  <a:pt x="4974" y="7956"/>
                                </a:lnTo>
                                <a:lnTo>
                                  <a:pt x="4939" y="7968"/>
                                </a:lnTo>
                                <a:lnTo>
                                  <a:pt x="4904" y="7978"/>
                                </a:lnTo>
                                <a:lnTo>
                                  <a:pt x="4870" y="7988"/>
                                </a:lnTo>
                                <a:lnTo>
                                  <a:pt x="4800" y="8006"/>
                                </a:lnTo>
                                <a:lnTo>
                                  <a:pt x="4730" y="8023"/>
                                </a:lnTo>
                                <a:lnTo>
                                  <a:pt x="4660" y="8038"/>
                                </a:lnTo>
                                <a:lnTo>
                                  <a:pt x="4589" y="8052"/>
                                </a:lnTo>
                                <a:lnTo>
                                  <a:pt x="4508" y="8066"/>
                                </a:lnTo>
                                <a:lnTo>
                                  <a:pt x="4426" y="8079"/>
                                </a:lnTo>
                                <a:lnTo>
                                  <a:pt x="4345" y="8091"/>
                                </a:lnTo>
                                <a:lnTo>
                                  <a:pt x="4263" y="8102"/>
                                </a:lnTo>
                                <a:lnTo>
                                  <a:pt x="4180" y="8112"/>
                                </a:lnTo>
                                <a:lnTo>
                                  <a:pt x="4099" y="8119"/>
                                </a:lnTo>
                                <a:lnTo>
                                  <a:pt x="4016" y="8127"/>
                                </a:lnTo>
                                <a:lnTo>
                                  <a:pt x="3935" y="8133"/>
                                </a:lnTo>
                                <a:lnTo>
                                  <a:pt x="3852" y="8137"/>
                                </a:lnTo>
                                <a:lnTo>
                                  <a:pt x="3770" y="8140"/>
                                </a:lnTo>
                                <a:lnTo>
                                  <a:pt x="3687" y="8141"/>
                                </a:lnTo>
                                <a:lnTo>
                                  <a:pt x="3604" y="8141"/>
                                </a:lnTo>
                                <a:lnTo>
                                  <a:pt x="3522" y="8139"/>
                                </a:lnTo>
                                <a:lnTo>
                                  <a:pt x="3439" y="8136"/>
                                </a:lnTo>
                                <a:lnTo>
                                  <a:pt x="3358" y="8131"/>
                                </a:lnTo>
                                <a:lnTo>
                                  <a:pt x="3275" y="8125"/>
                                </a:lnTo>
                                <a:lnTo>
                                  <a:pt x="3157" y="8113"/>
                                </a:lnTo>
                                <a:lnTo>
                                  <a:pt x="3038" y="8100"/>
                                </a:lnTo>
                                <a:lnTo>
                                  <a:pt x="2920" y="8085"/>
                                </a:lnTo>
                                <a:lnTo>
                                  <a:pt x="2860" y="8076"/>
                                </a:lnTo>
                                <a:lnTo>
                                  <a:pt x="2801" y="8066"/>
                                </a:lnTo>
                                <a:lnTo>
                                  <a:pt x="2742" y="8055"/>
                                </a:lnTo>
                                <a:lnTo>
                                  <a:pt x="2684" y="8044"/>
                                </a:lnTo>
                                <a:lnTo>
                                  <a:pt x="2626" y="8033"/>
                                </a:lnTo>
                                <a:lnTo>
                                  <a:pt x="2567" y="8019"/>
                                </a:lnTo>
                                <a:lnTo>
                                  <a:pt x="2510" y="8005"/>
                                </a:lnTo>
                                <a:lnTo>
                                  <a:pt x="2452" y="7990"/>
                                </a:lnTo>
                                <a:lnTo>
                                  <a:pt x="2395" y="7974"/>
                                </a:lnTo>
                                <a:lnTo>
                                  <a:pt x="2338" y="7955"/>
                                </a:lnTo>
                                <a:lnTo>
                                  <a:pt x="2296" y="7940"/>
                                </a:lnTo>
                                <a:lnTo>
                                  <a:pt x="2254" y="7925"/>
                                </a:lnTo>
                                <a:lnTo>
                                  <a:pt x="2213" y="7908"/>
                                </a:lnTo>
                                <a:lnTo>
                                  <a:pt x="2192" y="7898"/>
                                </a:lnTo>
                                <a:lnTo>
                                  <a:pt x="2172" y="7888"/>
                                </a:lnTo>
                                <a:lnTo>
                                  <a:pt x="2152" y="7877"/>
                                </a:lnTo>
                                <a:lnTo>
                                  <a:pt x="2134" y="7866"/>
                                </a:lnTo>
                                <a:lnTo>
                                  <a:pt x="2115" y="7853"/>
                                </a:lnTo>
                                <a:lnTo>
                                  <a:pt x="2097" y="7840"/>
                                </a:lnTo>
                                <a:lnTo>
                                  <a:pt x="2080" y="7826"/>
                                </a:lnTo>
                                <a:lnTo>
                                  <a:pt x="2064" y="7811"/>
                                </a:lnTo>
                                <a:lnTo>
                                  <a:pt x="2049" y="7796"/>
                                </a:lnTo>
                                <a:lnTo>
                                  <a:pt x="2034" y="7778"/>
                                </a:lnTo>
                                <a:lnTo>
                                  <a:pt x="2028" y="7767"/>
                                </a:lnTo>
                                <a:lnTo>
                                  <a:pt x="2023" y="7756"/>
                                </a:lnTo>
                                <a:lnTo>
                                  <a:pt x="2014" y="7735"/>
                                </a:lnTo>
                                <a:lnTo>
                                  <a:pt x="2009" y="7712"/>
                                </a:lnTo>
                                <a:lnTo>
                                  <a:pt x="2005" y="7689"/>
                                </a:lnTo>
                                <a:lnTo>
                                  <a:pt x="2003" y="7666"/>
                                </a:lnTo>
                                <a:lnTo>
                                  <a:pt x="2004" y="7642"/>
                                </a:lnTo>
                                <a:lnTo>
                                  <a:pt x="2008" y="7619"/>
                                </a:lnTo>
                                <a:lnTo>
                                  <a:pt x="2012" y="7597"/>
                                </a:lnTo>
                                <a:lnTo>
                                  <a:pt x="2019" y="7575"/>
                                </a:lnTo>
                                <a:lnTo>
                                  <a:pt x="2027" y="7553"/>
                                </a:lnTo>
                                <a:lnTo>
                                  <a:pt x="2038" y="7533"/>
                                </a:lnTo>
                                <a:lnTo>
                                  <a:pt x="2050" y="7512"/>
                                </a:lnTo>
                                <a:lnTo>
                                  <a:pt x="2063" y="7492"/>
                                </a:lnTo>
                                <a:lnTo>
                                  <a:pt x="2078" y="7475"/>
                                </a:lnTo>
                                <a:lnTo>
                                  <a:pt x="2095" y="7459"/>
                                </a:lnTo>
                                <a:lnTo>
                                  <a:pt x="2113" y="7443"/>
                                </a:lnTo>
                                <a:lnTo>
                                  <a:pt x="2108" y="7424"/>
                                </a:lnTo>
                                <a:lnTo>
                                  <a:pt x="2103" y="7404"/>
                                </a:lnTo>
                                <a:lnTo>
                                  <a:pt x="2100" y="7385"/>
                                </a:lnTo>
                                <a:lnTo>
                                  <a:pt x="2097" y="7365"/>
                                </a:lnTo>
                                <a:lnTo>
                                  <a:pt x="2095" y="7346"/>
                                </a:lnTo>
                                <a:lnTo>
                                  <a:pt x="2094" y="7326"/>
                                </a:lnTo>
                                <a:lnTo>
                                  <a:pt x="2094" y="7306"/>
                                </a:lnTo>
                                <a:lnTo>
                                  <a:pt x="2095" y="7286"/>
                                </a:lnTo>
                                <a:lnTo>
                                  <a:pt x="2097" y="7266"/>
                                </a:lnTo>
                                <a:lnTo>
                                  <a:pt x="2099" y="7247"/>
                                </a:lnTo>
                                <a:lnTo>
                                  <a:pt x="2104" y="7228"/>
                                </a:lnTo>
                                <a:lnTo>
                                  <a:pt x="2110" y="7210"/>
                                </a:lnTo>
                                <a:lnTo>
                                  <a:pt x="2116" y="7191"/>
                                </a:lnTo>
                                <a:lnTo>
                                  <a:pt x="2125" y="7174"/>
                                </a:lnTo>
                                <a:lnTo>
                                  <a:pt x="2136" y="7156"/>
                                </a:lnTo>
                                <a:lnTo>
                                  <a:pt x="2148" y="7140"/>
                                </a:lnTo>
                                <a:lnTo>
                                  <a:pt x="2166" y="7119"/>
                                </a:lnTo>
                                <a:lnTo>
                                  <a:pt x="2185" y="7099"/>
                                </a:lnTo>
                                <a:lnTo>
                                  <a:pt x="2205" y="7079"/>
                                </a:lnTo>
                                <a:lnTo>
                                  <a:pt x="2226" y="7061"/>
                                </a:lnTo>
                                <a:lnTo>
                                  <a:pt x="2247" y="7042"/>
                                </a:lnTo>
                                <a:lnTo>
                                  <a:pt x="2269" y="7025"/>
                                </a:lnTo>
                                <a:lnTo>
                                  <a:pt x="2312" y="6990"/>
                                </a:lnTo>
                                <a:lnTo>
                                  <a:pt x="2402" y="6923"/>
                                </a:lnTo>
                                <a:lnTo>
                                  <a:pt x="2446" y="6889"/>
                                </a:lnTo>
                                <a:lnTo>
                                  <a:pt x="2489" y="6853"/>
                                </a:lnTo>
                                <a:lnTo>
                                  <a:pt x="2483" y="6824"/>
                                </a:lnTo>
                                <a:lnTo>
                                  <a:pt x="2474" y="6794"/>
                                </a:lnTo>
                                <a:lnTo>
                                  <a:pt x="2466" y="6764"/>
                                </a:lnTo>
                                <a:lnTo>
                                  <a:pt x="2460" y="6734"/>
                                </a:lnTo>
                                <a:lnTo>
                                  <a:pt x="2458" y="6718"/>
                                </a:lnTo>
                                <a:lnTo>
                                  <a:pt x="2457" y="6703"/>
                                </a:lnTo>
                                <a:lnTo>
                                  <a:pt x="2457" y="6688"/>
                                </a:lnTo>
                                <a:lnTo>
                                  <a:pt x="2458" y="6674"/>
                                </a:lnTo>
                                <a:lnTo>
                                  <a:pt x="2460" y="6659"/>
                                </a:lnTo>
                                <a:lnTo>
                                  <a:pt x="2464" y="6644"/>
                                </a:lnTo>
                                <a:lnTo>
                                  <a:pt x="2470" y="6630"/>
                                </a:lnTo>
                                <a:lnTo>
                                  <a:pt x="2477" y="6616"/>
                                </a:lnTo>
                                <a:lnTo>
                                  <a:pt x="2486" y="6602"/>
                                </a:lnTo>
                                <a:lnTo>
                                  <a:pt x="2495" y="6590"/>
                                </a:lnTo>
                                <a:lnTo>
                                  <a:pt x="2505" y="6579"/>
                                </a:lnTo>
                                <a:lnTo>
                                  <a:pt x="2516" y="6569"/>
                                </a:lnTo>
                                <a:lnTo>
                                  <a:pt x="2528" y="6561"/>
                                </a:lnTo>
                                <a:lnTo>
                                  <a:pt x="2541" y="6552"/>
                                </a:lnTo>
                                <a:lnTo>
                                  <a:pt x="2567" y="6537"/>
                                </a:lnTo>
                                <a:lnTo>
                                  <a:pt x="2595" y="6522"/>
                                </a:lnTo>
                                <a:lnTo>
                                  <a:pt x="2622" y="6508"/>
                                </a:lnTo>
                                <a:lnTo>
                                  <a:pt x="2635" y="6499"/>
                                </a:lnTo>
                                <a:lnTo>
                                  <a:pt x="2647" y="6491"/>
                                </a:lnTo>
                                <a:lnTo>
                                  <a:pt x="2659" y="6481"/>
                                </a:lnTo>
                                <a:lnTo>
                                  <a:pt x="2671" y="6472"/>
                                </a:lnTo>
                                <a:lnTo>
                                  <a:pt x="2705" y="6440"/>
                                </a:lnTo>
                                <a:lnTo>
                                  <a:pt x="2739" y="6406"/>
                                </a:lnTo>
                                <a:lnTo>
                                  <a:pt x="2773" y="6374"/>
                                </a:lnTo>
                                <a:lnTo>
                                  <a:pt x="2807" y="6339"/>
                                </a:lnTo>
                                <a:lnTo>
                                  <a:pt x="2839" y="6305"/>
                                </a:lnTo>
                                <a:lnTo>
                                  <a:pt x="2871" y="6269"/>
                                </a:lnTo>
                                <a:lnTo>
                                  <a:pt x="2901" y="6234"/>
                                </a:lnTo>
                                <a:lnTo>
                                  <a:pt x="2932" y="6197"/>
                                </a:lnTo>
                                <a:lnTo>
                                  <a:pt x="2960" y="6159"/>
                                </a:lnTo>
                                <a:lnTo>
                                  <a:pt x="2987" y="6119"/>
                                </a:lnTo>
                                <a:lnTo>
                                  <a:pt x="3013" y="6080"/>
                                </a:lnTo>
                                <a:lnTo>
                                  <a:pt x="3038" y="6040"/>
                                </a:lnTo>
                                <a:lnTo>
                                  <a:pt x="3061" y="5999"/>
                                </a:lnTo>
                                <a:lnTo>
                                  <a:pt x="3082" y="5956"/>
                                </a:lnTo>
                                <a:lnTo>
                                  <a:pt x="3101" y="5913"/>
                                </a:lnTo>
                                <a:lnTo>
                                  <a:pt x="3119" y="5868"/>
                                </a:lnTo>
                                <a:lnTo>
                                  <a:pt x="3129" y="5837"/>
                                </a:lnTo>
                                <a:lnTo>
                                  <a:pt x="3138" y="5805"/>
                                </a:lnTo>
                                <a:lnTo>
                                  <a:pt x="3146" y="5774"/>
                                </a:lnTo>
                                <a:lnTo>
                                  <a:pt x="3151" y="5742"/>
                                </a:lnTo>
                                <a:lnTo>
                                  <a:pt x="3155" y="5710"/>
                                </a:lnTo>
                                <a:lnTo>
                                  <a:pt x="3159" y="5678"/>
                                </a:lnTo>
                                <a:lnTo>
                                  <a:pt x="3161" y="5646"/>
                                </a:lnTo>
                                <a:lnTo>
                                  <a:pt x="3163" y="5613"/>
                                </a:lnTo>
                                <a:lnTo>
                                  <a:pt x="3164" y="5548"/>
                                </a:lnTo>
                                <a:lnTo>
                                  <a:pt x="3165" y="5481"/>
                                </a:lnTo>
                                <a:lnTo>
                                  <a:pt x="3167" y="5416"/>
                                </a:lnTo>
                                <a:lnTo>
                                  <a:pt x="3169" y="5384"/>
                                </a:lnTo>
                                <a:lnTo>
                                  <a:pt x="3172" y="5352"/>
                                </a:lnTo>
                                <a:lnTo>
                                  <a:pt x="3125" y="5337"/>
                                </a:lnTo>
                                <a:lnTo>
                                  <a:pt x="3077" y="5321"/>
                                </a:lnTo>
                                <a:lnTo>
                                  <a:pt x="3053" y="5312"/>
                                </a:lnTo>
                                <a:lnTo>
                                  <a:pt x="3030" y="5303"/>
                                </a:lnTo>
                                <a:lnTo>
                                  <a:pt x="3008" y="5292"/>
                                </a:lnTo>
                                <a:lnTo>
                                  <a:pt x="2985" y="5281"/>
                                </a:lnTo>
                                <a:lnTo>
                                  <a:pt x="2963" y="5269"/>
                                </a:lnTo>
                                <a:lnTo>
                                  <a:pt x="2942" y="5256"/>
                                </a:lnTo>
                                <a:lnTo>
                                  <a:pt x="2923" y="5242"/>
                                </a:lnTo>
                                <a:lnTo>
                                  <a:pt x="2903" y="5226"/>
                                </a:lnTo>
                                <a:lnTo>
                                  <a:pt x="2886" y="5210"/>
                                </a:lnTo>
                                <a:lnTo>
                                  <a:pt x="2870" y="5191"/>
                                </a:lnTo>
                                <a:lnTo>
                                  <a:pt x="2855" y="5171"/>
                                </a:lnTo>
                                <a:lnTo>
                                  <a:pt x="2842" y="5149"/>
                                </a:lnTo>
                                <a:lnTo>
                                  <a:pt x="2838" y="5137"/>
                                </a:lnTo>
                                <a:lnTo>
                                  <a:pt x="2834" y="5126"/>
                                </a:lnTo>
                                <a:lnTo>
                                  <a:pt x="2830" y="5114"/>
                                </a:lnTo>
                                <a:lnTo>
                                  <a:pt x="2827" y="5102"/>
                                </a:lnTo>
                                <a:lnTo>
                                  <a:pt x="2824" y="5079"/>
                                </a:lnTo>
                                <a:lnTo>
                                  <a:pt x="2823" y="5055"/>
                                </a:lnTo>
                                <a:lnTo>
                                  <a:pt x="2824" y="5031"/>
                                </a:lnTo>
                                <a:lnTo>
                                  <a:pt x="2827" y="5009"/>
                                </a:lnTo>
                                <a:lnTo>
                                  <a:pt x="2833" y="4986"/>
                                </a:lnTo>
                                <a:lnTo>
                                  <a:pt x="2840" y="4963"/>
                                </a:lnTo>
                                <a:lnTo>
                                  <a:pt x="2850" y="4942"/>
                                </a:lnTo>
                                <a:lnTo>
                                  <a:pt x="2861" y="4921"/>
                                </a:lnTo>
                                <a:lnTo>
                                  <a:pt x="2874" y="4901"/>
                                </a:lnTo>
                                <a:lnTo>
                                  <a:pt x="2889" y="4881"/>
                                </a:lnTo>
                                <a:lnTo>
                                  <a:pt x="2905" y="4864"/>
                                </a:lnTo>
                                <a:lnTo>
                                  <a:pt x="2923" y="4848"/>
                                </a:lnTo>
                                <a:lnTo>
                                  <a:pt x="2941" y="4833"/>
                                </a:lnTo>
                                <a:lnTo>
                                  <a:pt x="2961" y="4819"/>
                                </a:lnTo>
                                <a:lnTo>
                                  <a:pt x="2965" y="4798"/>
                                </a:lnTo>
                                <a:lnTo>
                                  <a:pt x="2973" y="4776"/>
                                </a:lnTo>
                                <a:lnTo>
                                  <a:pt x="2982" y="4755"/>
                                </a:lnTo>
                                <a:lnTo>
                                  <a:pt x="2991" y="4736"/>
                                </a:lnTo>
                                <a:lnTo>
                                  <a:pt x="3003" y="4717"/>
                                </a:lnTo>
                                <a:lnTo>
                                  <a:pt x="3016" y="4700"/>
                                </a:lnTo>
                                <a:lnTo>
                                  <a:pt x="3032" y="4683"/>
                                </a:lnTo>
                                <a:lnTo>
                                  <a:pt x="3047" y="4666"/>
                                </a:lnTo>
                                <a:lnTo>
                                  <a:pt x="3048" y="4643"/>
                                </a:lnTo>
                                <a:lnTo>
                                  <a:pt x="3050" y="4622"/>
                                </a:lnTo>
                                <a:lnTo>
                                  <a:pt x="3055" y="4576"/>
                                </a:lnTo>
                                <a:lnTo>
                                  <a:pt x="3016" y="4565"/>
                                </a:lnTo>
                                <a:lnTo>
                                  <a:pt x="2978" y="4553"/>
                                </a:lnTo>
                                <a:lnTo>
                                  <a:pt x="2940" y="4541"/>
                                </a:lnTo>
                                <a:lnTo>
                                  <a:pt x="2902" y="4527"/>
                                </a:lnTo>
                                <a:lnTo>
                                  <a:pt x="2864" y="4513"/>
                                </a:lnTo>
                                <a:lnTo>
                                  <a:pt x="2827" y="4498"/>
                                </a:lnTo>
                                <a:lnTo>
                                  <a:pt x="2790" y="4481"/>
                                </a:lnTo>
                                <a:lnTo>
                                  <a:pt x="2754" y="4465"/>
                                </a:lnTo>
                                <a:lnTo>
                                  <a:pt x="2717" y="4448"/>
                                </a:lnTo>
                                <a:lnTo>
                                  <a:pt x="2682" y="4429"/>
                                </a:lnTo>
                                <a:lnTo>
                                  <a:pt x="2647" y="4410"/>
                                </a:lnTo>
                                <a:lnTo>
                                  <a:pt x="2612" y="4390"/>
                                </a:lnTo>
                                <a:lnTo>
                                  <a:pt x="2577" y="4369"/>
                                </a:lnTo>
                                <a:lnTo>
                                  <a:pt x="2542" y="4349"/>
                                </a:lnTo>
                                <a:lnTo>
                                  <a:pt x="2509" y="4327"/>
                                </a:lnTo>
                                <a:lnTo>
                                  <a:pt x="2476" y="4304"/>
                                </a:lnTo>
                                <a:lnTo>
                                  <a:pt x="2444" y="4280"/>
                                </a:lnTo>
                                <a:lnTo>
                                  <a:pt x="2411" y="4256"/>
                                </a:lnTo>
                                <a:lnTo>
                                  <a:pt x="2379" y="4231"/>
                                </a:lnTo>
                                <a:lnTo>
                                  <a:pt x="2348" y="4206"/>
                                </a:lnTo>
                                <a:lnTo>
                                  <a:pt x="2317" y="4180"/>
                                </a:lnTo>
                                <a:lnTo>
                                  <a:pt x="2287" y="4153"/>
                                </a:lnTo>
                                <a:lnTo>
                                  <a:pt x="2258" y="4126"/>
                                </a:lnTo>
                                <a:lnTo>
                                  <a:pt x="2228" y="4099"/>
                                </a:lnTo>
                                <a:lnTo>
                                  <a:pt x="2200" y="4069"/>
                                </a:lnTo>
                                <a:lnTo>
                                  <a:pt x="2173" y="4041"/>
                                </a:lnTo>
                                <a:lnTo>
                                  <a:pt x="2146" y="4011"/>
                                </a:lnTo>
                                <a:lnTo>
                                  <a:pt x="2119" y="3980"/>
                                </a:lnTo>
                                <a:lnTo>
                                  <a:pt x="2094" y="3950"/>
                                </a:lnTo>
                                <a:lnTo>
                                  <a:pt x="2069" y="3918"/>
                                </a:lnTo>
                                <a:lnTo>
                                  <a:pt x="2044" y="3887"/>
                                </a:lnTo>
                                <a:lnTo>
                                  <a:pt x="2020" y="3854"/>
                                </a:lnTo>
                                <a:lnTo>
                                  <a:pt x="1991" y="3861"/>
                                </a:lnTo>
                                <a:lnTo>
                                  <a:pt x="1963" y="3866"/>
                                </a:lnTo>
                                <a:lnTo>
                                  <a:pt x="1934" y="3871"/>
                                </a:lnTo>
                                <a:lnTo>
                                  <a:pt x="1905" y="3874"/>
                                </a:lnTo>
                                <a:lnTo>
                                  <a:pt x="1876" y="3876"/>
                                </a:lnTo>
                                <a:lnTo>
                                  <a:pt x="1848" y="3877"/>
                                </a:lnTo>
                                <a:lnTo>
                                  <a:pt x="1819" y="3876"/>
                                </a:lnTo>
                                <a:lnTo>
                                  <a:pt x="1789" y="3875"/>
                                </a:lnTo>
                                <a:lnTo>
                                  <a:pt x="1761" y="3873"/>
                                </a:lnTo>
                                <a:lnTo>
                                  <a:pt x="1732" y="3868"/>
                                </a:lnTo>
                                <a:lnTo>
                                  <a:pt x="1703" y="3863"/>
                                </a:lnTo>
                                <a:lnTo>
                                  <a:pt x="1675" y="3858"/>
                                </a:lnTo>
                                <a:lnTo>
                                  <a:pt x="1647" y="3850"/>
                                </a:lnTo>
                                <a:lnTo>
                                  <a:pt x="1619" y="3841"/>
                                </a:lnTo>
                                <a:lnTo>
                                  <a:pt x="1591" y="3831"/>
                                </a:lnTo>
                                <a:lnTo>
                                  <a:pt x="1564" y="3822"/>
                                </a:lnTo>
                                <a:lnTo>
                                  <a:pt x="1548" y="3814"/>
                                </a:lnTo>
                                <a:lnTo>
                                  <a:pt x="1532" y="3805"/>
                                </a:lnTo>
                                <a:lnTo>
                                  <a:pt x="1515" y="3797"/>
                                </a:lnTo>
                                <a:lnTo>
                                  <a:pt x="1500" y="3787"/>
                                </a:lnTo>
                                <a:lnTo>
                                  <a:pt x="1485" y="3777"/>
                                </a:lnTo>
                                <a:lnTo>
                                  <a:pt x="1470" y="3766"/>
                                </a:lnTo>
                                <a:lnTo>
                                  <a:pt x="1456" y="3754"/>
                                </a:lnTo>
                                <a:lnTo>
                                  <a:pt x="1441" y="3742"/>
                                </a:lnTo>
                                <a:lnTo>
                                  <a:pt x="1429" y="3729"/>
                                </a:lnTo>
                                <a:lnTo>
                                  <a:pt x="1416" y="3716"/>
                                </a:lnTo>
                                <a:lnTo>
                                  <a:pt x="1406" y="3702"/>
                                </a:lnTo>
                                <a:lnTo>
                                  <a:pt x="1396" y="3687"/>
                                </a:lnTo>
                                <a:lnTo>
                                  <a:pt x="1386" y="3672"/>
                                </a:lnTo>
                                <a:lnTo>
                                  <a:pt x="1378" y="3655"/>
                                </a:lnTo>
                                <a:lnTo>
                                  <a:pt x="1372" y="3638"/>
                                </a:lnTo>
                                <a:lnTo>
                                  <a:pt x="1366" y="3619"/>
                                </a:lnTo>
                                <a:lnTo>
                                  <a:pt x="1362" y="3599"/>
                                </a:lnTo>
                                <a:lnTo>
                                  <a:pt x="1359" y="3577"/>
                                </a:lnTo>
                                <a:lnTo>
                                  <a:pt x="1359" y="3556"/>
                                </a:lnTo>
                                <a:lnTo>
                                  <a:pt x="1360" y="3536"/>
                                </a:lnTo>
                                <a:lnTo>
                                  <a:pt x="1363" y="3514"/>
                                </a:lnTo>
                                <a:lnTo>
                                  <a:pt x="1367" y="3493"/>
                                </a:lnTo>
                                <a:lnTo>
                                  <a:pt x="1374" y="3474"/>
                                </a:lnTo>
                                <a:lnTo>
                                  <a:pt x="1382" y="3454"/>
                                </a:lnTo>
                                <a:lnTo>
                                  <a:pt x="1390" y="3435"/>
                                </a:lnTo>
                                <a:lnTo>
                                  <a:pt x="1401" y="3416"/>
                                </a:lnTo>
                                <a:lnTo>
                                  <a:pt x="1412" y="3398"/>
                                </a:lnTo>
                                <a:lnTo>
                                  <a:pt x="1425" y="3380"/>
                                </a:lnTo>
                                <a:lnTo>
                                  <a:pt x="1439" y="3364"/>
                                </a:lnTo>
                                <a:lnTo>
                                  <a:pt x="1454" y="3349"/>
                                </a:lnTo>
                                <a:lnTo>
                                  <a:pt x="1470" y="3335"/>
                                </a:lnTo>
                                <a:lnTo>
                                  <a:pt x="1486" y="3322"/>
                                </a:lnTo>
                                <a:lnTo>
                                  <a:pt x="1497" y="3313"/>
                                </a:lnTo>
                                <a:lnTo>
                                  <a:pt x="1507" y="3305"/>
                                </a:lnTo>
                                <a:lnTo>
                                  <a:pt x="1529" y="3292"/>
                                </a:lnTo>
                                <a:lnTo>
                                  <a:pt x="1552" y="3279"/>
                                </a:lnTo>
                                <a:lnTo>
                                  <a:pt x="1576" y="3268"/>
                                </a:lnTo>
                                <a:lnTo>
                                  <a:pt x="1600" y="3259"/>
                                </a:lnTo>
                                <a:lnTo>
                                  <a:pt x="1624" y="3249"/>
                                </a:lnTo>
                                <a:lnTo>
                                  <a:pt x="1673" y="3230"/>
                                </a:lnTo>
                                <a:lnTo>
                                  <a:pt x="1679" y="3224"/>
                                </a:lnTo>
                                <a:lnTo>
                                  <a:pt x="1685" y="3218"/>
                                </a:lnTo>
                                <a:lnTo>
                                  <a:pt x="1689" y="3211"/>
                                </a:lnTo>
                                <a:lnTo>
                                  <a:pt x="1691" y="3204"/>
                                </a:lnTo>
                                <a:lnTo>
                                  <a:pt x="1692" y="3197"/>
                                </a:lnTo>
                                <a:lnTo>
                                  <a:pt x="1691" y="3189"/>
                                </a:lnTo>
                                <a:lnTo>
                                  <a:pt x="1690" y="3181"/>
                                </a:lnTo>
                                <a:lnTo>
                                  <a:pt x="1688" y="3174"/>
                                </a:lnTo>
                                <a:lnTo>
                                  <a:pt x="1682" y="3159"/>
                                </a:lnTo>
                                <a:lnTo>
                                  <a:pt x="1673" y="3143"/>
                                </a:lnTo>
                                <a:lnTo>
                                  <a:pt x="1663" y="3129"/>
                                </a:lnTo>
                                <a:lnTo>
                                  <a:pt x="1654" y="3117"/>
                                </a:lnTo>
                                <a:lnTo>
                                  <a:pt x="1640" y="3101"/>
                                </a:lnTo>
                                <a:lnTo>
                                  <a:pt x="1625" y="3085"/>
                                </a:lnTo>
                                <a:lnTo>
                                  <a:pt x="1596" y="3055"/>
                                </a:lnTo>
                                <a:lnTo>
                                  <a:pt x="1564" y="3026"/>
                                </a:lnTo>
                                <a:lnTo>
                                  <a:pt x="1532" y="3000"/>
                                </a:lnTo>
                                <a:lnTo>
                                  <a:pt x="1497" y="2975"/>
                                </a:lnTo>
                                <a:lnTo>
                                  <a:pt x="1462" y="2951"/>
                                </a:lnTo>
                                <a:lnTo>
                                  <a:pt x="1426" y="2928"/>
                                </a:lnTo>
                                <a:lnTo>
                                  <a:pt x="1389" y="2908"/>
                                </a:lnTo>
                                <a:lnTo>
                                  <a:pt x="1352" y="2887"/>
                                </a:lnTo>
                                <a:lnTo>
                                  <a:pt x="1314" y="2867"/>
                                </a:lnTo>
                                <a:lnTo>
                                  <a:pt x="1237" y="2829"/>
                                </a:lnTo>
                                <a:lnTo>
                                  <a:pt x="1160" y="2793"/>
                                </a:lnTo>
                                <a:lnTo>
                                  <a:pt x="1084" y="2756"/>
                                </a:lnTo>
                                <a:lnTo>
                                  <a:pt x="1029" y="2727"/>
                                </a:lnTo>
                                <a:lnTo>
                                  <a:pt x="977" y="2697"/>
                                </a:lnTo>
                                <a:lnTo>
                                  <a:pt x="925" y="2664"/>
                                </a:lnTo>
                                <a:lnTo>
                                  <a:pt x="874" y="2630"/>
                                </a:lnTo>
                                <a:lnTo>
                                  <a:pt x="823" y="2596"/>
                                </a:lnTo>
                                <a:lnTo>
                                  <a:pt x="774" y="2560"/>
                                </a:lnTo>
                                <a:lnTo>
                                  <a:pt x="725" y="2522"/>
                                </a:lnTo>
                                <a:lnTo>
                                  <a:pt x="678" y="2484"/>
                                </a:lnTo>
                                <a:lnTo>
                                  <a:pt x="632" y="2443"/>
                                </a:lnTo>
                                <a:lnTo>
                                  <a:pt x="586" y="2402"/>
                                </a:lnTo>
                                <a:lnTo>
                                  <a:pt x="541" y="2360"/>
                                </a:lnTo>
                                <a:lnTo>
                                  <a:pt x="498" y="2317"/>
                                </a:lnTo>
                                <a:lnTo>
                                  <a:pt x="456" y="2273"/>
                                </a:lnTo>
                                <a:lnTo>
                                  <a:pt x="414" y="2227"/>
                                </a:lnTo>
                                <a:lnTo>
                                  <a:pt x="374" y="2181"/>
                                </a:lnTo>
                                <a:lnTo>
                                  <a:pt x="335" y="2135"/>
                                </a:lnTo>
                                <a:lnTo>
                                  <a:pt x="301" y="2090"/>
                                </a:lnTo>
                                <a:lnTo>
                                  <a:pt x="267" y="2046"/>
                                </a:lnTo>
                                <a:lnTo>
                                  <a:pt x="236" y="1999"/>
                                </a:lnTo>
                                <a:lnTo>
                                  <a:pt x="206" y="1952"/>
                                </a:lnTo>
                                <a:lnTo>
                                  <a:pt x="176" y="1903"/>
                                </a:lnTo>
                                <a:lnTo>
                                  <a:pt x="148" y="1854"/>
                                </a:lnTo>
                                <a:lnTo>
                                  <a:pt x="123" y="1804"/>
                                </a:lnTo>
                                <a:lnTo>
                                  <a:pt x="99" y="1753"/>
                                </a:lnTo>
                                <a:lnTo>
                                  <a:pt x="77" y="1701"/>
                                </a:lnTo>
                                <a:lnTo>
                                  <a:pt x="58" y="1649"/>
                                </a:lnTo>
                                <a:lnTo>
                                  <a:pt x="49" y="1623"/>
                                </a:lnTo>
                                <a:lnTo>
                                  <a:pt x="41" y="1596"/>
                                </a:lnTo>
                                <a:lnTo>
                                  <a:pt x="34" y="1568"/>
                                </a:lnTo>
                                <a:lnTo>
                                  <a:pt x="27" y="1541"/>
                                </a:lnTo>
                                <a:lnTo>
                                  <a:pt x="21" y="1514"/>
                                </a:lnTo>
                                <a:lnTo>
                                  <a:pt x="16" y="1487"/>
                                </a:lnTo>
                                <a:lnTo>
                                  <a:pt x="11" y="1459"/>
                                </a:lnTo>
                                <a:lnTo>
                                  <a:pt x="8" y="1431"/>
                                </a:lnTo>
                                <a:lnTo>
                                  <a:pt x="4" y="1403"/>
                                </a:lnTo>
                                <a:lnTo>
                                  <a:pt x="2" y="1375"/>
                                </a:lnTo>
                                <a:lnTo>
                                  <a:pt x="1" y="1347"/>
                                </a:lnTo>
                                <a:lnTo>
                                  <a:pt x="0" y="1318"/>
                                </a:lnTo>
                                <a:lnTo>
                                  <a:pt x="1" y="1286"/>
                                </a:lnTo>
                                <a:lnTo>
                                  <a:pt x="4" y="1252"/>
                                </a:lnTo>
                                <a:lnTo>
                                  <a:pt x="8" y="1217"/>
                                </a:lnTo>
                                <a:lnTo>
                                  <a:pt x="12" y="1184"/>
                                </a:lnTo>
                                <a:lnTo>
                                  <a:pt x="19" y="1150"/>
                                </a:lnTo>
                                <a:lnTo>
                                  <a:pt x="26" y="1116"/>
                                </a:lnTo>
                                <a:lnTo>
                                  <a:pt x="35" y="1084"/>
                                </a:lnTo>
                                <a:lnTo>
                                  <a:pt x="47" y="1051"/>
                                </a:lnTo>
                                <a:lnTo>
                                  <a:pt x="60" y="1021"/>
                                </a:lnTo>
                                <a:lnTo>
                                  <a:pt x="75" y="990"/>
                                </a:lnTo>
                                <a:lnTo>
                                  <a:pt x="83" y="976"/>
                                </a:lnTo>
                                <a:lnTo>
                                  <a:pt x="92" y="962"/>
                                </a:lnTo>
                                <a:lnTo>
                                  <a:pt x="101" y="948"/>
                                </a:lnTo>
                                <a:lnTo>
                                  <a:pt x="112" y="935"/>
                                </a:lnTo>
                                <a:lnTo>
                                  <a:pt x="123" y="923"/>
                                </a:lnTo>
                                <a:lnTo>
                                  <a:pt x="134" y="910"/>
                                </a:lnTo>
                                <a:lnTo>
                                  <a:pt x="146" y="899"/>
                                </a:lnTo>
                                <a:lnTo>
                                  <a:pt x="159" y="887"/>
                                </a:lnTo>
                                <a:lnTo>
                                  <a:pt x="172" y="877"/>
                                </a:lnTo>
                                <a:lnTo>
                                  <a:pt x="186" y="867"/>
                                </a:lnTo>
                                <a:lnTo>
                                  <a:pt x="201" y="858"/>
                                </a:lnTo>
                                <a:lnTo>
                                  <a:pt x="217" y="849"/>
                                </a:lnTo>
                                <a:lnTo>
                                  <a:pt x="215" y="829"/>
                                </a:lnTo>
                                <a:lnTo>
                                  <a:pt x="214" y="811"/>
                                </a:lnTo>
                                <a:lnTo>
                                  <a:pt x="215" y="791"/>
                                </a:lnTo>
                                <a:lnTo>
                                  <a:pt x="217" y="772"/>
                                </a:lnTo>
                                <a:lnTo>
                                  <a:pt x="221" y="753"/>
                                </a:lnTo>
                                <a:lnTo>
                                  <a:pt x="225" y="735"/>
                                </a:lnTo>
                                <a:lnTo>
                                  <a:pt x="231" y="716"/>
                                </a:lnTo>
                                <a:lnTo>
                                  <a:pt x="237" y="698"/>
                                </a:lnTo>
                                <a:lnTo>
                                  <a:pt x="245" y="680"/>
                                </a:lnTo>
                                <a:lnTo>
                                  <a:pt x="253" y="663"/>
                                </a:lnTo>
                                <a:lnTo>
                                  <a:pt x="263" y="647"/>
                                </a:lnTo>
                                <a:lnTo>
                                  <a:pt x="274" y="631"/>
                                </a:lnTo>
                                <a:lnTo>
                                  <a:pt x="286" y="616"/>
                                </a:lnTo>
                                <a:lnTo>
                                  <a:pt x="299" y="601"/>
                                </a:lnTo>
                                <a:lnTo>
                                  <a:pt x="312" y="588"/>
                                </a:lnTo>
                                <a:lnTo>
                                  <a:pt x="327" y="575"/>
                                </a:lnTo>
                                <a:lnTo>
                                  <a:pt x="353" y="554"/>
                                </a:lnTo>
                                <a:lnTo>
                                  <a:pt x="381" y="536"/>
                                </a:lnTo>
                                <a:lnTo>
                                  <a:pt x="409" y="519"/>
                                </a:lnTo>
                                <a:lnTo>
                                  <a:pt x="438" y="505"/>
                                </a:lnTo>
                                <a:lnTo>
                                  <a:pt x="469" y="493"/>
                                </a:lnTo>
                                <a:lnTo>
                                  <a:pt x="500" y="484"/>
                                </a:lnTo>
                                <a:lnTo>
                                  <a:pt x="532" y="475"/>
                                </a:lnTo>
                                <a:lnTo>
                                  <a:pt x="564" y="468"/>
                                </a:lnTo>
                                <a:lnTo>
                                  <a:pt x="597" y="464"/>
                                </a:lnTo>
                                <a:lnTo>
                                  <a:pt x="629" y="461"/>
                                </a:lnTo>
                                <a:lnTo>
                                  <a:pt x="663" y="460"/>
                                </a:lnTo>
                                <a:lnTo>
                                  <a:pt x="696" y="460"/>
                                </a:lnTo>
                                <a:lnTo>
                                  <a:pt x="729" y="462"/>
                                </a:lnTo>
                                <a:lnTo>
                                  <a:pt x="762" y="466"/>
                                </a:lnTo>
                                <a:lnTo>
                                  <a:pt x="795" y="471"/>
                                </a:lnTo>
                                <a:lnTo>
                                  <a:pt x="826" y="477"/>
                                </a:lnTo>
                                <a:lnTo>
                                  <a:pt x="853" y="485"/>
                                </a:lnTo>
                                <a:lnTo>
                                  <a:pt x="879" y="493"/>
                                </a:lnTo>
                                <a:lnTo>
                                  <a:pt x="904" y="504"/>
                                </a:lnTo>
                                <a:lnTo>
                                  <a:pt x="931" y="516"/>
                                </a:lnTo>
                                <a:lnTo>
                                  <a:pt x="954" y="529"/>
                                </a:lnTo>
                                <a:lnTo>
                                  <a:pt x="978" y="544"/>
                                </a:lnTo>
                                <a:lnTo>
                                  <a:pt x="1000" y="561"/>
                                </a:lnTo>
                                <a:lnTo>
                                  <a:pt x="1022" y="578"/>
                                </a:lnTo>
                                <a:lnTo>
                                  <a:pt x="1041" y="598"/>
                                </a:lnTo>
                                <a:lnTo>
                                  <a:pt x="1060" y="617"/>
                                </a:lnTo>
                                <a:lnTo>
                                  <a:pt x="1077" y="639"/>
                                </a:lnTo>
                                <a:lnTo>
                                  <a:pt x="1091" y="662"/>
                                </a:lnTo>
                                <a:lnTo>
                                  <a:pt x="1104" y="687"/>
                                </a:lnTo>
                                <a:lnTo>
                                  <a:pt x="1116" y="712"/>
                                </a:lnTo>
                                <a:lnTo>
                                  <a:pt x="1125" y="738"/>
                                </a:lnTo>
                                <a:lnTo>
                                  <a:pt x="1128" y="752"/>
                                </a:lnTo>
                                <a:lnTo>
                                  <a:pt x="1131" y="766"/>
                                </a:lnTo>
                                <a:lnTo>
                                  <a:pt x="1172" y="779"/>
                                </a:lnTo>
                                <a:lnTo>
                                  <a:pt x="1211" y="793"/>
                                </a:lnTo>
                                <a:lnTo>
                                  <a:pt x="1251" y="809"/>
                                </a:lnTo>
                                <a:lnTo>
                                  <a:pt x="1290" y="825"/>
                                </a:lnTo>
                                <a:lnTo>
                                  <a:pt x="1369" y="858"/>
                                </a:lnTo>
                                <a:lnTo>
                                  <a:pt x="1446" y="892"/>
                                </a:lnTo>
                                <a:lnTo>
                                  <a:pt x="1436" y="822"/>
                                </a:lnTo>
                                <a:lnTo>
                                  <a:pt x="1427" y="750"/>
                                </a:lnTo>
                                <a:lnTo>
                                  <a:pt x="1410" y="606"/>
                                </a:lnTo>
                                <a:lnTo>
                                  <a:pt x="1388" y="608"/>
                                </a:lnTo>
                                <a:lnTo>
                                  <a:pt x="1366" y="608"/>
                                </a:lnTo>
                                <a:lnTo>
                                  <a:pt x="1345" y="605"/>
                                </a:lnTo>
                                <a:lnTo>
                                  <a:pt x="1323" y="603"/>
                                </a:lnTo>
                                <a:lnTo>
                                  <a:pt x="1301" y="599"/>
                                </a:lnTo>
                                <a:lnTo>
                                  <a:pt x="1279" y="593"/>
                                </a:lnTo>
                                <a:lnTo>
                                  <a:pt x="1259" y="586"/>
                                </a:lnTo>
                                <a:lnTo>
                                  <a:pt x="1239" y="578"/>
                                </a:lnTo>
                                <a:lnTo>
                                  <a:pt x="1220" y="568"/>
                                </a:lnTo>
                                <a:lnTo>
                                  <a:pt x="1200" y="558"/>
                                </a:lnTo>
                                <a:lnTo>
                                  <a:pt x="1183" y="546"/>
                                </a:lnTo>
                                <a:lnTo>
                                  <a:pt x="1165" y="531"/>
                                </a:lnTo>
                                <a:lnTo>
                                  <a:pt x="1149" y="517"/>
                                </a:lnTo>
                                <a:lnTo>
                                  <a:pt x="1135" y="501"/>
                                </a:lnTo>
                                <a:lnTo>
                                  <a:pt x="1121" y="484"/>
                                </a:lnTo>
                                <a:lnTo>
                                  <a:pt x="1109" y="465"/>
                                </a:lnTo>
                                <a:lnTo>
                                  <a:pt x="1102" y="453"/>
                                </a:lnTo>
                                <a:lnTo>
                                  <a:pt x="1096" y="442"/>
                                </a:lnTo>
                                <a:lnTo>
                                  <a:pt x="1084" y="418"/>
                                </a:lnTo>
                                <a:lnTo>
                                  <a:pt x="1075" y="393"/>
                                </a:lnTo>
                                <a:lnTo>
                                  <a:pt x="1069" y="367"/>
                                </a:lnTo>
                                <a:lnTo>
                                  <a:pt x="1064" y="341"/>
                                </a:lnTo>
                                <a:lnTo>
                                  <a:pt x="1062" y="315"/>
                                </a:lnTo>
                                <a:lnTo>
                                  <a:pt x="1063" y="289"/>
                                </a:lnTo>
                                <a:lnTo>
                                  <a:pt x="1065" y="263"/>
                                </a:lnTo>
                                <a:lnTo>
                                  <a:pt x="1070" y="237"/>
                                </a:lnTo>
                                <a:lnTo>
                                  <a:pt x="1076" y="211"/>
                                </a:lnTo>
                                <a:lnTo>
                                  <a:pt x="1086" y="186"/>
                                </a:lnTo>
                                <a:lnTo>
                                  <a:pt x="1097" y="162"/>
                                </a:lnTo>
                                <a:lnTo>
                                  <a:pt x="1110" y="139"/>
                                </a:lnTo>
                                <a:lnTo>
                                  <a:pt x="1125" y="118"/>
                                </a:lnTo>
                                <a:lnTo>
                                  <a:pt x="1134" y="108"/>
                                </a:lnTo>
                                <a:lnTo>
                                  <a:pt x="1142" y="98"/>
                                </a:lnTo>
                                <a:lnTo>
                                  <a:pt x="1152" y="89"/>
                                </a:lnTo>
                                <a:lnTo>
                                  <a:pt x="1162" y="79"/>
                                </a:lnTo>
                                <a:close/>
                                <a:moveTo>
                                  <a:pt x="925" y="1586"/>
                                </a:moveTo>
                                <a:lnTo>
                                  <a:pt x="925" y="1586"/>
                                </a:lnTo>
                                <a:lnTo>
                                  <a:pt x="917" y="1609"/>
                                </a:lnTo>
                                <a:lnTo>
                                  <a:pt x="912" y="1631"/>
                                </a:lnTo>
                                <a:lnTo>
                                  <a:pt x="910" y="1654"/>
                                </a:lnTo>
                                <a:lnTo>
                                  <a:pt x="909" y="1677"/>
                                </a:lnTo>
                                <a:lnTo>
                                  <a:pt x="910" y="1700"/>
                                </a:lnTo>
                                <a:lnTo>
                                  <a:pt x="913" y="1723"/>
                                </a:lnTo>
                                <a:lnTo>
                                  <a:pt x="917" y="1746"/>
                                </a:lnTo>
                                <a:lnTo>
                                  <a:pt x="924" y="1768"/>
                                </a:lnTo>
                                <a:lnTo>
                                  <a:pt x="932" y="1790"/>
                                </a:lnTo>
                                <a:lnTo>
                                  <a:pt x="940" y="1813"/>
                                </a:lnTo>
                                <a:lnTo>
                                  <a:pt x="950" y="1834"/>
                                </a:lnTo>
                                <a:lnTo>
                                  <a:pt x="961" y="1855"/>
                                </a:lnTo>
                                <a:lnTo>
                                  <a:pt x="972" y="1876"/>
                                </a:lnTo>
                                <a:lnTo>
                                  <a:pt x="984" y="1897"/>
                                </a:lnTo>
                                <a:lnTo>
                                  <a:pt x="1009" y="1935"/>
                                </a:lnTo>
                                <a:lnTo>
                                  <a:pt x="1039" y="1976"/>
                                </a:lnTo>
                                <a:lnTo>
                                  <a:pt x="1071" y="2015"/>
                                </a:lnTo>
                                <a:lnTo>
                                  <a:pt x="1104" y="2053"/>
                                </a:lnTo>
                                <a:lnTo>
                                  <a:pt x="1139" y="2090"/>
                                </a:lnTo>
                                <a:lnTo>
                                  <a:pt x="1176" y="2125"/>
                                </a:lnTo>
                                <a:lnTo>
                                  <a:pt x="1213" y="2160"/>
                                </a:lnTo>
                                <a:lnTo>
                                  <a:pt x="1252" y="2192"/>
                                </a:lnTo>
                                <a:lnTo>
                                  <a:pt x="1291" y="2224"/>
                                </a:lnTo>
                                <a:lnTo>
                                  <a:pt x="1332" y="2254"/>
                                </a:lnTo>
                                <a:lnTo>
                                  <a:pt x="1373" y="2285"/>
                                </a:lnTo>
                                <a:lnTo>
                                  <a:pt x="1415" y="2313"/>
                                </a:lnTo>
                                <a:lnTo>
                                  <a:pt x="1458" y="2341"/>
                                </a:lnTo>
                                <a:lnTo>
                                  <a:pt x="1501" y="2367"/>
                                </a:lnTo>
                                <a:lnTo>
                                  <a:pt x="1545" y="2393"/>
                                </a:lnTo>
                                <a:lnTo>
                                  <a:pt x="1589" y="2419"/>
                                </a:lnTo>
                                <a:lnTo>
                                  <a:pt x="1634" y="2443"/>
                                </a:lnTo>
                                <a:lnTo>
                                  <a:pt x="1540" y="1683"/>
                                </a:lnTo>
                                <a:lnTo>
                                  <a:pt x="1517" y="1669"/>
                                </a:lnTo>
                                <a:lnTo>
                                  <a:pt x="1496" y="1656"/>
                                </a:lnTo>
                                <a:lnTo>
                                  <a:pt x="1474" y="1642"/>
                                </a:lnTo>
                                <a:lnTo>
                                  <a:pt x="1452" y="1628"/>
                                </a:lnTo>
                                <a:lnTo>
                                  <a:pt x="1411" y="1598"/>
                                </a:lnTo>
                                <a:lnTo>
                                  <a:pt x="1370" y="1566"/>
                                </a:lnTo>
                                <a:lnTo>
                                  <a:pt x="1328" y="1536"/>
                                </a:lnTo>
                                <a:lnTo>
                                  <a:pt x="1287" y="1505"/>
                                </a:lnTo>
                                <a:lnTo>
                                  <a:pt x="1265" y="1491"/>
                                </a:lnTo>
                                <a:lnTo>
                                  <a:pt x="1244" y="1477"/>
                                </a:lnTo>
                                <a:lnTo>
                                  <a:pt x="1221" y="1465"/>
                                </a:lnTo>
                                <a:lnTo>
                                  <a:pt x="1198" y="1453"/>
                                </a:lnTo>
                                <a:lnTo>
                                  <a:pt x="1188" y="1448"/>
                                </a:lnTo>
                                <a:lnTo>
                                  <a:pt x="1177" y="1444"/>
                                </a:lnTo>
                                <a:lnTo>
                                  <a:pt x="1167" y="1441"/>
                                </a:lnTo>
                                <a:lnTo>
                                  <a:pt x="1157" y="1439"/>
                                </a:lnTo>
                                <a:lnTo>
                                  <a:pt x="1147" y="1437"/>
                                </a:lnTo>
                                <a:lnTo>
                                  <a:pt x="1136" y="1436"/>
                                </a:lnTo>
                                <a:lnTo>
                                  <a:pt x="1126" y="1436"/>
                                </a:lnTo>
                                <a:lnTo>
                                  <a:pt x="1115" y="1436"/>
                                </a:lnTo>
                                <a:lnTo>
                                  <a:pt x="1096" y="1439"/>
                                </a:lnTo>
                                <a:lnTo>
                                  <a:pt x="1075" y="1444"/>
                                </a:lnTo>
                                <a:lnTo>
                                  <a:pt x="1056" y="1452"/>
                                </a:lnTo>
                                <a:lnTo>
                                  <a:pt x="1037" y="1462"/>
                                </a:lnTo>
                                <a:lnTo>
                                  <a:pt x="1019" y="1473"/>
                                </a:lnTo>
                                <a:lnTo>
                                  <a:pt x="1002" y="1486"/>
                                </a:lnTo>
                                <a:lnTo>
                                  <a:pt x="986" y="1500"/>
                                </a:lnTo>
                                <a:lnTo>
                                  <a:pt x="971" y="1515"/>
                                </a:lnTo>
                                <a:lnTo>
                                  <a:pt x="957" y="1533"/>
                                </a:lnTo>
                                <a:lnTo>
                                  <a:pt x="945" y="1550"/>
                                </a:lnTo>
                                <a:lnTo>
                                  <a:pt x="934" y="1567"/>
                                </a:lnTo>
                                <a:lnTo>
                                  <a:pt x="925" y="1586"/>
                                </a:lnTo>
                                <a:close/>
                                <a:moveTo>
                                  <a:pt x="6110" y="1456"/>
                                </a:moveTo>
                                <a:lnTo>
                                  <a:pt x="6110" y="1456"/>
                                </a:lnTo>
                                <a:lnTo>
                                  <a:pt x="6088" y="1468"/>
                                </a:lnTo>
                                <a:lnTo>
                                  <a:pt x="6065" y="1481"/>
                                </a:lnTo>
                                <a:lnTo>
                                  <a:pt x="6045" y="1494"/>
                                </a:lnTo>
                                <a:lnTo>
                                  <a:pt x="6023" y="1509"/>
                                </a:lnTo>
                                <a:lnTo>
                                  <a:pt x="5983" y="1538"/>
                                </a:lnTo>
                                <a:lnTo>
                                  <a:pt x="5941" y="1568"/>
                                </a:lnTo>
                                <a:lnTo>
                                  <a:pt x="5901" y="1599"/>
                                </a:lnTo>
                                <a:lnTo>
                                  <a:pt x="5861" y="1629"/>
                                </a:lnTo>
                                <a:lnTo>
                                  <a:pt x="5840" y="1643"/>
                                </a:lnTo>
                                <a:lnTo>
                                  <a:pt x="5818" y="1658"/>
                                </a:lnTo>
                                <a:lnTo>
                                  <a:pt x="5797" y="1671"/>
                                </a:lnTo>
                                <a:lnTo>
                                  <a:pt x="5775" y="1683"/>
                                </a:lnTo>
                                <a:lnTo>
                                  <a:pt x="5751" y="1873"/>
                                </a:lnTo>
                                <a:lnTo>
                                  <a:pt x="5727" y="2063"/>
                                </a:lnTo>
                                <a:lnTo>
                                  <a:pt x="5683" y="2443"/>
                                </a:lnTo>
                                <a:lnTo>
                                  <a:pt x="5743" y="2410"/>
                                </a:lnTo>
                                <a:lnTo>
                                  <a:pt x="5804" y="2374"/>
                                </a:lnTo>
                                <a:lnTo>
                                  <a:pt x="5863" y="2337"/>
                                </a:lnTo>
                                <a:lnTo>
                                  <a:pt x="5922" y="2298"/>
                                </a:lnTo>
                                <a:lnTo>
                                  <a:pt x="5979" y="2258"/>
                                </a:lnTo>
                                <a:lnTo>
                                  <a:pt x="6008" y="2236"/>
                                </a:lnTo>
                                <a:lnTo>
                                  <a:pt x="6035" y="2214"/>
                                </a:lnTo>
                                <a:lnTo>
                                  <a:pt x="6063" y="2192"/>
                                </a:lnTo>
                                <a:lnTo>
                                  <a:pt x="6089" y="2169"/>
                                </a:lnTo>
                                <a:lnTo>
                                  <a:pt x="6116" y="2147"/>
                                </a:lnTo>
                                <a:lnTo>
                                  <a:pt x="6141" y="2123"/>
                                </a:lnTo>
                                <a:lnTo>
                                  <a:pt x="6186" y="2078"/>
                                </a:lnTo>
                                <a:lnTo>
                                  <a:pt x="6208" y="2055"/>
                                </a:lnTo>
                                <a:lnTo>
                                  <a:pt x="6229" y="2033"/>
                                </a:lnTo>
                                <a:lnTo>
                                  <a:pt x="6250" y="2009"/>
                                </a:lnTo>
                                <a:lnTo>
                                  <a:pt x="6271" y="1984"/>
                                </a:lnTo>
                                <a:lnTo>
                                  <a:pt x="6289" y="1959"/>
                                </a:lnTo>
                                <a:lnTo>
                                  <a:pt x="6308" y="1933"/>
                                </a:lnTo>
                                <a:lnTo>
                                  <a:pt x="6325" y="1906"/>
                                </a:lnTo>
                                <a:lnTo>
                                  <a:pt x="6341" y="1879"/>
                                </a:lnTo>
                                <a:lnTo>
                                  <a:pt x="6355" y="1851"/>
                                </a:lnTo>
                                <a:lnTo>
                                  <a:pt x="6368" y="1823"/>
                                </a:lnTo>
                                <a:lnTo>
                                  <a:pt x="6380" y="1793"/>
                                </a:lnTo>
                                <a:lnTo>
                                  <a:pt x="6390" y="1764"/>
                                </a:lnTo>
                                <a:lnTo>
                                  <a:pt x="6398" y="1734"/>
                                </a:lnTo>
                                <a:lnTo>
                                  <a:pt x="6404" y="1702"/>
                                </a:lnTo>
                                <a:lnTo>
                                  <a:pt x="6406" y="1688"/>
                                </a:lnTo>
                                <a:lnTo>
                                  <a:pt x="6406" y="1674"/>
                                </a:lnTo>
                                <a:lnTo>
                                  <a:pt x="6406" y="1659"/>
                                </a:lnTo>
                                <a:lnTo>
                                  <a:pt x="6405" y="1644"/>
                                </a:lnTo>
                                <a:lnTo>
                                  <a:pt x="6403" y="1630"/>
                                </a:lnTo>
                                <a:lnTo>
                                  <a:pt x="6400" y="1616"/>
                                </a:lnTo>
                                <a:lnTo>
                                  <a:pt x="6396" y="1602"/>
                                </a:lnTo>
                                <a:lnTo>
                                  <a:pt x="6390" y="1589"/>
                                </a:lnTo>
                                <a:lnTo>
                                  <a:pt x="6385" y="1575"/>
                                </a:lnTo>
                                <a:lnTo>
                                  <a:pt x="6378" y="1562"/>
                                </a:lnTo>
                                <a:lnTo>
                                  <a:pt x="6371" y="1550"/>
                                </a:lnTo>
                                <a:lnTo>
                                  <a:pt x="6362" y="1537"/>
                                </a:lnTo>
                                <a:lnTo>
                                  <a:pt x="6353" y="1525"/>
                                </a:lnTo>
                                <a:lnTo>
                                  <a:pt x="6343" y="1514"/>
                                </a:lnTo>
                                <a:lnTo>
                                  <a:pt x="6334" y="1503"/>
                                </a:lnTo>
                                <a:lnTo>
                                  <a:pt x="6323" y="1493"/>
                                </a:lnTo>
                                <a:lnTo>
                                  <a:pt x="6312" y="1484"/>
                                </a:lnTo>
                                <a:lnTo>
                                  <a:pt x="6300" y="1475"/>
                                </a:lnTo>
                                <a:lnTo>
                                  <a:pt x="6288" y="1467"/>
                                </a:lnTo>
                                <a:lnTo>
                                  <a:pt x="6276" y="1460"/>
                                </a:lnTo>
                                <a:lnTo>
                                  <a:pt x="6263" y="1453"/>
                                </a:lnTo>
                                <a:lnTo>
                                  <a:pt x="6250" y="1449"/>
                                </a:lnTo>
                                <a:lnTo>
                                  <a:pt x="6236" y="1444"/>
                                </a:lnTo>
                                <a:lnTo>
                                  <a:pt x="6223" y="1440"/>
                                </a:lnTo>
                                <a:lnTo>
                                  <a:pt x="6209" y="1438"/>
                                </a:lnTo>
                                <a:lnTo>
                                  <a:pt x="6195" y="1437"/>
                                </a:lnTo>
                                <a:lnTo>
                                  <a:pt x="6180" y="1437"/>
                                </a:lnTo>
                                <a:lnTo>
                                  <a:pt x="6166" y="1438"/>
                                </a:lnTo>
                                <a:lnTo>
                                  <a:pt x="6152" y="1441"/>
                                </a:lnTo>
                                <a:lnTo>
                                  <a:pt x="6138" y="1444"/>
                                </a:lnTo>
                                <a:lnTo>
                                  <a:pt x="6124" y="1450"/>
                                </a:lnTo>
                                <a:lnTo>
                                  <a:pt x="6110" y="1456"/>
                                </a:lnTo>
                                <a:close/>
                              </a:path>
                            </a:pathLst>
                          </a:custGeom>
                          <a:solidFill>
                            <a:srgbClr val="FFFFFF"/>
                          </a:solidFill>
                          <a:ln>
                            <a:noFill/>
                          </a:ln>
                        </wps:spPr>
                        <wps:bodyPr lIns="91440" tIns="45720" rIns="91440" bIns="900000" anchor="ctr">
                          <a:scene3d>
                            <a:camera prst="orthographicFront"/>
                            <a:lightRig rig="threePt" dir="t"/>
                          </a:scene3d>
                          <a:sp3d>
                            <a:contourClr>
                              <a:srgbClr val="FFFFFF"/>
                            </a:contourClr>
                          </a:sp3d>
                        </wps:bodyPr>
                      </wps:wsp>
                    </wpg:wgp>
                  </a:graphicData>
                </a:graphic>
              </wp:anchor>
            </w:drawing>
          </mc:Choice>
          <mc:Fallback>
            <w:pict>
              <v:group id="组合 9" o:spid="_x0000_s1026" o:spt="203" style="position:absolute;left:0pt;margin-left:0.75pt;margin-top:-23.95pt;height:841.9pt;width:594.6pt;mso-position-horizontal-relative:page;z-index:251679744;mso-width-relative:page;mso-height-relative:page;" coordorigin="0,1" coordsize="7551581,10691815" o:gfxdata="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">
                <o:lock v:ext="edit" aspectratio="f"/>
                <v:rect id="矩形 2" o:spid="_x0000_s1026" o:spt="1" style="position:absolute;left:-5182243;top:5183982;flip:y;height:323852;width:10691815;rotation:5898240f;v-text-anchor:middle;" fillcolor="#046A6A" filled="t" stroked="f" coordsize="21600,21600" o:gfxdata="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3SBHu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oundrect id="圆角矩形 7" o:spid="_x0000_s1026" o:spt="2" style="position:absolute;left:250194;top:323841;flip:y;height:384799;width:90171;v-text-anchor:middle;" fillcolor="#046A6A" filled="t" stroked="f" coordsize="21600,21600" arcsize="0.166666666666667" o:gfxdata="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JoKB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oundrect>
                <v:rect id="矩形 11" o:spid="_x0000_s1026" o:spt="1" style="position:absolute;left:492136;top:5257011;height:3861956;width:7020075;" filled="f" stroked="f" coordsize="21600,21600" o:gfxdata="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q7+K/&#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outlineLvl w:val="4"/>
                          <w:rPr>
                            <w:rFonts w:ascii="微软雅黑" w:hAnsi="微软雅黑" w:eastAsia="微软雅黑" w:cs="微软雅黑"/>
                            <w:b/>
                            <w:color w:val="003366"/>
                            <w:sz w:val="18"/>
                            <w:szCs w:val="18"/>
                          </w:rPr>
                        </w:pPr>
                        <w:r>
                          <w:rPr>
                            <w:rFonts w:hint="eastAsia" w:ascii="微软雅黑" w:hAnsi="微软雅黑" w:eastAsia="微软雅黑"/>
                            <w:b/>
                            <w:bCs/>
                            <w:color w:val="046A6A"/>
                            <w:kern w:val="24"/>
                            <w:sz w:val="18"/>
                            <w:szCs w:val="18"/>
                          </w:rPr>
                          <w:t>项目</w:t>
                        </w:r>
                        <w:r>
                          <w:rPr>
                            <w:rFonts w:hint="eastAsia" w:ascii="微软雅黑" w:hAnsi="微软雅黑" w:eastAsia="微软雅黑"/>
                            <w:b/>
                            <w:bCs/>
                            <w:color w:val="046A6A"/>
                            <w:kern w:val="24"/>
                            <w:sz w:val="18"/>
                            <w:szCs w:val="18"/>
                            <w:lang w:val="en-US" w:eastAsia="zh-CN"/>
                          </w:rPr>
                          <w:t>二</w:t>
                        </w:r>
                      </w:p>
                      <w:p>
                        <w:pPr>
                          <w:pStyle w:val="8"/>
                          <w:spacing w:line="240" w:lineRule="auto"/>
                          <w:ind w:firstLine="0" w:firstLineChars="0"/>
                          <w:rPr>
                            <w:rFonts w:ascii="微软雅黑" w:hAnsi="微软雅黑" w:eastAsia="微软雅黑"/>
                            <w:sz w:val="18"/>
                            <w:szCs w:val="18"/>
                          </w:rPr>
                        </w:pPr>
                        <w:r>
                          <w:rPr>
                            <w:rFonts w:hint="eastAsia" w:ascii="微软雅黑" w:hAnsi="微软雅黑" w:eastAsia="微软雅黑"/>
                            <w:b/>
                            <w:bCs/>
                            <w:color w:val="046A6A"/>
                            <w:kern w:val="24"/>
                            <w:sz w:val="18"/>
                            <w:szCs w:val="18"/>
                          </w:rPr>
                          <w:t>项目名称：</w:t>
                        </w:r>
                        <w:r>
                          <w:rPr>
                            <w:rFonts w:hint="eastAsia" w:ascii="微软雅黑" w:hAnsi="微软雅黑" w:eastAsia="微软雅黑" w:cs="微软雅黑"/>
                            <w:b w:val="0"/>
                            <w:bCs w:val="0"/>
                            <w:sz w:val="18"/>
                            <w:szCs w:val="18"/>
                          </w:rPr>
                          <w:t>日志分析</w:t>
                        </w:r>
                        <w:r>
                          <w:rPr>
                            <w:rFonts w:hint="eastAsia" w:ascii="微软雅黑" w:hAnsi="微软雅黑" w:eastAsia="微软雅黑" w:cs="微软雅黑"/>
                            <w:b w:val="0"/>
                            <w:bCs w:val="0"/>
                            <w:color w:val="000000"/>
                            <w:sz w:val="18"/>
                            <w:szCs w:val="18"/>
                          </w:rPr>
                          <w:br w:type="textWrapping"/>
                        </w:r>
                        <w:r>
                          <w:rPr>
                            <w:rFonts w:hint="eastAsia" w:ascii="微软雅黑" w:hAnsi="微软雅黑" w:eastAsia="微软雅黑"/>
                            <w:b/>
                            <w:bCs/>
                            <w:color w:val="046A6A"/>
                            <w:kern w:val="24"/>
                            <w:sz w:val="18"/>
                            <w:szCs w:val="18"/>
                          </w:rPr>
                          <w:t>软件架构：</w:t>
                        </w:r>
                        <w:r>
                          <w:rPr>
                            <w:rFonts w:hint="eastAsia" w:ascii="微软雅黑" w:hAnsi="微软雅黑" w:cs="微软雅黑"/>
                            <w:color w:val="000000"/>
                            <w:sz w:val="18"/>
                            <w:szCs w:val="18"/>
                            <w:lang w:val="en-US" w:eastAsia="zh-CN"/>
                          </w:rPr>
                          <w:t>F</w:t>
                        </w:r>
                        <w:r>
                          <w:rPr>
                            <w:rFonts w:hint="eastAsia" w:ascii="微软雅黑" w:hAnsi="微软雅黑" w:eastAsia="微软雅黑" w:cs="微软雅黑"/>
                            <w:color w:val="000000"/>
                            <w:sz w:val="18"/>
                            <w:szCs w:val="18"/>
                          </w:rPr>
                          <w:t>lume+</w:t>
                        </w:r>
                        <w:r>
                          <w:rPr>
                            <w:rFonts w:hint="eastAsia" w:ascii="微软雅黑" w:hAnsi="微软雅黑" w:cs="微软雅黑"/>
                            <w:color w:val="000000"/>
                            <w:sz w:val="18"/>
                            <w:szCs w:val="18"/>
                            <w:lang w:val="en-US" w:eastAsia="zh-CN"/>
                          </w:rPr>
                          <w:t>H</w:t>
                        </w:r>
                        <w:r>
                          <w:rPr>
                            <w:rFonts w:hint="eastAsia" w:ascii="微软雅黑" w:hAnsi="微软雅黑" w:eastAsia="微软雅黑" w:cs="微软雅黑"/>
                            <w:color w:val="000000"/>
                            <w:sz w:val="18"/>
                            <w:szCs w:val="18"/>
                          </w:rPr>
                          <w:t>adoop</w:t>
                        </w:r>
                        <w:r>
                          <w:rPr>
                            <w:rFonts w:hint="eastAsia" w:ascii="微软雅黑" w:hAnsi="微软雅黑" w:eastAsia="微软雅黑" w:cs="微软雅黑"/>
                            <w:b w:val="0"/>
                            <w:bCs w:val="0"/>
                            <w:sz w:val="18"/>
                            <w:szCs w:val="18"/>
                          </w:rPr>
                          <w:t>+</w:t>
                        </w:r>
                        <w:r>
                          <w:rPr>
                            <w:rFonts w:hint="eastAsia" w:ascii="微软雅黑" w:hAnsi="微软雅黑" w:cs="微软雅黑"/>
                            <w:b w:val="0"/>
                            <w:bCs w:val="0"/>
                            <w:sz w:val="18"/>
                            <w:szCs w:val="18"/>
                            <w:lang w:val="en-US" w:eastAsia="zh-CN"/>
                          </w:rPr>
                          <w:t>H</w:t>
                        </w:r>
                        <w:r>
                          <w:rPr>
                            <w:rFonts w:ascii="微软雅黑" w:hAnsi="微软雅黑" w:eastAsia="微软雅黑" w:cs="微软雅黑"/>
                            <w:b w:val="0"/>
                            <w:bCs w:val="0"/>
                            <w:sz w:val="18"/>
                            <w:szCs w:val="18"/>
                          </w:rPr>
                          <w:t>iv</w:t>
                        </w:r>
                        <w:r>
                          <w:rPr>
                            <w:rFonts w:ascii="微软雅黑" w:hAnsi="微软雅黑" w:eastAsia="微软雅黑" w:cs="微软雅黑"/>
                            <w:sz w:val="18"/>
                            <w:szCs w:val="18"/>
                          </w:rPr>
                          <w:t>e</w:t>
                        </w:r>
                        <w:r>
                          <w:rPr>
                            <w:rFonts w:hint="eastAsia" w:ascii="微软雅黑" w:hAnsi="微软雅黑" w:eastAsia="微软雅黑" w:cs="微软雅黑"/>
                            <w:sz w:val="18"/>
                            <w:szCs w:val="18"/>
                          </w:rPr>
                          <w:t>+</w:t>
                        </w:r>
                        <w:r>
                          <w:rPr>
                            <w:rFonts w:hint="eastAsia" w:ascii="微软雅黑" w:hAnsi="微软雅黑" w:cs="微软雅黑"/>
                            <w:sz w:val="18"/>
                            <w:szCs w:val="18"/>
                            <w:lang w:val="en-US" w:eastAsia="zh-CN"/>
                          </w:rPr>
                          <w:t>H</w:t>
                        </w:r>
                        <w:r>
                          <w:rPr>
                            <w:rFonts w:hint="eastAsia" w:ascii="微软雅黑" w:hAnsi="微软雅黑" w:eastAsia="微软雅黑" w:cs="微软雅黑"/>
                            <w:sz w:val="18"/>
                            <w:szCs w:val="18"/>
                          </w:rPr>
                          <w:t>base</w:t>
                        </w:r>
                        <w:r>
                          <w:rPr>
                            <w:rFonts w:ascii="微软雅黑" w:hAnsi="微软雅黑" w:eastAsia="微软雅黑" w:cs="微软雅黑"/>
                            <w:sz w:val="18"/>
                            <w:szCs w:val="18"/>
                          </w:rPr>
                          <w:t>+Mysql+Sqoop</w:t>
                        </w:r>
                        <w:r>
                          <w:rPr>
                            <w:rFonts w:hint="eastAsia" w:ascii="微软雅黑" w:hAnsi="微软雅黑" w:eastAsia="微软雅黑" w:cs="微软雅黑"/>
                            <w:color w:val="000000"/>
                            <w:sz w:val="18"/>
                            <w:szCs w:val="18"/>
                          </w:rPr>
                          <w:br w:type="textWrapping"/>
                        </w: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pStyle w:val="8"/>
                          <w:spacing w:line="240" w:lineRule="auto"/>
                          <w:ind w:firstLine="0" w:firstLineChars="0"/>
                          <w:rPr>
                            <w:rFonts w:hint="eastAsia"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.0</w:t>
                        </w:r>
                        <w:r>
                          <w:rPr>
                            <w:rFonts w:hint="eastAsia" w:ascii="微软雅黑" w:hAnsi="微软雅黑"/>
                            <w:sz w:val="18"/>
                            <w:szCs w:val="18"/>
                            <w:lang w:val="en-US" w:eastAsia="zh-CN"/>
                          </w:rPr>
                          <w:t>6</w:t>
                        </w:r>
                        <w:r>
                          <w:rPr>
                            <w:rFonts w:hint="eastAsia" w:ascii="微软雅黑" w:hAnsi="微软雅黑" w:eastAsia="微软雅黑"/>
                            <w:sz w:val="18"/>
                            <w:szCs w:val="18"/>
                            <w:lang w:val="en-US" w:eastAsia="zh-CN"/>
                          </w:rPr>
                          <w:t>-201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w:t>
                        </w:r>
                        <w:r>
                          <w:rPr>
                            <w:rFonts w:hint="eastAsia" w:ascii="微软雅黑" w:hAnsi="微软雅黑"/>
                            <w:sz w:val="18"/>
                            <w:szCs w:val="18"/>
                            <w:lang w:val="en-US" w:eastAsia="zh-CN"/>
                          </w:rPr>
                          <w:t>12</w:t>
                        </w:r>
                      </w:p>
                      <w:p>
                        <w:pPr>
                          <w:outlineLvl w:val="4"/>
                          <w:rPr>
                            <w:rFonts w:ascii="微软雅黑" w:hAnsi="微软雅黑" w:eastAsia="微软雅黑" w:cs="微软雅黑"/>
                            <w:color w:val="000000"/>
                            <w:sz w:val="18"/>
                            <w:szCs w:val="18"/>
                          </w:rPr>
                        </w:pPr>
                        <w:r>
                          <w:rPr>
                            <w:rFonts w:hint="eastAsia" w:ascii="微软雅黑" w:hAnsi="微软雅黑" w:eastAsia="微软雅黑"/>
                            <w:b/>
                            <w:bCs/>
                            <w:color w:val="046A6A"/>
                            <w:kern w:val="24"/>
                            <w:sz w:val="18"/>
                            <w:szCs w:val="18"/>
                          </w:rPr>
                          <w:t>项目描述：</w:t>
                        </w:r>
                      </w:p>
                      <w:p>
                        <w:pPr>
                          <w:ind w:firstLine="390"/>
                          <w:outlineLvl w:val="4"/>
                          <w:rPr>
                            <w:rFonts w:ascii="微软雅黑" w:hAnsi="微软雅黑" w:eastAsia="微软雅黑" w:cs="微软雅黑"/>
                            <w:sz w:val="18"/>
                            <w:szCs w:val="18"/>
                          </w:rPr>
                        </w:pPr>
                        <w:r>
                          <w:rPr>
                            <w:rFonts w:hint="eastAsia" w:ascii="微软雅黑" w:hAnsi="微软雅黑" w:eastAsia="微软雅黑" w:cs="微软雅黑"/>
                            <w:sz w:val="18"/>
                            <w:szCs w:val="18"/>
                          </w:rPr>
                          <w:t>通过分布式</w:t>
                        </w:r>
                        <w:r>
                          <w:rPr>
                            <w:rFonts w:hint="eastAsia" w:ascii="微软雅黑" w:hAnsi="微软雅黑" w:eastAsia="微软雅黑" w:cs="微软雅黑"/>
                            <w:sz w:val="18"/>
                            <w:szCs w:val="18"/>
                            <w:lang w:val="en-US" w:eastAsia="zh-CN"/>
                          </w:rPr>
                          <w:t>H</w:t>
                        </w:r>
                        <w:r>
                          <w:rPr>
                            <w:rFonts w:hint="eastAsia" w:ascii="微软雅黑" w:hAnsi="微软雅黑" w:eastAsia="微软雅黑" w:cs="微软雅黑"/>
                            <w:sz w:val="18"/>
                            <w:szCs w:val="18"/>
                          </w:rPr>
                          <w:t>adoop集群处理网站产生的大量日志分析出网站的流览量PV、访客数UV（包括新访客数、新访客比例）、</w:t>
                        </w:r>
                      </w:p>
                      <w:p>
                        <w:pPr>
                          <w:outlineLvl w:val="4"/>
                          <w:rPr>
                            <w:rFonts w:ascii="微软雅黑" w:hAnsi="微软雅黑" w:eastAsia="微软雅黑" w:cs="微软雅黑"/>
                            <w:sz w:val="18"/>
                            <w:szCs w:val="18"/>
                          </w:rPr>
                        </w:pPr>
                        <w:r>
                          <w:rPr>
                            <w:rFonts w:hint="eastAsia" w:ascii="微软雅黑" w:hAnsi="微软雅黑" w:eastAsia="微软雅黑" w:cs="微软雅黑"/>
                            <w:sz w:val="18"/>
                            <w:szCs w:val="18"/>
                          </w:rPr>
                          <w:t>访问的IP数、跳出率、平均访问时长/访问页数、重点用户等KPI供网站管理者分析网站使用</w:t>
                        </w:r>
                      </w:p>
                      <w:p>
                        <w:pPr>
                          <w:pStyle w:val="7"/>
                          <w:ind w:firstLine="0" w:firstLineChars="0"/>
                          <w:rPr>
                            <w:rFonts w:ascii="微软雅黑" w:hAnsi="微软雅黑" w:eastAsia="微软雅黑" w:cs="微软雅黑"/>
                            <w:color w:val="000000"/>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1、 主要负责</w:t>
                        </w:r>
                        <w:r>
                          <w:rPr>
                            <w:rFonts w:hint="eastAsia" w:ascii="微软雅黑" w:hAnsi="微软雅黑" w:eastAsia="微软雅黑" w:cs="微软雅黑"/>
                            <w:color w:val="000000"/>
                            <w:sz w:val="18"/>
                            <w:szCs w:val="18"/>
                            <w:lang w:val="en-US" w:eastAsia="zh-CN"/>
                          </w:rPr>
                          <w:t>M</w:t>
                        </w:r>
                        <w:r>
                          <w:rPr>
                            <w:rFonts w:hint="eastAsia" w:ascii="微软雅黑" w:hAnsi="微软雅黑" w:eastAsia="微软雅黑" w:cs="微软雅黑"/>
                            <w:color w:val="000000"/>
                            <w:sz w:val="18"/>
                            <w:szCs w:val="18"/>
                          </w:rPr>
                          <w:t>ap</w:t>
                        </w:r>
                        <w:r>
                          <w:rPr>
                            <w:rFonts w:hint="eastAsia" w:ascii="微软雅黑" w:hAnsi="微软雅黑" w:eastAsia="微软雅黑" w:cs="微软雅黑"/>
                            <w:color w:val="000000"/>
                            <w:sz w:val="18"/>
                            <w:szCs w:val="18"/>
                            <w:lang w:val="en-US" w:eastAsia="zh-CN"/>
                          </w:rPr>
                          <w:t>R</w:t>
                        </w:r>
                        <w:r>
                          <w:rPr>
                            <w:rFonts w:hint="eastAsia" w:ascii="微软雅黑" w:hAnsi="微软雅黑" w:eastAsia="微软雅黑" w:cs="微软雅黑"/>
                            <w:color w:val="000000"/>
                            <w:sz w:val="18"/>
                            <w:szCs w:val="18"/>
                          </w:rPr>
                          <w:t>educe的开发</w:t>
                        </w:r>
                      </w:p>
                      <w:p>
                        <w:pPr>
                          <w:pStyle w:val="7"/>
                          <w:ind w:firstLineChars="0"/>
                          <w:rPr>
                            <w:rFonts w:ascii="微软雅黑" w:hAnsi="微软雅黑" w:eastAsia="微软雅黑" w:cs="微软雅黑"/>
                            <w:b/>
                            <w:color w:val="003366"/>
                            <w:sz w:val="18"/>
                            <w:szCs w:val="18"/>
                          </w:rPr>
                        </w:pPr>
                        <w:r>
                          <w:rPr>
                            <w:rFonts w:hint="eastAsia" w:ascii="微软雅黑" w:hAnsi="微软雅黑" w:eastAsia="微软雅黑" w:cs="微软雅黑"/>
                            <w:color w:val="000000"/>
                            <w:sz w:val="18"/>
                            <w:szCs w:val="18"/>
                          </w:rPr>
                          <w:t>2、 参与数据同步的技术的研发</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3、 参与在测试集群上调试项目</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技术描述：</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1</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使用</w:t>
                        </w:r>
                        <w:r>
                          <w:rPr>
                            <w:rFonts w:hint="eastAsia" w:ascii="微软雅黑" w:hAnsi="微软雅黑" w:eastAsia="微软雅黑" w:cs="微软雅黑"/>
                            <w:sz w:val="18"/>
                            <w:szCs w:val="18"/>
                            <w:lang w:val="en-US" w:eastAsia="zh-CN"/>
                          </w:rPr>
                          <w:t>F</w:t>
                        </w:r>
                        <w:r>
                          <w:rPr>
                            <w:rFonts w:hint="eastAsia" w:ascii="微软雅黑" w:hAnsi="微软雅黑" w:eastAsia="微软雅黑" w:cs="微软雅黑"/>
                            <w:sz w:val="18"/>
                            <w:szCs w:val="18"/>
                          </w:rPr>
                          <w:t>lume收集日志数据，通过HDFS</w:t>
                        </w:r>
                        <w:r>
                          <w:rPr>
                            <w:rFonts w:hint="eastAsia" w:ascii="微软雅黑" w:hAnsi="微软雅黑" w:eastAsia="微软雅黑" w:cs="微软雅黑"/>
                            <w:sz w:val="18"/>
                            <w:szCs w:val="18"/>
                            <w:lang w:val="en-US" w:eastAsia="zh-CN"/>
                          </w:rPr>
                          <w:t>把</w:t>
                        </w:r>
                        <w:r>
                          <w:rPr>
                            <w:rFonts w:hint="eastAsia" w:ascii="微软雅黑" w:hAnsi="微软雅黑" w:eastAsia="微软雅黑" w:cs="微软雅黑"/>
                            <w:sz w:val="18"/>
                            <w:szCs w:val="18"/>
                          </w:rPr>
                          <w:t>日志数据导入到</w:t>
                        </w:r>
                        <w:r>
                          <w:rPr>
                            <w:rFonts w:hint="eastAsia" w:ascii="微软雅黑" w:hAnsi="微软雅黑" w:eastAsia="微软雅黑" w:cs="微软雅黑"/>
                            <w:sz w:val="18"/>
                            <w:szCs w:val="18"/>
                            <w:lang w:val="en-US" w:eastAsia="zh-CN"/>
                          </w:rPr>
                          <w:t>H</w:t>
                        </w:r>
                        <w:r>
                          <w:rPr>
                            <w:rFonts w:hint="eastAsia" w:ascii="微软雅黑" w:hAnsi="微软雅黑" w:eastAsia="微软雅黑" w:cs="微软雅黑"/>
                            <w:sz w:val="18"/>
                            <w:szCs w:val="18"/>
                          </w:rPr>
                          <w:t>dfs中</w:t>
                        </w:r>
                        <w:r>
                          <w:rPr>
                            <w:rFonts w:ascii="微软雅黑" w:hAnsi="微软雅黑" w:eastAsia="微软雅黑" w:cs="微软雅黑"/>
                            <w:sz w:val="18"/>
                            <w:szCs w:val="18"/>
                          </w:rPr>
                          <w:t xml:space="preserve"> </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2</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通过</w:t>
                        </w:r>
                        <w:r>
                          <w:rPr>
                            <w:rFonts w:hint="eastAsia" w:ascii="微软雅黑" w:hAnsi="微软雅黑" w:eastAsia="微软雅黑" w:cs="微软雅黑"/>
                            <w:sz w:val="18"/>
                            <w:szCs w:val="18"/>
                            <w:lang w:val="en-US" w:eastAsia="zh-CN"/>
                          </w:rPr>
                          <w:t>M</w:t>
                        </w:r>
                        <w:r>
                          <w:rPr>
                            <w:rFonts w:hint="eastAsia" w:ascii="微软雅黑" w:hAnsi="微软雅黑" w:eastAsia="微软雅黑" w:cs="微软雅黑"/>
                            <w:sz w:val="18"/>
                            <w:szCs w:val="18"/>
                          </w:rPr>
                          <w:t>ap</w:t>
                        </w:r>
                        <w:r>
                          <w:rPr>
                            <w:rFonts w:hint="eastAsia" w:ascii="微软雅黑" w:hAnsi="微软雅黑" w:eastAsia="微软雅黑" w:cs="微软雅黑"/>
                            <w:sz w:val="18"/>
                            <w:szCs w:val="18"/>
                            <w:lang w:val="en-US" w:eastAsia="zh-CN"/>
                          </w:rPr>
                          <w:t>R</w:t>
                        </w:r>
                        <w:r>
                          <w:rPr>
                            <w:rFonts w:hint="eastAsia" w:ascii="微软雅黑" w:hAnsi="微软雅黑" w:eastAsia="微软雅黑" w:cs="微软雅黑"/>
                            <w:sz w:val="18"/>
                            <w:szCs w:val="18"/>
                          </w:rPr>
                          <w:t>educe得到想要的数据存储在</w:t>
                        </w:r>
                        <w:r>
                          <w:rPr>
                            <w:rFonts w:hint="eastAsia" w:ascii="微软雅黑" w:hAnsi="微软雅黑" w:eastAsia="微软雅黑" w:cs="微软雅黑"/>
                            <w:sz w:val="18"/>
                            <w:szCs w:val="18"/>
                            <w:lang w:val="en-US" w:eastAsia="zh-CN"/>
                          </w:rPr>
                          <w:t>H</w:t>
                        </w:r>
                        <w:r>
                          <w:rPr>
                            <w:rFonts w:hint="eastAsia" w:ascii="微软雅黑" w:hAnsi="微软雅黑" w:eastAsia="微软雅黑" w:cs="微软雅黑"/>
                            <w:sz w:val="18"/>
                            <w:szCs w:val="18"/>
                          </w:rPr>
                          <w:t>dfs上</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3</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使用</w:t>
                        </w:r>
                        <w:r>
                          <w:rPr>
                            <w:rFonts w:hint="eastAsia" w:ascii="微软雅黑" w:hAnsi="微软雅黑" w:eastAsia="微软雅黑" w:cs="微软雅黑"/>
                            <w:sz w:val="18"/>
                            <w:szCs w:val="18"/>
                            <w:lang w:val="en-US" w:eastAsia="zh-CN"/>
                          </w:rPr>
                          <w:t>H</w:t>
                        </w:r>
                        <w:r>
                          <w:rPr>
                            <w:rFonts w:ascii="微软雅黑" w:hAnsi="微软雅黑" w:eastAsia="微软雅黑" w:cs="微软雅黑"/>
                            <w:sz w:val="18"/>
                            <w:szCs w:val="18"/>
                          </w:rPr>
                          <w:t>ive</w:t>
                        </w:r>
                        <w:r>
                          <w:rPr>
                            <w:rFonts w:hint="eastAsia" w:ascii="微软雅黑" w:hAnsi="微软雅黑" w:eastAsia="微软雅黑" w:cs="微软雅黑"/>
                            <w:sz w:val="18"/>
                            <w:szCs w:val="18"/>
                          </w:rPr>
                          <w:t>进行数据的多维分析</w:t>
                        </w:r>
                      </w:p>
                      <w:p>
                        <w:pPr>
                          <w:pStyle w:val="7"/>
                          <w:ind w:firstLine="360"/>
                          <w:rPr>
                            <w:rFonts w:ascii="微软雅黑" w:hAnsi="微软雅黑" w:eastAsia="微软雅黑" w:cs="微软雅黑"/>
                            <w:sz w:val="18"/>
                            <w:szCs w:val="18"/>
                          </w:rPr>
                        </w:pPr>
                        <w:r>
                          <w:rPr>
                            <w:rFonts w:hint="eastAsia" w:ascii="微软雅黑" w:hAnsi="微软雅黑" w:eastAsia="微软雅黑" w:cs="微软雅黑"/>
                            <w:sz w:val="18"/>
                            <w:szCs w:val="18"/>
                          </w:rPr>
                          <w:t>4</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把H</w:t>
                        </w:r>
                        <w:r>
                          <w:rPr>
                            <w:rFonts w:ascii="微软雅黑" w:hAnsi="微软雅黑" w:eastAsia="微软雅黑" w:cs="微软雅黑"/>
                            <w:sz w:val="18"/>
                            <w:szCs w:val="18"/>
                          </w:rPr>
                          <w:t>ive</w:t>
                        </w:r>
                        <w:r>
                          <w:rPr>
                            <w:rFonts w:hint="eastAsia" w:ascii="微软雅黑" w:hAnsi="微软雅黑" w:eastAsia="微软雅黑" w:cs="微软雅黑"/>
                            <w:sz w:val="18"/>
                            <w:szCs w:val="18"/>
                          </w:rPr>
                          <w:t>分析结果通过</w:t>
                        </w:r>
                        <w:r>
                          <w:rPr>
                            <w:rFonts w:hint="eastAsia" w:ascii="微软雅黑" w:hAnsi="微软雅黑" w:eastAsia="微软雅黑" w:cs="微软雅黑"/>
                            <w:sz w:val="18"/>
                            <w:szCs w:val="18"/>
                            <w:lang w:val="en-US" w:eastAsia="zh-CN"/>
                          </w:rPr>
                          <w:t>S</w:t>
                        </w:r>
                        <w:r>
                          <w:rPr>
                            <w:rFonts w:hint="eastAsia" w:ascii="微软雅黑" w:hAnsi="微软雅黑" w:eastAsia="微软雅黑" w:cs="微软雅黑"/>
                            <w:sz w:val="18"/>
                            <w:szCs w:val="18"/>
                          </w:rPr>
                          <w:t>qoop导入到M</w:t>
                        </w:r>
                        <w:r>
                          <w:rPr>
                            <w:rFonts w:ascii="微软雅黑" w:hAnsi="微软雅黑" w:eastAsia="微软雅黑" w:cs="微软雅黑"/>
                            <w:sz w:val="18"/>
                            <w:szCs w:val="18"/>
                          </w:rPr>
                          <w:t>ySQL</w:t>
                        </w:r>
                        <w:r>
                          <w:rPr>
                            <w:rFonts w:hint="eastAsia" w:ascii="微软雅黑" w:hAnsi="微软雅黑" w:eastAsia="微软雅黑" w:cs="微软雅黑"/>
                            <w:sz w:val="18"/>
                            <w:szCs w:val="18"/>
                          </w:rPr>
                          <w:t>中</w:t>
                        </w:r>
                      </w:p>
                      <w:p>
                        <w:pPr>
                          <w:pStyle w:val="6"/>
                          <w:snapToGrid w:val="0"/>
                          <w:ind w:firstLine="0" w:firstLineChars="0"/>
                          <w:rPr>
                            <w:color w:val="595959"/>
                            <w:sz w:val="18"/>
                          </w:rPr>
                        </w:pPr>
                        <w:r>
                          <w:rPr>
                            <w:rFonts w:hint="eastAsia" w:ascii="微软雅黑" w:hAnsi="微软雅黑" w:eastAsia="微软雅黑" w:cs="微软雅黑"/>
                            <w:sz w:val="18"/>
                            <w:szCs w:val="18"/>
                          </w:rPr>
                          <w:t xml:space="preserve">    5</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rPr>
                          <w:t>提供视图工具供用户使用，指标查询M</w:t>
                        </w:r>
                        <w:r>
                          <w:rPr>
                            <w:rFonts w:ascii="微软雅黑" w:hAnsi="微软雅黑" w:eastAsia="微软雅黑" w:cs="微软雅黑"/>
                            <w:sz w:val="18"/>
                            <w:szCs w:val="18"/>
                          </w:rPr>
                          <w:t>ySQL</w:t>
                        </w:r>
                        <w:r>
                          <w:rPr>
                            <w:rFonts w:hint="eastAsia" w:ascii="微软雅黑" w:hAnsi="微软雅黑" w:eastAsia="微软雅黑" w:cs="微软雅黑"/>
                            <w:sz w:val="18"/>
                            <w:szCs w:val="18"/>
                          </w:rPr>
                          <w:t>、明细查询Hbase</w:t>
                        </w:r>
                      </w:p>
                      <w:p>
                        <w:pPr>
                          <w:pStyle w:val="2"/>
                          <w:snapToGrid w:val="0"/>
                          <w:spacing w:before="0" w:beforeAutospacing="0" w:after="0" w:afterAutospacing="0"/>
                        </w:pPr>
                      </w:p>
                      <w:p>
                        <w:pPr>
                          <w:pStyle w:val="2"/>
                          <w:snapToGrid w:val="0"/>
                          <w:spacing w:before="0" w:beforeAutospacing="0" w:after="0" w:afterAutospacing="0"/>
                          <w:ind w:firstLine="420" w:firstLineChars="0"/>
                          <w:rPr>
                            <w:rFonts w:hint="eastAsia" w:ascii="微软雅黑" w:hAnsi="微软雅黑" w:eastAsia="微软雅黑"/>
                            <w:b/>
                            <w:bCs/>
                            <w:color w:val="046A6A"/>
                            <w:kern w:val="24"/>
                            <w:sz w:val="18"/>
                            <w:szCs w:val="18"/>
                            <w:lang w:val="en-US" w:eastAsia="zh-CN"/>
                          </w:rPr>
                        </w:pPr>
                      </w:p>
                    </w:txbxContent>
                  </v:textbox>
                </v:rect>
                <v:rect id="Rectangle 3" o:spid="_x0000_s1026" o:spt="1" style="position:absolute;left:531506;top:671176;height:4416930;width:7020075;v-text-anchor:middle;" filled="f" stroked="f" coordsize="21600,21600" o:gfxdata="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FxGMtwAAANwAAAAP&#10;AAAAAAAAAAEAIAAAACIAAABkcnMvZG93bnJldi54bWxQSwECFAAUAAAACACHTuJAMy8FnjsAAAA5&#10;AAAAEAAAAAAAAAABACAAAAAGAQAAZHJzL3NoYXBleG1sLnhtbFBLBQYAAAAABgAGAFsBAACwAwAA&#10;AAA=&#10;">
                  <v:fill on="f" focussize="0,0"/>
                  <v:stroke on="f"/>
                  <v:imagedata o:title=""/>
                  <o:lock v:ext="edit" aspectratio="f"/>
                  <v:textbox>
                    <w:txbxContent>
                      <w:p>
                        <w:pPr>
                          <w:outlineLvl w:val="4"/>
                          <w:rPr>
                            <w:rFonts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项目一</w:t>
                        </w:r>
                      </w:p>
                      <w:p>
                        <w:pPr>
                          <w:pStyle w:val="8"/>
                          <w:spacing w:line="240" w:lineRule="auto"/>
                          <w:ind w:firstLine="0" w:firstLineChars="0"/>
                          <w:rPr>
                            <w:rFonts w:hint="eastAsia" w:ascii="微软雅黑" w:hAnsi="微软雅黑" w:eastAsia="微软雅黑" w:cs="微软雅黑"/>
                            <w:b/>
                            <w:color w:val="003366"/>
                            <w:sz w:val="18"/>
                            <w:szCs w:val="18"/>
                            <w:lang w:val="en-US" w:eastAsia="zh-CN"/>
                          </w:rPr>
                        </w:pPr>
                        <w:r>
                          <w:rPr>
                            <w:rFonts w:hint="eastAsia" w:ascii="微软雅黑" w:hAnsi="微软雅黑" w:eastAsia="微软雅黑"/>
                            <w:b/>
                            <w:bCs/>
                            <w:color w:val="046A6A"/>
                            <w:kern w:val="24"/>
                            <w:sz w:val="18"/>
                            <w:szCs w:val="18"/>
                          </w:rPr>
                          <w:t>项目名称</w:t>
                        </w:r>
                        <w:r>
                          <w:rPr>
                            <w:rFonts w:hint="eastAsia" w:ascii="微软雅黑" w:hAnsi="微软雅黑" w:eastAsia="微软雅黑" w:cs="微软雅黑"/>
                            <w:b/>
                            <w:color w:val="003366"/>
                            <w:sz w:val="18"/>
                            <w:szCs w:val="18"/>
                          </w:rPr>
                          <w:t>：</w:t>
                        </w:r>
                        <w:r>
                          <w:rPr>
                            <w:rFonts w:hint="eastAsia" w:ascii="微软雅黑" w:hAnsi="微软雅黑"/>
                            <w:sz w:val="18"/>
                            <w:szCs w:val="18"/>
                            <w:lang w:val="en-US" w:eastAsia="zh-CN"/>
                          </w:rPr>
                          <w:t>个性化推荐系统</w:t>
                        </w:r>
                      </w:p>
                      <w:p>
                        <w:pPr>
                          <w:outlineLvl w:val="4"/>
                          <w:rPr>
                            <w:rFonts w:hint="eastAsia"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软件架构：</w:t>
                        </w:r>
                        <w:r>
                          <w:rPr>
                            <w:rFonts w:ascii="微软雅黑" w:hAnsi="微软雅黑" w:eastAsia="微软雅黑" w:cs="微软雅黑"/>
                            <w:b w:val="0"/>
                            <w:bCs/>
                            <w:i w:val="0"/>
                            <w:color w:val="000000"/>
                            <w:sz w:val="18"/>
                            <w:szCs w:val="18"/>
                          </w:rPr>
                          <w:t>Flume+Kafka+HDFS+</w:t>
                        </w:r>
                        <w:r>
                          <w:rPr>
                            <w:rFonts w:hint="eastAsia" w:ascii="微软雅黑" w:hAnsi="微软雅黑" w:eastAsia="微软雅黑" w:cs="微软雅黑"/>
                            <w:b w:val="0"/>
                            <w:bCs/>
                            <w:i w:val="0"/>
                            <w:color w:val="000000"/>
                            <w:sz w:val="18"/>
                            <w:szCs w:val="18"/>
                            <w:lang w:val="en-US" w:eastAsia="zh-CN"/>
                          </w:rPr>
                          <w:t>Hive</w:t>
                        </w:r>
                        <w:r>
                          <w:rPr>
                            <w:rFonts w:ascii="微软雅黑" w:hAnsi="微软雅黑" w:eastAsia="微软雅黑" w:cs="微软雅黑"/>
                            <w:b w:val="0"/>
                            <w:bCs/>
                            <w:i w:val="0"/>
                            <w:color w:val="000000"/>
                            <w:sz w:val="18"/>
                            <w:szCs w:val="18"/>
                          </w:rPr>
                          <w:t>+</w:t>
                        </w:r>
                        <w:r>
                          <w:rPr>
                            <w:rFonts w:hint="eastAsia" w:ascii="微软雅黑" w:hAnsi="微软雅黑" w:eastAsia="微软雅黑" w:cs="微软雅黑"/>
                            <w:b w:val="0"/>
                            <w:bCs/>
                            <w:i w:val="0"/>
                            <w:color w:val="000000"/>
                            <w:sz w:val="18"/>
                            <w:szCs w:val="18"/>
                            <w:lang w:val="en-US" w:eastAsia="zh-CN"/>
                          </w:rPr>
                          <w:t>Hbase+SparCore+</w:t>
                        </w:r>
                        <w:r>
                          <w:rPr>
                            <w:rFonts w:ascii="微软雅黑" w:hAnsi="微软雅黑" w:eastAsia="微软雅黑" w:cs="微软雅黑"/>
                            <w:b w:val="0"/>
                            <w:bCs/>
                            <w:i w:val="0"/>
                            <w:color w:val="000000"/>
                            <w:sz w:val="18"/>
                            <w:szCs w:val="18"/>
                          </w:rPr>
                          <w:t>Spark</w:t>
                        </w:r>
                        <w:r>
                          <w:rPr>
                            <w:rFonts w:hint="eastAsia" w:ascii="微软雅黑" w:hAnsi="微软雅黑" w:eastAsia="微软雅黑" w:cs="微软雅黑"/>
                            <w:b w:val="0"/>
                            <w:bCs/>
                            <w:i w:val="0"/>
                            <w:color w:val="000000"/>
                            <w:sz w:val="18"/>
                            <w:szCs w:val="18"/>
                            <w:lang w:val="en-US" w:eastAsia="zh-CN"/>
                          </w:rPr>
                          <w:t>MLlib+Redis+Dubbo</w:t>
                        </w:r>
                      </w:p>
                      <w:p>
                        <w:pPr>
                          <w:outlineLvl w:val="4"/>
                          <w:rPr>
                            <w:rFonts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outlineLvl w:val="4"/>
                          <w:rPr>
                            <w:rFonts w:hint="eastAsia" w:ascii="微软雅黑" w:hAnsi="微软雅黑" w:eastAsia="微软雅黑"/>
                            <w:b/>
                            <w:bCs/>
                            <w:color w:val="046A6A"/>
                            <w:kern w:val="24"/>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2016.01-2016.06</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项目描述：</w:t>
                        </w:r>
                      </w:p>
                      <w:p>
                        <w:pPr>
                          <w:ind w:firstLine="420" w:firstLineChars="0"/>
                          <w:outlineLvl w:val="4"/>
                          <w:rPr>
                            <w:rFonts w:ascii="微软雅黑" w:hAnsi="微软雅黑" w:eastAsia="微软雅黑" w:cs="微软雅黑"/>
                            <w:color w:val="000000"/>
                            <w:sz w:val="18"/>
                            <w:szCs w:val="18"/>
                          </w:rPr>
                        </w:pPr>
                        <w:r>
                          <w:rPr>
                            <w:rFonts w:hint="eastAsia" w:ascii="微软雅黑" w:hAnsi="微软雅黑"/>
                            <w:sz w:val="18"/>
                            <w:szCs w:val="18"/>
                            <w:lang w:val="en-US" w:eastAsia="zh-CN"/>
                          </w:rPr>
                          <w:t>商都网</w:t>
                        </w:r>
                        <w:r>
                          <w:rPr>
                            <w:rStyle w:val="9"/>
                          </w:rPr>
                          <w:t xml:space="preserve">有很多历史数据，包括用户数据、 </w:t>
                        </w:r>
                        <w:r>
                          <w:rPr>
                            <w:rStyle w:val="9"/>
                            <w:rFonts w:hint="eastAsia" w:eastAsia="微软雅黑"/>
                            <w:lang w:val="en-US" w:eastAsia="zh-CN"/>
                          </w:rPr>
                          <w:t>用户浏览</w:t>
                        </w:r>
                        <w:r>
                          <w:rPr>
                            <w:rStyle w:val="9"/>
                          </w:rPr>
                          <w:t>数据、 用户位置轨迹信息。这些数据极具价值，对其进行挖掘可以做到更好的用户体验。 故而决定利用这些数据做一个</w:t>
                        </w:r>
                        <w:r>
                          <w:rPr>
                            <w:rStyle w:val="9"/>
                            <w:rFonts w:hint="eastAsia" w:eastAsia="微软雅黑"/>
                            <w:lang w:val="en-US" w:eastAsia="zh-CN"/>
                          </w:rPr>
                          <w:t>个性化</w:t>
                        </w:r>
                        <w:r>
                          <w:rPr>
                            <w:rStyle w:val="9"/>
                          </w:rPr>
                          <w:t>推荐系统。</w:t>
                        </w:r>
                        <w:r>
                          <w:rPr>
                            <w:rFonts w:ascii="宋体" w:hAnsi="宋体" w:eastAsia="宋体" w:cs="宋体"/>
                            <w:sz w:val="24"/>
                            <w:szCs w:val="24"/>
                          </w:rPr>
                          <w:t xml:space="preserve"> </w:t>
                        </w:r>
                      </w:p>
                      <w:p>
                        <w:pPr>
                          <w:outlineLvl w:val="4"/>
                          <w:rPr>
                            <w:rFonts w:ascii="微软雅黑" w:hAnsi="微软雅黑" w:eastAsia="微软雅黑" w:cs="微软雅黑"/>
                            <w:b w:val="0"/>
                            <w:i w:val="0"/>
                            <w:color w:val="000000"/>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lang w:val="en-US" w:eastAsia="zh-CN"/>
                          </w:rPr>
                          <w:tab/>
                        </w:r>
                        <w:r>
                          <w:rPr>
                            <w:rFonts w:hint="eastAsia" w:ascii="微软雅黑" w:hAnsi="微软雅黑" w:eastAsia="微软雅黑" w:cs="微软雅黑"/>
                            <w:color w:val="000000"/>
                            <w:sz w:val="18"/>
                            <w:szCs w:val="18"/>
                          </w:rPr>
                          <w:t>1、</w:t>
                        </w:r>
                        <w:r>
                          <w:rPr>
                            <w:rFonts w:ascii="微软雅黑" w:hAnsi="微软雅黑" w:eastAsia="微软雅黑" w:cs="微软雅黑"/>
                            <w:b w:val="0"/>
                            <w:i w:val="0"/>
                            <w:color w:val="000000"/>
                            <w:sz w:val="18"/>
                            <w:szCs w:val="18"/>
                          </w:rPr>
                          <w:t>数据清洗</w:t>
                        </w:r>
                      </w:p>
                      <w:p>
                        <w:pPr>
                          <w:numPr>
                            <w:ilvl w:val="0"/>
                            <w:numId w:val="3"/>
                          </w:numPr>
                          <w:ind w:left="420" w:leftChars="0" w:firstLine="0" w:firstLineChars="0"/>
                          <w:outlineLvl w:val="4"/>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将用户的历史数据转换成逻辑回归需要的训练集</w:t>
                        </w:r>
                      </w:p>
                      <w:p>
                        <w:pPr>
                          <w:numPr>
                            <w:ilvl w:val="0"/>
                            <w:numId w:val="3"/>
                          </w:numPr>
                          <w:ind w:left="420" w:leftChars="0" w:firstLine="0" w:firstLineChars="0"/>
                          <w:outlineLvl w:val="4"/>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解决数据量过大，导致计算时间过长的问题</w:t>
                        </w:r>
                      </w:p>
                      <w:p>
                        <w:pPr>
                          <w:numPr>
                            <w:ilvl w:val="0"/>
                            <w:numId w:val="3"/>
                          </w:numPr>
                          <w:ind w:left="420" w:leftChars="0" w:firstLine="0" w:firstLineChars="0"/>
                          <w:outlineLvl w:val="4"/>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推荐系统的调优：性能调优，算法调优</w:t>
                        </w:r>
                      </w:p>
                      <w:p>
                        <w:pPr>
                          <w:outlineLvl w:val="4"/>
                          <w:rPr>
                            <w:rFonts w:ascii="微软雅黑" w:hAnsi="微软雅黑" w:eastAsia="微软雅黑" w:cs="微软雅黑"/>
                            <w:b/>
                            <w:bCs/>
                          </w:rPr>
                        </w:pPr>
                        <w:r>
                          <w:rPr>
                            <w:rFonts w:hint="eastAsia" w:ascii="微软雅黑" w:hAnsi="微软雅黑" w:eastAsia="微软雅黑"/>
                            <w:b/>
                            <w:bCs/>
                            <w:color w:val="046A6A"/>
                            <w:kern w:val="24"/>
                            <w:sz w:val="18"/>
                            <w:szCs w:val="18"/>
                          </w:rPr>
                          <w:t>技术描述</w:t>
                        </w:r>
                        <w:r>
                          <w:rPr>
                            <w:rFonts w:hint="eastAsia" w:ascii="微软雅黑" w:hAnsi="微软雅黑" w:eastAsia="微软雅黑" w:cs="微软雅黑"/>
                            <w:b/>
                            <w:color w:val="003366"/>
                            <w:sz w:val="18"/>
                            <w:szCs w:val="18"/>
                          </w:rPr>
                          <w:t>：</w:t>
                        </w:r>
                      </w:p>
                      <w:p>
                        <w:pPr>
                          <w:pStyle w:val="7"/>
                          <w:ind w:firstLineChars="0"/>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ascii="微软雅黑" w:hAnsi="微软雅黑" w:eastAsia="微软雅黑" w:cs="微软雅黑"/>
                            <w:b w:val="0"/>
                            <w:i w:val="0"/>
                            <w:color w:val="000000"/>
                            <w:sz w:val="18"/>
                            <w:szCs w:val="18"/>
                          </w:rPr>
                          <w:t>利用</w:t>
                        </w:r>
                        <w:r>
                          <w:rPr>
                            <w:rFonts w:hint="eastAsia" w:ascii="微软雅黑" w:hAnsi="微软雅黑" w:eastAsia="微软雅黑" w:cs="微软雅黑"/>
                            <w:b w:val="0"/>
                            <w:i w:val="0"/>
                            <w:color w:val="000000"/>
                            <w:sz w:val="18"/>
                            <w:szCs w:val="18"/>
                            <w:lang w:val="en-US" w:eastAsia="zh-CN"/>
                          </w:rPr>
                          <w:t>Hive</w:t>
                        </w:r>
                        <w:r>
                          <w:rPr>
                            <w:rFonts w:ascii="微软雅黑" w:hAnsi="微软雅黑" w:eastAsia="微软雅黑" w:cs="微软雅黑"/>
                            <w:b w:val="0"/>
                            <w:i w:val="0"/>
                            <w:color w:val="000000"/>
                            <w:sz w:val="18"/>
                            <w:szCs w:val="18"/>
                          </w:rPr>
                          <w:t>进行数据清洗。</w:t>
                        </w:r>
                        <w:r>
                          <w:rPr>
                            <w:rFonts w:ascii="宋体" w:hAnsi="宋体" w:eastAsia="宋体" w:cs="宋体"/>
                            <w:sz w:val="24"/>
                            <w:szCs w:val="24"/>
                          </w:rPr>
                          <w:t xml:space="preserve"> </w:t>
                        </w:r>
                      </w:p>
                      <w:p>
                        <w:pPr>
                          <w:pStyle w:val="7"/>
                          <w:ind w:firstLineChars="0"/>
                          <w:rPr>
                            <w:rFonts w:hint="eastAsia" w:ascii="宋体" w:hAnsi="宋体" w:eastAsia="宋体" w:cs="宋体"/>
                            <w:sz w:val="24"/>
                            <w:szCs w:val="24"/>
                          </w:rPr>
                        </w:pPr>
                        <w:r>
                          <w:rPr>
                            <w:rFonts w:hint="eastAsia" w:ascii="微软雅黑" w:hAnsi="微软雅黑" w:eastAsia="微软雅黑" w:cs="微软雅黑"/>
                            <w:color w:val="000000"/>
                            <w:sz w:val="18"/>
                            <w:szCs w:val="18"/>
                          </w:rPr>
                          <w:t>2、</w:t>
                        </w:r>
                        <w:r>
                          <w:rPr>
                            <w:rFonts w:ascii="微软雅黑" w:hAnsi="微软雅黑" w:eastAsia="微软雅黑" w:cs="微软雅黑"/>
                            <w:b w:val="0"/>
                            <w:i w:val="0"/>
                            <w:color w:val="000000"/>
                            <w:sz w:val="18"/>
                            <w:szCs w:val="18"/>
                          </w:rPr>
                          <w:t>利用</w:t>
                        </w:r>
                        <w:r>
                          <w:rPr>
                            <w:rFonts w:hint="eastAsia" w:ascii="微软雅黑" w:hAnsi="微软雅黑" w:eastAsia="微软雅黑" w:cs="微软雅黑"/>
                            <w:b w:val="0"/>
                            <w:i w:val="0"/>
                            <w:color w:val="000000"/>
                            <w:sz w:val="18"/>
                            <w:szCs w:val="18"/>
                            <w:lang w:val="en-US" w:eastAsia="zh-CN"/>
                          </w:rPr>
                          <w:t>Spark将用户的历史数据构建为逻辑回归需要的训练集</w:t>
                        </w:r>
                      </w:p>
                      <w:p>
                        <w:pPr>
                          <w:pStyle w:val="7"/>
                          <w:ind w:firstLineChars="0"/>
                          <w:rPr>
                            <w:rFonts w:ascii="宋体" w:hAnsi="宋体" w:eastAsia="宋体" w:cs="宋体"/>
                            <w:sz w:val="24"/>
                            <w:szCs w:val="24"/>
                          </w:rPr>
                        </w:pPr>
                        <w:r>
                          <w:rPr>
                            <w:rFonts w:hint="eastAsia" w:ascii="微软雅黑" w:hAnsi="微软雅黑" w:eastAsia="微软雅黑" w:cs="微软雅黑"/>
                            <w:color w:val="000000"/>
                            <w:sz w:val="18"/>
                            <w:szCs w:val="18"/>
                          </w:rPr>
                          <w:t>3、</w:t>
                        </w:r>
                        <w:r>
                          <w:rPr>
                            <w:rFonts w:ascii="微软雅黑" w:hAnsi="微软雅黑" w:eastAsia="微软雅黑" w:cs="微软雅黑"/>
                            <w:b w:val="0"/>
                            <w:i w:val="0"/>
                            <w:color w:val="000000"/>
                            <w:sz w:val="18"/>
                            <w:szCs w:val="18"/>
                          </w:rPr>
                          <w:t>利用spar</w:t>
                        </w:r>
                        <w:r>
                          <w:rPr>
                            <w:rFonts w:hint="eastAsia" w:ascii="微软雅黑" w:hAnsi="微软雅黑" w:eastAsia="微软雅黑" w:cs="微软雅黑"/>
                            <w:b w:val="0"/>
                            <w:i w:val="0"/>
                            <w:color w:val="000000"/>
                            <w:sz w:val="18"/>
                            <w:szCs w:val="18"/>
                            <w:lang w:val="en-US" w:eastAsia="zh-CN"/>
                          </w:rPr>
                          <w:t>kMLlib离线</w:t>
                        </w:r>
                        <w:r>
                          <w:rPr>
                            <w:rFonts w:ascii="微软雅黑" w:hAnsi="微软雅黑" w:eastAsia="微软雅黑" w:cs="微软雅黑"/>
                            <w:b w:val="0"/>
                            <w:i w:val="0"/>
                            <w:color w:val="000000"/>
                            <w:sz w:val="18"/>
                            <w:szCs w:val="18"/>
                          </w:rPr>
                          <w:t>计算</w:t>
                        </w:r>
                        <w:r>
                          <w:rPr>
                            <w:rFonts w:hint="eastAsia" w:ascii="微软雅黑" w:hAnsi="微软雅黑" w:eastAsia="微软雅黑" w:cs="微软雅黑"/>
                            <w:b w:val="0"/>
                            <w:i w:val="0"/>
                            <w:color w:val="000000"/>
                            <w:sz w:val="18"/>
                            <w:szCs w:val="18"/>
                            <w:lang w:val="en-US" w:eastAsia="zh-CN"/>
                          </w:rPr>
                          <w:t>逻辑回归模型，Redis进行在线的topN的个性化推荐</w:t>
                        </w:r>
                      </w:p>
                      <w:p>
                        <w:pPr>
                          <w:pStyle w:val="7"/>
                          <w:ind w:firstLineChars="0"/>
                          <w:rPr>
                            <w:rFonts w:hint="eastAsia" w:ascii="宋体" w:hAnsi="宋体" w:eastAsia="宋体" w:cs="宋体"/>
                            <w:sz w:val="24"/>
                            <w:szCs w:val="24"/>
                            <w:lang w:val="en-US" w:eastAsia="zh-CN"/>
                          </w:rPr>
                        </w:pPr>
                        <w:r>
                          <w:rPr>
                            <w:rFonts w:hint="eastAsia" w:ascii="微软雅黑" w:hAnsi="微软雅黑" w:eastAsia="微软雅黑" w:cs="微软雅黑"/>
                            <w:b w:val="0"/>
                            <w:i w:val="0"/>
                            <w:color w:val="000000"/>
                            <w:sz w:val="18"/>
                            <w:szCs w:val="18"/>
                            <w:lang w:val="en-US" w:eastAsia="zh-CN"/>
                          </w:rPr>
                          <w:t>4、针对推荐的准确率，召回率等指标对推荐系统进行算法调优和性能优化</w:t>
                        </w:r>
                      </w:p>
                      <w:p>
                        <w:pPr>
                          <w:pStyle w:val="2"/>
                          <w:snapToGrid w:val="0"/>
                          <w:spacing w:before="0" w:beforeAutospacing="0" w:after="0" w:afterAutospacing="0"/>
                          <w:rPr>
                            <w:rFonts w:ascii="微软雅黑" w:hAnsi="微软雅黑" w:eastAsia="微软雅黑" w:cstheme="minorBidi"/>
                            <w:b/>
                            <w:bCs/>
                            <w:color w:val="046A6A"/>
                            <w:kern w:val="24"/>
                            <w:sz w:val="20"/>
                            <w:szCs w:val="20"/>
                          </w:rPr>
                        </w:pPr>
                      </w:p>
                    </w:txbxContent>
                  </v:textbox>
                </v:rect>
                <v:rect id="矩形 19" o:spid="_x0000_s1026" o:spt="1" style="position:absolute;left:-1372066;top:1399897;flip:y;height:332441;width:3076573;rotation:-5898240f;v-text-anchor:middle;" filled="f" stroked="f" coordsize="21600,21600" o:gfxdata="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GqP7sAAADc&#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v:textbox>
                </v:rect>
                <v:shape id="五边形 23" o:spid="_x0000_s1026" o:spt="15" type="#_x0000_t15" style="position:absolute;left:291469;top:374005;flip:y;height:252088;width:1956463;v-text-anchor:middle;" fillcolor="#046A6A" filled="t" stroked="f" coordsize="21600,21600" o:gfxdata="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SszJugAAANwA&#10;AAAPAAAAAAAAAAEAIAAAACIAAABkcnMvZG93bnJldi54bWxQSwECFAAUAAAACACHTuJAMy8FnjsA&#10;AAA5AAAAEAAAAAAAAAABACAAAAAJAQAAZHJzL3NoYXBleG1sLnhtbFBLBQYAAAAABgAGAFsBAACz&#10;AwAAAAA=&#10;" adj="20787">
                  <v:fill on="t" focussize="0,0"/>
                  <v:stroke on="f" weight="1pt" miterlimit="8" joinstyle="miter"/>
                  <v:imagedata o:title=""/>
                  <o:lock v:ext="edit" aspectratio="f"/>
                  <v:shadow on="t" color="#000000" opacity="26214f" offset="-2.12133858267717pt,-2.12133858267717pt" origin="32768f,32768f" matrix="65536f,0f,0f,65536f"/>
                </v:shape>
                <v:shape id="文本框 54" o:spid="_x0000_s1026" o:spt="202" type="#_x0000_t202" style="position:absolute;left:925215;top:332731;height:519415;width:1101114;" filled="f" stroked="f" coordsize="21600,21600"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项目经验</w:t>
                        </w:r>
                      </w:p>
                      <w:p>
                        <w:pPr>
                          <w:pStyle w:val="2"/>
                          <w:snapToGrid w:val="0"/>
                          <w:spacing w:before="0" w:beforeAutospacing="0" w:after="0" w:afterAutospacing="0"/>
                        </w:pPr>
                      </w:p>
                    </w:txbxContent>
                  </v:textbox>
                </v:shape>
                <v:shape id="KSO_Shape" o:spid="_x0000_s1026" o:spt="100" style="position:absolute;left:722005;top:425438;height:158745;width:142242;v-text-anchor:middle;" fillcolor="#FFFFFF" filled="t" stroked="f" coordsize="7313,8141" o:gfxdata="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23zK74A&#10;AADcAAAADwAAAAAAAAABACAAAAAiAAAAZHJzL2Rvd25yZXYueG1sUEsBAhQAFAAAAAgAh07iQDMv&#10;BZ47AAAAOQAAABAAAAAAAAAAAQAgAAAADQEAAGRycy9zaGFwZXhtbC54bWxQSwUGAAAAAAYABgBb&#10;AQAAtwMAAAAA&#10;" path="m1162,79l1162,79,1173,69,1185,60,1198,51,1211,42,1224,35,1238,28,1252,23,1266,17,1282,13,1296,10,1326,4,1357,1,1388,0,5916,0,5936,0,5954,0,5973,2,5992,4,6011,8,6029,13,6048,18,6065,25,6083,31,6099,40,6115,50,6132,61,6146,72,6160,85,6173,99,6186,113,6195,124,6202,136,6210,148,6216,160,6223,172,6228,185,6238,211,6245,237,6249,264,6251,292,6251,319,6249,348,6243,375,6236,401,6226,427,6221,439,6214,452,6208,464,6200,475,6191,487,6183,498,6173,508,6163,517,6151,530,6137,542,6123,552,6109,562,6093,571,6077,578,6061,585,6045,590,6027,594,6010,599,5992,602,5975,604,5958,605,5939,606,5922,606,5904,606,5870,894,5908,876,5947,858,5985,840,6024,824,6103,793,6183,764,6186,750,6189,737,6199,710,6210,685,6224,660,6239,637,6255,615,6274,594,6295,576,6316,558,6339,541,6363,527,6387,514,6413,502,6439,491,6465,483,6492,476,6524,469,6556,465,6590,462,6623,460,6656,460,6690,461,6723,464,6755,469,6788,476,6820,485,6851,496,6881,508,6911,523,6939,539,6966,559,6979,568,6992,579,7006,592,7020,605,7031,619,7043,635,7053,650,7063,666,7072,683,7079,700,7086,717,7091,736,7095,753,7098,772,7100,791,7100,810,7099,828,7097,848,7121,864,7143,881,7165,899,7187,918,7206,939,7216,950,7225,961,7233,973,7240,985,7247,998,7253,1011,7265,1041,7276,1073,7285,1104,7293,1137,7300,1168,7305,1201,7309,1234,7312,1267,7313,1300,7313,1333,7312,1366,7310,1399,7306,1431,7302,1465,7297,1498,7290,1529,7279,1572,7267,1614,7254,1655,7239,1696,7223,1736,7205,1776,7187,1815,7166,1853,7146,1891,7123,1929,7100,1966,7076,2002,7051,2038,7026,2073,7000,2108,6973,2142,6933,2190,6891,2237,6848,2284,6804,2329,6759,2373,6713,2416,6666,2458,6617,2499,6568,2538,6518,2576,6467,2613,6415,2649,6362,2683,6308,2715,6253,2746,6198,2775,6129,2805,6062,2837,5995,2869,5962,2887,5928,2905,5897,2924,5865,2943,5834,2964,5803,2986,5774,3008,5745,3031,5717,3056,5690,3083,5678,3096,5666,3109,5657,3123,5647,3138,5638,3153,5629,3169,5615,3201,5623,3210,5632,3217,5640,3224,5650,3229,5670,3240,5690,3250,5733,3266,5753,3275,5773,3286,5792,3297,5810,3309,5828,3321,5845,3335,5861,3350,5876,3365,5890,3381,5903,3399,5915,3417,5926,3437,5935,3456,5942,3476,5948,3497,5952,3518,5954,3540,5954,3563,5954,3581,5952,3601,5948,3619,5943,3637,5936,3654,5928,3672,5918,3687,5909,3703,5897,3717,5884,3733,5871,3746,5857,3758,5841,3769,5826,3780,5810,3791,5793,3800,5765,3814,5735,3827,5705,3838,5675,3848,5643,3856,5612,3863,5580,3868,5549,3873,5517,3875,5485,3877,5452,3876,5421,3875,5388,3872,5357,3867,5325,3862,5293,3855,5270,3888,5246,3919,5221,3951,5195,3981,5168,4012,5141,4042,5114,4071,5086,4100,5057,4127,5027,4155,4997,4181,4966,4208,4935,4233,4903,4258,4871,4281,4838,4305,4805,4327,4772,4350,4737,4371,4702,4391,4667,4411,4633,4429,4597,4448,4560,4465,4524,4483,4487,4498,4449,4513,4412,4527,4374,4540,4336,4553,4297,4565,4259,4576,4270,4665,4285,4683,4299,4700,4312,4718,4324,4737,4335,4758,4343,4778,4350,4800,4354,4823,4375,4836,4396,4851,4413,4867,4430,4887,4445,4906,4458,4928,4470,4951,4478,4974,4485,4998,4489,5023,4491,5047,4491,5072,4489,5084,4488,5097,4485,5109,4482,5121,4478,5133,4473,5144,4467,5155,4462,5167,4448,5187,4433,5204,4416,5221,4399,5237,4380,5250,4361,5263,4341,5275,4321,5286,4299,5297,4277,5305,4255,5314,4233,5323,4188,5337,4143,5351,4146,5384,4148,5416,4149,5483,4150,5549,4151,5614,4153,5648,4155,5680,4159,5713,4163,5744,4170,5777,4177,5809,4186,5840,4197,5872,4214,5915,4234,5959,4254,6000,4277,6040,4301,6080,4327,6119,4353,6158,4382,6194,4411,6231,4441,6266,4472,6302,4504,6336,4536,6369,4570,6402,4603,6435,4637,6466,4648,6477,4660,6486,4673,6494,4686,6503,4712,6517,4739,6531,4765,6547,4778,6555,4790,6564,4802,6573,4813,6584,4823,6596,4832,6608,4840,6622,4847,6637,4852,6651,4855,6666,4857,6681,4858,6698,4857,6713,4855,6728,4852,6744,4849,6760,4841,6791,4833,6823,4825,6852,4865,6886,4908,6918,4992,6983,5035,7015,5076,7049,5096,7066,5115,7084,5135,7103,5153,7122,5166,7138,5179,7155,5189,7174,5198,7193,5205,7213,5211,7233,5215,7253,5218,7274,5220,7294,5221,7316,5220,7337,5217,7359,5215,7379,5211,7401,5207,7422,5201,7441,5214,7453,5227,7465,5239,7478,5250,7492,5261,7506,5270,7522,5279,7537,5287,7552,5293,7568,5299,7585,5304,7602,5308,7619,5310,7637,5311,7654,5310,7672,5308,7689,5307,7708,5303,7725,5298,7741,5291,7756,5284,7771,5274,7785,5264,7798,5252,7811,5240,7823,5227,7834,5213,7844,5199,7854,5170,7873,5140,7888,5108,7904,5074,7918,5041,7931,5008,7944,4974,7956,4939,7968,4904,7978,4870,7988,4800,8006,4730,8023,4660,8038,4589,8052,4508,8066,4426,8079,4345,8091,4263,8102,4180,8112,4099,8119,4016,8127,3935,8133,3852,8137,3770,8140,3687,8141,3604,8141,3522,8139,3439,8136,3358,8131,3275,8125,3157,8113,3038,8100,2920,8085,2860,8076,2801,8066,2742,8055,2684,8044,2626,8033,2567,8019,2510,8005,2452,7990,2395,7974,2338,7955,2296,7940,2254,7925,2213,7908,2192,7898,2172,7888,2152,7877,2134,7866,2115,7853,2097,7840,2080,7826,2064,7811,2049,7796,2034,7778,2028,7767,2023,7756,2014,7735,2009,7712,2005,7689,2003,7666,2004,7642,2008,7619,2012,7597,2019,7575,2027,7553,2038,7533,2050,7512,2063,7492,2078,7475,2095,7459,2113,7443,2108,7424,2103,7404,2100,7385,2097,7365,2095,7346,2094,7326,2094,7306,2095,7286,2097,7266,2099,7247,2104,7228,2110,7210,2116,7191,2125,7174,2136,7156,2148,7140,2166,7119,2185,7099,2205,7079,2226,7061,2247,7042,2269,7025,2312,6990,2402,6923,2446,6889,2489,6853,2483,6824,2474,6794,2466,6764,2460,6734,2458,6718,2457,6703,2457,6688,2458,6674,2460,6659,2464,6644,2470,6630,2477,6616,2486,6602,2495,6590,2505,6579,2516,6569,2528,6561,2541,6552,2567,6537,2595,6522,2622,6508,2635,6499,2647,6491,2659,6481,2671,6472,2705,6440,2739,6406,2773,6374,2807,6339,2839,6305,2871,6269,2901,6234,2932,6197,2960,6159,2987,6119,3013,6080,3038,6040,3061,5999,3082,5956,3101,5913,3119,5868,3129,5837,3138,5805,3146,5774,3151,5742,3155,5710,3159,5678,3161,5646,3163,5613,3164,5548,3165,5481,3167,5416,3169,5384,3172,5352,3125,5337,3077,5321,3053,5312,3030,5303,3008,5292,2985,5281,2963,5269,2942,5256,2923,5242,2903,5226,2886,5210,2870,5191,2855,5171,2842,5149,2838,5137,2834,5126,2830,5114,2827,5102,2824,5079,2823,5055,2824,5031,2827,5009,2833,4986,2840,4963,2850,4942,2861,4921,2874,4901,2889,4881,2905,4864,2923,4848,2941,4833,2961,4819,2965,4798,2973,4776,2982,4755,2991,4736,3003,4717,3016,4700,3032,4683,3047,4666,3048,4643,3050,4622,3055,4576,3016,4565,2978,4553,2940,4541,2902,4527,2864,4513,2827,4498,2790,4481,2754,4465,2717,4448,2682,4429,2647,4410,2612,4390,2577,4369,2542,4349,2509,4327,2476,4304,2444,4280,2411,4256,2379,4231,2348,4206,2317,4180,2287,4153,2258,4126,2228,4099,2200,4069,2173,4041,2146,4011,2119,3980,2094,3950,2069,3918,2044,3887,2020,3854,1991,3861,1963,3866,1934,3871,1905,3874,1876,3876,1848,3877,1819,3876,1789,3875,1761,3873,1732,3868,1703,3863,1675,3858,1647,3850,1619,3841,1591,3831,1564,3822,1548,3814,1532,3805,1515,3797,1500,3787,1485,3777,1470,3766,1456,3754,1441,3742,1429,3729,1416,3716,1406,3702,1396,3687,1386,3672,1378,3655,1372,3638,1366,3619,1362,3599,1359,3577,1359,3556,1360,3536,1363,3514,1367,3493,1374,3474,1382,3454,1390,3435,1401,3416,1412,3398,1425,3380,1439,3364,1454,3349,1470,3335,1486,3322,1497,3313,1507,3305,1529,3292,1552,3279,1576,3268,1600,3259,1624,3249,1673,3230,1679,3224,1685,3218,1689,3211,1691,3204,1692,3197,1691,3189,1690,3181,1688,3174,1682,3159,1673,3143,1663,3129,1654,3117,1640,3101,1625,3085,1596,3055,1564,3026,1532,3000,1497,2975,1462,2951,1426,2928,1389,2908,1352,2887,1314,2867,1237,2829,1160,2793,1084,2756,1029,2727,977,2697,925,2664,874,2630,823,2596,774,2560,725,2522,678,2484,632,2443,586,2402,541,2360,498,2317,456,2273,414,2227,374,2181,335,2135,301,2090,267,2046,236,1999,206,1952,176,1903,148,1854,123,1804,99,1753,77,1701,58,1649,49,1623,41,1596,34,1568,27,1541,21,1514,16,1487,11,1459,8,1431,4,1403,2,1375,1,1347,0,1318,1,1286,4,1252,8,1217,12,1184,19,1150,26,1116,35,1084,47,1051,60,1021,75,990,83,976,92,962,101,948,112,935,123,923,134,910,146,899,159,887,172,877,186,867,201,858,217,849,215,829,214,811,215,791,217,772,221,753,225,735,231,716,237,698,245,680,253,663,263,647,274,631,286,616,299,601,312,588,327,575,353,554,381,536,409,519,438,505,469,493,500,484,532,475,564,468,597,464,629,461,663,460,696,460,729,462,762,466,795,471,826,477,853,485,879,493,904,504,931,516,954,529,978,544,1000,561,1022,578,1041,598,1060,617,1077,639,1091,662,1104,687,1116,712,1125,738,1128,752,1131,766,1172,779,1211,793,1251,809,1290,825,1369,858,1446,892,1436,822,1427,750,1410,606,1388,608,1366,608,1345,605,1323,603,1301,599,1279,593,1259,586,1239,578,1220,568,1200,558,1183,546,1165,531,1149,517,1135,501,1121,484,1109,465,1102,453,1096,442,1084,418,1075,393,1069,367,1064,341,1062,315,1063,289,1065,263,1070,237,1076,211,1086,186,1097,162,1110,139,1125,118,1134,108,1142,98,1152,89,1162,79xm925,1586l925,1586,917,1609,912,1631,910,1654,909,1677,910,1700,913,1723,917,1746,924,1768,932,1790,940,1813,950,1834,961,1855,972,1876,984,1897,1009,1935,1039,1976,1071,2015,1104,2053,1139,2090,1176,2125,1213,2160,1252,2192,1291,2224,1332,2254,1373,2285,1415,2313,1458,2341,1501,2367,1545,2393,1589,2419,1634,2443,1540,1683,1517,1669,1496,1656,1474,1642,1452,1628,1411,1598,1370,1566,1328,1536,1287,1505,1265,1491,1244,1477,1221,1465,1198,1453,1188,1448,1177,1444,1167,1441,1157,1439,1147,1437,1136,1436,1126,1436,1115,1436,1096,1439,1075,1444,1056,1452,1037,1462,1019,1473,1002,1486,986,1500,971,1515,957,1533,945,1550,934,1567,925,1586xm6110,1456l6110,1456,6088,1468,6065,1481,6045,1494,6023,1509,5983,1538,5941,1568,5901,1599,5861,1629,5840,1643,5818,1658,5797,1671,5775,1683,5751,1873,5727,2063,5683,2443,5743,2410,5804,2374,5863,2337,5922,2298,5979,2258,6008,2236,6035,2214,6063,2192,6089,2169,6116,2147,6141,2123,6186,2078,6208,2055,6229,2033,6250,2009,6271,1984,6289,1959,6308,1933,6325,1906,6341,1879,6355,1851,6368,1823,6380,1793,6390,1764,6398,1734,6404,1702,6406,1688,6406,1674,6406,1659,6405,1644,6403,1630,6400,1616,6396,1602,6390,1589,6385,1575,6378,1562,6371,1550,6362,1537,6353,1525,6343,1514,6334,1503,6323,1493,6312,1484,6300,1475,6288,1467,6276,1460,6263,1453,6250,1449,6236,1444,6223,1440,6209,1438,6195,1437,6180,1437,6166,1438,6152,1441,6138,1444,6124,1450,6110,1456xe">
                  <v:path o:connectlocs="@0,0;@0,132396664;@0,507164672;@0,645967626;@0,704691966;@0,491148937;@0,694014810;@0,1014333907;@0,1493737976;@0,@0;@0,@0;@0,@0;@0,@0;@0,@0;@0,@0;@0,@0;@0,@0;@0,@0;@0,@0;@0,@0;@0,@0;@0,@0;@0,@0;@0,@0;@0,@0;@0,@0;@0,@0;@0,@0;@0,@0;@0,@0;@0,@0;@0,@0;@0,@0;@0,@0;@0,@0;@0,@0;@0,@0;@0,@0;@0,@0;@0,@0;1725063030,@0;1461881875,@0;1583351855,@0;1798585903,@0;1235992418,@0;356945221,@0;11720503,1557800895;98028953,1027146487;246135222,764488562;600950256,499690670;1109197008,638493624;1520484412,800790878;1181654768,496487515;1216816298,104636081;1035678687,2003038092;1693101332,@0;1265828499,1546056027;995187196,1673114113;@0,1999834937;@0,@0;@0,1740380167;@0,1541785160" o:connectangles="0,0,0,0,0,0,0,0,0,0,0,0,0,0,0,0,0,0,0,0,0,0,0,0,0,0,0,0,0,0,0,0,0,0,0,0,0,0,0,0,0,0,0,0,0,0,0,0,0,0,0,0,0,0,0,0,0,0,0,0,0,0"/>
                  <v:fill on="t" focussize="0,0"/>
                  <v:stroke on="f"/>
                  <v:imagedata o:title=""/>
                  <o:lock v:ext="edit" aspectratio="f"/>
                  <v:textbox inset="2.54mm,1.27mm,2.54mm,25mm"/>
                </v:shape>
              </v:group>
            </w:pict>
          </mc:Fallback>
        </mc:AlternateContent>
      </w:r>
      <w:r>
        <mc:AlternateContent>
          <mc:Choice Requires="wps">
            <w:drawing>
              <wp:anchor distT="0" distB="0" distL="114300" distR="114300" simplePos="0" relativeHeight="251683840" behindDoc="1" locked="0" layoutInCell="1" allowOverlap="1">
                <wp:simplePos x="0" y="0"/>
                <wp:positionH relativeFrom="column">
                  <wp:posOffset>-935355</wp:posOffset>
                </wp:positionH>
                <wp:positionV relativeFrom="paragraph">
                  <wp:posOffset>2680335</wp:posOffset>
                </wp:positionV>
                <wp:extent cx="90170" cy="384810"/>
                <wp:effectExtent l="0" t="0" r="11430" b="8890"/>
                <wp:wrapNone/>
                <wp:docPr id="158" name="圆角矩形 158"/>
                <wp:cNvGraphicFramePr/>
                <a:graphic xmlns:a="http://schemas.openxmlformats.org/drawingml/2006/main">
                  <a:graphicData uri="http://schemas.microsoft.com/office/word/2010/wordprocessingShape">
                    <wps:wsp>
                      <wps:cNvSpPr/>
                      <wps:spPr>
                        <a:xfrm flipV="1">
                          <a:off x="204203" y="4248571"/>
                          <a:ext cx="90367" cy="384575"/>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_x0000_s1026" o:spid="_x0000_s1026" o:spt="2" style="position:absolute;left:0pt;flip:y;margin-left:-73.65pt;margin-top:211.05pt;height:30.3pt;width:7.1pt;z-index:-251632640;v-text-anchor:middle;mso-width-relative:page;mso-height-relative:page;" fillcolor="#046A6A" filled="t" stroked="f" coordsize="21600,21600" arcsize="0.166666666666667" o:gfxdata="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4&#10;mfBF3AAAAA0BAAAPAAAAAAAAAAEAIAAAACIAAABkcnMvZG93bnJldi54bWxQSwECFAAUAAAACACH&#10;TuJAZ0hZ0iACAAD5AwAADgAAAAAAAAABACAAAAArAQAAZHJzL2Uyb0RvYy54bWxQSwUGAAAAAAYA&#10;BgBZAQAAvQUAAAAA&#10;">
                <v:fill on="t" focussize="0,0"/>
                <v:stroke on="f" weight="1pt" miterlimit="8" joinstyle="miter"/>
                <v:imagedata o:title=""/>
                <o:lock v:ext="edit" aspectratio="f"/>
              </v:roundrect>
            </w:pict>
          </mc:Fallback>
        </mc:AlternateContent>
      </w:r>
    </w:p>
    <w:p/>
    <w:p/>
    <w:p/>
    <w:p/>
    <w:p/>
    <w:p/>
    <w:p/>
    <w:p/>
    <w:p/>
    <w:p/>
    <w:p/>
    <w:p/>
    <w:p/>
    <w:p/>
    <w:p/>
    <w:p/>
    <w:p/>
    <w:p/>
    <w:p/>
    <w:p/>
    <w:p/>
    <w:p/>
    <w:p/>
    <w:p/>
    <w:p/>
    <w:p/>
    <w:p/>
    <w:p/>
    <w:p/>
    <w:p/>
    <w:p/>
    <w:p/>
    <w:p/>
    <w:p/>
    <w:p/>
    <w:p/>
    <w:p/>
    <w:p/>
    <w:p/>
    <w:p/>
    <w:p/>
    <w:p/>
    <w:p/>
    <w:p>
      <w:r>
        <mc:AlternateContent>
          <mc:Choice Requires="wps">
            <w:drawing>
              <wp:anchor distT="0" distB="0" distL="114300" distR="114300" simplePos="0" relativeHeight="251812864" behindDoc="0" locked="0" layoutInCell="1" allowOverlap="1">
                <wp:simplePos x="0" y="0"/>
                <wp:positionH relativeFrom="column">
                  <wp:posOffset>-192405</wp:posOffset>
                </wp:positionH>
                <wp:positionV relativeFrom="paragraph">
                  <wp:posOffset>49530</wp:posOffset>
                </wp:positionV>
                <wp:extent cx="1101090" cy="519430"/>
                <wp:effectExtent l="0" t="0" r="0" b="0"/>
                <wp:wrapNone/>
                <wp:docPr id="13" name="文本框 54"/>
                <wp:cNvGraphicFramePr/>
                <a:graphic xmlns:a="http://schemas.openxmlformats.org/drawingml/2006/main">
                  <a:graphicData uri="http://schemas.microsoft.com/office/word/2010/wordprocessingShape">
                    <wps:wsp>
                      <wps:cNvSpPr txBox="1"/>
                      <wps:spPr>
                        <a:xfrm>
                          <a:off x="925195" y="933449"/>
                          <a:ext cx="1101090" cy="519430"/>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项目经验</w:t>
                            </w:r>
                          </w:p>
                          <w:p>
                            <w:pPr>
                              <w:pStyle w:val="2"/>
                              <w:snapToGrid w:val="0"/>
                              <w:spacing w:before="0" w:beforeAutospacing="0" w:after="0" w:afterAutospacing="0"/>
                            </w:pPr>
                          </w:p>
                        </w:txbxContent>
                      </wps:txbx>
                      <wps:bodyPr wrap="square" rtlCol="0">
                        <a:spAutoFit/>
                      </wps:bodyPr>
                    </wps:wsp>
                  </a:graphicData>
                </a:graphic>
              </wp:anchor>
            </w:drawing>
          </mc:Choice>
          <mc:Fallback>
            <w:pict>
              <v:shape id="文本框 54" o:spid="_x0000_s1026" o:spt="202" type="#_x0000_t202" style="position:absolute;left:0pt;margin-left:-15.15pt;margin-top:3.9pt;height:40.9pt;width:86.7pt;z-index:251812864;mso-width-relative:page;mso-height-relative:page;" filled="f" stroked="f" coordsize="21600,21600" o:gfxdata="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ArooDg1gAAAAgBAAAP&#10;AAAAAAAAAAEAIAAAACIAAABkcnMvZG93bnJldi54bWxQSwECFAAUAAAACACHTuJATC9E0KgBAAAb&#10;AwAADgAAAAAAAAABACAAAAAlAQAAZHJzL2Uyb0RvYy54bWxQSwUGAAAAAAYABgBZAQAAPwUAA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项目经验</w:t>
                      </w:r>
                    </w:p>
                    <w:p>
                      <w:pPr>
                        <w:pStyle w:val="2"/>
                        <w:snapToGrid w:val="0"/>
                        <w:spacing w:before="0" w:beforeAutospacing="0" w:after="0" w:afterAutospacing="0"/>
                      </w:pPr>
                    </w:p>
                  </w:txbxContent>
                </v:textbox>
              </v:shape>
            </w:pict>
          </mc:Fallback>
        </mc:AlternateContent>
      </w:r>
      <w:r>
        <mc:AlternateContent>
          <mc:Choice Requires="wps">
            <w:drawing>
              <wp:anchor distT="0" distB="0" distL="114300" distR="114300" simplePos="0" relativeHeight="251811840" behindDoc="0" locked="0" layoutInCell="1" allowOverlap="1">
                <wp:simplePos x="0" y="0"/>
                <wp:positionH relativeFrom="column">
                  <wp:posOffset>-415290</wp:posOffset>
                </wp:positionH>
                <wp:positionV relativeFrom="paragraph">
                  <wp:posOffset>135890</wp:posOffset>
                </wp:positionV>
                <wp:extent cx="142240" cy="158750"/>
                <wp:effectExtent l="0" t="0" r="10160" b="6350"/>
                <wp:wrapNone/>
                <wp:docPr id="9" name="KSO_Shape"/>
                <wp:cNvGraphicFramePr/>
                <a:graphic xmlns:a="http://schemas.openxmlformats.org/drawingml/2006/main">
                  <a:graphicData uri="http://schemas.microsoft.com/office/word/2010/wordprocessingShape">
                    <wps:wsp>
                      <wps:cNvSpPr/>
                      <wps:spPr bwMode="auto">
                        <a:xfrm>
                          <a:off x="721989" y="1026159"/>
                          <a:ext cx="142238" cy="158749"/>
                        </a:xfrm>
                        <a:custGeom>
                          <a:avLst/>
                          <a:gdLst>
                            <a:gd name="T0" fmla="*/ 324081616 w 7313"/>
                            <a:gd name="T1" fmla="*/ 0 h 8141"/>
                            <a:gd name="T2" fmla="*/ 339365365 w 7313"/>
                            <a:gd name="T3" fmla="*/ 6789765 h 8141"/>
                            <a:gd name="T4" fmla="*/ 339639393 w 7313"/>
                            <a:gd name="T5" fmla="*/ 26009182 h 8141"/>
                            <a:gd name="T6" fmla="*/ 326382416 w 7313"/>
                            <a:gd name="T7" fmla="*/ 33127484 h 8141"/>
                            <a:gd name="T8" fmla="*/ 340954068 w 7313"/>
                            <a:gd name="T9" fmla="*/ 36139074 h 8141"/>
                            <a:gd name="T10" fmla="*/ 364619402 w 7313"/>
                            <a:gd name="T11" fmla="*/ 25187839 h 8141"/>
                            <a:gd name="T12" fmla="*/ 386367247 w 7313"/>
                            <a:gd name="T13" fmla="*/ 35591512 h 8141"/>
                            <a:gd name="T14" fmla="*/ 395296418 w 7313"/>
                            <a:gd name="T15" fmla="*/ 52018598 h 8141"/>
                            <a:gd name="T16" fmla="*/ 400445838 w 7313"/>
                            <a:gd name="T17" fmla="*/ 76604119 h 8141"/>
                            <a:gd name="T18" fmla="*/ 386257496 w 7313"/>
                            <a:gd name="T19" fmla="*/ 111593547 h 8141"/>
                            <a:gd name="T20" fmla="*/ 345555668 w 7313"/>
                            <a:gd name="T21" fmla="*/ 148663476 h 8141"/>
                            <a:gd name="T22" fmla="*/ 311043908 w 7313"/>
                            <a:gd name="T23" fmla="*/ 169525578 h 8141"/>
                            <a:gd name="T24" fmla="*/ 317288969 w 7313"/>
                            <a:gd name="T25" fmla="*/ 180531569 h 8141"/>
                            <a:gd name="T26" fmla="*/ 326053864 w 7313"/>
                            <a:gd name="T27" fmla="*/ 197177679 h 8141"/>
                            <a:gd name="T28" fmla="*/ 312523094 w 7313"/>
                            <a:gd name="T29" fmla="*/ 210154892 h 8141"/>
                            <a:gd name="T30" fmla="*/ 284584946 w 7313"/>
                            <a:gd name="T31" fmla="*/ 217985025 h 8141"/>
                            <a:gd name="T32" fmla="*/ 253798179 w 7313"/>
                            <a:gd name="T33" fmla="*/ 242515790 h 8141"/>
                            <a:gd name="T34" fmla="*/ 237473548 w 7313"/>
                            <a:gd name="T35" fmla="*/ 260530805 h 8141"/>
                            <a:gd name="T36" fmla="*/ 245855132 w 7313"/>
                            <a:gd name="T37" fmla="*/ 279093147 h 8141"/>
                            <a:gd name="T38" fmla="*/ 233091217 w 7313"/>
                            <a:gd name="T39" fmla="*/ 290975236 h 8141"/>
                            <a:gd name="T40" fmla="*/ 229914045 w 7313"/>
                            <a:gd name="T41" fmla="*/ 321529181 h 8141"/>
                            <a:gd name="T42" fmla="*/ 254620027 w 7313"/>
                            <a:gd name="T43" fmla="*/ 354656899 h 8141"/>
                            <a:gd name="T44" fmla="*/ 266069032 w 7313"/>
                            <a:gd name="T45" fmla="*/ 365827158 h 8141"/>
                            <a:gd name="T46" fmla="*/ 282284147 w 7313"/>
                            <a:gd name="T47" fmla="*/ 389974630 h 8141"/>
                            <a:gd name="T48" fmla="*/ 284913498 w 7313"/>
                            <a:gd name="T49" fmla="*/ 407441849 h 8141"/>
                            <a:gd name="T50" fmla="*/ 290720256 w 7313"/>
                            <a:gd name="T51" fmla="*/ 422061981 h 8141"/>
                            <a:gd name="T52" fmla="*/ 274340866 w 7313"/>
                            <a:gd name="T53" fmla="*/ 434984438 h 8141"/>
                            <a:gd name="T54" fmla="*/ 211014586 w 7313"/>
                            <a:gd name="T55" fmla="*/ 445552379 h 8141"/>
                            <a:gd name="T56" fmla="*/ 137499219 w 7313"/>
                            <a:gd name="T57" fmla="*/ 438324565 h 8141"/>
                            <a:gd name="T58" fmla="*/ 111423568 w 7313"/>
                            <a:gd name="T59" fmla="*/ 425894913 h 8141"/>
                            <a:gd name="T60" fmla="*/ 115751374 w 7313"/>
                            <a:gd name="T61" fmla="*/ 407551362 h 8141"/>
                            <a:gd name="T62" fmla="*/ 118654753 w 7313"/>
                            <a:gd name="T63" fmla="*/ 389810362 h 8141"/>
                            <a:gd name="T64" fmla="*/ 134650599 w 7313"/>
                            <a:gd name="T65" fmla="*/ 365443865 h 8141"/>
                            <a:gd name="T66" fmla="*/ 146318873 w 7313"/>
                            <a:gd name="T67" fmla="*/ 354383118 h 8141"/>
                            <a:gd name="T68" fmla="*/ 170860579 w 7313"/>
                            <a:gd name="T69" fmla="*/ 321310156 h 8141"/>
                            <a:gd name="T70" fmla="*/ 165984952 w 7313"/>
                            <a:gd name="T71" fmla="*/ 290372919 h 8141"/>
                            <a:gd name="T72" fmla="*/ 154700223 w 7313"/>
                            <a:gd name="T73" fmla="*/ 275479240 h 8141"/>
                            <a:gd name="T74" fmla="*/ 165218097 w 7313"/>
                            <a:gd name="T75" fmla="*/ 257354713 h 8141"/>
                            <a:gd name="T76" fmla="*/ 145004197 w 7313"/>
                            <a:gd name="T77" fmla="*/ 241475423 h 8141"/>
                            <a:gd name="T78" fmla="*/ 114710492 w 7313"/>
                            <a:gd name="T79" fmla="*/ 216287583 h 8141"/>
                            <a:gd name="T80" fmla="*/ 88689599 w 7313"/>
                            <a:gd name="T81" fmla="*/ 210319160 h 8141"/>
                            <a:gd name="T82" fmla="*/ 75158829 w 7313"/>
                            <a:gd name="T83" fmla="*/ 199203657 h 8141"/>
                            <a:gd name="T84" fmla="*/ 81403890 w 7313"/>
                            <a:gd name="T85" fmla="*/ 181900473 h 8141"/>
                            <a:gd name="T86" fmla="*/ 92469585 w 7313"/>
                            <a:gd name="T87" fmla="*/ 173796559 h 8141"/>
                            <a:gd name="T88" fmla="*/ 63545314 w 7313"/>
                            <a:gd name="T89" fmla="*/ 152934458 h 8141"/>
                            <a:gd name="T90" fmla="*/ 18351404 w 7313"/>
                            <a:gd name="T91" fmla="*/ 116904896 h 8141"/>
                            <a:gd name="T92" fmla="*/ 602579 w 7313"/>
                            <a:gd name="T93" fmla="*/ 79889490 h 8141"/>
                            <a:gd name="T94" fmla="*/ 5039902 w 7313"/>
                            <a:gd name="T95" fmla="*/ 52675672 h 8141"/>
                            <a:gd name="T96" fmla="*/ 12654398 w 7313"/>
                            <a:gd name="T97" fmla="*/ 39205653 h 8141"/>
                            <a:gd name="T98" fmla="*/ 30896284 w 7313"/>
                            <a:gd name="T99" fmla="*/ 25625889 h 8141"/>
                            <a:gd name="T100" fmla="*/ 57026460 w 7313"/>
                            <a:gd name="T101" fmla="*/ 32744191 h 8141"/>
                            <a:gd name="T102" fmla="*/ 78171725 w 7313"/>
                            <a:gd name="T103" fmla="*/ 41067363 h 8141"/>
                            <a:gd name="T104" fmla="*/ 60751686 w 7313"/>
                            <a:gd name="T105" fmla="*/ 25461620 h 8141"/>
                            <a:gd name="T106" fmla="*/ 62559424 w 7313"/>
                            <a:gd name="T107" fmla="*/ 5366105 h 8141"/>
                            <a:gd name="T108" fmla="*/ 53246708 w 7313"/>
                            <a:gd name="T109" fmla="*/ 102722814 h 8141"/>
                            <a:gd name="T110" fmla="*/ 87046372 w 7313"/>
                            <a:gd name="T111" fmla="*/ 132455649 h 8141"/>
                            <a:gd name="T112" fmla="*/ 65079258 w 7313"/>
                            <a:gd name="T113" fmla="*/ 79287172 h 8141"/>
                            <a:gd name="T114" fmla="*/ 51164944 w 7313"/>
                            <a:gd name="T115" fmla="*/ 85803156 h 8141"/>
                            <a:gd name="T116" fmla="*/ 315042928 w 7313"/>
                            <a:gd name="T117" fmla="*/ 102558545 h 8141"/>
                            <a:gd name="T118" fmla="*/ 341228096 w 7313"/>
                            <a:gd name="T119" fmla="*/ 111319533 h 8141"/>
                            <a:gd name="T120" fmla="*/ 350759846 w 7313"/>
                            <a:gd name="T121" fmla="*/ 89252795 h 8141"/>
                            <a:gd name="T122" fmla="*/ 341611406 w 7313"/>
                            <a:gd name="T123" fmla="*/ 79068147 h 8141"/>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7313" h="8141">
                              <a:moveTo>
                                <a:pt x="1162" y="79"/>
                              </a:moveTo>
                              <a:lnTo>
                                <a:pt x="1162" y="79"/>
                              </a:lnTo>
                              <a:lnTo>
                                <a:pt x="1173" y="69"/>
                              </a:lnTo>
                              <a:lnTo>
                                <a:pt x="1185" y="60"/>
                              </a:lnTo>
                              <a:lnTo>
                                <a:pt x="1198" y="51"/>
                              </a:lnTo>
                              <a:lnTo>
                                <a:pt x="1211" y="42"/>
                              </a:lnTo>
                              <a:lnTo>
                                <a:pt x="1224" y="35"/>
                              </a:lnTo>
                              <a:lnTo>
                                <a:pt x="1238" y="28"/>
                              </a:lnTo>
                              <a:lnTo>
                                <a:pt x="1252" y="23"/>
                              </a:lnTo>
                              <a:lnTo>
                                <a:pt x="1266" y="17"/>
                              </a:lnTo>
                              <a:lnTo>
                                <a:pt x="1282" y="13"/>
                              </a:lnTo>
                              <a:lnTo>
                                <a:pt x="1296" y="10"/>
                              </a:lnTo>
                              <a:lnTo>
                                <a:pt x="1326" y="4"/>
                              </a:lnTo>
                              <a:lnTo>
                                <a:pt x="1357" y="1"/>
                              </a:lnTo>
                              <a:lnTo>
                                <a:pt x="1388" y="0"/>
                              </a:lnTo>
                              <a:lnTo>
                                <a:pt x="5916" y="0"/>
                              </a:lnTo>
                              <a:lnTo>
                                <a:pt x="5936" y="0"/>
                              </a:lnTo>
                              <a:lnTo>
                                <a:pt x="5954" y="0"/>
                              </a:lnTo>
                              <a:lnTo>
                                <a:pt x="5973" y="2"/>
                              </a:lnTo>
                              <a:lnTo>
                                <a:pt x="5992" y="4"/>
                              </a:lnTo>
                              <a:lnTo>
                                <a:pt x="6011" y="8"/>
                              </a:lnTo>
                              <a:lnTo>
                                <a:pt x="6029" y="13"/>
                              </a:lnTo>
                              <a:lnTo>
                                <a:pt x="6048" y="18"/>
                              </a:lnTo>
                              <a:lnTo>
                                <a:pt x="6065" y="25"/>
                              </a:lnTo>
                              <a:lnTo>
                                <a:pt x="6083" y="31"/>
                              </a:lnTo>
                              <a:lnTo>
                                <a:pt x="6099" y="40"/>
                              </a:lnTo>
                              <a:lnTo>
                                <a:pt x="6115" y="50"/>
                              </a:lnTo>
                              <a:lnTo>
                                <a:pt x="6132" y="61"/>
                              </a:lnTo>
                              <a:lnTo>
                                <a:pt x="6146" y="72"/>
                              </a:lnTo>
                              <a:lnTo>
                                <a:pt x="6160" y="85"/>
                              </a:lnTo>
                              <a:lnTo>
                                <a:pt x="6173" y="99"/>
                              </a:lnTo>
                              <a:lnTo>
                                <a:pt x="6186" y="113"/>
                              </a:lnTo>
                              <a:lnTo>
                                <a:pt x="6195" y="124"/>
                              </a:lnTo>
                              <a:lnTo>
                                <a:pt x="6202" y="136"/>
                              </a:lnTo>
                              <a:lnTo>
                                <a:pt x="6210" y="148"/>
                              </a:lnTo>
                              <a:lnTo>
                                <a:pt x="6216" y="160"/>
                              </a:lnTo>
                              <a:lnTo>
                                <a:pt x="6223" y="172"/>
                              </a:lnTo>
                              <a:lnTo>
                                <a:pt x="6228" y="185"/>
                              </a:lnTo>
                              <a:lnTo>
                                <a:pt x="6238" y="211"/>
                              </a:lnTo>
                              <a:lnTo>
                                <a:pt x="6245" y="237"/>
                              </a:lnTo>
                              <a:lnTo>
                                <a:pt x="6249" y="264"/>
                              </a:lnTo>
                              <a:lnTo>
                                <a:pt x="6251" y="292"/>
                              </a:lnTo>
                              <a:lnTo>
                                <a:pt x="6251" y="319"/>
                              </a:lnTo>
                              <a:lnTo>
                                <a:pt x="6249" y="348"/>
                              </a:lnTo>
                              <a:lnTo>
                                <a:pt x="6243" y="375"/>
                              </a:lnTo>
                              <a:lnTo>
                                <a:pt x="6236" y="401"/>
                              </a:lnTo>
                              <a:lnTo>
                                <a:pt x="6226" y="427"/>
                              </a:lnTo>
                              <a:lnTo>
                                <a:pt x="6221" y="439"/>
                              </a:lnTo>
                              <a:lnTo>
                                <a:pt x="6214" y="452"/>
                              </a:lnTo>
                              <a:lnTo>
                                <a:pt x="6208" y="464"/>
                              </a:lnTo>
                              <a:lnTo>
                                <a:pt x="6200" y="475"/>
                              </a:lnTo>
                              <a:lnTo>
                                <a:pt x="6191" y="487"/>
                              </a:lnTo>
                              <a:lnTo>
                                <a:pt x="6183" y="498"/>
                              </a:lnTo>
                              <a:lnTo>
                                <a:pt x="6173" y="508"/>
                              </a:lnTo>
                              <a:lnTo>
                                <a:pt x="6163" y="517"/>
                              </a:lnTo>
                              <a:lnTo>
                                <a:pt x="6151" y="530"/>
                              </a:lnTo>
                              <a:lnTo>
                                <a:pt x="6137" y="542"/>
                              </a:lnTo>
                              <a:lnTo>
                                <a:pt x="6123" y="552"/>
                              </a:lnTo>
                              <a:lnTo>
                                <a:pt x="6109" y="562"/>
                              </a:lnTo>
                              <a:lnTo>
                                <a:pt x="6093" y="571"/>
                              </a:lnTo>
                              <a:lnTo>
                                <a:pt x="6077" y="578"/>
                              </a:lnTo>
                              <a:lnTo>
                                <a:pt x="6061" y="585"/>
                              </a:lnTo>
                              <a:lnTo>
                                <a:pt x="6045" y="590"/>
                              </a:lnTo>
                              <a:lnTo>
                                <a:pt x="6027" y="594"/>
                              </a:lnTo>
                              <a:lnTo>
                                <a:pt x="6010" y="599"/>
                              </a:lnTo>
                              <a:lnTo>
                                <a:pt x="5992" y="602"/>
                              </a:lnTo>
                              <a:lnTo>
                                <a:pt x="5975" y="604"/>
                              </a:lnTo>
                              <a:lnTo>
                                <a:pt x="5958" y="605"/>
                              </a:lnTo>
                              <a:lnTo>
                                <a:pt x="5939" y="606"/>
                              </a:lnTo>
                              <a:lnTo>
                                <a:pt x="5922" y="606"/>
                              </a:lnTo>
                              <a:lnTo>
                                <a:pt x="5904" y="606"/>
                              </a:lnTo>
                              <a:lnTo>
                                <a:pt x="5870" y="894"/>
                              </a:lnTo>
                              <a:lnTo>
                                <a:pt x="5908" y="876"/>
                              </a:lnTo>
                              <a:lnTo>
                                <a:pt x="5947" y="858"/>
                              </a:lnTo>
                              <a:lnTo>
                                <a:pt x="5985" y="840"/>
                              </a:lnTo>
                              <a:lnTo>
                                <a:pt x="6024" y="824"/>
                              </a:lnTo>
                              <a:lnTo>
                                <a:pt x="6103" y="793"/>
                              </a:lnTo>
                              <a:lnTo>
                                <a:pt x="6183" y="764"/>
                              </a:lnTo>
                              <a:lnTo>
                                <a:pt x="6186" y="750"/>
                              </a:lnTo>
                              <a:lnTo>
                                <a:pt x="6189" y="737"/>
                              </a:lnTo>
                              <a:lnTo>
                                <a:pt x="6199" y="710"/>
                              </a:lnTo>
                              <a:lnTo>
                                <a:pt x="6210" y="685"/>
                              </a:lnTo>
                              <a:lnTo>
                                <a:pt x="6224" y="660"/>
                              </a:lnTo>
                              <a:lnTo>
                                <a:pt x="6239" y="637"/>
                              </a:lnTo>
                              <a:lnTo>
                                <a:pt x="6255" y="615"/>
                              </a:lnTo>
                              <a:lnTo>
                                <a:pt x="6274" y="594"/>
                              </a:lnTo>
                              <a:lnTo>
                                <a:pt x="6295" y="576"/>
                              </a:lnTo>
                              <a:lnTo>
                                <a:pt x="6316" y="558"/>
                              </a:lnTo>
                              <a:lnTo>
                                <a:pt x="6339" y="541"/>
                              </a:lnTo>
                              <a:lnTo>
                                <a:pt x="6363" y="527"/>
                              </a:lnTo>
                              <a:lnTo>
                                <a:pt x="6387" y="514"/>
                              </a:lnTo>
                              <a:lnTo>
                                <a:pt x="6413" y="502"/>
                              </a:lnTo>
                              <a:lnTo>
                                <a:pt x="6439" y="491"/>
                              </a:lnTo>
                              <a:lnTo>
                                <a:pt x="6465" y="483"/>
                              </a:lnTo>
                              <a:lnTo>
                                <a:pt x="6492" y="476"/>
                              </a:lnTo>
                              <a:lnTo>
                                <a:pt x="6524" y="469"/>
                              </a:lnTo>
                              <a:lnTo>
                                <a:pt x="6556" y="465"/>
                              </a:lnTo>
                              <a:lnTo>
                                <a:pt x="6590" y="462"/>
                              </a:lnTo>
                              <a:lnTo>
                                <a:pt x="6623" y="460"/>
                              </a:lnTo>
                              <a:lnTo>
                                <a:pt x="6656" y="460"/>
                              </a:lnTo>
                              <a:lnTo>
                                <a:pt x="6690" y="461"/>
                              </a:lnTo>
                              <a:lnTo>
                                <a:pt x="6723" y="464"/>
                              </a:lnTo>
                              <a:lnTo>
                                <a:pt x="6755" y="469"/>
                              </a:lnTo>
                              <a:lnTo>
                                <a:pt x="6788" y="476"/>
                              </a:lnTo>
                              <a:lnTo>
                                <a:pt x="6820" y="485"/>
                              </a:lnTo>
                              <a:lnTo>
                                <a:pt x="6851" y="496"/>
                              </a:lnTo>
                              <a:lnTo>
                                <a:pt x="6881" y="508"/>
                              </a:lnTo>
                              <a:lnTo>
                                <a:pt x="6911" y="523"/>
                              </a:lnTo>
                              <a:lnTo>
                                <a:pt x="6939" y="539"/>
                              </a:lnTo>
                              <a:lnTo>
                                <a:pt x="6966" y="559"/>
                              </a:lnTo>
                              <a:lnTo>
                                <a:pt x="6979" y="568"/>
                              </a:lnTo>
                              <a:lnTo>
                                <a:pt x="6992" y="579"/>
                              </a:lnTo>
                              <a:lnTo>
                                <a:pt x="7006" y="592"/>
                              </a:lnTo>
                              <a:lnTo>
                                <a:pt x="7020" y="605"/>
                              </a:lnTo>
                              <a:lnTo>
                                <a:pt x="7031" y="619"/>
                              </a:lnTo>
                              <a:lnTo>
                                <a:pt x="7043" y="635"/>
                              </a:lnTo>
                              <a:lnTo>
                                <a:pt x="7053" y="650"/>
                              </a:lnTo>
                              <a:lnTo>
                                <a:pt x="7063" y="666"/>
                              </a:lnTo>
                              <a:lnTo>
                                <a:pt x="7072" y="683"/>
                              </a:lnTo>
                              <a:lnTo>
                                <a:pt x="7079" y="700"/>
                              </a:lnTo>
                              <a:lnTo>
                                <a:pt x="7086" y="717"/>
                              </a:lnTo>
                              <a:lnTo>
                                <a:pt x="7091" y="736"/>
                              </a:lnTo>
                              <a:lnTo>
                                <a:pt x="7095" y="753"/>
                              </a:lnTo>
                              <a:lnTo>
                                <a:pt x="7098" y="772"/>
                              </a:lnTo>
                              <a:lnTo>
                                <a:pt x="7100" y="791"/>
                              </a:lnTo>
                              <a:lnTo>
                                <a:pt x="7100" y="810"/>
                              </a:lnTo>
                              <a:lnTo>
                                <a:pt x="7099" y="828"/>
                              </a:lnTo>
                              <a:lnTo>
                                <a:pt x="7097" y="848"/>
                              </a:lnTo>
                              <a:lnTo>
                                <a:pt x="7121" y="864"/>
                              </a:lnTo>
                              <a:lnTo>
                                <a:pt x="7143" y="881"/>
                              </a:lnTo>
                              <a:lnTo>
                                <a:pt x="7165" y="899"/>
                              </a:lnTo>
                              <a:lnTo>
                                <a:pt x="7187" y="918"/>
                              </a:lnTo>
                              <a:lnTo>
                                <a:pt x="7206" y="939"/>
                              </a:lnTo>
                              <a:lnTo>
                                <a:pt x="7216" y="950"/>
                              </a:lnTo>
                              <a:lnTo>
                                <a:pt x="7225" y="961"/>
                              </a:lnTo>
                              <a:lnTo>
                                <a:pt x="7233" y="973"/>
                              </a:lnTo>
                              <a:lnTo>
                                <a:pt x="7240" y="985"/>
                              </a:lnTo>
                              <a:lnTo>
                                <a:pt x="7247" y="998"/>
                              </a:lnTo>
                              <a:lnTo>
                                <a:pt x="7253" y="1011"/>
                              </a:lnTo>
                              <a:lnTo>
                                <a:pt x="7265" y="1041"/>
                              </a:lnTo>
                              <a:lnTo>
                                <a:pt x="7276" y="1073"/>
                              </a:lnTo>
                              <a:lnTo>
                                <a:pt x="7285" y="1104"/>
                              </a:lnTo>
                              <a:lnTo>
                                <a:pt x="7293" y="1137"/>
                              </a:lnTo>
                              <a:lnTo>
                                <a:pt x="7300" y="1168"/>
                              </a:lnTo>
                              <a:lnTo>
                                <a:pt x="7305" y="1201"/>
                              </a:lnTo>
                              <a:lnTo>
                                <a:pt x="7309" y="1234"/>
                              </a:lnTo>
                              <a:lnTo>
                                <a:pt x="7312" y="1267"/>
                              </a:lnTo>
                              <a:lnTo>
                                <a:pt x="7313" y="1300"/>
                              </a:lnTo>
                              <a:lnTo>
                                <a:pt x="7313" y="1333"/>
                              </a:lnTo>
                              <a:lnTo>
                                <a:pt x="7312" y="1366"/>
                              </a:lnTo>
                              <a:lnTo>
                                <a:pt x="7310" y="1399"/>
                              </a:lnTo>
                              <a:lnTo>
                                <a:pt x="7306" y="1431"/>
                              </a:lnTo>
                              <a:lnTo>
                                <a:pt x="7302" y="1465"/>
                              </a:lnTo>
                              <a:lnTo>
                                <a:pt x="7297" y="1498"/>
                              </a:lnTo>
                              <a:lnTo>
                                <a:pt x="7290" y="1529"/>
                              </a:lnTo>
                              <a:lnTo>
                                <a:pt x="7279" y="1572"/>
                              </a:lnTo>
                              <a:lnTo>
                                <a:pt x="7267" y="1614"/>
                              </a:lnTo>
                              <a:lnTo>
                                <a:pt x="7254" y="1655"/>
                              </a:lnTo>
                              <a:lnTo>
                                <a:pt x="7239" y="1696"/>
                              </a:lnTo>
                              <a:lnTo>
                                <a:pt x="7223" y="1736"/>
                              </a:lnTo>
                              <a:lnTo>
                                <a:pt x="7205" y="1776"/>
                              </a:lnTo>
                              <a:lnTo>
                                <a:pt x="7187" y="1815"/>
                              </a:lnTo>
                              <a:lnTo>
                                <a:pt x="7166" y="1853"/>
                              </a:lnTo>
                              <a:lnTo>
                                <a:pt x="7146" y="1891"/>
                              </a:lnTo>
                              <a:lnTo>
                                <a:pt x="7123" y="1929"/>
                              </a:lnTo>
                              <a:lnTo>
                                <a:pt x="7100" y="1966"/>
                              </a:lnTo>
                              <a:lnTo>
                                <a:pt x="7076" y="2002"/>
                              </a:lnTo>
                              <a:lnTo>
                                <a:pt x="7051" y="2038"/>
                              </a:lnTo>
                              <a:lnTo>
                                <a:pt x="7026" y="2073"/>
                              </a:lnTo>
                              <a:lnTo>
                                <a:pt x="7000" y="2108"/>
                              </a:lnTo>
                              <a:lnTo>
                                <a:pt x="6973" y="2142"/>
                              </a:lnTo>
                              <a:lnTo>
                                <a:pt x="6933" y="2190"/>
                              </a:lnTo>
                              <a:lnTo>
                                <a:pt x="6891" y="2237"/>
                              </a:lnTo>
                              <a:lnTo>
                                <a:pt x="6848" y="2284"/>
                              </a:lnTo>
                              <a:lnTo>
                                <a:pt x="6804" y="2329"/>
                              </a:lnTo>
                              <a:lnTo>
                                <a:pt x="6759" y="2373"/>
                              </a:lnTo>
                              <a:lnTo>
                                <a:pt x="6713" y="2416"/>
                              </a:lnTo>
                              <a:lnTo>
                                <a:pt x="6666" y="2458"/>
                              </a:lnTo>
                              <a:lnTo>
                                <a:pt x="6617" y="2499"/>
                              </a:lnTo>
                              <a:lnTo>
                                <a:pt x="6568" y="2538"/>
                              </a:lnTo>
                              <a:lnTo>
                                <a:pt x="6518" y="2576"/>
                              </a:lnTo>
                              <a:lnTo>
                                <a:pt x="6467" y="2613"/>
                              </a:lnTo>
                              <a:lnTo>
                                <a:pt x="6415" y="2649"/>
                              </a:lnTo>
                              <a:lnTo>
                                <a:pt x="6362" y="2683"/>
                              </a:lnTo>
                              <a:lnTo>
                                <a:pt x="6308" y="2715"/>
                              </a:lnTo>
                              <a:lnTo>
                                <a:pt x="6253" y="2746"/>
                              </a:lnTo>
                              <a:lnTo>
                                <a:pt x="6198" y="2775"/>
                              </a:lnTo>
                              <a:lnTo>
                                <a:pt x="6129" y="2805"/>
                              </a:lnTo>
                              <a:lnTo>
                                <a:pt x="6062" y="2837"/>
                              </a:lnTo>
                              <a:lnTo>
                                <a:pt x="5995" y="2869"/>
                              </a:lnTo>
                              <a:lnTo>
                                <a:pt x="5962" y="2887"/>
                              </a:lnTo>
                              <a:lnTo>
                                <a:pt x="5928" y="2905"/>
                              </a:lnTo>
                              <a:lnTo>
                                <a:pt x="5897" y="2924"/>
                              </a:lnTo>
                              <a:lnTo>
                                <a:pt x="5865" y="2943"/>
                              </a:lnTo>
                              <a:lnTo>
                                <a:pt x="5834" y="2964"/>
                              </a:lnTo>
                              <a:lnTo>
                                <a:pt x="5803" y="2986"/>
                              </a:lnTo>
                              <a:lnTo>
                                <a:pt x="5774" y="3008"/>
                              </a:lnTo>
                              <a:lnTo>
                                <a:pt x="5745" y="3031"/>
                              </a:lnTo>
                              <a:lnTo>
                                <a:pt x="5717" y="3056"/>
                              </a:lnTo>
                              <a:lnTo>
                                <a:pt x="5690" y="3083"/>
                              </a:lnTo>
                              <a:lnTo>
                                <a:pt x="5678" y="3096"/>
                              </a:lnTo>
                              <a:lnTo>
                                <a:pt x="5666" y="3109"/>
                              </a:lnTo>
                              <a:lnTo>
                                <a:pt x="5657" y="3123"/>
                              </a:lnTo>
                              <a:lnTo>
                                <a:pt x="5647" y="3138"/>
                              </a:lnTo>
                              <a:lnTo>
                                <a:pt x="5638" y="3153"/>
                              </a:lnTo>
                              <a:lnTo>
                                <a:pt x="5629" y="3169"/>
                              </a:lnTo>
                              <a:lnTo>
                                <a:pt x="5615" y="3201"/>
                              </a:lnTo>
                              <a:lnTo>
                                <a:pt x="5623" y="3210"/>
                              </a:lnTo>
                              <a:lnTo>
                                <a:pt x="5632" y="3217"/>
                              </a:lnTo>
                              <a:lnTo>
                                <a:pt x="5640" y="3224"/>
                              </a:lnTo>
                              <a:lnTo>
                                <a:pt x="5650" y="3229"/>
                              </a:lnTo>
                              <a:lnTo>
                                <a:pt x="5670" y="3240"/>
                              </a:lnTo>
                              <a:lnTo>
                                <a:pt x="5690" y="3250"/>
                              </a:lnTo>
                              <a:lnTo>
                                <a:pt x="5733" y="3266"/>
                              </a:lnTo>
                              <a:lnTo>
                                <a:pt x="5753" y="3275"/>
                              </a:lnTo>
                              <a:lnTo>
                                <a:pt x="5773" y="3286"/>
                              </a:lnTo>
                              <a:lnTo>
                                <a:pt x="5792" y="3297"/>
                              </a:lnTo>
                              <a:lnTo>
                                <a:pt x="5810" y="3309"/>
                              </a:lnTo>
                              <a:lnTo>
                                <a:pt x="5828" y="3321"/>
                              </a:lnTo>
                              <a:lnTo>
                                <a:pt x="5845" y="3335"/>
                              </a:lnTo>
                              <a:lnTo>
                                <a:pt x="5861" y="3350"/>
                              </a:lnTo>
                              <a:lnTo>
                                <a:pt x="5876" y="3365"/>
                              </a:lnTo>
                              <a:lnTo>
                                <a:pt x="5890" y="3381"/>
                              </a:lnTo>
                              <a:lnTo>
                                <a:pt x="5903" y="3399"/>
                              </a:lnTo>
                              <a:lnTo>
                                <a:pt x="5915" y="3417"/>
                              </a:lnTo>
                              <a:lnTo>
                                <a:pt x="5926" y="3437"/>
                              </a:lnTo>
                              <a:lnTo>
                                <a:pt x="5935" y="3456"/>
                              </a:lnTo>
                              <a:lnTo>
                                <a:pt x="5942" y="3476"/>
                              </a:lnTo>
                              <a:lnTo>
                                <a:pt x="5948" y="3497"/>
                              </a:lnTo>
                              <a:lnTo>
                                <a:pt x="5952" y="3518"/>
                              </a:lnTo>
                              <a:lnTo>
                                <a:pt x="5954" y="3540"/>
                              </a:lnTo>
                              <a:lnTo>
                                <a:pt x="5954" y="3563"/>
                              </a:lnTo>
                              <a:lnTo>
                                <a:pt x="5954" y="3581"/>
                              </a:lnTo>
                              <a:lnTo>
                                <a:pt x="5952" y="3601"/>
                              </a:lnTo>
                              <a:lnTo>
                                <a:pt x="5948" y="3619"/>
                              </a:lnTo>
                              <a:lnTo>
                                <a:pt x="5943" y="3637"/>
                              </a:lnTo>
                              <a:lnTo>
                                <a:pt x="5936" y="3654"/>
                              </a:lnTo>
                              <a:lnTo>
                                <a:pt x="5928" y="3672"/>
                              </a:lnTo>
                              <a:lnTo>
                                <a:pt x="5918" y="3687"/>
                              </a:lnTo>
                              <a:lnTo>
                                <a:pt x="5909" y="3703"/>
                              </a:lnTo>
                              <a:lnTo>
                                <a:pt x="5897" y="3717"/>
                              </a:lnTo>
                              <a:lnTo>
                                <a:pt x="5884" y="3733"/>
                              </a:lnTo>
                              <a:lnTo>
                                <a:pt x="5871" y="3746"/>
                              </a:lnTo>
                              <a:lnTo>
                                <a:pt x="5857" y="3758"/>
                              </a:lnTo>
                              <a:lnTo>
                                <a:pt x="5841" y="3769"/>
                              </a:lnTo>
                              <a:lnTo>
                                <a:pt x="5826" y="3780"/>
                              </a:lnTo>
                              <a:lnTo>
                                <a:pt x="5810" y="3791"/>
                              </a:lnTo>
                              <a:lnTo>
                                <a:pt x="5793" y="3800"/>
                              </a:lnTo>
                              <a:lnTo>
                                <a:pt x="5765" y="3814"/>
                              </a:lnTo>
                              <a:lnTo>
                                <a:pt x="5735" y="3827"/>
                              </a:lnTo>
                              <a:lnTo>
                                <a:pt x="5705" y="3838"/>
                              </a:lnTo>
                              <a:lnTo>
                                <a:pt x="5675" y="3848"/>
                              </a:lnTo>
                              <a:lnTo>
                                <a:pt x="5643" y="3856"/>
                              </a:lnTo>
                              <a:lnTo>
                                <a:pt x="5612" y="3863"/>
                              </a:lnTo>
                              <a:lnTo>
                                <a:pt x="5580" y="3868"/>
                              </a:lnTo>
                              <a:lnTo>
                                <a:pt x="5549" y="3873"/>
                              </a:lnTo>
                              <a:lnTo>
                                <a:pt x="5517" y="3875"/>
                              </a:lnTo>
                              <a:lnTo>
                                <a:pt x="5485" y="3877"/>
                              </a:lnTo>
                              <a:lnTo>
                                <a:pt x="5452" y="3876"/>
                              </a:lnTo>
                              <a:lnTo>
                                <a:pt x="5421" y="3875"/>
                              </a:lnTo>
                              <a:lnTo>
                                <a:pt x="5388" y="3872"/>
                              </a:lnTo>
                              <a:lnTo>
                                <a:pt x="5357" y="3867"/>
                              </a:lnTo>
                              <a:lnTo>
                                <a:pt x="5325" y="3862"/>
                              </a:lnTo>
                              <a:lnTo>
                                <a:pt x="5293" y="3855"/>
                              </a:lnTo>
                              <a:lnTo>
                                <a:pt x="5270" y="3888"/>
                              </a:lnTo>
                              <a:lnTo>
                                <a:pt x="5246" y="3919"/>
                              </a:lnTo>
                              <a:lnTo>
                                <a:pt x="5221" y="3951"/>
                              </a:lnTo>
                              <a:lnTo>
                                <a:pt x="5195" y="3981"/>
                              </a:lnTo>
                              <a:lnTo>
                                <a:pt x="5168" y="4012"/>
                              </a:lnTo>
                              <a:lnTo>
                                <a:pt x="5141" y="4042"/>
                              </a:lnTo>
                              <a:lnTo>
                                <a:pt x="5114" y="4071"/>
                              </a:lnTo>
                              <a:lnTo>
                                <a:pt x="5086" y="4100"/>
                              </a:lnTo>
                              <a:lnTo>
                                <a:pt x="5057" y="4127"/>
                              </a:lnTo>
                              <a:lnTo>
                                <a:pt x="5027" y="4155"/>
                              </a:lnTo>
                              <a:lnTo>
                                <a:pt x="4997" y="4181"/>
                              </a:lnTo>
                              <a:lnTo>
                                <a:pt x="4966" y="4208"/>
                              </a:lnTo>
                              <a:lnTo>
                                <a:pt x="4935" y="4233"/>
                              </a:lnTo>
                              <a:lnTo>
                                <a:pt x="4903" y="4258"/>
                              </a:lnTo>
                              <a:lnTo>
                                <a:pt x="4871" y="4281"/>
                              </a:lnTo>
                              <a:lnTo>
                                <a:pt x="4838" y="4305"/>
                              </a:lnTo>
                              <a:lnTo>
                                <a:pt x="4805" y="4327"/>
                              </a:lnTo>
                              <a:lnTo>
                                <a:pt x="4772" y="4350"/>
                              </a:lnTo>
                              <a:lnTo>
                                <a:pt x="4737" y="4371"/>
                              </a:lnTo>
                              <a:lnTo>
                                <a:pt x="4702" y="4391"/>
                              </a:lnTo>
                              <a:lnTo>
                                <a:pt x="4667" y="4411"/>
                              </a:lnTo>
                              <a:lnTo>
                                <a:pt x="4633" y="4429"/>
                              </a:lnTo>
                              <a:lnTo>
                                <a:pt x="4597" y="4448"/>
                              </a:lnTo>
                              <a:lnTo>
                                <a:pt x="4560" y="4465"/>
                              </a:lnTo>
                              <a:lnTo>
                                <a:pt x="4524" y="4483"/>
                              </a:lnTo>
                              <a:lnTo>
                                <a:pt x="4487" y="4498"/>
                              </a:lnTo>
                              <a:lnTo>
                                <a:pt x="4449" y="4513"/>
                              </a:lnTo>
                              <a:lnTo>
                                <a:pt x="4412" y="4527"/>
                              </a:lnTo>
                              <a:lnTo>
                                <a:pt x="4374" y="4540"/>
                              </a:lnTo>
                              <a:lnTo>
                                <a:pt x="4336" y="4553"/>
                              </a:lnTo>
                              <a:lnTo>
                                <a:pt x="4297" y="4565"/>
                              </a:lnTo>
                              <a:lnTo>
                                <a:pt x="4259" y="4576"/>
                              </a:lnTo>
                              <a:lnTo>
                                <a:pt x="4270" y="4665"/>
                              </a:lnTo>
                              <a:lnTo>
                                <a:pt x="4285" y="4683"/>
                              </a:lnTo>
                              <a:lnTo>
                                <a:pt x="4299" y="4700"/>
                              </a:lnTo>
                              <a:lnTo>
                                <a:pt x="4312" y="4718"/>
                              </a:lnTo>
                              <a:lnTo>
                                <a:pt x="4324" y="4737"/>
                              </a:lnTo>
                              <a:lnTo>
                                <a:pt x="4335" y="4758"/>
                              </a:lnTo>
                              <a:lnTo>
                                <a:pt x="4343" y="4778"/>
                              </a:lnTo>
                              <a:lnTo>
                                <a:pt x="4350" y="4800"/>
                              </a:lnTo>
                              <a:lnTo>
                                <a:pt x="4354" y="4823"/>
                              </a:lnTo>
                              <a:lnTo>
                                <a:pt x="4375" y="4836"/>
                              </a:lnTo>
                              <a:lnTo>
                                <a:pt x="4396" y="4851"/>
                              </a:lnTo>
                              <a:lnTo>
                                <a:pt x="4413" y="4867"/>
                              </a:lnTo>
                              <a:lnTo>
                                <a:pt x="4430" y="4887"/>
                              </a:lnTo>
                              <a:lnTo>
                                <a:pt x="4445" y="4906"/>
                              </a:lnTo>
                              <a:lnTo>
                                <a:pt x="4458" y="4928"/>
                              </a:lnTo>
                              <a:lnTo>
                                <a:pt x="4470" y="4951"/>
                              </a:lnTo>
                              <a:lnTo>
                                <a:pt x="4478" y="4974"/>
                              </a:lnTo>
                              <a:lnTo>
                                <a:pt x="4485" y="4998"/>
                              </a:lnTo>
                              <a:lnTo>
                                <a:pt x="4489" y="5023"/>
                              </a:lnTo>
                              <a:lnTo>
                                <a:pt x="4491" y="5047"/>
                              </a:lnTo>
                              <a:lnTo>
                                <a:pt x="4491" y="5072"/>
                              </a:lnTo>
                              <a:lnTo>
                                <a:pt x="4489" y="5084"/>
                              </a:lnTo>
                              <a:lnTo>
                                <a:pt x="4488" y="5097"/>
                              </a:lnTo>
                              <a:lnTo>
                                <a:pt x="4485" y="5109"/>
                              </a:lnTo>
                              <a:lnTo>
                                <a:pt x="4482" y="5121"/>
                              </a:lnTo>
                              <a:lnTo>
                                <a:pt x="4478" y="5133"/>
                              </a:lnTo>
                              <a:lnTo>
                                <a:pt x="4473" y="5144"/>
                              </a:lnTo>
                              <a:lnTo>
                                <a:pt x="4467" y="5155"/>
                              </a:lnTo>
                              <a:lnTo>
                                <a:pt x="4462" y="5167"/>
                              </a:lnTo>
                              <a:lnTo>
                                <a:pt x="4448" y="5187"/>
                              </a:lnTo>
                              <a:lnTo>
                                <a:pt x="4433" y="5204"/>
                              </a:lnTo>
                              <a:lnTo>
                                <a:pt x="4416" y="5221"/>
                              </a:lnTo>
                              <a:lnTo>
                                <a:pt x="4399" y="5237"/>
                              </a:lnTo>
                              <a:lnTo>
                                <a:pt x="4380" y="5250"/>
                              </a:lnTo>
                              <a:lnTo>
                                <a:pt x="4361" y="5263"/>
                              </a:lnTo>
                              <a:lnTo>
                                <a:pt x="4341" y="5275"/>
                              </a:lnTo>
                              <a:lnTo>
                                <a:pt x="4321" y="5286"/>
                              </a:lnTo>
                              <a:lnTo>
                                <a:pt x="4299" y="5297"/>
                              </a:lnTo>
                              <a:lnTo>
                                <a:pt x="4277" y="5305"/>
                              </a:lnTo>
                              <a:lnTo>
                                <a:pt x="4255" y="5314"/>
                              </a:lnTo>
                              <a:lnTo>
                                <a:pt x="4233" y="5323"/>
                              </a:lnTo>
                              <a:lnTo>
                                <a:pt x="4188" y="5337"/>
                              </a:lnTo>
                              <a:lnTo>
                                <a:pt x="4143" y="5351"/>
                              </a:lnTo>
                              <a:lnTo>
                                <a:pt x="4146" y="5384"/>
                              </a:lnTo>
                              <a:lnTo>
                                <a:pt x="4148" y="5416"/>
                              </a:lnTo>
                              <a:lnTo>
                                <a:pt x="4149" y="5483"/>
                              </a:lnTo>
                              <a:lnTo>
                                <a:pt x="4150" y="5549"/>
                              </a:lnTo>
                              <a:lnTo>
                                <a:pt x="4151" y="5614"/>
                              </a:lnTo>
                              <a:lnTo>
                                <a:pt x="4153" y="5648"/>
                              </a:lnTo>
                              <a:lnTo>
                                <a:pt x="4155" y="5680"/>
                              </a:lnTo>
                              <a:lnTo>
                                <a:pt x="4159" y="5713"/>
                              </a:lnTo>
                              <a:lnTo>
                                <a:pt x="4163" y="5744"/>
                              </a:lnTo>
                              <a:lnTo>
                                <a:pt x="4170" y="5777"/>
                              </a:lnTo>
                              <a:lnTo>
                                <a:pt x="4177" y="5809"/>
                              </a:lnTo>
                              <a:lnTo>
                                <a:pt x="4186" y="5840"/>
                              </a:lnTo>
                              <a:lnTo>
                                <a:pt x="4197" y="5872"/>
                              </a:lnTo>
                              <a:lnTo>
                                <a:pt x="4214" y="5915"/>
                              </a:lnTo>
                              <a:lnTo>
                                <a:pt x="4234" y="5959"/>
                              </a:lnTo>
                              <a:lnTo>
                                <a:pt x="4254" y="6000"/>
                              </a:lnTo>
                              <a:lnTo>
                                <a:pt x="4277" y="6040"/>
                              </a:lnTo>
                              <a:lnTo>
                                <a:pt x="4301" y="6080"/>
                              </a:lnTo>
                              <a:lnTo>
                                <a:pt x="4327" y="6119"/>
                              </a:lnTo>
                              <a:lnTo>
                                <a:pt x="4353" y="6158"/>
                              </a:lnTo>
                              <a:lnTo>
                                <a:pt x="4382" y="6194"/>
                              </a:lnTo>
                              <a:lnTo>
                                <a:pt x="4411" y="6231"/>
                              </a:lnTo>
                              <a:lnTo>
                                <a:pt x="4441" y="6266"/>
                              </a:lnTo>
                              <a:lnTo>
                                <a:pt x="4472" y="6302"/>
                              </a:lnTo>
                              <a:lnTo>
                                <a:pt x="4504" y="6336"/>
                              </a:lnTo>
                              <a:lnTo>
                                <a:pt x="4536" y="6369"/>
                              </a:lnTo>
                              <a:lnTo>
                                <a:pt x="4570" y="6402"/>
                              </a:lnTo>
                              <a:lnTo>
                                <a:pt x="4603" y="6435"/>
                              </a:lnTo>
                              <a:lnTo>
                                <a:pt x="4637" y="6466"/>
                              </a:lnTo>
                              <a:lnTo>
                                <a:pt x="4648" y="6477"/>
                              </a:lnTo>
                              <a:lnTo>
                                <a:pt x="4660" y="6486"/>
                              </a:lnTo>
                              <a:lnTo>
                                <a:pt x="4673" y="6494"/>
                              </a:lnTo>
                              <a:lnTo>
                                <a:pt x="4686" y="6503"/>
                              </a:lnTo>
                              <a:lnTo>
                                <a:pt x="4712" y="6517"/>
                              </a:lnTo>
                              <a:lnTo>
                                <a:pt x="4739" y="6531"/>
                              </a:lnTo>
                              <a:lnTo>
                                <a:pt x="4765" y="6547"/>
                              </a:lnTo>
                              <a:lnTo>
                                <a:pt x="4778" y="6555"/>
                              </a:lnTo>
                              <a:lnTo>
                                <a:pt x="4790" y="6564"/>
                              </a:lnTo>
                              <a:lnTo>
                                <a:pt x="4802" y="6573"/>
                              </a:lnTo>
                              <a:lnTo>
                                <a:pt x="4813" y="6584"/>
                              </a:lnTo>
                              <a:lnTo>
                                <a:pt x="4823" y="6596"/>
                              </a:lnTo>
                              <a:lnTo>
                                <a:pt x="4832" y="6608"/>
                              </a:lnTo>
                              <a:lnTo>
                                <a:pt x="4840" y="6622"/>
                              </a:lnTo>
                              <a:lnTo>
                                <a:pt x="4847" y="6637"/>
                              </a:lnTo>
                              <a:lnTo>
                                <a:pt x="4852" y="6651"/>
                              </a:lnTo>
                              <a:lnTo>
                                <a:pt x="4855" y="6666"/>
                              </a:lnTo>
                              <a:lnTo>
                                <a:pt x="4857" y="6681"/>
                              </a:lnTo>
                              <a:lnTo>
                                <a:pt x="4858" y="6698"/>
                              </a:lnTo>
                              <a:lnTo>
                                <a:pt x="4857" y="6713"/>
                              </a:lnTo>
                              <a:lnTo>
                                <a:pt x="4855" y="6728"/>
                              </a:lnTo>
                              <a:lnTo>
                                <a:pt x="4852" y="6744"/>
                              </a:lnTo>
                              <a:lnTo>
                                <a:pt x="4849" y="6760"/>
                              </a:lnTo>
                              <a:lnTo>
                                <a:pt x="4841" y="6791"/>
                              </a:lnTo>
                              <a:lnTo>
                                <a:pt x="4833" y="6823"/>
                              </a:lnTo>
                              <a:lnTo>
                                <a:pt x="4825" y="6852"/>
                              </a:lnTo>
                              <a:lnTo>
                                <a:pt x="4865" y="6886"/>
                              </a:lnTo>
                              <a:lnTo>
                                <a:pt x="4908" y="6918"/>
                              </a:lnTo>
                              <a:lnTo>
                                <a:pt x="4992" y="6983"/>
                              </a:lnTo>
                              <a:lnTo>
                                <a:pt x="5035" y="7015"/>
                              </a:lnTo>
                              <a:lnTo>
                                <a:pt x="5076" y="7049"/>
                              </a:lnTo>
                              <a:lnTo>
                                <a:pt x="5096" y="7066"/>
                              </a:lnTo>
                              <a:lnTo>
                                <a:pt x="5115" y="7084"/>
                              </a:lnTo>
                              <a:lnTo>
                                <a:pt x="5135" y="7103"/>
                              </a:lnTo>
                              <a:lnTo>
                                <a:pt x="5153" y="7122"/>
                              </a:lnTo>
                              <a:lnTo>
                                <a:pt x="5166" y="7138"/>
                              </a:lnTo>
                              <a:lnTo>
                                <a:pt x="5179" y="7155"/>
                              </a:lnTo>
                              <a:lnTo>
                                <a:pt x="5189" y="7174"/>
                              </a:lnTo>
                              <a:lnTo>
                                <a:pt x="5198" y="7193"/>
                              </a:lnTo>
                              <a:lnTo>
                                <a:pt x="5205" y="7213"/>
                              </a:lnTo>
                              <a:lnTo>
                                <a:pt x="5211" y="7233"/>
                              </a:lnTo>
                              <a:lnTo>
                                <a:pt x="5215" y="7253"/>
                              </a:lnTo>
                              <a:lnTo>
                                <a:pt x="5218" y="7274"/>
                              </a:lnTo>
                              <a:lnTo>
                                <a:pt x="5220" y="7294"/>
                              </a:lnTo>
                              <a:lnTo>
                                <a:pt x="5221" y="7316"/>
                              </a:lnTo>
                              <a:lnTo>
                                <a:pt x="5220" y="7337"/>
                              </a:lnTo>
                              <a:lnTo>
                                <a:pt x="5217" y="7359"/>
                              </a:lnTo>
                              <a:lnTo>
                                <a:pt x="5215" y="7379"/>
                              </a:lnTo>
                              <a:lnTo>
                                <a:pt x="5211" y="7401"/>
                              </a:lnTo>
                              <a:lnTo>
                                <a:pt x="5207" y="7422"/>
                              </a:lnTo>
                              <a:lnTo>
                                <a:pt x="5201" y="7441"/>
                              </a:lnTo>
                              <a:lnTo>
                                <a:pt x="5214" y="7453"/>
                              </a:lnTo>
                              <a:lnTo>
                                <a:pt x="5227" y="7465"/>
                              </a:lnTo>
                              <a:lnTo>
                                <a:pt x="5239" y="7478"/>
                              </a:lnTo>
                              <a:lnTo>
                                <a:pt x="5250" y="7492"/>
                              </a:lnTo>
                              <a:lnTo>
                                <a:pt x="5261" y="7506"/>
                              </a:lnTo>
                              <a:lnTo>
                                <a:pt x="5270" y="7522"/>
                              </a:lnTo>
                              <a:lnTo>
                                <a:pt x="5279" y="7537"/>
                              </a:lnTo>
                              <a:lnTo>
                                <a:pt x="5287" y="7552"/>
                              </a:lnTo>
                              <a:lnTo>
                                <a:pt x="5293" y="7568"/>
                              </a:lnTo>
                              <a:lnTo>
                                <a:pt x="5299" y="7585"/>
                              </a:lnTo>
                              <a:lnTo>
                                <a:pt x="5304" y="7602"/>
                              </a:lnTo>
                              <a:lnTo>
                                <a:pt x="5308" y="7619"/>
                              </a:lnTo>
                              <a:lnTo>
                                <a:pt x="5310" y="7637"/>
                              </a:lnTo>
                              <a:lnTo>
                                <a:pt x="5311" y="7654"/>
                              </a:lnTo>
                              <a:lnTo>
                                <a:pt x="5310" y="7672"/>
                              </a:lnTo>
                              <a:lnTo>
                                <a:pt x="5308" y="7689"/>
                              </a:lnTo>
                              <a:lnTo>
                                <a:pt x="5307" y="7708"/>
                              </a:lnTo>
                              <a:lnTo>
                                <a:pt x="5303" y="7725"/>
                              </a:lnTo>
                              <a:lnTo>
                                <a:pt x="5298" y="7741"/>
                              </a:lnTo>
                              <a:lnTo>
                                <a:pt x="5291" y="7756"/>
                              </a:lnTo>
                              <a:lnTo>
                                <a:pt x="5284" y="7771"/>
                              </a:lnTo>
                              <a:lnTo>
                                <a:pt x="5274" y="7785"/>
                              </a:lnTo>
                              <a:lnTo>
                                <a:pt x="5264" y="7798"/>
                              </a:lnTo>
                              <a:lnTo>
                                <a:pt x="5252" y="7811"/>
                              </a:lnTo>
                              <a:lnTo>
                                <a:pt x="5240" y="7823"/>
                              </a:lnTo>
                              <a:lnTo>
                                <a:pt x="5227" y="7834"/>
                              </a:lnTo>
                              <a:lnTo>
                                <a:pt x="5213" y="7844"/>
                              </a:lnTo>
                              <a:lnTo>
                                <a:pt x="5199" y="7854"/>
                              </a:lnTo>
                              <a:lnTo>
                                <a:pt x="5170" y="7873"/>
                              </a:lnTo>
                              <a:lnTo>
                                <a:pt x="5140" y="7888"/>
                              </a:lnTo>
                              <a:lnTo>
                                <a:pt x="5108" y="7904"/>
                              </a:lnTo>
                              <a:lnTo>
                                <a:pt x="5074" y="7918"/>
                              </a:lnTo>
                              <a:lnTo>
                                <a:pt x="5041" y="7931"/>
                              </a:lnTo>
                              <a:lnTo>
                                <a:pt x="5008" y="7944"/>
                              </a:lnTo>
                              <a:lnTo>
                                <a:pt x="4974" y="7956"/>
                              </a:lnTo>
                              <a:lnTo>
                                <a:pt x="4939" y="7968"/>
                              </a:lnTo>
                              <a:lnTo>
                                <a:pt x="4904" y="7978"/>
                              </a:lnTo>
                              <a:lnTo>
                                <a:pt x="4870" y="7988"/>
                              </a:lnTo>
                              <a:lnTo>
                                <a:pt x="4800" y="8006"/>
                              </a:lnTo>
                              <a:lnTo>
                                <a:pt x="4730" y="8023"/>
                              </a:lnTo>
                              <a:lnTo>
                                <a:pt x="4660" y="8038"/>
                              </a:lnTo>
                              <a:lnTo>
                                <a:pt x="4589" y="8052"/>
                              </a:lnTo>
                              <a:lnTo>
                                <a:pt x="4508" y="8066"/>
                              </a:lnTo>
                              <a:lnTo>
                                <a:pt x="4426" y="8079"/>
                              </a:lnTo>
                              <a:lnTo>
                                <a:pt x="4345" y="8091"/>
                              </a:lnTo>
                              <a:lnTo>
                                <a:pt x="4263" y="8102"/>
                              </a:lnTo>
                              <a:lnTo>
                                <a:pt x="4180" y="8112"/>
                              </a:lnTo>
                              <a:lnTo>
                                <a:pt x="4099" y="8119"/>
                              </a:lnTo>
                              <a:lnTo>
                                <a:pt x="4016" y="8127"/>
                              </a:lnTo>
                              <a:lnTo>
                                <a:pt x="3935" y="8133"/>
                              </a:lnTo>
                              <a:lnTo>
                                <a:pt x="3852" y="8137"/>
                              </a:lnTo>
                              <a:lnTo>
                                <a:pt x="3770" y="8140"/>
                              </a:lnTo>
                              <a:lnTo>
                                <a:pt x="3687" y="8141"/>
                              </a:lnTo>
                              <a:lnTo>
                                <a:pt x="3604" y="8141"/>
                              </a:lnTo>
                              <a:lnTo>
                                <a:pt x="3522" y="8139"/>
                              </a:lnTo>
                              <a:lnTo>
                                <a:pt x="3439" y="8136"/>
                              </a:lnTo>
                              <a:lnTo>
                                <a:pt x="3358" y="8131"/>
                              </a:lnTo>
                              <a:lnTo>
                                <a:pt x="3275" y="8125"/>
                              </a:lnTo>
                              <a:lnTo>
                                <a:pt x="3157" y="8113"/>
                              </a:lnTo>
                              <a:lnTo>
                                <a:pt x="3038" y="8100"/>
                              </a:lnTo>
                              <a:lnTo>
                                <a:pt x="2920" y="8085"/>
                              </a:lnTo>
                              <a:lnTo>
                                <a:pt x="2860" y="8076"/>
                              </a:lnTo>
                              <a:lnTo>
                                <a:pt x="2801" y="8066"/>
                              </a:lnTo>
                              <a:lnTo>
                                <a:pt x="2742" y="8055"/>
                              </a:lnTo>
                              <a:lnTo>
                                <a:pt x="2684" y="8044"/>
                              </a:lnTo>
                              <a:lnTo>
                                <a:pt x="2626" y="8033"/>
                              </a:lnTo>
                              <a:lnTo>
                                <a:pt x="2567" y="8019"/>
                              </a:lnTo>
                              <a:lnTo>
                                <a:pt x="2510" y="8005"/>
                              </a:lnTo>
                              <a:lnTo>
                                <a:pt x="2452" y="7990"/>
                              </a:lnTo>
                              <a:lnTo>
                                <a:pt x="2395" y="7974"/>
                              </a:lnTo>
                              <a:lnTo>
                                <a:pt x="2338" y="7955"/>
                              </a:lnTo>
                              <a:lnTo>
                                <a:pt x="2296" y="7940"/>
                              </a:lnTo>
                              <a:lnTo>
                                <a:pt x="2254" y="7925"/>
                              </a:lnTo>
                              <a:lnTo>
                                <a:pt x="2213" y="7908"/>
                              </a:lnTo>
                              <a:lnTo>
                                <a:pt x="2192" y="7898"/>
                              </a:lnTo>
                              <a:lnTo>
                                <a:pt x="2172" y="7888"/>
                              </a:lnTo>
                              <a:lnTo>
                                <a:pt x="2152" y="7877"/>
                              </a:lnTo>
                              <a:lnTo>
                                <a:pt x="2134" y="7866"/>
                              </a:lnTo>
                              <a:lnTo>
                                <a:pt x="2115" y="7853"/>
                              </a:lnTo>
                              <a:lnTo>
                                <a:pt x="2097" y="7840"/>
                              </a:lnTo>
                              <a:lnTo>
                                <a:pt x="2080" y="7826"/>
                              </a:lnTo>
                              <a:lnTo>
                                <a:pt x="2064" y="7811"/>
                              </a:lnTo>
                              <a:lnTo>
                                <a:pt x="2049" y="7796"/>
                              </a:lnTo>
                              <a:lnTo>
                                <a:pt x="2034" y="7778"/>
                              </a:lnTo>
                              <a:lnTo>
                                <a:pt x="2028" y="7767"/>
                              </a:lnTo>
                              <a:lnTo>
                                <a:pt x="2023" y="7756"/>
                              </a:lnTo>
                              <a:lnTo>
                                <a:pt x="2014" y="7735"/>
                              </a:lnTo>
                              <a:lnTo>
                                <a:pt x="2009" y="7712"/>
                              </a:lnTo>
                              <a:lnTo>
                                <a:pt x="2005" y="7689"/>
                              </a:lnTo>
                              <a:lnTo>
                                <a:pt x="2003" y="7666"/>
                              </a:lnTo>
                              <a:lnTo>
                                <a:pt x="2004" y="7642"/>
                              </a:lnTo>
                              <a:lnTo>
                                <a:pt x="2008" y="7619"/>
                              </a:lnTo>
                              <a:lnTo>
                                <a:pt x="2012" y="7597"/>
                              </a:lnTo>
                              <a:lnTo>
                                <a:pt x="2019" y="7575"/>
                              </a:lnTo>
                              <a:lnTo>
                                <a:pt x="2027" y="7553"/>
                              </a:lnTo>
                              <a:lnTo>
                                <a:pt x="2038" y="7533"/>
                              </a:lnTo>
                              <a:lnTo>
                                <a:pt x="2050" y="7512"/>
                              </a:lnTo>
                              <a:lnTo>
                                <a:pt x="2063" y="7492"/>
                              </a:lnTo>
                              <a:lnTo>
                                <a:pt x="2078" y="7475"/>
                              </a:lnTo>
                              <a:lnTo>
                                <a:pt x="2095" y="7459"/>
                              </a:lnTo>
                              <a:lnTo>
                                <a:pt x="2113" y="7443"/>
                              </a:lnTo>
                              <a:lnTo>
                                <a:pt x="2108" y="7424"/>
                              </a:lnTo>
                              <a:lnTo>
                                <a:pt x="2103" y="7404"/>
                              </a:lnTo>
                              <a:lnTo>
                                <a:pt x="2100" y="7385"/>
                              </a:lnTo>
                              <a:lnTo>
                                <a:pt x="2097" y="7365"/>
                              </a:lnTo>
                              <a:lnTo>
                                <a:pt x="2095" y="7346"/>
                              </a:lnTo>
                              <a:lnTo>
                                <a:pt x="2094" y="7326"/>
                              </a:lnTo>
                              <a:lnTo>
                                <a:pt x="2094" y="7306"/>
                              </a:lnTo>
                              <a:lnTo>
                                <a:pt x="2095" y="7286"/>
                              </a:lnTo>
                              <a:lnTo>
                                <a:pt x="2097" y="7266"/>
                              </a:lnTo>
                              <a:lnTo>
                                <a:pt x="2099" y="7247"/>
                              </a:lnTo>
                              <a:lnTo>
                                <a:pt x="2104" y="7228"/>
                              </a:lnTo>
                              <a:lnTo>
                                <a:pt x="2110" y="7210"/>
                              </a:lnTo>
                              <a:lnTo>
                                <a:pt x="2116" y="7191"/>
                              </a:lnTo>
                              <a:lnTo>
                                <a:pt x="2125" y="7174"/>
                              </a:lnTo>
                              <a:lnTo>
                                <a:pt x="2136" y="7156"/>
                              </a:lnTo>
                              <a:lnTo>
                                <a:pt x="2148" y="7140"/>
                              </a:lnTo>
                              <a:lnTo>
                                <a:pt x="2166" y="7119"/>
                              </a:lnTo>
                              <a:lnTo>
                                <a:pt x="2185" y="7099"/>
                              </a:lnTo>
                              <a:lnTo>
                                <a:pt x="2205" y="7079"/>
                              </a:lnTo>
                              <a:lnTo>
                                <a:pt x="2226" y="7061"/>
                              </a:lnTo>
                              <a:lnTo>
                                <a:pt x="2247" y="7042"/>
                              </a:lnTo>
                              <a:lnTo>
                                <a:pt x="2269" y="7025"/>
                              </a:lnTo>
                              <a:lnTo>
                                <a:pt x="2312" y="6990"/>
                              </a:lnTo>
                              <a:lnTo>
                                <a:pt x="2402" y="6923"/>
                              </a:lnTo>
                              <a:lnTo>
                                <a:pt x="2446" y="6889"/>
                              </a:lnTo>
                              <a:lnTo>
                                <a:pt x="2489" y="6853"/>
                              </a:lnTo>
                              <a:lnTo>
                                <a:pt x="2483" y="6824"/>
                              </a:lnTo>
                              <a:lnTo>
                                <a:pt x="2474" y="6794"/>
                              </a:lnTo>
                              <a:lnTo>
                                <a:pt x="2466" y="6764"/>
                              </a:lnTo>
                              <a:lnTo>
                                <a:pt x="2460" y="6734"/>
                              </a:lnTo>
                              <a:lnTo>
                                <a:pt x="2458" y="6718"/>
                              </a:lnTo>
                              <a:lnTo>
                                <a:pt x="2457" y="6703"/>
                              </a:lnTo>
                              <a:lnTo>
                                <a:pt x="2457" y="6688"/>
                              </a:lnTo>
                              <a:lnTo>
                                <a:pt x="2458" y="6674"/>
                              </a:lnTo>
                              <a:lnTo>
                                <a:pt x="2460" y="6659"/>
                              </a:lnTo>
                              <a:lnTo>
                                <a:pt x="2464" y="6644"/>
                              </a:lnTo>
                              <a:lnTo>
                                <a:pt x="2470" y="6630"/>
                              </a:lnTo>
                              <a:lnTo>
                                <a:pt x="2477" y="6616"/>
                              </a:lnTo>
                              <a:lnTo>
                                <a:pt x="2486" y="6602"/>
                              </a:lnTo>
                              <a:lnTo>
                                <a:pt x="2495" y="6590"/>
                              </a:lnTo>
                              <a:lnTo>
                                <a:pt x="2505" y="6579"/>
                              </a:lnTo>
                              <a:lnTo>
                                <a:pt x="2516" y="6569"/>
                              </a:lnTo>
                              <a:lnTo>
                                <a:pt x="2528" y="6561"/>
                              </a:lnTo>
                              <a:lnTo>
                                <a:pt x="2541" y="6552"/>
                              </a:lnTo>
                              <a:lnTo>
                                <a:pt x="2567" y="6537"/>
                              </a:lnTo>
                              <a:lnTo>
                                <a:pt x="2595" y="6522"/>
                              </a:lnTo>
                              <a:lnTo>
                                <a:pt x="2622" y="6508"/>
                              </a:lnTo>
                              <a:lnTo>
                                <a:pt x="2635" y="6499"/>
                              </a:lnTo>
                              <a:lnTo>
                                <a:pt x="2647" y="6491"/>
                              </a:lnTo>
                              <a:lnTo>
                                <a:pt x="2659" y="6481"/>
                              </a:lnTo>
                              <a:lnTo>
                                <a:pt x="2671" y="6472"/>
                              </a:lnTo>
                              <a:lnTo>
                                <a:pt x="2705" y="6440"/>
                              </a:lnTo>
                              <a:lnTo>
                                <a:pt x="2739" y="6406"/>
                              </a:lnTo>
                              <a:lnTo>
                                <a:pt x="2773" y="6374"/>
                              </a:lnTo>
                              <a:lnTo>
                                <a:pt x="2807" y="6339"/>
                              </a:lnTo>
                              <a:lnTo>
                                <a:pt x="2839" y="6305"/>
                              </a:lnTo>
                              <a:lnTo>
                                <a:pt x="2871" y="6269"/>
                              </a:lnTo>
                              <a:lnTo>
                                <a:pt x="2901" y="6234"/>
                              </a:lnTo>
                              <a:lnTo>
                                <a:pt x="2932" y="6197"/>
                              </a:lnTo>
                              <a:lnTo>
                                <a:pt x="2960" y="6159"/>
                              </a:lnTo>
                              <a:lnTo>
                                <a:pt x="2987" y="6119"/>
                              </a:lnTo>
                              <a:lnTo>
                                <a:pt x="3013" y="6080"/>
                              </a:lnTo>
                              <a:lnTo>
                                <a:pt x="3038" y="6040"/>
                              </a:lnTo>
                              <a:lnTo>
                                <a:pt x="3061" y="5999"/>
                              </a:lnTo>
                              <a:lnTo>
                                <a:pt x="3082" y="5956"/>
                              </a:lnTo>
                              <a:lnTo>
                                <a:pt x="3101" y="5913"/>
                              </a:lnTo>
                              <a:lnTo>
                                <a:pt x="3119" y="5868"/>
                              </a:lnTo>
                              <a:lnTo>
                                <a:pt x="3129" y="5837"/>
                              </a:lnTo>
                              <a:lnTo>
                                <a:pt x="3138" y="5805"/>
                              </a:lnTo>
                              <a:lnTo>
                                <a:pt x="3146" y="5774"/>
                              </a:lnTo>
                              <a:lnTo>
                                <a:pt x="3151" y="5742"/>
                              </a:lnTo>
                              <a:lnTo>
                                <a:pt x="3155" y="5710"/>
                              </a:lnTo>
                              <a:lnTo>
                                <a:pt x="3159" y="5678"/>
                              </a:lnTo>
                              <a:lnTo>
                                <a:pt x="3161" y="5646"/>
                              </a:lnTo>
                              <a:lnTo>
                                <a:pt x="3163" y="5613"/>
                              </a:lnTo>
                              <a:lnTo>
                                <a:pt x="3164" y="5548"/>
                              </a:lnTo>
                              <a:lnTo>
                                <a:pt x="3165" y="5481"/>
                              </a:lnTo>
                              <a:lnTo>
                                <a:pt x="3167" y="5416"/>
                              </a:lnTo>
                              <a:lnTo>
                                <a:pt x="3169" y="5384"/>
                              </a:lnTo>
                              <a:lnTo>
                                <a:pt x="3172" y="5352"/>
                              </a:lnTo>
                              <a:lnTo>
                                <a:pt x="3125" y="5337"/>
                              </a:lnTo>
                              <a:lnTo>
                                <a:pt x="3077" y="5321"/>
                              </a:lnTo>
                              <a:lnTo>
                                <a:pt x="3053" y="5312"/>
                              </a:lnTo>
                              <a:lnTo>
                                <a:pt x="3030" y="5303"/>
                              </a:lnTo>
                              <a:lnTo>
                                <a:pt x="3008" y="5292"/>
                              </a:lnTo>
                              <a:lnTo>
                                <a:pt x="2985" y="5281"/>
                              </a:lnTo>
                              <a:lnTo>
                                <a:pt x="2963" y="5269"/>
                              </a:lnTo>
                              <a:lnTo>
                                <a:pt x="2942" y="5256"/>
                              </a:lnTo>
                              <a:lnTo>
                                <a:pt x="2923" y="5242"/>
                              </a:lnTo>
                              <a:lnTo>
                                <a:pt x="2903" y="5226"/>
                              </a:lnTo>
                              <a:lnTo>
                                <a:pt x="2886" y="5210"/>
                              </a:lnTo>
                              <a:lnTo>
                                <a:pt x="2870" y="5191"/>
                              </a:lnTo>
                              <a:lnTo>
                                <a:pt x="2855" y="5171"/>
                              </a:lnTo>
                              <a:lnTo>
                                <a:pt x="2842" y="5149"/>
                              </a:lnTo>
                              <a:lnTo>
                                <a:pt x="2838" y="5137"/>
                              </a:lnTo>
                              <a:lnTo>
                                <a:pt x="2834" y="5126"/>
                              </a:lnTo>
                              <a:lnTo>
                                <a:pt x="2830" y="5114"/>
                              </a:lnTo>
                              <a:lnTo>
                                <a:pt x="2827" y="5102"/>
                              </a:lnTo>
                              <a:lnTo>
                                <a:pt x="2824" y="5079"/>
                              </a:lnTo>
                              <a:lnTo>
                                <a:pt x="2823" y="5055"/>
                              </a:lnTo>
                              <a:lnTo>
                                <a:pt x="2824" y="5031"/>
                              </a:lnTo>
                              <a:lnTo>
                                <a:pt x="2827" y="5009"/>
                              </a:lnTo>
                              <a:lnTo>
                                <a:pt x="2833" y="4986"/>
                              </a:lnTo>
                              <a:lnTo>
                                <a:pt x="2840" y="4963"/>
                              </a:lnTo>
                              <a:lnTo>
                                <a:pt x="2850" y="4942"/>
                              </a:lnTo>
                              <a:lnTo>
                                <a:pt x="2861" y="4921"/>
                              </a:lnTo>
                              <a:lnTo>
                                <a:pt x="2874" y="4901"/>
                              </a:lnTo>
                              <a:lnTo>
                                <a:pt x="2889" y="4881"/>
                              </a:lnTo>
                              <a:lnTo>
                                <a:pt x="2905" y="4864"/>
                              </a:lnTo>
                              <a:lnTo>
                                <a:pt x="2923" y="4848"/>
                              </a:lnTo>
                              <a:lnTo>
                                <a:pt x="2941" y="4833"/>
                              </a:lnTo>
                              <a:lnTo>
                                <a:pt x="2961" y="4819"/>
                              </a:lnTo>
                              <a:lnTo>
                                <a:pt x="2965" y="4798"/>
                              </a:lnTo>
                              <a:lnTo>
                                <a:pt x="2973" y="4776"/>
                              </a:lnTo>
                              <a:lnTo>
                                <a:pt x="2982" y="4755"/>
                              </a:lnTo>
                              <a:lnTo>
                                <a:pt x="2991" y="4736"/>
                              </a:lnTo>
                              <a:lnTo>
                                <a:pt x="3003" y="4717"/>
                              </a:lnTo>
                              <a:lnTo>
                                <a:pt x="3016" y="4700"/>
                              </a:lnTo>
                              <a:lnTo>
                                <a:pt x="3032" y="4683"/>
                              </a:lnTo>
                              <a:lnTo>
                                <a:pt x="3047" y="4666"/>
                              </a:lnTo>
                              <a:lnTo>
                                <a:pt x="3048" y="4643"/>
                              </a:lnTo>
                              <a:lnTo>
                                <a:pt x="3050" y="4622"/>
                              </a:lnTo>
                              <a:lnTo>
                                <a:pt x="3055" y="4576"/>
                              </a:lnTo>
                              <a:lnTo>
                                <a:pt x="3016" y="4565"/>
                              </a:lnTo>
                              <a:lnTo>
                                <a:pt x="2978" y="4553"/>
                              </a:lnTo>
                              <a:lnTo>
                                <a:pt x="2940" y="4541"/>
                              </a:lnTo>
                              <a:lnTo>
                                <a:pt x="2902" y="4527"/>
                              </a:lnTo>
                              <a:lnTo>
                                <a:pt x="2864" y="4513"/>
                              </a:lnTo>
                              <a:lnTo>
                                <a:pt x="2827" y="4498"/>
                              </a:lnTo>
                              <a:lnTo>
                                <a:pt x="2790" y="4481"/>
                              </a:lnTo>
                              <a:lnTo>
                                <a:pt x="2754" y="4465"/>
                              </a:lnTo>
                              <a:lnTo>
                                <a:pt x="2717" y="4448"/>
                              </a:lnTo>
                              <a:lnTo>
                                <a:pt x="2682" y="4429"/>
                              </a:lnTo>
                              <a:lnTo>
                                <a:pt x="2647" y="4410"/>
                              </a:lnTo>
                              <a:lnTo>
                                <a:pt x="2612" y="4390"/>
                              </a:lnTo>
                              <a:lnTo>
                                <a:pt x="2577" y="4369"/>
                              </a:lnTo>
                              <a:lnTo>
                                <a:pt x="2542" y="4349"/>
                              </a:lnTo>
                              <a:lnTo>
                                <a:pt x="2509" y="4327"/>
                              </a:lnTo>
                              <a:lnTo>
                                <a:pt x="2476" y="4304"/>
                              </a:lnTo>
                              <a:lnTo>
                                <a:pt x="2444" y="4280"/>
                              </a:lnTo>
                              <a:lnTo>
                                <a:pt x="2411" y="4256"/>
                              </a:lnTo>
                              <a:lnTo>
                                <a:pt x="2379" y="4231"/>
                              </a:lnTo>
                              <a:lnTo>
                                <a:pt x="2348" y="4206"/>
                              </a:lnTo>
                              <a:lnTo>
                                <a:pt x="2317" y="4180"/>
                              </a:lnTo>
                              <a:lnTo>
                                <a:pt x="2287" y="4153"/>
                              </a:lnTo>
                              <a:lnTo>
                                <a:pt x="2258" y="4126"/>
                              </a:lnTo>
                              <a:lnTo>
                                <a:pt x="2228" y="4099"/>
                              </a:lnTo>
                              <a:lnTo>
                                <a:pt x="2200" y="4069"/>
                              </a:lnTo>
                              <a:lnTo>
                                <a:pt x="2173" y="4041"/>
                              </a:lnTo>
                              <a:lnTo>
                                <a:pt x="2146" y="4011"/>
                              </a:lnTo>
                              <a:lnTo>
                                <a:pt x="2119" y="3980"/>
                              </a:lnTo>
                              <a:lnTo>
                                <a:pt x="2094" y="3950"/>
                              </a:lnTo>
                              <a:lnTo>
                                <a:pt x="2069" y="3918"/>
                              </a:lnTo>
                              <a:lnTo>
                                <a:pt x="2044" y="3887"/>
                              </a:lnTo>
                              <a:lnTo>
                                <a:pt x="2020" y="3854"/>
                              </a:lnTo>
                              <a:lnTo>
                                <a:pt x="1991" y="3861"/>
                              </a:lnTo>
                              <a:lnTo>
                                <a:pt x="1963" y="3866"/>
                              </a:lnTo>
                              <a:lnTo>
                                <a:pt x="1934" y="3871"/>
                              </a:lnTo>
                              <a:lnTo>
                                <a:pt x="1905" y="3874"/>
                              </a:lnTo>
                              <a:lnTo>
                                <a:pt x="1876" y="3876"/>
                              </a:lnTo>
                              <a:lnTo>
                                <a:pt x="1848" y="3877"/>
                              </a:lnTo>
                              <a:lnTo>
                                <a:pt x="1819" y="3876"/>
                              </a:lnTo>
                              <a:lnTo>
                                <a:pt x="1789" y="3875"/>
                              </a:lnTo>
                              <a:lnTo>
                                <a:pt x="1761" y="3873"/>
                              </a:lnTo>
                              <a:lnTo>
                                <a:pt x="1732" y="3868"/>
                              </a:lnTo>
                              <a:lnTo>
                                <a:pt x="1703" y="3863"/>
                              </a:lnTo>
                              <a:lnTo>
                                <a:pt x="1675" y="3858"/>
                              </a:lnTo>
                              <a:lnTo>
                                <a:pt x="1647" y="3850"/>
                              </a:lnTo>
                              <a:lnTo>
                                <a:pt x="1619" y="3841"/>
                              </a:lnTo>
                              <a:lnTo>
                                <a:pt x="1591" y="3831"/>
                              </a:lnTo>
                              <a:lnTo>
                                <a:pt x="1564" y="3822"/>
                              </a:lnTo>
                              <a:lnTo>
                                <a:pt x="1548" y="3814"/>
                              </a:lnTo>
                              <a:lnTo>
                                <a:pt x="1532" y="3805"/>
                              </a:lnTo>
                              <a:lnTo>
                                <a:pt x="1515" y="3797"/>
                              </a:lnTo>
                              <a:lnTo>
                                <a:pt x="1500" y="3787"/>
                              </a:lnTo>
                              <a:lnTo>
                                <a:pt x="1485" y="3777"/>
                              </a:lnTo>
                              <a:lnTo>
                                <a:pt x="1470" y="3766"/>
                              </a:lnTo>
                              <a:lnTo>
                                <a:pt x="1456" y="3754"/>
                              </a:lnTo>
                              <a:lnTo>
                                <a:pt x="1441" y="3742"/>
                              </a:lnTo>
                              <a:lnTo>
                                <a:pt x="1429" y="3729"/>
                              </a:lnTo>
                              <a:lnTo>
                                <a:pt x="1416" y="3716"/>
                              </a:lnTo>
                              <a:lnTo>
                                <a:pt x="1406" y="3702"/>
                              </a:lnTo>
                              <a:lnTo>
                                <a:pt x="1396" y="3687"/>
                              </a:lnTo>
                              <a:lnTo>
                                <a:pt x="1386" y="3672"/>
                              </a:lnTo>
                              <a:lnTo>
                                <a:pt x="1378" y="3655"/>
                              </a:lnTo>
                              <a:lnTo>
                                <a:pt x="1372" y="3638"/>
                              </a:lnTo>
                              <a:lnTo>
                                <a:pt x="1366" y="3619"/>
                              </a:lnTo>
                              <a:lnTo>
                                <a:pt x="1362" y="3599"/>
                              </a:lnTo>
                              <a:lnTo>
                                <a:pt x="1359" y="3577"/>
                              </a:lnTo>
                              <a:lnTo>
                                <a:pt x="1359" y="3556"/>
                              </a:lnTo>
                              <a:lnTo>
                                <a:pt x="1360" y="3536"/>
                              </a:lnTo>
                              <a:lnTo>
                                <a:pt x="1363" y="3514"/>
                              </a:lnTo>
                              <a:lnTo>
                                <a:pt x="1367" y="3493"/>
                              </a:lnTo>
                              <a:lnTo>
                                <a:pt x="1374" y="3474"/>
                              </a:lnTo>
                              <a:lnTo>
                                <a:pt x="1382" y="3454"/>
                              </a:lnTo>
                              <a:lnTo>
                                <a:pt x="1390" y="3435"/>
                              </a:lnTo>
                              <a:lnTo>
                                <a:pt x="1401" y="3416"/>
                              </a:lnTo>
                              <a:lnTo>
                                <a:pt x="1412" y="3398"/>
                              </a:lnTo>
                              <a:lnTo>
                                <a:pt x="1425" y="3380"/>
                              </a:lnTo>
                              <a:lnTo>
                                <a:pt x="1439" y="3364"/>
                              </a:lnTo>
                              <a:lnTo>
                                <a:pt x="1454" y="3349"/>
                              </a:lnTo>
                              <a:lnTo>
                                <a:pt x="1470" y="3335"/>
                              </a:lnTo>
                              <a:lnTo>
                                <a:pt x="1486" y="3322"/>
                              </a:lnTo>
                              <a:lnTo>
                                <a:pt x="1497" y="3313"/>
                              </a:lnTo>
                              <a:lnTo>
                                <a:pt x="1507" y="3305"/>
                              </a:lnTo>
                              <a:lnTo>
                                <a:pt x="1529" y="3292"/>
                              </a:lnTo>
                              <a:lnTo>
                                <a:pt x="1552" y="3279"/>
                              </a:lnTo>
                              <a:lnTo>
                                <a:pt x="1576" y="3268"/>
                              </a:lnTo>
                              <a:lnTo>
                                <a:pt x="1600" y="3259"/>
                              </a:lnTo>
                              <a:lnTo>
                                <a:pt x="1624" y="3249"/>
                              </a:lnTo>
                              <a:lnTo>
                                <a:pt x="1673" y="3230"/>
                              </a:lnTo>
                              <a:lnTo>
                                <a:pt x="1679" y="3224"/>
                              </a:lnTo>
                              <a:lnTo>
                                <a:pt x="1685" y="3218"/>
                              </a:lnTo>
                              <a:lnTo>
                                <a:pt x="1689" y="3211"/>
                              </a:lnTo>
                              <a:lnTo>
                                <a:pt x="1691" y="3204"/>
                              </a:lnTo>
                              <a:lnTo>
                                <a:pt x="1692" y="3197"/>
                              </a:lnTo>
                              <a:lnTo>
                                <a:pt x="1691" y="3189"/>
                              </a:lnTo>
                              <a:lnTo>
                                <a:pt x="1690" y="3181"/>
                              </a:lnTo>
                              <a:lnTo>
                                <a:pt x="1688" y="3174"/>
                              </a:lnTo>
                              <a:lnTo>
                                <a:pt x="1682" y="3159"/>
                              </a:lnTo>
                              <a:lnTo>
                                <a:pt x="1673" y="3143"/>
                              </a:lnTo>
                              <a:lnTo>
                                <a:pt x="1663" y="3129"/>
                              </a:lnTo>
                              <a:lnTo>
                                <a:pt x="1654" y="3117"/>
                              </a:lnTo>
                              <a:lnTo>
                                <a:pt x="1640" y="3101"/>
                              </a:lnTo>
                              <a:lnTo>
                                <a:pt x="1625" y="3085"/>
                              </a:lnTo>
                              <a:lnTo>
                                <a:pt x="1596" y="3055"/>
                              </a:lnTo>
                              <a:lnTo>
                                <a:pt x="1564" y="3026"/>
                              </a:lnTo>
                              <a:lnTo>
                                <a:pt x="1532" y="3000"/>
                              </a:lnTo>
                              <a:lnTo>
                                <a:pt x="1497" y="2975"/>
                              </a:lnTo>
                              <a:lnTo>
                                <a:pt x="1462" y="2951"/>
                              </a:lnTo>
                              <a:lnTo>
                                <a:pt x="1426" y="2928"/>
                              </a:lnTo>
                              <a:lnTo>
                                <a:pt x="1389" y="2908"/>
                              </a:lnTo>
                              <a:lnTo>
                                <a:pt x="1352" y="2887"/>
                              </a:lnTo>
                              <a:lnTo>
                                <a:pt x="1314" y="2867"/>
                              </a:lnTo>
                              <a:lnTo>
                                <a:pt x="1237" y="2829"/>
                              </a:lnTo>
                              <a:lnTo>
                                <a:pt x="1160" y="2793"/>
                              </a:lnTo>
                              <a:lnTo>
                                <a:pt x="1084" y="2756"/>
                              </a:lnTo>
                              <a:lnTo>
                                <a:pt x="1029" y="2727"/>
                              </a:lnTo>
                              <a:lnTo>
                                <a:pt x="977" y="2697"/>
                              </a:lnTo>
                              <a:lnTo>
                                <a:pt x="925" y="2664"/>
                              </a:lnTo>
                              <a:lnTo>
                                <a:pt x="874" y="2630"/>
                              </a:lnTo>
                              <a:lnTo>
                                <a:pt x="823" y="2596"/>
                              </a:lnTo>
                              <a:lnTo>
                                <a:pt x="774" y="2560"/>
                              </a:lnTo>
                              <a:lnTo>
                                <a:pt x="725" y="2522"/>
                              </a:lnTo>
                              <a:lnTo>
                                <a:pt x="678" y="2484"/>
                              </a:lnTo>
                              <a:lnTo>
                                <a:pt x="632" y="2443"/>
                              </a:lnTo>
                              <a:lnTo>
                                <a:pt x="586" y="2402"/>
                              </a:lnTo>
                              <a:lnTo>
                                <a:pt x="541" y="2360"/>
                              </a:lnTo>
                              <a:lnTo>
                                <a:pt x="498" y="2317"/>
                              </a:lnTo>
                              <a:lnTo>
                                <a:pt x="456" y="2273"/>
                              </a:lnTo>
                              <a:lnTo>
                                <a:pt x="414" y="2227"/>
                              </a:lnTo>
                              <a:lnTo>
                                <a:pt x="374" y="2181"/>
                              </a:lnTo>
                              <a:lnTo>
                                <a:pt x="335" y="2135"/>
                              </a:lnTo>
                              <a:lnTo>
                                <a:pt x="301" y="2090"/>
                              </a:lnTo>
                              <a:lnTo>
                                <a:pt x="267" y="2046"/>
                              </a:lnTo>
                              <a:lnTo>
                                <a:pt x="236" y="1999"/>
                              </a:lnTo>
                              <a:lnTo>
                                <a:pt x="206" y="1952"/>
                              </a:lnTo>
                              <a:lnTo>
                                <a:pt x="176" y="1903"/>
                              </a:lnTo>
                              <a:lnTo>
                                <a:pt x="148" y="1854"/>
                              </a:lnTo>
                              <a:lnTo>
                                <a:pt x="123" y="1804"/>
                              </a:lnTo>
                              <a:lnTo>
                                <a:pt x="99" y="1753"/>
                              </a:lnTo>
                              <a:lnTo>
                                <a:pt x="77" y="1701"/>
                              </a:lnTo>
                              <a:lnTo>
                                <a:pt x="58" y="1649"/>
                              </a:lnTo>
                              <a:lnTo>
                                <a:pt x="49" y="1623"/>
                              </a:lnTo>
                              <a:lnTo>
                                <a:pt x="41" y="1596"/>
                              </a:lnTo>
                              <a:lnTo>
                                <a:pt x="34" y="1568"/>
                              </a:lnTo>
                              <a:lnTo>
                                <a:pt x="27" y="1541"/>
                              </a:lnTo>
                              <a:lnTo>
                                <a:pt x="21" y="1514"/>
                              </a:lnTo>
                              <a:lnTo>
                                <a:pt x="16" y="1487"/>
                              </a:lnTo>
                              <a:lnTo>
                                <a:pt x="11" y="1459"/>
                              </a:lnTo>
                              <a:lnTo>
                                <a:pt x="8" y="1431"/>
                              </a:lnTo>
                              <a:lnTo>
                                <a:pt x="4" y="1403"/>
                              </a:lnTo>
                              <a:lnTo>
                                <a:pt x="2" y="1375"/>
                              </a:lnTo>
                              <a:lnTo>
                                <a:pt x="1" y="1347"/>
                              </a:lnTo>
                              <a:lnTo>
                                <a:pt x="0" y="1318"/>
                              </a:lnTo>
                              <a:lnTo>
                                <a:pt x="1" y="1286"/>
                              </a:lnTo>
                              <a:lnTo>
                                <a:pt x="4" y="1252"/>
                              </a:lnTo>
                              <a:lnTo>
                                <a:pt x="8" y="1217"/>
                              </a:lnTo>
                              <a:lnTo>
                                <a:pt x="12" y="1184"/>
                              </a:lnTo>
                              <a:lnTo>
                                <a:pt x="19" y="1150"/>
                              </a:lnTo>
                              <a:lnTo>
                                <a:pt x="26" y="1116"/>
                              </a:lnTo>
                              <a:lnTo>
                                <a:pt x="35" y="1084"/>
                              </a:lnTo>
                              <a:lnTo>
                                <a:pt x="47" y="1051"/>
                              </a:lnTo>
                              <a:lnTo>
                                <a:pt x="60" y="1021"/>
                              </a:lnTo>
                              <a:lnTo>
                                <a:pt x="75" y="990"/>
                              </a:lnTo>
                              <a:lnTo>
                                <a:pt x="83" y="976"/>
                              </a:lnTo>
                              <a:lnTo>
                                <a:pt x="92" y="962"/>
                              </a:lnTo>
                              <a:lnTo>
                                <a:pt x="101" y="948"/>
                              </a:lnTo>
                              <a:lnTo>
                                <a:pt x="112" y="935"/>
                              </a:lnTo>
                              <a:lnTo>
                                <a:pt x="123" y="923"/>
                              </a:lnTo>
                              <a:lnTo>
                                <a:pt x="134" y="910"/>
                              </a:lnTo>
                              <a:lnTo>
                                <a:pt x="146" y="899"/>
                              </a:lnTo>
                              <a:lnTo>
                                <a:pt x="159" y="887"/>
                              </a:lnTo>
                              <a:lnTo>
                                <a:pt x="172" y="877"/>
                              </a:lnTo>
                              <a:lnTo>
                                <a:pt x="186" y="867"/>
                              </a:lnTo>
                              <a:lnTo>
                                <a:pt x="201" y="858"/>
                              </a:lnTo>
                              <a:lnTo>
                                <a:pt x="217" y="849"/>
                              </a:lnTo>
                              <a:lnTo>
                                <a:pt x="215" y="829"/>
                              </a:lnTo>
                              <a:lnTo>
                                <a:pt x="214" y="811"/>
                              </a:lnTo>
                              <a:lnTo>
                                <a:pt x="215" y="791"/>
                              </a:lnTo>
                              <a:lnTo>
                                <a:pt x="217" y="772"/>
                              </a:lnTo>
                              <a:lnTo>
                                <a:pt x="221" y="753"/>
                              </a:lnTo>
                              <a:lnTo>
                                <a:pt x="225" y="735"/>
                              </a:lnTo>
                              <a:lnTo>
                                <a:pt x="231" y="716"/>
                              </a:lnTo>
                              <a:lnTo>
                                <a:pt x="237" y="698"/>
                              </a:lnTo>
                              <a:lnTo>
                                <a:pt x="245" y="680"/>
                              </a:lnTo>
                              <a:lnTo>
                                <a:pt x="253" y="663"/>
                              </a:lnTo>
                              <a:lnTo>
                                <a:pt x="263" y="647"/>
                              </a:lnTo>
                              <a:lnTo>
                                <a:pt x="274" y="631"/>
                              </a:lnTo>
                              <a:lnTo>
                                <a:pt x="286" y="616"/>
                              </a:lnTo>
                              <a:lnTo>
                                <a:pt x="299" y="601"/>
                              </a:lnTo>
                              <a:lnTo>
                                <a:pt x="312" y="588"/>
                              </a:lnTo>
                              <a:lnTo>
                                <a:pt x="327" y="575"/>
                              </a:lnTo>
                              <a:lnTo>
                                <a:pt x="353" y="554"/>
                              </a:lnTo>
                              <a:lnTo>
                                <a:pt x="381" y="536"/>
                              </a:lnTo>
                              <a:lnTo>
                                <a:pt x="409" y="519"/>
                              </a:lnTo>
                              <a:lnTo>
                                <a:pt x="438" y="505"/>
                              </a:lnTo>
                              <a:lnTo>
                                <a:pt x="469" y="493"/>
                              </a:lnTo>
                              <a:lnTo>
                                <a:pt x="500" y="484"/>
                              </a:lnTo>
                              <a:lnTo>
                                <a:pt x="532" y="475"/>
                              </a:lnTo>
                              <a:lnTo>
                                <a:pt x="564" y="468"/>
                              </a:lnTo>
                              <a:lnTo>
                                <a:pt x="597" y="464"/>
                              </a:lnTo>
                              <a:lnTo>
                                <a:pt x="629" y="461"/>
                              </a:lnTo>
                              <a:lnTo>
                                <a:pt x="663" y="460"/>
                              </a:lnTo>
                              <a:lnTo>
                                <a:pt x="696" y="460"/>
                              </a:lnTo>
                              <a:lnTo>
                                <a:pt x="729" y="462"/>
                              </a:lnTo>
                              <a:lnTo>
                                <a:pt x="762" y="466"/>
                              </a:lnTo>
                              <a:lnTo>
                                <a:pt x="795" y="471"/>
                              </a:lnTo>
                              <a:lnTo>
                                <a:pt x="826" y="477"/>
                              </a:lnTo>
                              <a:lnTo>
                                <a:pt x="853" y="485"/>
                              </a:lnTo>
                              <a:lnTo>
                                <a:pt x="879" y="493"/>
                              </a:lnTo>
                              <a:lnTo>
                                <a:pt x="904" y="504"/>
                              </a:lnTo>
                              <a:lnTo>
                                <a:pt x="931" y="516"/>
                              </a:lnTo>
                              <a:lnTo>
                                <a:pt x="954" y="529"/>
                              </a:lnTo>
                              <a:lnTo>
                                <a:pt x="978" y="544"/>
                              </a:lnTo>
                              <a:lnTo>
                                <a:pt x="1000" y="561"/>
                              </a:lnTo>
                              <a:lnTo>
                                <a:pt x="1022" y="578"/>
                              </a:lnTo>
                              <a:lnTo>
                                <a:pt x="1041" y="598"/>
                              </a:lnTo>
                              <a:lnTo>
                                <a:pt x="1060" y="617"/>
                              </a:lnTo>
                              <a:lnTo>
                                <a:pt x="1077" y="639"/>
                              </a:lnTo>
                              <a:lnTo>
                                <a:pt x="1091" y="662"/>
                              </a:lnTo>
                              <a:lnTo>
                                <a:pt x="1104" y="687"/>
                              </a:lnTo>
                              <a:lnTo>
                                <a:pt x="1116" y="712"/>
                              </a:lnTo>
                              <a:lnTo>
                                <a:pt x="1125" y="738"/>
                              </a:lnTo>
                              <a:lnTo>
                                <a:pt x="1128" y="752"/>
                              </a:lnTo>
                              <a:lnTo>
                                <a:pt x="1131" y="766"/>
                              </a:lnTo>
                              <a:lnTo>
                                <a:pt x="1172" y="779"/>
                              </a:lnTo>
                              <a:lnTo>
                                <a:pt x="1211" y="793"/>
                              </a:lnTo>
                              <a:lnTo>
                                <a:pt x="1251" y="809"/>
                              </a:lnTo>
                              <a:lnTo>
                                <a:pt x="1290" y="825"/>
                              </a:lnTo>
                              <a:lnTo>
                                <a:pt x="1369" y="858"/>
                              </a:lnTo>
                              <a:lnTo>
                                <a:pt x="1446" y="892"/>
                              </a:lnTo>
                              <a:lnTo>
                                <a:pt x="1436" y="822"/>
                              </a:lnTo>
                              <a:lnTo>
                                <a:pt x="1427" y="750"/>
                              </a:lnTo>
                              <a:lnTo>
                                <a:pt x="1410" y="606"/>
                              </a:lnTo>
                              <a:lnTo>
                                <a:pt x="1388" y="608"/>
                              </a:lnTo>
                              <a:lnTo>
                                <a:pt x="1366" y="608"/>
                              </a:lnTo>
                              <a:lnTo>
                                <a:pt x="1345" y="605"/>
                              </a:lnTo>
                              <a:lnTo>
                                <a:pt x="1323" y="603"/>
                              </a:lnTo>
                              <a:lnTo>
                                <a:pt x="1301" y="599"/>
                              </a:lnTo>
                              <a:lnTo>
                                <a:pt x="1279" y="593"/>
                              </a:lnTo>
                              <a:lnTo>
                                <a:pt x="1259" y="586"/>
                              </a:lnTo>
                              <a:lnTo>
                                <a:pt x="1239" y="578"/>
                              </a:lnTo>
                              <a:lnTo>
                                <a:pt x="1220" y="568"/>
                              </a:lnTo>
                              <a:lnTo>
                                <a:pt x="1200" y="558"/>
                              </a:lnTo>
                              <a:lnTo>
                                <a:pt x="1183" y="546"/>
                              </a:lnTo>
                              <a:lnTo>
                                <a:pt x="1165" y="531"/>
                              </a:lnTo>
                              <a:lnTo>
                                <a:pt x="1149" y="517"/>
                              </a:lnTo>
                              <a:lnTo>
                                <a:pt x="1135" y="501"/>
                              </a:lnTo>
                              <a:lnTo>
                                <a:pt x="1121" y="484"/>
                              </a:lnTo>
                              <a:lnTo>
                                <a:pt x="1109" y="465"/>
                              </a:lnTo>
                              <a:lnTo>
                                <a:pt x="1102" y="453"/>
                              </a:lnTo>
                              <a:lnTo>
                                <a:pt x="1096" y="442"/>
                              </a:lnTo>
                              <a:lnTo>
                                <a:pt x="1084" y="418"/>
                              </a:lnTo>
                              <a:lnTo>
                                <a:pt x="1075" y="393"/>
                              </a:lnTo>
                              <a:lnTo>
                                <a:pt x="1069" y="367"/>
                              </a:lnTo>
                              <a:lnTo>
                                <a:pt x="1064" y="341"/>
                              </a:lnTo>
                              <a:lnTo>
                                <a:pt x="1062" y="315"/>
                              </a:lnTo>
                              <a:lnTo>
                                <a:pt x="1063" y="289"/>
                              </a:lnTo>
                              <a:lnTo>
                                <a:pt x="1065" y="263"/>
                              </a:lnTo>
                              <a:lnTo>
                                <a:pt x="1070" y="237"/>
                              </a:lnTo>
                              <a:lnTo>
                                <a:pt x="1076" y="211"/>
                              </a:lnTo>
                              <a:lnTo>
                                <a:pt x="1086" y="186"/>
                              </a:lnTo>
                              <a:lnTo>
                                <a:pt x="1097" y="162"/>
                              </a:lnTo>
                              <a:lnTo>
                                <a:pt x="1110" y="139"/>
                              </a:lnTo>
                              <a:lnTo>
                                <a:pt x="1125" y="118"/>
                              </a:lnTo>
                              <a:lnTo>
                                <a:pt x="1134" y="108"/>
                              </a:lnTo>
                              <a:lnTo>
                                <a:pt x="1142" y="98"/>
                              </a:lnTo>
                              <a:lnTo>
                                <a:pt x="1152" y="89"/>
                              </a:lnTo>
                              <a:lnTo>
                                <a:pt x="1162" y="79"/>
                              </a:lnTo>
                              <a:close/>
                              <a:moveTo>
                                <a:pt x="925" y="1586"/>
                              </a:moveTo>
                              <a:lnTo>
                                <a:pt x="925" y="1586"/>
                              </a:lnTo>
                              <a:lnTo>
                                <a:pt x="917" y="1609"/>
                              </a:lnTo>
                              <a:lnTo>
                                <a:pt x="912" y="1631"/>
                              </a:lnTo>
                              <a:lnTo>
                                <a:pt x="910" y="1654"/>
                              </a:lnTo>
                              <a:lnTo>
                                <a:pt x="909" y="1677"/>
                              </a:lnTo>
                              <a:lnTo>
                                <a:pt x="910" y="1700"/>
                              </a:lnTo>
                              <a:lnTo>
                                <a:pt x="913" y="1723"/>
                              </a:lnTo>
                              <a:lnTo>
                                <a:pt x="917" y="1746"/>
                              </a:lnTo>
                              <a:lnTo>
                                <a:pt x="924" y="1768"/>
                              </a:lnTo>
                              <a:lnTo>
                                <a:pt x="932" y="1790"/>
                              </a:lnTo>
                              <a:lnTo>
                                <a:pt x="940" y="1813"/>
                              </a:lnTo>
                              <a:lnTo>
                                <a:pt x="950" y="1834"/>
                              </a:lnTo>
                              <a:lnTo>
                                <a:pt x="961" y="1855"/>
                              </a:lnTo>
                              <a:lnTo>
                                <a:pt x="972" y="1876"/>
                              </a:lnTo>
                              <a:lnTo>
                                <a:pt x="984" y="1897"/>
                              </a:lnTo>
                              <a:lnTo>
                                <a:pt x="1009" y="1935"/>
                              </a:lnTo>
                              <a:lnTo>
                                <a:pt x="1039" y="1976"/>
                              </a:lnTo>
                              <a:lnTo>
                                <a:pt x="1071" y="2015"/>
                              </a:lnTo>
                              <a:lnTo>
                                <a:pt x="1104" y="2053"/>
                              </a:lnTo>
                              <a:lnTo>
                                <a:pt x="1139" y="2090"/>
                              </a:lnTo>
                              <a:lnTo>
                                <a:pt x="1176" y="2125"/>
                              </a:lnTo>
                              <a:lnTo>
                                <a:pt x="1213" y="2160"/>
                              </a:lnTo>
                              <a:lnTo>
                                <a:pt x="1252" y="2192"/>
                              </a:lnTo>
                              <a:lnTo>
                                <a:pt x="1291" y="2224"/>
                              </a:lnTo>
                              <a:lnTo>
                                <a:pt x="1332" y="2254"/>
                              </a:lnTo>
                              <a:lnTo>
                                <a:pt x="1373" y="2285"/>
                              </a:lnTo>
                              <a:lnTo>
                                <a:pt x="1415" y="2313"/>
                              </a:lnTo>
                              <a:lnTo>
                                <a:pt x="1458" y="2341"/>
                              </a:lnTo>
                              <a:lnTo>
                                <a:pt x="1501" y="2367"/>
                              </a:lnTo>
                              <a:lnTo>
                                <a:pt x="1545" y="2393"/>
                              </a:lnTo>
                              <a:lnTo>
                                <a:pt x="1589" y="2419"/>
                              </a:lnTo>
                              <a:lnTo>
                                <a:pt x="1634" y="2443"/>
                              </a:lnTo>
                              <a:lnTo>
                                <a:pt x="1540" y="1683"/>
                              </a:lnTo>
                              <a:lnTo>
                                <a:pt x="1517" y="1669"/>
                              </a:lnTo>
                              <a:lnTo>
                                <a:pt x="1496" y="1656"/>
                              </a:lnTo>
                              <a:lnTo>
                                <a:pt x="1474" y="1642"/>
                              </a:lnTo>
                              <a:lnTo>
                                <a:pt x="1452" y="1628"/>
                              </a:lnTo>
                              <a:lnTo>
                                <a:pt x="1411" y="1598"/>
                              </a:lnTo>
                              <a:lnTo>
                                <a:pt x="1370" y="1566"/>
                              </a:lnTo>
                              <a:lnTo>
                                <a:pt x="1328" y="1536"/>
                              </a:lnTo>
                              <a:lnTo>
                                <a:pt x="1287" y="1505"/>
                              </a:lnTo>
                              <a:lnTo>
                                <a:pt x="1265" y="1491"/>
                              </a:lnTo>
                              <a:lnTo>
                                <a:pt x="1244" y="1477"/>
                              </a:lnTo>
                              <a:lnTo>
                                <a:pt x="1221" y="1465"/>
                              </a:lnTo>
                              <a:lnTo>
                                <a:pt x="1198" y="1453"/>
                              </a:lnTo>
                              <a:lnTo>
                                <a:pt x="1188" y="1448"/>
                              </a:lnTo>
                              <a:lnTo>
                                <a:pt x="1177" y="1444"/>
                              </a:lnTo>
                              <a:lnTo>
                                <a:pt x="1167" y="1441"/>
                              </a:lnTo>
                              <a:lnTo>
                                <a:pt x="1157" y="1439"/>
                              </a:lnTo>
                              <a:lnTo>
                                <a:pt x="1147" y="1437"/>
                              </a:lnTo>
                              <a:lnTo>
                                <a:pt x="1136" y="1436"/>
                              </a:lnTo>
                              <a:lnTo>
                                <a:pt x="1126" y="1436"/>
                              </a:lnTo>
                              <a:lnTo>
                                <a:pt x="1115" y="1436"/>
                              </a:lnTo>
                              <a:lnTo>
                                <a:pt x="1096" y="1439"/>
                              </a:lnTo>
                              <a:lnTo>
                                <a:pt x="1075" y="1444"/>
                              </a:lnTo>
                              <a:lnTo>
                                <a:pt x="1056" y="1452"/>
                              </a:lnTo>
                              <a:lnTo>
                                <a:pt x="1037" y="1462"/>
                              </a:lnTo>
                              <a:lnTo>
                                <a:pt x="1019" y="1473"/>
                              </a:lnTo>
                              <a:lnTo>
                                <a:pt x="1002" y="1486"/>
                              </a:lnTo>
                              <a:lnTo>
                                <a:pt x="986" y="1500"/>
                              </a:lnTo>
                              <a:lnTo>
                                <a:pt x="971" y="1515"/>
                              </a:lnTo>
                              <a:lnTo>
                                <a:pt x="957" y="1533"/>
                              </a:lnTo>
                              <a:lnTo>
                                <a:pt x="945" y="1550"/>
                              </a:lnTo>
                              <a:lnTo>
                                <a:pt x="934" y="1567"/>
                              </a:lnTo>
                              <a:lnTo>
                                <a:pt x="925" y="1586"/>
                              </a:lnTo>
                              <a:close/>
                              <a:moveTo>
                                <a:pt x="6110" y="1456"/>
                              </a:moveTo>
                              <a:lnTo>
                                <a:pt x="6110" y="1456"/>
                              </a:lnTo>
                              <a:lnTo>
                                <a:pt x="6088" y="1468"/>
                              </a:lnTo>
                              <a:lnTo>
                                <a:pt x="6065" y="1481"/>
                              </a:lnTo>
                              <a:lnTo>
                                <a:pt x="6045" y="1494"/>
                              </a:lnTo>
                              <a:lnTo>
                                <a:pt x="6023" y="1509"/>
                              </a:lnTo>
                              <a:lnTo>
                                <a:pt x="5983" y="1538"/>
                              </a:lnTo>
                              <a:lnTo>
                                <a:pt x="5941" y="1568"/>
                              </a:lnTo>
                              <a:lnTo>
                                <a:pt x="5901" y="1599"/>
                              </a:lnTo>
                              <a:lnTo>
                                <a:pt x="5861" y="1629"/>
                              </a:lnTo>
                              <a:lnTo>
                                <a:pt x="5840" y="1643"/>
                              </a:lnTo>
                              <a:lnTo>
                                <a:pt x="5818" y="1658"/>
                              </a:lnTo>
                              <a:lnTo>
                                <a:pt x="5797" y="1671"/>
                              </a:lnTo>
                              <a:lnTo>
                                <a:pt x="5775" y="1683"/>
                              </a:lnTo>
                              <a:lnTo>
                                <a:pt x="5751" y="1873"/>
                              </a:lnTo>
                              <a:lnTo>
                                <a:pt x="5727" y="2063"/>
                              </a:lnTo>
                              <a:lnTo>
                                <a:pt x="5683" y="2443"/>
                              </a:lnTo>
                              <a:lnTo>
                                <a:pt x="5743" y="2410"/>
                              </a:lnTo>
                              <a:lnTo>
                                <a:pt x="5804" y="2374"/>
                              </a:lnTo>
                              <a:lnTo>
                                <a:pt x="5863" y="2337"/>
                              </a:lnTo>
                              <a:lnTo>
                                <a:pt x="5922" y="2298"/>
                              </a:lnTo>
                              <a:lnTo>
                                <a:pt x="5979" y="2258"/>
                              </a:lnTo>
                              <a:lnTo>
                                <a:pt x="6008" y="2236"/>
                              </a:lnTo>
                              <a:lnTo>
                                <a:pt x="6035" y="2214"/>
                              </a:lnTo>
                              <a:lnTo>
                                <a:pt x="6063" y="2192"/>
                              </a:lnTo>
                              <a:lnTo>
                                <a:pt x="6089" y="2169"/>
                              </a:lnTo>
                              <a:lnTo>
                                <a:pt x="6116" y="2147"/>
                              </a:lnTo>
                              <a:lnTo>
                                <a:pt x="6141" y="2123"/>
                              </a:lnTo>
                              <a:lnTo>
                                <a:pt x="6186" y="2078"/>
                              </a:lnTo>
                              <a:lnTo>
                                <a:pt x="6208" y="2055"/>
                              </a:lnTo>
                              <a:lnTo>
                                <a:pt x="6229" y="2033"/>
                              </a:lnTo>
                              <a:lnTo>
                                <a:pt x="6250" y="2009"/>
                              </a:lnTo>
                              <a:lnTo>
                                <a:pt x="6271" y="1984"/>
                              </a:lnTo>
                              <a:lnTo>
                                <a:pt x="6289" y="1959"/>
                              </a:lnTo>
                              <a:lnTo>
                                <a:pt x="6308" y="1933"/>
                              </a:lnTo>
                              <a:lnTo>
                                <a:pt x="6325" y="1906"/>
                              </a:lnTo>
                              <a:lnTo>
                                <a:pt x="6341" y="1879"/>
                              </a:lnTo>
                              <a:lnTo>
                                <a:pt x="6355" y="1851"/>
                              </a:lnTo>
                              <a:lnTo>
                                <a:pt x="6368" y="1823"/>
                              </a:lnTo>
                              <a:lnTo>
                                <a:pt x="6380" y="1793"/>
                              </a:lnTo>
                              <a:lnTo>
                                <a:pt x="6390" y="1764"/>
                              </a:lnTo>
                              <a:lnTo>
                                <a:pt x="6398" y="1734"/>
                              </a:lnTo>
                              <a:lnTo>
                                <a:pt x="6404" y="1702"/>
                              </a:lnTo>
                              <a:lnTo>
                                <a:pt x="6406" y="1688"/>
                              </a:lnTo>
                              <a:lnTo>
                                <a:pt x="6406" y="1674"/>
                              </a:lnTo>
                              <a:lnTo>
                                <a:pt x="6406" y="1659"/>
                              </a:lnTo>
                              <a:lnTo>
                                <a:pt x="6405" y="1644"/>
                              </a:lnTo>
                              <a:lnTo>
                                <a:pt x="6403" y="1630"/>
                              </a:lnTo>
                              <a:lnTo>
                                <a:pt x="6400" y="1616"/>
                              </a:lnTo>
                              <a:lnTo>
                                <a:pt x="6396" y="1602"/>
                              </a:lnTo>
                              <a:lnTo>
                                <a:pt x="6390" y="1589"/>
                              </a:lnTo>
                              <a:lnTo>
                                <a:pt x="6385" y="1575"/>
                              </a:lnTo>
                              <a:lnTo>
                                <a:pt x="6378" y="1562"/>
                              </a:lnTo>
                              <a:lnTo>
                                <a:pt x="6371" y="1550"/>
                              </a:lnTo>
                              <a:lnTo>
                                <a:pt x="6362" y="1537"/>
                              </a:lnTo>
                              <a:lnTo>
                                <a:pt x="6353" y="1525"/>
                              </a:lnTo>
                              <a:lnTo>
                                <a:pt x="6343" y="1514"/>
                              </a:lnTo>
                              <a:lnTo>
                                <a:pt x="6334" y="1503"/>
                              </a:lnTo>
                              <a:lnTo>
                                <a:pt x="6323" y="1493"/>
                              </a:lnTo>
                              <a:lnTo>
                                <a:pt x="6312" y="1484"/>
                              </a:lnTo>
                              <a:lnTo>
                                <a:pt x="6300" y="1475"/>
                              </a:lnTo>
                              <a:lnTo>
                                <a:pt x="6288" y="1467"/>
                              </a:lnTo>
                              <a:lnTo>
                                <a:pt x="6276" y="1460"/>
                              </a:lnTo>
                              <a:lnTo>
                                <a:pt x="6263" y="1453"/>
                              </a:lnTo>
                              <a:lnTo>
                                <a:pt x="6250" y="1449"/>
                              </a:lnTo>
                              <a:lnTo>
                                <a:pt x="6236" y="1444"/>
                              </a:lnTo>
                              <a:lnTo>
                                <a:pt x="6223" y="1440"/>
                              </a:lnTo>
                              <a:lnTo>
                                <a:pt x="6209" y="1438"/>
                              </a:lnTo>
                              <a:lnTo>
                                <a:pt x="6195" y="1437"/>
                              </a:lnTo>
                              <a:lnTo>
                                <a:pt x="6180" y="1437"/>
                              </a:lnTo>
                              <a:lnTo>
                                <a:pt x="6166" y="1438"/>
                              </a:lnTo>
                              <a:lnTo>
                                <a:pt x="6152" y="1441"/>
                              </a:lnTo>
                              <a:lnTo>
                                <a:pt x="6138" y="1444"/>
                              </a:lnTo>
                              <a:lnTo>
                                <a:pt x="6124" y="1450"/>
                              </a:lnTo>
                              <a:lnTo>
                                <a:pt x="6110" y="1456"/>
                              </a:lnTo>
                              <a:close/>
                            </a:path>
                          </a:pathLst>
                        </a:custGeom>
                        <a:solidFill>
                          <a:srgbClr val="FFFFFF"/>
                        </a:solidFill>
                        <a:ln>
                          <a:noFill/>
                        </a:ln>
                      </wps:spPr>
                      <wps:bodyPr lIns="91440" tIns="45720" rIns="91440" bIns="900000"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2.7pt;margin-top:10.7pt;height:12.5pt;width:11.2pt;z-index:251811840;v-text-anchor:middle;mso-width-relative:page;mso-height-relative:page;" fillcolor="#FFFFFF" filled="t" stroked="f" coordsize="7313,8141" o:gfxdata="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" path="m1162,79l1162,79,1173,69,1185,60,1198,51,1211,42,1224,35,1238,28,1252,23,1266,17,1282,13,1296,10,1326,4,1357,1,1388,0,5916,0,5936,0,5954,0,5973,2,5992,4,6011,8,6029,13,6048,18,6065,25,6083,31,6099,40,6115,50,6132,61,6146,72,6160,85,6173,99,6186,113,6195,124,6202,136,6210,148,6216,160,6223,172,6228,185,6238,211,6245,237,6249,264,6251,292,6251,319,6249,348,6243,375,6236,401,6226,427,6221,439,6214,452,6208,464,6200,475,6191,487,6183,498,6173,508,6163,517,6151,530,6137,542,6123,552,6109,562,6093,571,6077,578,6061,585,6045,590,6027,594,6010,599,5992,602,5975,604,5958,605,5939,606,5922,606,5904,606,5870,894,5908,876,5947,858,5985,840,6024,824,6103,793,6183,764,6186,750,6189,737,6199,710,6210,685,6224,660,6239,637,6255,615,6274,594,6295,576,6316,558,6339,541,6363,527,6387,514,6413,502,6439,491,6465,483,6492,476,6524,469,6556,465,6590,462,6623,460,6656,460,6690,461,6723,464,6755,469,6788,476,6820,485,6851,496,6881,508,6911,523,6939,539,6966,559,6979,568,6992,579,7006,592,7020,605,7031,619,7043,635,7053,650,7063,666,7072,683,7079,700,7086,717,7091,736,7095,753,7098,772,7100,791,7100,810,7099,828,7097,848,7121,864,7143,881,7165,899,7187,918,7206,939,7216,950,7225,961,7233,973,7240,985,7247,998,7253,1011,7265,1041,7276,1073,7285,1104,7293,1137,7300,1168,7305,1201,7309,1234,7312,1267,7313,1300,7313,1333,7312,1366,7310,1399,7306,1431,7302,1465,7297,1498,7290,1529,7279,1572,7267,1614,7254,1655,7239,1696,7223,1736,7205,1776,7187,1815,7166,1853,7146,1891,7123,1929,7100,1966,7076,2002,7051,2038,7026,2073,7000,2108,6973,2142,6933,2190,6891,2237,6848,2284,6804,2329,6759,2373,6713,2416,6666,2458,6617,2499,6568,2538,6518,2576,6467,2613,6415,2649,6362,2683,6308,2715,6253,2746,6198,2775,6129,2805,6062,2837,5995,2869,5962,2887,5928,2905,5897,2924,5865,2943,5834,2964,5803,2986,5774,3008,5745,3031,5717,3056,5690,3083,5678,3096,5666,3109,5657,3123,5647,3138,5638,3153,5629,3169,5615,3201,5623,3210,5632,3217,5640,3224,5650,3229,5670,3240,5690,3250,5733,3266,5753,3275,5773,3286,5792,3297,5810,3309,5828,3321,5845,3335,5861,3350,5876,3365,5890,3381,5903,3399,5915,3417,5926,3437,5935,3456,5942,3476,5948,3497,5952,3518,5954,3540,5954,3563,5954,3581,5952,3601,5948,3619,5943,3637,5936,3654,5928,3672,5918,3687,5909,3703,5897,3717,5884,3733,5871,3746,5857,3758,5841,3769,5826,3780,5810,3791,5793,3800,5765,3814,5735,3827,5705,3838,5675,3848,5643,3856,5612,3863,5580,3868,5549,3873,5517,3875,5485,3877,5452,3876,5421,3875,5388,3872,5357,3867,5325,3862,5293,3855,5270,3888,5246,3919,5221,3951,5195,3981,5168,4012,5141,4042,5114,4071,5086,4100,5057,4127,5027,4155,4997,4181,4966,4208,4935,4233,4903,4258,4871,4281,4838,4305,4805,4327,4772,4350,4737,4371,4702,4391,4667,4411,4633,4429,4597,4448,4560,4465,4524,4483,4487,4498,4449,4513,4412,4527,4374,4540,4336,4553,4297,4565,4259,4576,4270,4665,4285,4683,4299,4700,4312,4718,4324,4737,4335,4758,4343,4778,4350,4800,4354,4823,4375,4836,4396,4851,4413,4867,4430,4887,4445,4906,4458,4928,4470,4951,4478,4974,4485,4998,4489,5023,4491,5047,4491,5072,4489,5084,4488,5097,4485,5109,4482,5121,4478,5133,4473,5144,4467,5155,4462,5167,4448,5187,4433,5204,4416,5221,4399,5237,4380,5250,4361,5263,4341,5275,4321,5286,4299,5297,4277,5305,4255,5314,4233,5323,4188,5337,4143,5351,4146,5384,4148,5416,4149,5483,4150,5549,4151,5614,4153,5648,4155,5680,4159,5713,4163,5744,4170,5777,4177,5809,4186,5840,4197,5872,4214,5915,4234,5959,4254,6000,4277,6040,4301,6080,4327,6119,4353,6158,4382,6194,4411,6231,4441,6266,4472,6302,4504,6336,4536,6369,4570,6402,4603,6435,4637,6466,4648,6477,4660,6486,4673,6494,4686,6503,4712,6517,4739,6531,4765,6547,4778,6555,4790,6564,4802,6573,4813,6584,4823,6596,4832,6608,4840,6622,4847,6637,4852,6651,4855,6666,4857,6681,4858,6698,4857,6713,4855,6728,4852,6744,4849,6760,4841,6791,4833,6823,4825,6852,4865,6886,4908,6918,4992,6983,5035,7015,5076,7049,5096,7066,5115,7084,5135,7103,5153,7122,5166,7138,5179,7155,5189,7174,5198,7193,5205,7213,5211,7233,5215,7253,5218,7274,5220,7294,5221,7316,5220,7337,5217,7359,5215,7379,5211,7401,5207,7422,5201,7441,5214,7453,5227,7465,5239,7478,5250,7492,5261,7506,5270,7522,5279,7537,5287,7552,5293,7568,5299,7585,5304,7602,5308,7619,5310,7637,5311,7654,5310,7672,5308,7689,5307,7708,5303,7725,5298,7741,5291,7756,5284,7771,5274,7785,5264,7798,5252,7811,5240,7823,5227,7834,5213,7844,5199,7854,5170,7873,5140,7888,5108,7904,5074,7918,5041,7931,5008,7944,4974,7956,4939,7968,4904,7978,4870,7988,4800,8006,4730,8023,4660,8038,4589,8052,4508,8066,4426,8079,4345,8091,4263,8102,4180,8112,4099,8119,4016,8127,3935,8133,3852,8137,3770,8140,3687,8141,3604,8141,3522,8139,3439,8136,3358,8131,3275,8125,3157,8113,3038,8100,2920,8085,2860,8076,2801,8066,2742,8055,2684,8044,2626,8033,2567,8019,2510,8005,2452,7990,2395,7974,2338,7955,2296,7940,2254,7925,2213,7908,2192,7898,2172,7888,2152,7877,2134,7866,2115,7853,2097,7840,2080,7826,2064,7811,2049,7796,2034,7778,2028,7767,2023,7756,2014,7735,2009,7712,2005,7689,2003,7666,2004,7642,2008,7619,2012,7597,2019,7575,2027,7553,2038,7533,2050,7512,2063,7492,2078,7475,2095,7459,2113,7443,2108,7424,2103,7404,2100,7385,2097,7365,2095,7346,2094,7326,2094,7306,2095,7286,2097,7266,2099,7247,2104,7228,2110,7210,2116,7191,2125,7174,2136,7156,2148,7140,2166,7119,2185,7099,2205,7079,2226,7061,2247,7042,2269,7025,2312,6990,2402,6923,2446,6889,2489,6853,2483,6824,2474,6794,2466,6764,2460,6734,2458,6718,2457,6703,2457,6688,2458,6674,2460,6659,2464,6644,2470,6630,2477,6616,2486,6602,2495,6590,2505,6579,2516,6569,2528,6561,2541,6552,2567,6537,2595,6522,2622,6508,2635,6499,2647,6491,2659,6481,2671,6472,2705,6440,2739,6406,2773,6374,2807,6339,2839,6305,2871,6269,2901,6234,2932,6197,2960,6159,2987,6119,3013,6080,3038,6040,3061,5999,3082,5956,3101,5913,3119,5868,3129,5837,3138,5805,3146,5774,3151,5742,3155,5710,3159,5678,3161,5646,3163,5613,3164,5548,3165,5481,3167,5416,3169,5384,3172,5352,3125,5337,3077,5321,3053,5312,3030,5303,3008,5292,2985,5281,2963,5269,2942,5256,2923,5242,2903,5226,2886,5210,2870,5191,2855,5171,2842,5149,2838,5137,2834,5126,2830,5114,2827,5102,2824,5079,2823,5055,2824,5031,2827,5009,2833,4986,2840,4963,2850,4942,2861,4921,2874,4901,2889,4881,2905,4864,2923,4848,2941,4833,2961,4819,2965,4798,2973,4776,2982,4755,2991,4736,3003,4717,3016,4700,3032,4683,3047,4666,3048,4643,3050,4622,3055,4576,3016,4565,2978,4553,2940,4541,2902,4527,2864,4513,2827,4498,2790,4481,2754,4465,2717,4448,2682,4429,2647,4410,2612,4390,2577,4369,2542,4349,2509,4327,2476,4304,2444,4280,2411,4256,2379,4231,2348,4206,2317,4180,2287,4153,2258,4126,2228,4099,2200,4069,2173,4041,2146,4011,2119,3980,2094,3950,2069,3918,2044,3887,2020,3854,1991,3861,1963,3866,1934,3871,1905,3874,1876,3876,1848,3877,1819,3876,1789,3875,1761,3873,1732,3868,1703,3863,1675,3858,1647,3850,1619,3841,1591,3831,1564,3822,1548,3814,1532,3805,1515,3797,1500,3787,1485,3777,1470,3766,1456,3754,1441,3742,1429,3729,1416,3716,1406,3702,1396,3687,1386,3672,1378,3655,1372,3638,1366,3619,1362,3599,1359,3577,1359,3556,1360,3536,1363,3514,1367,3493,1374,3474,1382,3454,1390,3435,1401,3416,1412,3398,1425,3380,1439,3364,1454,3349,1470,3335,1486,3322,1497,3313,1507,3305,1529,3292,1552,3279,1576,3268,1600,3259,1624,3249,1673,3230,1679,3224,1685,3218,1689,3211,1691,3204,1692,3197,1691,3189,1690,3181,1688,3174,1682,3159,1673,3143,1663,3129,1654,3117,1640,3101,1625,3085,1596,3055,1564,3026,1532,3000,1497,2975,1462,2951,1426,2928,1389,2908,1352,2887,1314,2867,1237,2829,1160,2793,1084,2756,1029,2727,977,2697,925,2664,874,2630,823,2596,774,2560,725,2522,678,2484,632,2443,586,2402,541,2360,498,2317,456,2273,414,2227,374,2181,335,2135,301,2090,267,2046,236,1999,206,1952,176,1903,148,1854,123,1804,99,1753,77,1701,58,1649,49,1623,41,1596,34,1568,27,1541,21,1514,16,1487,11,1459,8,1431,4,1403,2,1375,1,1347,0,1318,1,1286,4,1252,8,1217,12,1184,19,1150,26,1116,35,1084,47,1051,60,1021,75,990,83,976,92,962,101,948,112,935,123,923,134,910,146,899,159,887,172,877,186,867,201,858,217,849,215,829,214,811,215,791,217,772,221,753,225,735,231,716,237,698,245,680,253,663,263,647,274,631,286,616,299,601,312,588,327,575,353,554,381,536,409,519,438,505,469,493,500,484,532,475,564,468,597,464,629,461,663,460,696,460,729,462,762,466,795,471,826,477,853,485,879,493,904,504,931,516,954,529,978,544,1000,561,1022,578,1041,598,1060,617,1077,639,1091,662,1104,687,1116,712,1125,738,1128,752,1131,766,1172,779,1211,793,1251,809,1290,825,1369,858,1446,892,1436,822,1427,750,1410,606,1388,608,1366,608,1345,605,1323,603,1301,599,1279,593,1259,586,1239,578,1220,568,1200,558,1183,546,1165,531,1149,517,1135,501,1121,484,1109,465,1102,453,1096,442,1084,418,1075,393,1069,367,1064,341,1062,315,1063,289,1065,263,1070,237,1076,211,1086,186,1097,162,1110,139,1125,118,1134,108,1142,98,1152,89,1162,79xm925,1586l925,1586,917,1609,912,1631,910,1654,909,1677,910,1700,913,1723,917,1746,924,1768,932,1790,940,1813,950,1834,961,1855,972,1876,984,1897,1009,1935,1039,1976,1071,2015,1104,2053,1139,2090,1176,2125,1213,2160,1252,2192,1291,2224,1332,2254,1373,2285,1415,2313,1458,2341,1501,2367,1545,2393,1589,2419,1634,2443,1540,1683,1517,1669,1496,1656,1474,1642,1452,1628,1411,1598,1370,1566,1328,1536,1287,1505,1265,1491,1244,1477,1221,1465,1198,1453,1188,1448,1177,1444,1167,1441,1157,1439,1147,1437,1136,1436,1126,1436,1115,1436,1096,1439,1075,1444,1056,1452,1037,1462,1019,1473,1002,1486,986,1500,971,1515,957,1533,945,1550,934,1567,925,1586xm6110,1456l6110,1456,6088,1468,6065,1481,6045,1494,6023,1509,5983,1538,5941,1568,5901,1599,5861,1629,5840,1643,5818,1658,5797,1671,5775,1683,5751,1873,5727,2063,5683,2443,5743,2410,5804,2374,5863,2337,5922,2298,5979,2258,6008,2236,6035,2214,6063,2192,6089,2169,6116,2147,6141,2123,6186,2078,6208,2055,6229,2033,6250,2009,6271,1984,6289,1959,6308,1933,6325,1906,6341,1879,6355,1851,6368,1823,6380,1793,6390,1764,6398,1734,6404,1702,6406,1688,6406,1674,6406,1659,6405,1644,6403,1630,6400,1616,6396,1602,6390,1589,6385,1575,6378,1562,6371,1550,6362,1537,6353,1525,6343,1514,6334,1503,6323,1493,6312,1484,6300,1475,6288,1467,6276,1460,6263,1453,6250,1449,6236,1444,6223,1440,6209,1438,6195,1437,6180,1437,6166,1438,6152,1441,6138,1444,6124,1450,6110,1456xe">
                <v:path o:connectlocs="@0,0;@0,132400000;@0,507177451;@0,645983903;@0,704709723;@0,491161313;@0,694032298;@0,1014359466;@0,1493775615;@0,@0;@0,@0;@0,@0;@0,@0;@0,@0;@0,@0;@0,@0;@0,@0;@0,@0;@0,@0;@0,@0;@0,@0;@0,@0;@0,@0;@0,@0;@0,@0;@0,@0;@0,@0;@0,@0;@0,@0;@0,@0;@0,@0;@0,@0;@0,@0;@0,@0;@0,@0;@0,@0;@0,@0;@0,@0;@0,@0;@0,@0;1725014519,@0;1461840765,@0;1583307330,@0;1798535324,@0;1235957660,@0;356935184,@0;11720173,1557840148;98026197,1027172368;246128300,764507825;600933357,499703261;1109165816,638509713;1520441654,800811056;1181621538,496500026;1216782079,104638717;1035649562,2003088564;1693053720,@0;1265792902,1546094984;995159210,1673156272;@0,1999885328;@0,@0;@0,1740424020;@0,1541824010" o:connectangles="0,0,0,0,0,0,0,0,0,0,0,0,0,0,0,0,0,0,0,0,0,0,0,0,0,0,0,0,0,0,0,0,0,0,0,0,0,0,0,0,0,0,0,0,0,0,0,0,0,0,0,0,0,0,0,0,0,0,0,0,0,0"/>
                <v:fill on="t" focussize="0,0"/>
                <v:stroke on="f"/>
                <v:imagedata o:title=""/>
                <o:lock v:ext="edit" aspectratio="f"/>
                <v:textbox inset="2.54mm,1.27mm,2.54mm,25mm"/>
              </v:shape>
            </w:pict>
          </mc:Fallback>
        </mc:AlternateContent>
      </w:r>
      <w:r>
        <mc:AlternateContent>
          <mc:Choice Requires="wps">
            <w:drawing>
              <wp:anchor distT="0" distB="0" distL="114300" distR="114300" simplePos="0" relativeHeight="251810816" behindDoc="0" locked="0" layoutInCell="1" allowOverlap="1">
                <wp:simplePos x="0" y="0"/>
                <wp:positionH relativeFrom="column">
                  <wp:posOffset>-839470</wp:posOffset>
                </wp:positionH>
                <wp:positionV relativeFrom="paragraph">
                  <wp:posOffset>91440</wp:posOffset>
                </wp:positionV>
                <wp:extent cx="1956435" cy="252095"/>
                <wp:effectExtent l="69850" t="57150" r="18415" b="20955"/>
                <wp:wrapNone/>
                <wp:docPr id="8" name="五边形 23"/>
                <wp:cNvGraphicFramePr/>
                <a:graphic xmlns:a="http://schemas.openxmlformats.org/drawingml/2006/main">
                  <a:graphicData uri="http://schemas.microsoft.com/office/word/2010/wordprocessingShape">
                    <wps:wsp>
                      <wps:cNvSpPr/>
                      <wps:spPr>
                        <a:xfrm flipV="1">
                          <a:off x="291462" y="974725"/>
                          <a:ext cx="1956421" cy="252095"/>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a:graphicData>
                </a:graphic>
              </wp:anchor>
            </w:drawing>
          </mc:Choice>
          <mc:Fallback>
            <w:pict>
              <v:shape id="五边形 23" o:spid="_x0000_s1026" o:spt="15" type="#_x0000_t15" style="position:absolute;left:0pt;flip:y;margin-left:-66.1pt;margin-top:7.2pt;height:19.85pt;width:154.05pt;z-index:251810816;v-text-anchor:middle;mso-width-relative:page;mso-height-relative:page;" fillcolor="#046A6A" filled="t" stroked="f" coordsize="21600,21600" o:gfxdata="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IMDk9kA&#10;AAAKAQAADwAAAAAAAAABACAAAAAiAAAAZHJzL2Rvd25yZXYueG1sUEsBAhQAFAAAAAgAh07iQC9r&#10;whBXAgAAdwQAAA4AAAAAAAAAAQAgAAAAKAEAAGRycy9lMm9Eb2MueG1sUEsFBgAAAAAGAAYAWQEA&#10;APEFAAAAAA==&#10;" adj="20787">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r>
        <mc:AlternateContent>
          <mc:Choice Requires="wps">
            <w:drawing>
              <wp:anchor distT="0" distB="0" distL="114300" distR="114300" simplePos="0" relativeHeight="251809792" behindDoc="0" locked="0" layoutInCell="1" allowOverlap="1">
                <wp:simplePos x="0" y="0"/>
                <wp:positionH relativeFrom="column">
                  <wp:posOffset>-880745</wp:posOffset>
                </wp:positionH>
                <wp:positionV relativeFrom="paragraph">
                  <wp:posOffset>40640</wp:posOffset>
                </wp:positionV>
                <wp:extent cx="90170" cy="384810"/>
                <wp:effectExtent l="0" t="0" r="11430" b="8890"/>
                <wp:wrapNone/>
                <wp:docPr id="7" name="圆角矩形 7"/>
                <wp:cNvGraphicFramePr/>
                <a:graphic xmlns:a="http://schemas.openxmlformats.org/drawingml/2006/main">
                  <a:graphicData uri="http://schemas.microsoft.com/office/word/2010/wordprocessingShape">
                    <wps:wsp>
                      <wps:cNvSpPr/>
                      <wps:spPr>
                        <a:xfrm flipV="1">
                          <a:off x="250188" y="924559"/>
                          <a:ext cx="90169" cy="384810"/>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_x0000_s1026" o:spid="_x0000_s1026" o:spt="2" style="position:absolute;left:0pt;flip:y;margin-left:-69.35pt;margin-top:3.2pt;height:30.3pt;width:7.1pt;z-index:251809792;v-text-anchor:middle;mso-width-relative:page;mso-height-relative:page;" fillcolor="#046A6A" filled="t" stroked="f" coordsize="21600,21600" arcsize="0.166666666666667" o:gfxdata="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ET3&#10;t9sAAAAKAQAADwAAAAAAAAABACAAAAAiAAAAZHJzL2Rvd25yZXYueG1sUEsBAhQAFAAAAAgAh07i&#10;QNkjWe4fAgAA9AMAAA4AAAAAAAAAAQAgAAAAKgEAAGRycy9lMm9Eb2MueG1sUEsFBgAAAAAGAAYA&#10;WQEAALs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94080" behindDoc="1" locked="0" layoutInCell="1" allowOverlap="1">
                <wp:simplePos x="0" y="0"/>
                <wp:positionH relativeFrom="column">
                  <wp:posOffset>-935355</wp:posOffset>
                </wp:positionH>
                <wp:positionV relativeFrom="paragraph">
                  <wp:posOffset>2680335</wp:posOffset>
                </wp:positionV>
                <wp:extent cx="90170" cy="384810"/>
                <wp:effectExtent l="0" t="0" r="11430" b="8890"/>
                <wp:wrapNone/>
                <wp:docPr id="207" name="圆角矩形 207"/>
                <wp:cNvGraphicFramePr/>
                <a:graphic xmlns:a="http://schemas.openxmlformats.org/drawingml/2006/main">
                  <a:graphicData uri="http://schemas.microsoft.com/office/word/2010/wordprocessingShape">
                    <wps:wsp>
                      <wps:cNvSpPr/>
                      <wps:spPr>
                        <a:xfrm flipV="1">
                          <a:off x="204203" y="4248571"/>
                          <a:ext cx="90367" cy="384575"/>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_x0000_s1026" o:spid="_x0000_s1026" o:spt="2" style="position:absolute;left:0pt;flip:y;margin-left:-73.65pt;margin-top:211.05pt;height:30.3pt;width:7.1pt;z-index:-251622400;v-text-anchor:middle;mso-width-relative:page;mso-height-relative:page;" fillcolor="#046A6A" filled="t" stroked="f" coordsize="21600,21600" arcsize="0.166666666666667" o:gfxdata="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iZ&#10;8EXcAAAADQEAAA8AAAAAAAAAAQAgAAAAIgAAAGRycy9kb3ducmV2LnhtbFBLAQIUABQAAAAIAIdO&#10;4kC/92LUHwIAAPkDAAAOAAAAAAAAAAEAIAAAACsBAABkcnMvZTJvRG9jLnhtbFBLBQYAAAAABgAG&#10;AFkBAAC8BQAAAAA=&#10;">
                <v:fill on="t" focussize="0,0"/>
                <v:stroke on="f" weight="1pt" miterlimit="8" joinstyle="miter"/>
                <v:imagedata o:title=""/>
                <o:lock v:ext="edit" aspectratio="f"/>
              </v:roundrect>
            </w:pict>
          </mc:Fallback>
        </mc:AlternateContent>
      </w:r>
      <w:r>
        <mc:AlternateContent>
          <mc:Choice Requires="wpg">
            <w:drawing>
              <wp:anchor distT="0" distB="0" distL="114300" distR="114300" simplePos="0" relativeHeight="251689984" behindDoc="0" locked="0" layoutInCell="1" allowOverlap="1">
                <wp:simplePos x="0" y="0"/>
                <wp:positionH relativeFrom="page">
                  <wp:posOffset>-5715</wp:posOffset>
                </wp:positionH>
                <wp:positionV relativeFrom="paragraph">
                  <wp:posOffset>-320040</wp:posOffset>
                </wp:positionV>
                <wp:extent cx="7641590" cy="10692130"/>
                <wp:effectExtent l="0" t="0" r="0" b="1270"/>
                <wp:wrapNone/>
                <wp:docPr id="210" name="组合 9"/>
                <wp:cNvGraphicFramePr/>
                <a:graphic xmlns:a="http://schemas.openxmlformats.org/drawingml/2006/main">
                  <a:graphicData uri="http://schemas.microsoft.com/office/word/2010/wordprocessingGroup">
                    <wpg:wgp>
                      <wpg:cNvGrpSpPr/>
                      <wpg:grpSpPr>
                        <a:xfrm>
                          <a:off x="0" y="0"/>
                          <a:ext cx="7641738" cy="10691815"/>
                          <a:chOff x="0" y="1"/>
                          <a:chExt cx="7641738" cy="10691815"/>
                        </a:xfrm>
                      </wpg:grpSpPr>
                      <wps:wsp>
                        <wps:cNvPr id="211" name="矩形 2"/>
                        <wps:cNvSpPr/>
                        <wps:spPr>
                          <a:xfrm rot="16200000" flipV="1">
                            <a:off x="-5182243" y="5183982"/>
                            <a:ext cx="10691815" cy="323852"/>
                          </a:xfrm>
                          <a:prstGeom prst="rect">
                            <a:avLst/>
                          </a:prstGeom>
                          <a:solidFill>
                            <a:srgbClr val="046A6A"/>
                          </a:solidFill>
                          <a:ln w="12700" cap="flat" cmpd="sng" algn="ctr">
                            <a:noFill/>
                            <a:prstDash val="solid"/>
                            <a:miter lim="800000"/>
                          </a:ln>
                          <a:effectLst/>
                        </wps:spPr>
                        <wps:bodyPr rtlCol="0" anchor="ctr"/>
                      </wps:wsp>
                      <wps:wsp>
                        <wps:cNvPr id="219" name="矩形 11"/>
                        <wps:cNvSpPr/>
                        <wps:spPr>
                          <a:xfrm>
                            <a:off x="621677" y="4734422"/>
                            <a:ext cx="7020061" cy="4709021"/>
                          </a:xfrm>
                          <a:prstGeom prst="rect">
                            <a:avLst/>
                          </a:prstGeom>
                        </wps:spPr>
                        <wps:txbx>
                          <w:txbxContent>
                            <w:p>
                              <w:pPr>
                                <w:outlineLvl w:val="4"/>
                                <w:rPr>
                                  <w:rFonts w:ascii="微软雅黑" w:hAnsi="微软雅黑" w:eastAsia="微软雅黑" w:cs="微软雅黑"/>
                                  <w:b/>
                                  <w:color w:val="003366"/>
                                  <w:sz w:val="18"/>
                                  <w:szCs w:val="18"/>
                                </w:rPr>
                              </w:pPr>
                              <w:r>
                                <w:rPr>
                                  <w:rFonts w:hint="eastAsia" w:ascii="微软雅黑" w:hAnsi="微软雅黑" w:eastAsia="微软雅黑"/>
                                  <w:b/>
                                  <w:bCs/>
                                  <w:color w:val="046A6A"/>
                                  <w:kern w:val="24"/>
                                  <w:sz w:val="18"/>
                                  <w:szCs w:val="18"/>
                                </w:rPr>
                                <w:t>项目</w:t>
                              </w:r>
                              <w:r>
                                <w:rPr>
                                  <w:rFonts w:hint="eastAsia" w:ascii="微软雅黑" w:hAnsi="微软雅黑" w:eastAsia="微软雅黑"/>
                                  <w:b/>
                                  <w:bCs/>
                                  <w:color w:val="046A6A"/>
                                  <w:kern w:val="24"/>
                                  <w:sz w:val="18"/>
                                  <w:szCs w:val="18"/>
                                  <w:lang w:val="en-US" w:eastAsia="zh-CN"/>
                                </w:rPr>
                                <w:t>四</w:t>
                              </w:r>
                            </w:p>
                            <w:p>
                              <w:pPr>
                                <w:pStyle w:val="8"/>
                                <w:spacing w:line="240" w:lineRule="auto"/>
                                <w:ind w:firstLine="0" w:firstLineChars="0"/>
                                <w:rPr>
                                  <w:rFonts w:hint="eastAsia" w:ascii="微软雅黑" w:hAnsi="微软雅黑" w:cs="微软雅黑"/>
                                  <w:b/>
                                  <w:color w:val="003366"/>
                                  <w:szCs w:val="18"/>
                                </w:rPr>
                              </w:pPr>
                              <w:r>
                                <w:rPr>
                                  <w:rFonts w:hint="eastAsia" w:ascii="微软雅黑" w:hAnsi="微软雅黑"/>
                                  <w:b/>
                                  <w:bCs/>
                                  <w:color w:val="046A6A"/>
                                  <w:kern w:val="24"/>
                                  <w:szCs w:val="18"/>
                                </w:rPr>
                                <w:t>项目名称</w:t>
                              </w:r>
                              <w:r>
                                <w:rPr>
                                  <w:rFonts w:hint="eastAsia" w:ascii="微软雅黑" w:hAnsi="微软雅黑" w:cs="微软雅黑"/>
                                  <w:b/>
                                  <w:color w:val="003366"/>
                                  <w:szCs w:val="18"/>
                                </w:rPr>
                                <w:t>：</w:t>
                              </w:r>
                              <w:r>
                                <w:rPr>
                                  <w:rFonts w:hint="eastAsia" w:ascii="微软雅黑" w:hAnsi="微软雅黑"/>
                                  <w:sz w:val="18"/>
                                  <w:szCs w:val="18"/>
                                  <w:lang w:val="en-US" w:eastAsia="zh-CN"/>
                                </w:rPr>
                                <w:t>管理系统</w:t>
                              </w:r>
                            </w:p>
                            <w:p>
                              <w:pPr>
                                <w:pStyle w:val="8"/>
                                <w:spacing w:line="240" w:lineRule="auto"/>
                                <w:ind w:firstLine="0" w:firstLineChars="0"/>
                                <w:rPr>
                                  <w:rFonts w:ascii="微软雅黑" w:hAnsi="微软雅黑" w:eastAsia="微软雅黑"/>
                                  <w:sz w:val="18"/>
                                  <w:szCs w:val="18"/>
                                </w:rPr>
                              </w:pPr>
                              <w:r>
                                <w:rPr>
                                  <w:rFonts w:hint="eastAsia" w:ascii="微软雅黑" w:hAnsi="微软雅黑"/>
                                  <w:b/>
                                  <w:bCs/>
                                  <w:color w:val="046A6A"/>
                                  <w:kern w:val="24"/>
                                  <w:szCs w:val="18"/>
                                </w:rPr>
                                <w:t>软件架构：</w:t>
                              </w:r>
                              <w:r>
                                <w:rPr>
                                  <w:rFonts w:hint="eastAsia" w:ascii="微软雅黑" w:hAnsi="微软雅黑"/>
                                  <w:sz w:val="18"/>
                                  <w:szCs w:val="18"/>
                                  <w:lang w:val="en-US" w:eastAsia="zh-CN"/>
                                </w:rPr>
                                <w:t>SpringMVC</w:t>
                              </w:r>
                              <w:r>
                                <w:rPr>
                                  <w:rFonts w:hint="eastAsia" w:ascii="微软雅黑" w:hAnsi="微软雅黑" w:eastAsia="微软雅黑"/>
                                  <w:sz w:val="18"/>
                                  <w:szCs w:val="18"/>
                                </w:rPr>
                                <w:t>+</w:t>
                              </w:r>
                              <w:r>
                                <w:rPr>
                                  <w:rFonts w:hint="eastAsia" w:ascii="微软雅黑" w:hAnsi="微软雅黑"/>
                                  <w:sz w:val="18"/>
                                  <w:szCs w:val="18"/>
                                  <w:lang w:val="en-US" w:eastAsia="zh-CN"/>
                                </w:rPr>
                                <w:t>Maven</w:t>
                              </w:r>
                              <w:r>
                                <w:rPr>
                                  <w:rFonts w:hint="eastAsia" w:ascii="微软雅黑" w:hAnsi="微软雅黑" w:eastAsia="微软雅黑"/>
                                  <w:sz w:val="18"/>
                                  <w:szCs w:val="18"/>
                                </w:rPr>
                                <w:t>+</w:t>
                              </w:r>
                              <w:r>
                                <w:rPr>
                                  <w:rFonts w:hint="eastAsia" w:ascii="微软雅黑" w:hAnsi="微软雅黑"/>
                                  <w:sz w:val="18"/>
                                  <w:szCs w:val="18"/>
                                  <w:lang w:val="en-US" w:eastAsia="zh-CN"/>
                                </w:rPr>
                                <w:t>Mysql</w:t>
                              </w:r>
                              <w:r>
                                <w:rPr>
                                  <w:rFonts w:hint="eastAsia" w:ascii="微软雅黑" w:hAnsi="微软雅黑" w:eastAsia="微软雅黑"/>
                                  <w:sz w:val="18"/>
                                  <w:szCs w:val="18"/>
                                </w:rPr>
                                <w:t>+</w:t>
                              </w:r>
                              <w:r>
                                <w:rPr>
                                  <w:rFonts w:hint="eastAsia" w:ascii="微软雅黑" w:hAnsi="微软雅黑"/>
                                  <w:sz w:val="18"/>
                                  <w:szCs w:val="18"/>
                                  <w:lang w:val="en-US" w:eastAsia="zh-CN"/>
                                </w:rPr>
                                <w:t>Angularjs+BootStrap</w:t>
                              </w:r>
                              <w:r>
                                <w:rPr>
                                  <w:rFonts w:hint="eastAsia" w:ascii="微软雅黑" w:hAnsi="微软雅黑" w:cs="微软雅黑"/>
                                  <w:color w:val="000000"/>
                                  <w:szCs w:val="18"/>
                                </w:rPr>
                                <w:br w:type="textWrapping"/>
                              </w: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pStyle w:val="8"/>
                                <w:spacing w:line="240" w:lineRule="auto"/>
                                <w:ind w:firstLine="0" w:firstLineChars="0"/>
                                <w:rPr>
                                  <w:rFonts w:hint="eastAsia"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2016.0</w:t>
                              </w:r>
                              <w:r>
                                <w:rPr>
                                  <w:rFonts w:hint="eastAsia" w:ascii="微软雅黑" w:hAnsi="微软雅黑"/>
                                  <w:sz w:val="18"/>
                                  <w:szCs w:val="18"/>
                                  <w:lang w:val="en-US" w:eastAsia="zh-CN"/>
                                </w:rPr>
                                <w:t>7</w:t>
                              </w:r>
                              <w:r>
                                <w:rPr>
                                  <w:rFonts w:hint="eastAsia" w:ascii="微软雅黑" w:hAnsi="微软雅黑" w:eastAsia="微软雅黑"/>
                                  <w:sz w:val="18"/>
                                  <w:szCs w:val="18"/>
                                  <w:lang w:val="en-US" w:eastAsia="zh-CN"/>
                                </w:rPr>
                                <w:t>-</w:t>
                              </w:r>
                              <w:r>
                                <w:rPr>
                                  <w:rFonts w:hint="eastAsia" w:ascii="微软雅黑" w:hAnsi="微软雅黑"/>
                                  <w:sz w:val="18"/>
                                  <w:szCs w:val="18"/>
                                  <w:lang w:val="en-US" w:eastAsia="zh-CN"/>
                                </w:rPr>
                                <w:t>至今</w:t>
                              </w:r>
                            </w:p>
                            <w:p>
                              <w:pPr>
                                <w:rPr>
                                  <w:rFonts w:hint="eastAsia" w:ascii="微软雅黑" w:hAnsi="微软雅黑"/>
                                  <w:b/>
                                  <w:bCs/>
                                  <w:color w:val="046A6A"/>
                                  <w:kern w:val="24"/>
                                  <w:szCs w:val="18"/>
                                </w:rPr>
                              </w:pPr>
                              <w:r>
                                <w:rPr>
                                  <w:rFonts w:hint="eastAsia" w:ascii="微软雅黑" w:hAnsi="微软雅黑"/>
                                  <w:b/>
                                  <w:bCs/>
                                  <w:color w:val="046A6A"/>
                                  <w:kern w:val="24"/>
                                  <w:szCs w:val="18"/>
                                </w:rPr>
                                <w:t>项目描述：</w:t>
                              </w:r>
                            </w:p>
                            <w:p>
                              <w:pPr>
                                <w:ind w:firstLine="420" w:firstLineChars="0"/>
                                <w:rPr>
                                  <w:rFonts w:hint="eastAsia" w:ascii="微软雅黑" w:hAnsi="微软雅黑"/>
                                  <w:b/>
                                  <w:bCs/>
                                  <w:color w:val="046A6A"/>
                                  <w:kern w:val="24"/>
                                  <w:szCs w:val="18"/>
                                </w:rPr>
                              </w:pPr>
                              <w:r>
                                <w:rPr>
                                  <w:rFonts w:hint="eastAsia" w:ascii="微软雅黑" w:hAnsi="微软雅黑" w:eastAsia="微软雅黑"/>
                                  <w:sz w:val="18"/>
                                  <w:szCs w:val="18"/>
                                </w:rPr>
                                <w:t>现在医院在治疗病人同时已经开始重视病人的营养介入治疗的问题，包括新的三甲评审及医改当中也涉及到了营养介入治疗的要求，所以有条件的医院已经设立了相应的营养科室来进行相关的营养介入治疗。</w:t>
                              </w:r>
                              <w:r>
                                <w:rPr>
                                  <w:rFonts w:hint="eastAsia" w:ascii="微软雅黑" w:hAnsi="微软雅黑" w:eastAsia="微软雅黑"/>
                                  <w:sz w:val="18"/>
                                  <w:szCs w:val="18"/>
                                  <w:lang w:val="en-US" w:eastAsia="zh-CN"/>
                                </w:rPr>
                                <w:t>为了能够让营养科能够方便的监控病人的营养状况和具体的指标情况，因此根据临床营养的流程开发此系统辅助营养师监控病人的营养情况，为后期做临床营养医疗大数据做平台准备</w:t>
                              </w:r>
                            </w:p>
                            <w:p>
                              <w:pPr>
                                <w:pStyle w:val="7"/>
                                <w:ind w:firstLine="0" w:firstLineChars="0"/>
                                <w:rPr>
                                  <w:rFonts w:hint="eastAsia"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sz w:val="18"/>
                                  <w:szCs w:val="18"/>
                                </w:rPr>
                                <w:t>负责</w:t>
                              </w:r>
                              <w:r>
                                <w:rPr>
                                  <w:rFonts w:hint="eastAsia" w:ascii="微软雅黑" w:hAnsi="微软雅黑" w:eastAsia="微软雅黑"/>
                                  <w:sz w:val="18"/>
                                  <w:szCs w:val="18"/>
                                  <w:lang w:val="en-US" w:eastAsia="zh-CN"/>
                                </w:rPr>
                                <w:t>临床营养辅助诊断系统的前后台开发，临床营养大数据的项目调研和需求分析</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技术描述：</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1</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后台使用SpringMVC处理业务逻辑</w:t>
                              </w:r>
                            </w:p>
                            <w:p>
                              <w:pPr>
                                <w:ind w:firstLine="420" w:firstLineChars="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2</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前台使用Angularjs，BootStrap进行前后台交互和展示</w:t>
                              </w:r>
                            </w:p>
                            <w:p>
                              <w:pPr>
                                <w:ind w:firstLine="420" w:firstLineChars="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3、临床营养大数据的可行性分析</w:t>
                              </w:r>
                            </w:p>
                            <w:p/>
                          </w:txbxContent>
                        </wps:txbx>
                        <wps:bodyPr wrap="square">
                          <a:noAutofit/>
                        </wps:bodyPr>
                      </wps:wsp>
                      <wps:wsp>
                        <wps:cNvPr id="222" name="Rectangle 3"/>
                        <wps:cNvSpPr>
                          <a:spLocks noChangeArrowheads="1"/>
                        </wps:cNvSpPr>
                        <wps:spPr bwMode="auto">
                          <a:xfrm>
                            <a:off x="567701" y="669271"/>
                            <a:ext cx="7020061" cy="3675907"/>
                          </a:xfrm>
                          <a:prstGeom prst="rect">
                            <a:avLst/>
                          </a:prstGeom>
                          <a:noFill/>
                          <a:ln>
                            <a:noFill/>
                          </a:ln>
                          <a:effectLst/>
                        </wps:spPr>
                        <wps:txbx>
                          <w:txbxContent>
                            <w:p>
                              <w:pPr>
                                <w:outlineLvl w:val="4"/>
                                <w:rPr>
                                  <w:rFonts w:ascii="微软雅黑" w:hAnsi="微软雅黑" w:eastAsia="微软雅黑" w:cs="微软雅黑"/>
                                  <w:b/>
                                  <w:color w:val="003366"/>
                                  <w:sz w:val="18"/>
                                  <w:szCs w:val="18"/>
                                </w:rPr>
                              </w:pPr>
                              <w:r>
                                <w:rPr>
                                  <w:rFonts w:hint="eastAsia" w:ascii="微软雅黑" w:hAnsi="微软雅黑" w:eastAsia="微软雅黑"/>
                                  <w:b/>
                                  <w:bCs/>
                                  <w:color w:val="046A6A"/>
                                  <w:kern w:val="24"/>
                                  <w:sz w:val="18"/>
                                  <w:szCs w:val="18"/>
                                </w:rPr>
                                <w:t>项目</w:t>
                              </w:r>
                              <w:r>
                                <w:rPr>
                                  <w:rFonts w:hint="eastAsia" w:ascii="微软雅黑" w:hAnsi="微软雅黑" w:eastAsia="微软雅黑"/>
                                  <w:b/>
                                  <w:bCs/>
                                  <w:color w:val="046A6A"/>
                                  <w:kern w:val="24"/>
                                  <w:sz w:val="18"/>
                                  <w:szCs w:val="18"/>
                                  <w:lang w:val="en-US" w:eastAsia="zh-CN"/>
                                </w:rPr>
                                <w:t>三</w:t>
                              </w:r>
                            </w:p>
                            <w:p>
                              <w:pPr>
                                <w:pStyle w:val="8"/>
                                <w:spacing w:line="240" w:lineRule="auto"/>
                                <w:ind w:firstLine="0" w:firstLineChars="0"/>
                                <w:rPr>
                                  <w:rFonts w:hint="eastAsia" w:ascii="微软雅黑" w:hAnsi="微软雅黑" w:cs="微软雅黑"/>
                                  <w:b/>
                                  <w:color w:val="003366"/>
                                  <w:szCs w:val="18"/>
                                </w:rPr>
                              </w:pPr>
                              <w:r>
                                <w:rPr>
                                  <w:rFonts w:hint="eastAsia" w:ascii="微软雅黑" w:hAnsi="微软雅黑"/>
                                  <w:b/>
                                  <w:bCs/>
                                  <w:color w:val="046A6A"/>
                                  <w:kern w:val="24"/>
                                  <w:szCs w:val="18"/>
                                </w:rPr>
                                <w:t>项目名称</w:t>
                              </w:r>
                              <w:r>
                                <w:rPr>
                                  <w:rFonts w:hint="eastAsia" w:ascii="微软雅黑" w:hAnsi="微软雅黑" w:cs="微软雅黑"/>
                                  <w:b/>
                                  <w:color w:val="003366"/>
                                  <w:szCs w:val="18"/>
                                </w:rPr>
                                <w:t>：</w:t>
                              </w:r>
                              <w:r>
                                <w:rPr>
                                  <w:rFonts w:hint="eastAsia" w:ascii="微软雅黑" w:hAnsi="微软雅黑" w:eastAsia="微软雅黑"/>
                                  <w:sz w:val="18"/>
                                  <w:szCs w:val="18"/>
                                </w:rPr>
                                <w:t>交通智能化综合管控平台（二期）</w:t>
                              </w:r>
                            </w:p>
                            <w:p>
                              <w:pPr>
                                <w:pStyle w:val="8"/>
                                <w:spacing w:line="240" w:lineRule="auto"/>
                                <w:ind w:firstLine="0" w:firstLineChars="0"/>
                                <w:rPr>
                                  <w:rFonts w:ascii="微软雅黑" w:hAnsi="微软雅黑" w:eastAsia="微软雅黑"/>
                                  <w:sz w:val="18"/>
                                  <w:szCs w:val="18"/>
                                </w:rPr>
                              </w:pPr>
                              <w:r>
                                <w:rPr>
                                  <w:rFonts w:hint="eastAsia" w:ascii="微软雅黑" w:hAnsi="微软雅黑"/>
                                  <w:b/>
                                  <w:bCs/>
                                  <w:color w:val="046A6A"/>
                                  <w:kern w:val="24"/>
                                  <w:szCs w:val="18"/>
                                </w:rPr>
                                <w:t>软件架构：</w:t>
                              </w:r>
                              <w:r>
                                <w:rPr>
                                  <w:rFonts w:hint="eastAsia" w:ascii="微软雅黑" w:hAnsi="微软雅黑"/>
                                  <w:sz w:val="18"/>
                                  <w:szCs w:val="18"/>
                                  <w:lang w:val="en-US" w:eastAsia="zh-CN"/>
                                </w:rPr>
                                <w:t>Flume+</w:t>
                              </w:r>
                              <w:r>
                                <w:rPr>
                                  <w:rFonts w:ascii="微软雅黑" w:hAnsi="微软雅黑" w:eastAsia="微软雅黑"/>
                                  <w:sz w:val="18"/>
                                  <w:szCs w:val="18"/>
                                </w:rPr>
                                <w:t>Kafka</w:t>
                              </w:r>
                              <w:r>
                                <w:rPr>
                                  <w:rFonts w:hint="eastAsia" w:ascii="微软雅黑" w:hAnsi="微软雅黑" w:eastAsia="微软雅黑"/>
                                  <w:sz w:val="18"/>
                                  <w:szCs w:val="18"/>
                                </w:rPr>
                                <w:t>+</w:t>
                              </w:r>
                              <w:r>
                                <w:rPr>
                                  <w:rFonts w:ascii="微软雅黑" w:hAnsi="微软雅黑" w:eastAsia="微软雅黑"/>
                                  <w:sz w:val="18"/>
                                  <w:szCs w:val="18"/>
                                </w:rPr>
                                <w:t>Spark</w:t>
                              </w:r>
                              <w:r>
                                <w:rPr>
                                  <w:rFonts w:hint="eastAsia" w:ascii="微软雅黑" w:hAnsi="微软雅黑" w:eastAsia="微软雅黑"/>
                                  <w:sz w:val="18"/>
                                  <w:szCs w:val="18"/>
                                </w:rPr>
                                <w:t xml:space="preserve"> Streaming+HBase+Redis</w:t>
                              </w:r>
                              <w:r>
                                <w:rPr>
                                  <w:rFonts w:hint="eastAsia" w:ascii="微软雅黑" w:hAnsi="微软雅黑" w:cs="微软雅黑"/>
                                  <w:color w:val="000000"/>
                                  <w:szCs w:val="18"/>
                                </w:rPr>
                                <w:br w:type="textWrapping"/>
                              </w: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pStyle w:val="8"/>
                                <w:spacing w:line="240" w:lineRule="auto"/>
                                <w:ind w:firstLine="0" w:firstLineChars="0"/>
                                <w:rPr>
                                  <w:rFonts w:hint="eastAsia"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.01-201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.0</w:t>
                              </w:r>
                              <w:r>
                                <w:rPr>
                                  <w:rFonts w:hint="eastAsia" w:ascii="微软雅黑" w:hAnsi="微软雅黑"/>
                                  <w:sz w:val="18"/>
                                  <w:szCs w:val="18"/>
                                  <w:lang w:val="en-US" w:eastAsia="zh-CN"/>
                                </w:rPr>
                                <w:t>5</w:t>
                              </w:r>
                            </w:p>
                            <w:p>
                              <w:pPr>
                                <w:rPr>
                                  <w:rFonts w:hint="eastAsia" w:ascii="微软雅黑" w:hAnsi="微软雅黑"/>
                                  <w:b/>
                                  <w:bCs/>
                                  <w:color w:val="046A6A"/>
                                  <w:kern w:val="24"/>
                                  <w:szCs w:val="18"/>
                                </w:rPr>
                              </w:pPr>
                              <w:r>
                                <w:rPr>
                                  <w:rFonts w:hint="eastAsia" w:ascii="微软雅黑" w:hAnsi="微软雅黑"/>
                                  <w:b/>
                                  <w:bCs/>
                                  <w:color w:val="046A6A"/>
                                  <w:kern w:val="24"/>
                                  <w:szCs w:val="18"/>
                                </w:rPr>
                                <w:t>项目描述：</w:t>
                              </w:r>
                            </w:p>
                            <w:p>
                              <w:pPr>
                                <w:ind w:firstLine="420" w:firstLineChars="0"/>
                                <w:rPr>
                                  <w:rFonts w:hint="eastAsia" w:ascii="微软雅黑" w:hAnsi="微软雅黑"/>
                                  <w:b/>
                                  <w:bCs/>
                                  <w:color w:val="046A6A"/>
                                  <w:kern w:val="24"/>
                                  <w:szCs w:val="18"/>
                                </w:rPr>
                              </w:pPr>
                              <w:r>
                                <w:rPr>
                                  <w:rFonts w:hint="eastAsia" w:ascii="微软雅黑" w:hAnsi="微软雅黑" w:eastAsia="微软雅黑"/>
                                  <w:sz w:val="18"/>
                                  <w:szCs w:val="18"/>
                                </w:rPr>
                                <w:t>随着城市交通信息化建设，信息采集设备的增加，交通基础数据量呈爆炸性增长，以地市为例，每月文本数据量达</w:t>
                              </w:r>
                              <w:r>
                                <w:rPr>
                                  <w:rFonts w:ascii="微软雅黑" w:hAnsi="微软雅黑" w:eastAsia="微软雅黑"/>
                                  <w:sz w:val="18"/>
                                  <w:szCs w:val="18"/>
                                </w:rPr>
                                <w:t>TB级。</w:t>
                              </w:r>
                              <w:r>
                                <w:rPr>
                                  <w:rFonts w:hint="eastAsia" w:ascii="微软雅黑" w:hAnsi="微软雅黑" w:eastAsia="微软雅黑"/>
                                  <w:sz w:val="18"/>
                                  <w:szCs w:val="18"/>
                                </w:rPr>
                                <w:t>交通部门为实现对海量数据的采集、传输、存储、分析和挖掘，进而提高交通管理能力，提出此项目需求。项目二期，主要涉及以下模块：图像识别模块、实时路况模块、轨迹追踪预警模块、路况预测模块、交互查询模块</w:t>
                              </w:r>
                            </w:p>
                            <w:p>
                              <w:pPr>
                                <w:pStyle w:val="7"/>
                                <w:ind w:firstLine="0" w:firstLineChars="0"/>
                                <w:rPr>
                                  <w:rFonts w:hint="eastAsia"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sz w:val="18"/>
                                  <w:szCs w:val="18"/>
                                </w:rPr>
                                <w:t>负责实时路况模块从Kafka导入数据，Spark Streaming计算，结果输出数据库的全部代码的实现，以及本模块项目的调试</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技术描述：</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1</w:t>
                              </w:r>
                              <w:r>
                                <w:rPr>
                                  <w:rFonts w:hint="eastAsia" w:ascii="微软雅黑" w:hAnsi="微软雅黑" w:eastAsia="微软雅黑"/>
                                  <w:sz w:val="18"/>
                                  <w:szCs w:val="18"/>
                                  <w:lang w:eastAsia="zh-CN"/>
                                </w:rPr>
                                <w:t>、</w:t>
                              </w:r>
                              <w:r>
                                <w:rPr>
                                  <w:rFonts w:hint="eastAsia" w:ascii="微软雅黑" w:hAnsi="微软雅黑" w:eastAsia="微软雅黑"/>
                                  <w:sz w:val="18"/>
                                  <w:szCs w:val="18"/>
                                </w:rPr>
                                <w:t>数据中心将图像数据转换成结构化的文本数据，存到HDFS中</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2</w:t>
                              </w:r>
                              <w:r>
                                <w:rPr>
                                  <w:rFonts w:hint="eastAsia" w:ascii="微软雅黑" w:hAnsi="微软雅黑" w:eastAsia="微软雅黑"/>
                                  <w:sz w:val="18"/>
                                  <w:szCs w:val="18"/>
                                  <w:lang w:eastAsia="zh-CN"/>
                                </w:rPr>
                                <w:t>、</w:t>
                              </w:r>
                              <w:r>
                                <w:rPr>
                                  <w:rFonts w:hint="eastAsia" w:ascii="微软雅黑" w:hAnsi="微软雅黑" w:eastAsia="微软雅黑"/>
                                  <w:sz w:val="18"/>
                                  <w:szCs w:val="18"/>
                                </w:rPr>
                                <w:t>通过Kafka 提供API将数据导入到Kafka中</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3</w:t>
                              </w:r>
                              <w:r>
                                <w:rPr>
                                  <w:rFonts w:hint="eastAsia" w:ascii="微软雅黑" w:hAnsi="微软雅黑" w:eastAsia="微软雅黑"/>
                                  <w:sz w:val="18"/>
                                  <w:szCs w:val="18"/>
                                  <w:lang w:eastAsia="zh-CN"/>
                                </w:rPr>
                                <w:t>、</w:t>
                              </w:r>
                              <w:r>
                                <w:rPr>
                                  <w:rFonts w:hint="eastAsia" w:ascii="微软雅黑" w:hAnsi="微软雅黑" w:eastAsia="微软雅黑"/>
                                  <w:sz w:val="18"/>
                                  <w:szCs w:val="18"/>
                                </w:rPr>
                                <w:t>通过Spark Streaming从Kafka获取数据，编写代码，实现实时路况的分析</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4</w:t>
                              </w:r>
                              <w:r>
                                <w:rPr>
                                  <w:rFonts w:hint="eastAsia" w:ascii="微软雅黑" w:hAnsi="微软雅黑" w:eastAsia="微软雅黑"/>
                                  <w:sz w:val="18"/>
                                  <w:szCs w:val="18"/>
                                  <w:lang w:eastAsia="zh-CN"/>
                                </w:rPr>
                                <w:t>、</w:t>
                              </w:r>
                              <w:r>
                                <w:rPr>
                                  <w:rFonts w:hint="eastAsia" w:ascii="微软雅黑" w:hAnsi="微软雅黑" w:eastAsia="微软雅黑"/>
                                  <w:sz w:val="18"/>
                                  <w:szCs w:val="18"/>
                                </w:rPr>
                                <w:t>将分析结果通过API写入HBase，并缓存到Redis中</w:t>
                              </w:r>
                            </w:p>
                            <w:p>
                              <w:pPr>
                                <w:pStyle w:val="7"/>
                                <w:ind w:firstLine="420" w:firstLineChars="0"/>
                                <w:rPr>
                                  <w:rFonts w:hint="eastAsia" w:ascii="微软雅黑" w:hAnsi="微软雅黑" w:eastAsia="微软雅黑"/>
                                  <w:sz w:val="18"/>
                                  <w:szCs w:val="18"/>
                                </w:rPr>
                              </w:pPr>
                              <w:r>
                                <w:rPr>
                                  <w:rFonts w:hint="eastAsia" w:ascii="微软雅黑" w:hAnsi="微软雅黑" w:eastAsia="微软雅黑"/>
                                  <w:sz w:val="18"/>
                                  <w:szCs w:val="18"/>
                                </w:rPr>
                                <w:t>5</w:t>
                              </w:r>
                              <w:r>
                                <w:rPr>
                                  <w:rFonts w:hint="eastAsia" w:ascii="微软雅黑" w:hAnsi="微软雅黑" w:eastAsia="微软雅黑"/>
                                  <w:sz w:val="18"/>
                                  <w:szCs w:val="18"/>
                                  <w:lang w:eastAsia="zh-CN"/>
                                </w:rPr>
                                <w:t>、</w:t>
                              </w:r>
                              <w:r>
                                <w:rPr>
                                  <w:rFonts w:hint="eastAsia" w:ascii="微软雅黑" w:hAnsi="微软雅黑" w:eastAsia="微软雅黑"/>
                                  <w:sz w:val="18"/>
                                  <w:szCs w:val="18"/>
                                </w:rPr>
                                <w:t>前台获取Redis中的数据，展示实时路况</w:t>
                              </w:r>
                            </w:p>
                            <w:p/>
                          </w:txbxContent>
                        </wps:txbx>
                        <wps:bodyPr vert="horz" wrap="square" lIns="91440" tIns="45720" rIns="91440" bIns="45720" numCol="1" anchor="ctr" anchorCtr="0" compatLnSpc="1">
                          <a:noAutofit/>
                        </wps:bodyPr>
                      </wps:wsp>
                      <wps:wsp>
                        <wps:cNvPr id="231" name="矩形 19"/>
                        <wps:cNvSpPr/>
                        <wps:spPr>
                          <a:xfrm rot="5400000" flipV="1">
                            <a:off x="-1372066" y="1399897"/>
                            <a:ext cx="3076573" cy="332441"/>
                          </a:xfrm>
                          <a:prstGeom prst="rect">
                            <a:avLst/>
                          </a:prstGeom>
                          <a:noFill/>
                          <a:ln w="12700" cap="flat" cmpd="sng" algn="ctr">
                            <a:noFill/>
                            <a:prstDash val="solid"/>
                            <a:miter lim="800000"/>
                          </a:ln>
                          <a:effectLst/>
                        </wps:spPr>
                        <wps:txb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wps:txbx>
                        <wps:bodyPr rtlCol="0" anchor="ctr"/>
                      </wps:wsp>
                      <wps:wsp>
                        <wps:cNvPr id="248" name="KSO_Shape"/>
                        <wps:cNvSpPr/>
                        <wps:spPr bwMode="auto">
                          <a:xfrm>
                            <a:off x="766500" y="9248532"/>
                            <a:ext cx="132429" cy="160443"/>
                          </a:xfrm>
                          <a:custGeom>
                            <a:avLst/>
                            <a:gdLst>
                              <a:gd name="T0" fmla="*/ 0 w 2244"/>
                              <a:gd name="T1" fmla="*/ 1192026366 h 2719"/>
                              <a:gd name="T2" fmla="*/ 124849370 w 2244"/>
                              <a:gd name="T3" fmla="*/ 900047615 h 2719"/>
                              <a:gd name="T4" fmla="*/ 247945988 w 2244"/>
                              <a:gd name="T5" fmla="*/ 802721585 h 2719"/>
                              <a:gd name="T6" fmla="*/ 752599742 w 2244"/>
                              <a:gd name="T7" fmla="*/ 802721585 h 2719"/>
                              <a:gd name="T8" fmla="*/ 878762849 w 2244"/>
                              <a:gd name="T9" fmla="*/ 900047615 h 2719"/>
                              <a:gd name="T10" fmla="*/ 983022837 w 2244"/>
                              <a:gd name="T11" fmla="*/ 1192026366 h 2719"/>
                              <a:gd name="T12" fmla="*/ 0 w 2244"/>
                              <a:gd name="T13" fmla="*/ 1192026366 h 2719"/>
                              <a:gd name="T14" fmla="*/ 489758997 w 2244"/>
                              <a:gd name="T15" fmla="*/ 778171257 h 2719"/>
                              <a:gd name="T16" fmla="*/ 100755144 w 2244"/>
                              <a:gd name="T17" fmla="*/ 389304781 h 2719"/>
                              <a:gd name="T18" fmla="*/ 489758997 w 2244"/>
                              <a:gd name="T19" fmla="*/ 0 h 2719"/>
                              <a:gd name="T20" fmla="*/ 878762849 w 2244"/>
                              <a:gd name="T21" fmla="*/ 389304781 h 2719"/>
                              <a:gd name="T22" fmla="*/ 489758997 w 2244"/>
                              <a:gd name="T23" fmla="*/ 778171257 h 2719"/>
                              <a:gd name="T24" fmla="*/ 425801067 w 2244"/>
                              <a:gd name="T25" fmla="*/ 105655795 h 2719"/>
                              <a:gd name="T26" fmla="*/ 191435436 w 2244"/>
                              <a:gd name="T27" fmla="*/ 389304781 h 2719"/>
                              <a:gd name="T28" fmla="*/ 489758997 w 2244"/>
                              <a:gd name="T29" fmla="*/ 687859418 h 2719"/>
                              <a:gd name="T30" fmla="*/ 788083219 w 2244"/>
                              <a:gd name="T31" fmla="*/ 389304781 h 2719"/>
                              <a:gd name="T32" fmla="*/ 425801067 w 2244"/>
                              <a:gd name="T33" fmla="*/ 105655795 h 2719"/>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44" h="2719">
                                <a:moveTo>
                                  <a:pt x="0" y="2719"/>
                                </a:moveTo>
                                <a:cubicBezTo>
                                  <a:pt x="285" y="2053"/>
                                  <a:pt x="285" y="2053"/>
                                  <a:pt x="285" y="2053"/>
                                </a:cubicBezTo>
                                <a:cubicBezTo>
                                  <a:pt x="285" y="2053"/>
                                  <a:pt x="347" y="1831"/>
                                  <a:pt x="566" y="1831"/>
                                </a:cubicBezTo>
                                <a:cubicBezTo>
                                  <a:pt x="1718" y="1831"/>
                                  <a:pt x="1718" y="1831"/>
                                  <a:pt x="1718" y="1831"/>
                                </a:cubicBezTo>
                                <a:cubicBezTo>
                                  <a:pt x="1938" y="1831"/>
                                  <a:pt x="2006" y="2053"/>
                                  <a:pt x="2006" y="2053"/>
                                </a:cubicBezTo>
                                <a:cubicBezTo>
                                  <a:pt x="2244" y="2719"/>
                                  <a:pt x="2244" y="2719"/>
                                  <a:pt x="2244" y="2719"/>
                                </a:cubicBezTo>
                                <a:lnTo>
                                  <a:pt x="0" y="2719"/>
                                </a:lnTo>
                                <a:close/>
                                <a:moveTo>
                                  <a:pt x="1118" y="1775"/>
                                </a:moveTo>
                                <a:cubicBezTo>
                                  <a:pt x="627" y="1775"/>
                                  <a:pt x="230" y="1378"/>
                                  <a:pt x="230" y="888"/>
                                </a:cubicBezTo>
                                <a:cubicBezTo>
                                  <a:pt x="230" y="397"/>
                                  <a:pt x="627" y="0"/>
                                  <a:pt x="1118" y="0"/>
                                </a:cubicBezTo>
                                <a:cubicBezTo>
                                  <a:pt x="1608" y="0"/>
                                  <a:pt x="2006" y="397"/>
                                  <a:pt x="2006" y="888"/>
                                </a:cubicBezTo>
                                <a:cubicBezTo>
                                  <a:pt x="2006" y="1378"/>
                                  <a:pt x="1608" y="1775"/>
                                  <a:pt x="1118" y="1775"/>
                                </a:cubicBezTo>
                                <a:close/>
                                <a:moveTo>
                                  <a:pt x="972" y="241"/>
                                </a:moveTo>
                                <a:cubicBezTo>
                                  <a:pt x="700" y="338"/>
                                  <a:pt x="1033" y="685"/>
                                  <a:pt x="437" y="888"/>
                                </a:cubicBezTo>
                                <a:cubicBezTo>
                                  <a:pt x="437" y="1264"/>
                                  <a:pt x="742" y="1569"/>
                                  <a:pt x="1118" y="1569"/>
                                </a:cubicBezTo>
                                <a:cubicBezTo>
                                  <a:pt x="1494" y="1569"/>
                                  <a:pt x="1799" y="1264"/>
                                  <a:pt x="1799" y="888"/>
                                </a:cubicBezTo>
                                <a:cubicBezTo>
                                  <a:pt x="1452" y="602"/>
                                  <a:pt x="870" y="734"/>
                                  <a:pt x="972" y="241"/>
                                </a:cubicBezTo>
                                <a:close/>
                              </a:path>
                            </a:pathLst>
                          </a:custGeom>
                          <a:solidFill>
                            <a:srgbClr val="FFFFFF"/>
                          </a:solidFill>
                          <a:ln>
                            <a:noFill/>
                          </a:ln>
                        </wps:spPr>
                        <wps:bodyPr anchor="ctr" anchorCtr="1"/>
                      </wps:wsp>
                    </wpg:wgp>
                  </a:graphicData>
                </a:graphic>
              </wp:anchor>
            </w:drawing>
          </mc:Choice>
          <mc:Fallback>
            <w:pict>
              <v:group id="组合 9" o:spid="_x0000_s1026" o:spt="203" style="position:absolute;left:0pt;margin-left:-0.45pt;margin-top:-25.2pt;height:841.9pt;width:601.7pt;mso-position-horizontal-relative:page;z-index:251689984;mso-width-relative:page;mso-height-relative:page;" coordorigin="0,1" coordsize="7641738,10691815" o:gfxdata="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">
                <o:lock v:ext="edit" aspectratio="f"/>
                <v:rect id="矩形 2" o:spid="_x0000_s1026" o:spt="1" style="position:absolute;left:-5182243;top:5183982;flip:y;height:323852;width:10691815;rotation:5898240f;v-text-anchor:middle;" fillcolor="#046A6A" filled="t" stroked="f" coordsize="21600,21600" o:gfxdata="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S5nZi8AAAA&#10;3A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11" o:spid="_x0000_s1026" o:spt="1" style="position:absolute;left:621677;top:4734422;height:4709021;width:7020061;" filled="f" stroked="f" coordsize="21600,21600" o:gfxdata="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qwqO/&#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pPr>
                          <w:outlineLvl w:val="4"/>
                          <w:rPr>
                            <w:rFonts w:ascii="微软雅黑" w:hAnsi="微软雅黑" w:eastAsia="微软雅黑" w:cs="微软雅黑"/>
                            <w:b/>
                            <w:color w:val="003366"/>
                            <w:sz w:val="18"/>
                            <w:szCs w:val="18"/>
                          </w:rPr>
                        </w:pPr>
                        <w:r>
                          <w:rPr>
                            <w:rFonts w:hint="eastAsia" w:ascii="微软雅黑" w:hAnsi="微软雅黑" w:eastAsia="微软雅黑"/>
                            <w:b/>
                            <w:bCs/>
                            <w:color w:val="046A6A"/>
                            <w:kern w:val="24"/>
                            <w:sz w:val="18"/>
                            <w:szCs w:val="18"/>
                          </w:rPr>
                          <w:t>项目</w:t>
                        </w:r>
                        <w:r>
                          <w:rPr>
                            <w:rFonts w:hint="eastAsia" w:ascii="微软雅黑" w:hAnsi="微软雅黑" w:eastAsia="微软雅黑"/>
                            <w:b/>
                            <w:bCs/>
                            <w:color w:val="046A6A"/>
                            <w:kern w:val="24"/>
                            <w:sz w:val="18"/>
                            <w:szCs w:val="18"/>
                            <w:lang w:val="en-US" w:eastAsia="zh-CN"/>
                          </w:rPr>
                          <w:t>四</w:t>
                        </w:r>
                      </w:p>
                      <w:p>
                        <w:pPr>
                          <w:pStyle w:val="8"/>
                          <w:spacing w:line="240" w:lineRule="auto"/>
                          <w:ind w:firstLine="0" w:firstLineChars="0"/>
                          <w:rPr>
                            <w:rFonts w:hint="eastAsia" w:ascii="微软雅黑" w:hAnsi="微软雅黑" w:cs="微软雅黑"/>
                            <w:b/>
                            <w:color w:val="003366"/>
                            <w:szCs w:val="18"/>
                          </w:rPr>
                        </w:pPr>
                        <w:r>
                          <w:rPr>
                            <w:rFonts w:hint="eastAsia" w:ascii="微软雅黑" w:hAnsi="微软雅黑"/>
                            <w:b/>
                            <w:bCs/>
                            <w:color w:val="046A6A"/>
                            <w:kern w:val="24"/>
                            <w:szCs w:val="18"/>
                          </w:rPr>
                          <w:t>项目名称</w:t>
                        </w:r>
                        <w:r>
                          <w:rPr>
                            <w:rFonts w:hint="eastAsia" w:ascii="微软雅黑" w:hAnsi="微软雅黑" w:cs="微软雅黑"/>
                            <w:b/>
                            <w:color w:val="003366"/>
                            <w:szCs w:val="18"/>
                          </w:rPr>
                          <w:t>：</w:t>
                        </w:r>
                        <w:r>
                          <w:rPr>
                            <w:rFonts w:hint="eastAsia" w:ascii="微软雅黑" w:hAnsi="微软雅黑"/>
                            <w:sz w:val="18"/>
                            <w:szCs w:val="18"/>
                            <w:lang w:val="en-US" w:eastAsia="zh-CN"/>
                          </w:rPr>
                          <w:t>管理系统</w:t>
                        </w:r>
                      </w:p>
                      <w:p>
                        <w:pPr>
                          <w:pStyle w:val="8"/>
                          <w:spacing w:line="240" w:lineRule="auto"/>
                          <w:ind w:firstLine="0" w:firstLineChars="0"/>
                          <w:rPr>
                            <w:rFonts w:ascii="微软雅黑" w:hAnsi="微软雅黑" w:eastAsia="微软雅黑"/>
                            <w:sz w:val="18"/>
                            <w:szCs w:val="18"/>
                          </w:rPr>
                        </w:pPr>
                        <w:r>
                          <w:rPr>
                            <w:rFonts w:hint="eastAsia" w:ascii="微软雅黑" w:hAnsi="微软雅黑"/>
                            <w:b/>
                            <w:bCs/>
                            <w:color w:val="046A6A"/>
                            <w:kern w:val="24"/>
                            <w:szCs w:val="18"/>
                          </w:rPr>
                          <w:t>软件架构：</w:t>
                        </w:r>
                        <w:r>
                          <w:rPr>
                            <w:rFonts w:hint="eastAsia" w:ascii="微软雅黑" w:hAnsi="微软雅黑"/>
                            <w:sz w:val="18"/>
                            <w:szCs w:val="18"/>
                            <w:lang w:val="en-US" w:eastAsia="zh-CN"/>
                          </w:rPr>
                          <w:t>SpringMVC</w:t>
                        </w:r>
                        <w:r>
                          <w:rPr>
                            <w:rFonts w:hint="eastAsia" w:ascii="微软雅黑" w:hAnsi="微软雅黑" w:eastAsia="微软雅黑"/>
                            <w:sz w:val="18"/>
                            <w:szCs w:val="18"/>
                          </w:rPr>
                          <w:t>+</w:t>
                        </w:r>
                        <w:r>
                          <w:rPr>
                            <w:rFonts w:hint="eastAsia" w:ascii="微软雅黑" w:hAnsi="微软雅黑"/>
                            <w:sz w:val="18"/>
                            <w:szCs w:val="18"/>
                            <w:lang w:val="en-US" w:eastAsia="zh-CN"/>
                          </w:rPr>
                          <w:t>Maven</w:t>
                        </w:r>
                        <w:r>
                          <w:rPr>
                            <w:rFonts w:hint="eastAsia" w:ascii="微软雅黑" w:hAnsi="微软雅黑" w:eastAsia="微软雅黑"/>
                            <w:sz w:val="18"/>
                            <w:szCs w:val="18"/>
                          </w:rPr>
                          <w:t>+</w:t>
                        </w:r>
                        <w:r>
                          <w:rPr>
                            <w:rFonts w:hint="eastAsia" w:ascii="微软雅黑" w:hAnsi="微软雅黑"/>
                            <w:sz w:val="18"/>
                            <w:szCs w:val="18"/>
                            <w:lang w:val="en-US" w:eastAsia="zh-CN"/>
                          </w:rPr>
                          <w:t>Mysql</w:t>
                        </w:r>
                        <w:r>
                          <w:rPr>
                            <w:rFonts w:hint="eastAsia" w:ascii="微软雅黑" w:hAnsi="微软雅黑" w:eastAsia="微软雅黑"/>
                            <w:sz w:val="18"/>
                            <w:szCs w:val="18"/>
                          </w:rPr>
                          <w:t>+</w:t>
                        </w:r>
                        <w:r>
                          <w:rPr>
                            <w:rFonts w:hint="eastAsia" w:ascii="微软雅黑" w:hAnsi="微软雅黑"/>
                            <w:sz w:val="18"/>
                            <w:szCs w:val="18"/>
                            <w:lang w:val="en-US" w:eastAsia="zh-CN"/>
                          </w:rPr>
                          <w:t>Angularjs+BootStrap</w:t>
                        </w:r>
                        <w:r>
                          <w:rPr>
                            <w:rFonts w:hint="eastAsia" w:ascii="微软雅黑" w:hAnsi="微软雅黑" w:cs="微软雅黑"/>
                            <w:color w:val="000000"/>
                            <w:szCs w:val="18"/>
                          </w:rPr>
                          <w:br w:type="textWrapping"/>
                        </w: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pStyle w:val="8"/>
                          <w:spacing w:line="240" w:lineRule="auto"/>
                          <w:ind w:firstLine="0" w:firstLineChars="0"/>
                          <w:rPr>
                            <w:rFonts w:hint="eastAsia"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2016.0</w:t>
                        </w:r>
                        <w:r>
                          <w:rPr>
                            <w:rFonts w:hint="eastAsia" w:ascii="微软雅黑" w:hAnsi="微软雅黑"/>
                            <w:sz w:val="18"/>
                            <w:szCs w:val="18"/>
                            <w:lang w:val="en-US" w:eastAsia="zh-CN"/>
                          </w:rPr>
                          <w:t>7</w:t>
                        </w:r>
                        <w:r>
                          <w:rPr>
                            <w:rFonts w:hint="eastAsia" w:ascii="微软雅黑" w:hAnsi="微软雅黑" w:eastAsia="微软雅黑"/>
                            <w:sz w:val="18"/>
                            <w:szCs w:val="18"/>
                            <w:lang w:val="en-US" w:eastAsia="zh-CN"/>
                          </w:rPr>
                          <w:t>-</w:t>
                        </w:r>
                        <w:r>
                          <w:rPr>
                            <w:rFonts w:hint="eastAsia" w:ascii="微软雅黑" w:hAnsi="微软雅黑"/>
                            <w:sz w:val="18"/>
                            <w:szCs w:val="18"/>
                            <w:lang w:val="en-US" w:eastAsia="zh-CN"/>
                          </w:rPr>
                          <w:t>至今</w:t>
                        </w:r>
                      </w:p>
                      <w:p>
                        <w:pPr>
                          <w:rPr>
                            <w:rFonts w:hint="eastAsia" w:ascii="微软雅黑" w:hAnsi="微软雅黑"/>
                            <w:b/>
                            <w:bCs/>
                            <w:color w:val="046A6A"/>
                            <w:kern w:val="24"/>
                            <w:szCs w:val="18"/>
                          </w:rPr>
                        </w:pPr>
                        <w:r>
                          <w:rPr>
                            <w:rFonts w:hint="eastAsia" w:ascii="微软雅黑" w:hAnsi="微软雅黑"/>
                            <w:b/>
                            <w:bCs/>
                            <w:color w:val="046A6A"/>
                            <w:kern w:val="24"/>
                            <w:szCs w:val="18"/>
                          </w:rPr>
                          <w:t>项目描述：</w:t>
                        </w:r>
                      </w:p>
                      <w:p>
                        <w:pPr>
                          <w:ind w:firstLine="420" w:firstLineChars="0"/>
                          <w:rPr>
                            <w:rFonts w:hint="eastAsia" w:ascii="微软雅黑" w:hAnsi="微软雅黑"/>
                            <w:b/>
                            <w:bCs/>
                            <w:color w:val="046A6A"/>
                            <w:kern w:val="24"/>
                            <w:szCs w:val="18"/>
                          </w:rPr>
                        </w:pPr>
                        <w:r>
                          <w:rPr>
                            <w:rFonts w:hint="eastAsia" w:ascii="微软雅黑" w:hAnsi="微软雅黑" w:eastAsia="微软雅黑"/>
                            <w:sz w:val="18"/>
                            <w:szCs w:val="18"/>
                          </w:rPr>
                          <w:t>现在医院在治疗病人同时已经开始重视病人的营养介入治疗的问题，包括新的三甲评审及医改当中也涉及到了营养介入治疗的要求，所以有条件的医院已经设立了相应的营养科室来进行相关的营养介入治疗。</w:t>
                        </w:r>
                        <w:r>
                          <w:rPr>
                            <w:rFonts w:hint="eastAsia" w:ascii="微软雅黑" w:hAnsi="微软雅黑" w:eastAsia="微软雅黑"/>
                            <w:sz w:val="18"/>
                            <w:szCs w:val="18"/>
                            <w:lang w:val="en-US" w:eastAsia="zh-CN"/>
                          </w:rPr>
                          <w:t>为了能够让营养科能够方便的监控病人的营养状况和具体的指标情况，因此根据临床营养的流程开发此系统辅助营养师监控病人的营养情况，为后期做临床营养医疗大数据做平台准备</w:t>
                        </w:r>
                      </w:p>
                      <w:p>
                        <w:pPr>
                          <w:pStyle w:val="7"/>
                          <w:ind w:firstLine="0" w:firstLineChars="0"/>
                          <w:rPr>
                            <w:rFonts w:hint="eastAsia"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sz w:val="18"/>
                            <w:szCs w:val="18"/>
                          </w:rPr>
                          <w:t>负责</w:t>
                        </w:r>
                        <w:r>
                          <w:rPr>
                            <w:rFonts w:hint="eastAsia" w:ascii="微软雅黑" w:hAnsi="微软雅黑" w:eastAsia="微软雅黑"/>
                            <w:sz w:val="18"/>
                            <w:szCs w:val="18"/>
                            <w:lang w:val="en-US" w:eastAsia="zh-CN"/>
                          </w:rPr>
                          <w:t>临床营养辅助诊断系统的前后台开发，临床营养大数据的项目调研和需求分析</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技术描述：</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1</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后台使用SpringMVC处理业务逻辑</w:t>
                        </w:r>
                      </w:p>
                      <w:p>
                        <w:pPr>
                          <w:ind w:firstLine="420" w:firstLineChars="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2</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前台使用Angularjs，BootStrap进行前后台交互和展示</w:t>
                        </w:r>
                      </w:p>
                      <w:p>
                        <w:pPr>
                          <w:ind w:firstLine="420" w:firstLineChars="0"/>
                          <w:jc w:val="both"/>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3、临床营养大数据的可行性分析</w:t>
                        </w:r>
                      </w:p>
                      <w:p/>
                    </w:txbxContent>
                  </v:textbox>
                </v:rect>
                <v:rect id="Rectangle 3" o:spid="_x0000_s1026" o:spt="1" style="position:absolute;left:567701;top:669271;height:3675907;width:7020061;v-text-anchor:middle;" filled="f" stroked="f" coordsize="21600,21600" o:gfxdata="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5TwZq5AAAA3A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outlineLvl w:val="4"/>
                          <w:rPr>
                            <w:rFonts w:ascii="微软雅黑" w:hAnsi="微软雅黑" w:eastAsia="微软雅黑" w:cs="微软雅黑"/>
                            <w:b/>
                            <w:color w:val="003366"/>
                            <w:sz w:val="18"/>
                            <w:szCs w:val="18"/>
                          </w:rPr>
                        </w:pPr>
                        <w:r>
                          <w:rPr>
                            <w:rFonts w:hint="eastAsia" w:ascii="微软雅黑" w:hAnsi="微软雅黑" w:eastAsia="微软雅黑"/>
                            <w:b/>
                            <w:bCs/>
                            <w:color w:val="046A6A"/>
                            <w:kern w:val="24"/>
                            <w:sz w:val="18"/>
                            <w:szCs w:val="18"/>
                          </w:rPr>
                          <w:t>项目</w:t>
                        </w:r>
                        <w:r>
                          <w:rPr>
                            <w:rFonts w:hint="eastAsia" w:ascii="微软雅黑" w:hAnsi="微软雅黑" w:eastAsia="微软雅黑"/>
                            <w:b/>
                            <w:bCs/>
                            <w:color w:val="046A6A"/>
                            <w:kern w:val="24"/>
                            <w:sz w:val="18"/>
                            <w:szCs w:val="18"/>
                            <w:lang w:val="en-US" w:eastAsia="zh-CN"/>
                          </w:rPr>
                          <w:t>三</w:t>
                        </w:r>
                      </w:p>
                      <w:p>
                        <w:pPr>
                          <w:pStyle w:val="8"/>
                          <w:spacing w:line="240" w:lineRule="auto"/>
                          <w:ind w:firstLine="0" w:firstLineChars="0"/>
                          <w:rPr>
                            <w:rFonts w:hint="eastAsia" w:ascii="微软雅黑" w:hAnsi="微软雅黑" w:cs="微软雅黑"/>
                            <w:b/>
                            <w:color w:val="003366"/>
                            <w:szCs w:val="18"/>
                          </w:rPr>
                        </w:pPr>
                        <w:r>
                          <w:rPr>
                            <w:rFonts w:hint="eastAsia" w:ascii="微软雅黑" w:hAnsi="微软雅黑"/>
                            <w:b/>
                            <w:bCs/>
                            <w:color w:val="046A6A"/>
                            <w:kern w:val="24"/>
                            <w:szCs w:val="18"/>
                          </w:rPr>
                          <w:t>项目名称</w:t>
                        </w:r>
                        <w:r>
                          <w:rPr>
                            <w:rFonts w:hint="eastAsia" w:ascii="微软雅黑" w:hAnsi="微软雅黑" w:cs="微软雅黑"/>
                            <w:b/>
                            <w:color w:val="003366"/>
                            <w:szCs w:val="18"/>
                          </w:rPr>
                          <w:t>：</w:t>
                        </w:r>
                        <w:r>
                          <w:rPr>
                            <w:rFonts w:hint="eastAsia" w:ascii="微软雅黑" w:hAnsi="微软雅黑" w:eastAsia="微软雅黑"/>
                            <w:sz w:val="18"/>
                            <w:szCs w:val="18"/>
                          </w:rPr>
                          <w:t>交通智能化综合管控平台（二期）</w:t>
                        </w:r>
                      </w:p>
                      <w:p>
                        <w:pPr>
                          <w:pStyle w:val="8"/>
                          <w:spacing w:line="240" w:lineRule="auto"/>
                          <w:ind w:firstLine="0" w:firstLineChars="0"/>
                          <w:rPr>
                            <w:rFonts w:ascii="微软雅黑" w:hAnsi="微软雅黑" w:eastAsia="微软雅黑"/>
                            <w:sz w:val="18"/>
                            <w:szCs w:val="18"/>
                          </w:rPr>
                        </w:pPr>
                        <w:r>
                          <w:rPr>
                            <w:rFonts w:hint="eastAsia" w:ascii="微软雅黑" w:hAnsi="微软雅黑"/>
                            <w:b/>
                            <w:bCs/>
                            <w:color w:val="046A6A"/>
                            <w:kern w:val="24"/>
                            <w:szCs w:val="18"/>
                          </w:rPr>
                          <w:t>软件架构：</w:t>
                        </w:r>
                        <w:r>
                          <w:rPr>
                            <w:rFonts w:hint="eastAsia" w:ascii="微软雅黑" w:hAnsi="微软雅黑"/>
                            <w:sz w:val="18"/>
                            <w:szCs w:val="18"/>
                            <w:lang w:val="en-US" w:eastAsia="zh-CN"/>
                          </w:rPr>
                          <w:t>Flume+</w:t>
                        </w:r>
                        <w:r>
                          <w:rPr>
                            <w:rFonts w:ascii="微软雅黑" w:hAnsi="微软雅黑" w:eastAsia="微软雅黑"/>
                            <w:sz w:val="18"/>
                            <w:szCs w:val="18"/>
                          </w:rPr>
                          <w:t>Kafka</w:t>
                        </w:r>
                        <w:r>
                          <w:rPr>
                            <w:rFonts w:hint="eastAsia" w:ascii="微软雅黑" w:hAnsi="微软雅黑" w:eastAsia="微软雅黑"/>
                            <w:sz w:val="18"/>
                            <w:szCs w:val="18"/>
                          </w:rPr>
                          <w:t>+</w:t>
                        </w:r>
                        <w:r>
                          <w:rPr>
                            <w:rFonts w:ascii="微软雅黑" w:hAnsi="微软雅黑" w:eastAsia="微软雅黑"/>
                            <w:sz w:val="18"/>
                            <w:szCs w:val="18"/>
                          </w:rPr>
                          <w:t>Spark</w:t>
                        </w:r>
                        <w:r>
                          <w:rPr>
                            <w:rFonts w:hint="eastAsia" w:ascii="微软雅黑" w:hAnsi="微软雅黑" w:eastAsia="微软雅黑"/>
                            <w:sz w:val="18"/>
                            <w:szCs w:val="18"/>
                          </w:rPr>
                          <w:t xml:space="preserve"> Streaming+HBase+Redis</w:t>
                        </w:r>
                        <w:r>
                          <w:rPr>
                            <w:rFonts w:hint="eastAsia" w:ascii="微软雅黑" w:hAnsi="微软雅黑" w:cs="微软雅黑"/>
                            <w:color w:val="000000"/>
                            <w:szCs w:val="18"/>
                          </w:rPr>
                          <w:br w:type="textWrapping"/>
                        </w: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工具</w:t>
                        </w:r>
                        <w:r>
                          <w:rPr>
                            <w:rFonts w:hint="eastAsia" w:ascii="微软雅黑" w:hAnsi="微软雅黑" w:cs="微软雅黑"/>
                            <w:color w:val="000000"/>
                            <w:szCs w:val="18"/>
                          </w:rPr>
                          <w:t>：</w:t>
                        </w:r>
                        <w:r>
                          <w:rPr>
                            <w:rFonts w:ascii="微软雅黑" w:hAnsi="微软雅黑" w:eastAsia="微软雅黑"/>
                            <w:sz w:val="18"/>
                            <w:szCs w:val="18"/>
                          </w:rPr>
                          <w:t>IntelliJ IDEA</w:t>
                        </w:r>
                      </w:p>
                      <w:p>
                        <w:pPr>
                          <w:pStyle w:val="8"/>
                          <w:spacing w:line="240" w:lineRule="auto"/>
                          <w:ind w:firstLine="0" w:firstLineChars="0"/>
                          <w:rPr>
                            <w:rFonts w:hint="eastAsia" w:ascii="微软雅黑" w:hAnsi="微软雅黑" w:eastAsia="微软雅黑"/>
                            <w:sz w:val="18"/>
                            <w:szCs w:val="18"/>
                          </w:rPr>
                        </w:pPr>
                        <w:r>
                          <w:rPr>
                            <w:rFonts w:hint="eastAsia" w:ascii="微软雅黑" w:hAnsi="微软雅黑"/>
                            <w:b/>
                            <w:bCs/>
                            <w:color w:val="046A6A"/>
                            <w:kern w:val="24"/>
                            <w:szCs w:val="18"/>
                          </w:rPr>
                          <w:t>开发</w:t>
                        </w:r>
                        <w:r>
                          <w:rPr>
                            <w:rFonts w:hint="eastAsia" w:ascii="微软雅黑" w:hAnsi="微软雅黑"/>
                            <w:b/>
                            <w:bCs/>
                            <w:color w:val="046A6A"/>
                            <w:kern w:val="24"/>
                            <w:szCs w:val="18"/>
                            <w:lang w:val="en-US" w:eastAsia="zh-CN"/>
                          </w:rPr>
                          <w:t>时间</w:t>
                        </w:r>
                        <w:r>
                          <w:rPr>
                            <w:rFonts w:hint="eastAsia" w:ascii="微软雅黑" w:hAnsi="微软雅黑" w:cs="微软雅黑"/>
                            <w:color w:val="000000"/>
                            <w:szCs w:val="18"/>
                          </w:rPr>
                          <w:t>：</w:t>
                        </w:r>
                        <w:r>
                          <w:rPr>
                            <w:rFonts w:hint="eastAsia" w:ascii="微软雅黑" w:hAnsi="微软雅黑" w:eastAsia="微软雅黑"/>
                            <w:sz w:val="18"/>
                            <w:szCs w:val="18"/>
                            <w:lang w:val="en-US" w:eastAsia="zh-CN"/>
                          </w:rPr>
                          <w:t>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.01-201</w:t>
                        </w:r>
                        <w:r>
                          <w:rPr>
                            <w:rFonts w:hint="eastAsia" w:ascii="微软雅黑" w:hAnsi="微软雅黑"/>
                            <w:sz w:val="18"/>
                            <w:szCs w:val="18"/>
                            <w:lang w:val="en-US" w:eastAsia="zh-CN"/>
                          </w:rPr>
                          <w:t>5</w:t>
                        </w:r>
                        <w:r>
                          <w:rPr>
                            <w:rFonts w:hint="eastAsia" w:ascii="微软雅黑" w:hAnsi="微软雅黑" w:eastAsia="微软雅黑"/>
                            <w:sz w:val="18"/>
                            <w:szCs w:val="18"/>
                            <w:lang w:val="en-US" w:eastAsia="zh-CN"/>
                          </w:rPr>
                          <w:t>.0</w:t>
                        </w:r>
                        <w:r>
                          <w:rPr>
                            <w:rFonts w:hint="eastAsia" w:ascii="微软雅黑" w:hAnsi="微软雅黑"/>
                            <w:sz w:val="18"/>
                            <w:szCs w:val="18"/>
                            <w:lang w:val="en-US" w:eastAsia="zh-CN"/>
                          </w:rPr>
                          <w:t>5</w:t>
                        </w:r>
                      </w:p>
                      <w:p>
                        <w:pPr>
                          <w:rPr>
                            <w:rFonts w:hint="eastAsia" w:ascii="微软雅黑" w:hAnsi="微软雅黑"/>
                            <w:b/>
                            <w:bCs/>
                            <w:color w:val="046A6A"/>
                            <w:kern w:val="24"/>
                            <w:szCs w:val="18"/>
                          </w:rPr>
                        </w:pPr>
                        <w:r>
                          <w:rPr>
                            <w:rFonts w:hint="eastAsia" w:ascii="微软雅黑" w:hAnsi="微软雅黑"/>
                            <w:b/>
                            <w:bCs/>
                            <w:color w:val="046A6A"/>
                            <w:kern w:val="24"/>
                            <w:szCs w:val="18"/>
                          </w:rPr>
                          <w:t>项目描述：</w:t>
                        </w:r>
                      </w:p>
                      <w:p>
                        <w:pPr>
                          <w:ind w:firstLine="420" w:firstLineChars="0"/>
                          <w:rPr>
                            <w:rFonts w:hint="eastAsia" w:ascii="微软雅黑" w:hAnsi="微软雅黑"/>
                            <w:b/>
                            <w:bCs/>
                            <w:color w:val="046A6A"/>
                            <w:kern w:val="24"/>
                            <w:szCs w:val="18"/>
                          </w:rPr>
                        </w:pPr>
                        <w:r>
                          <w:rPr>
                            <w:rFonts w:hint="eastAsia" w:ascii="微软雅黑" w:hAnsi="微软雅黑" w:eastAsia="微软雅黑"/>
                            <w:sz w:val="18"/>
                            <w:szCs w:val="18"/>
                          </w:rPr>
                          <w:t>随着城市交通信息化建设，信息采集设备的增加，交通基础数据量呈爆炸性增长，以地市为例，每月文本数据量达</w:t>
                        </w:r>
                        <w:r>
                          <w:rPr>
                            <w:rFonts w:ascii="微软雅黑" w:hAnsi="微软雅黑" w:eastAsia="微软雅黑"/>
                            <w:sz w:val="18"/>
                            <w:szCs w:val="18"/>
                          </w:rPr>
                          <w:t>TB级。</w:t>
                        </w:r>
                        <w:r>
                          <w:rPr>
                            <w:rFonts w:hint="eastAsia" w:ascii="微软雅黑" w:hAnsi="微软雅黑" w:eastAsia="微软雅黑"/>
                            <w:sz w:val="18"/>
                            <w:szCs w:val="18"/>
                          </w:rPr>
                          <w:t>交通部门为实现对海量数据的采集、传输、存储、分析和挖掘，进而提高交通管理能力，提出此项目需求。项目二期，主要涉及以下模块：图像识别模块、实时路况模块、轨迹追踪预警模块、路况预测模块、交互查询模块</w:t>
                        </w:r>
                      </w:p>
                      <w:p>
                        <w:pPr>
                          <w:pStyle w:val="7"/>
                          <w:ind w:firstLine="0" w:firstLineChars="0"/>
                          <w:rPr>
                            <w:rFonts w:hint="eastAsia" w:ascii="微软雅黑" w:hAnsi="微软雅黑" w:eastAsia="微软雅黑"/>
                            <w:b/>
                            <w:bCs/>
                            <w:color w:val="046A6A"/>
                            <w:kern w:val="24"/>
                            <w:sz w:val="18"/>
                            <w:szCs w:val="18"/>
                          </w:rPr>
                        </w:pPr>
                        <w:r>
                          <w:rPr>
                            <w:rFonts w:hint="eastAsia" w:ascii="微软雅黑" w:hAnsi="微软雅黑" w:eastAsia="微软雅黑"/>
                            <w:b/>
                            <w:bCs/>
                            <w:color w:val="046A6A"/>
                            <w:kern w:val="24"/>
                            <w:sz w:val="18"/>
                            <w:szCs w:val="18"/>
                          </w:rPr>
                          <w:t>责任描述：</w:t>
                        </w:r>
                        <w:r>
                          <w:rPr>
                            <w:rFonts w:hint="eastAsia" w:ascii="微软雅黑" w:hAnsi="微软雅黑" w:eastAsia="微软雅黑" w:cs="微软雅黑"/>
                            <w:color w:val="000000"/>
                            <w:sz w:val="18"/>
                            <w:szCs w:val="18"/>
                          </w:rPr>
                          <w:br w:type="textWrapping"/>
                        </w:r>
                        <w:r>
                          <w:rPr>
                            <w:rFonts w:hint="eastAsia" w:ascii="微软雅黑" w:hAnsi="微软雅黑" w:eastAsia="微软雅黑" w:cs="微软雅黑"/>
                            <w:color w:val="000000"/>
                            <w:sz w:val="18"/>
                            <w:szCs w:val="18"/>
                          </w:rPr>
                          <w:tab/>
                        </w:r>
                        <w:r>
                          <w:rPr>
                            <w:rFonts w:hint="eastAsia"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lang w:eastAsia="zh-CN"/>
                          </w:rPr>
                          <w:t>、</w:t>
                        </w:r>
                        <w:r>
                          <w:rPr>
                            <w:rFonts w:hint="eastAsia" w:ascii="微软雅黑" w:hAnsi="微软雅黑" w:eastAsia="微软雅黑"/>
                            <w:sz w:val="18"/>
                            <w:szCs w:val="18"/>
                          </w:rPr>
                          <w:t>负责实时路况模块从Kafka导入数据，Spark Streaming计算，结果输出数据库的全部代码的实现，以及本模块项目的调试</w:t>
                        </w:r>
                        <w:r>
                          <w:rPr>
                            <w:rFonts w:hint="eastAsia" w:ascii="微软雅黑" w:hAnsi="微软雅黑" w:eastAsia="微软雅黑" w:cs="微软雅黑"/>
                            <w:color w:val="000000"/>
                            <w:sz w:val="18"/>
                            <w:szCs w:val="18"/>
                          </w:rPr>
                          <w:br w:type="textWrapping"/>
                        </w:r>
                        <w:r>
                          <w:rPr>
                            <w:rFonts w:hint="eastAsia" w:ascii="微软雅黑" w:hAnsi="微软雅黑" w:eastAsia="微软雅黑"/>
                            <w:b/>
                            <w:bCs/>
                            <w:color w:val="046A6A"/>
                            <w:kern w:val="24"/>
                            <w:sz w:val="18"/>
                            <w:szCs w:val="18"/>
                          </w:rPr>
                          <w:t>技术描述：</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1</w:t>
                        </w:r>
                        <w:r>
                          <w:rPr>
                            <w:rFonts w:hint="eastAsia" w:ascii="微软雅黑" w:hAnsi="微软雅黑" w:eastAsia="微软雅黑"/>
                            <w:sz w:val="18"/>
                            <w:szCs w:val="18"/>
                            <w:lang w:eastAsia="zh-CN"/>
                          </w:rPr>
                          <w:t>、</w:t>
                        </w:r>
                        <w:r>
                          <w:rPr>
                            <w:rFonts w:hint="eastAsia" w:ascii="微软雅黑" w:hAnsi="微软雅黑" w:eastAsia="微软雅黑"/>
                            <w:sz w:val="18"/>
                            <w:szCs w:val="18"/>
                          </w:rPr>
                          <w:t>数据中心将图像数据转换成结构化的文本数据，存到HDFS中</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2</w:t>
                        </w:r>
                        <w:r>
                          <w:rPr>
                            <w:rFonts w:hint="eastAsia" w:ascii="微软雅黑" w:hAnsi="微软雅黑" w:eastAsia="微软雅黑"/>
                            <w:sz w:val="18"/>
                            <w:szCs w:val="18"/>
                            <w:lang w:eastAsia="zh-CN"/>
                          </w:rPr>
                          <w:t>、</w:t>
                        </w:r>
                        <w:r>
                          <w:rPr>
                            <w:rFonts w:hint="eastAsia" w:ascii="微软雅黑" w:hAnsi="微软雅黑" w:eastAsia="微软雅黑"/>
                            <w:sz w:val="18"/>
                            <w:szCs w:val="18"/>
                          </w:rPr>
                          <w:t>通过Kafka 提供API将数据导入到Kafka中</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3</w:t>
                        </w:r>
                        <w:r>
                          <w:rPr>
                            <w:rFonts w:hint="eastAsia" w:ascii="微软雅黑" w:hAnsi="微软雅黑" w:eastAsia="微软雅黑"/>
                            <w:sz w:val="18"/>
                            <w:szCs w:val="18"/>
                            <w:lang w:eastAsia="zh-CN"/>
                          </w:rPr>
                          <w:t>、</w:t>
                        </w:r>
                        <w:r>
                          <w:rPr>
                            <w:rFonts w:hint="eastAsia" w:ascii="微软雅黑" w:hAnsi="微软雅黑" w:eastAsia="微软雅黑"/>
                            <w:sz w:val="18"/>
                            <w:szCs w:val="18"/>
                          </w:rPr>
                          <w:t>通过Spark Streaming从Kafka获取数据，编写代码，实现实时路况的分析</w:t>
                        </w:r>
                      </w:p>
                      <w:p>
                        <w:pPr>
                          <w:ind w:firstLine="420" w:firstLineChars="0"/>
                          <w:jc w:val="both"/>
                          <w:rPr>
                            <w:rFonts w:hint="eastAsia" w:ascii="微软雅黑" w:hAnsi="微软雅黑" w:eastAsia="微软雅黑"/>
                            <w:sz w:val="18"/>
                            <w:szCs w:val="18"/>
                          </w:rPr>
                        </w:pPr>
                        <w:r>
                          <w:rPr>
                            <w:rFonts w:hint="eastAsia" w:ascii="微软雅黑" w:hAnsi="微软雅黑" w:eastAsia="微软雅黑"/>
                            <w:sz w:val="18"/>
                            <w:szCs w:val="18"/>
                          </w:rPr>
                          <w:t>4</w:t>
                        </w:r>
                        <w:r>
                          <w:rPr>
                            <w:rFonts w:hint="eastAsia" w:ascii="微软雅黑" w:hAnsi="微软雅黑" w:eastAsia="微软雅黑"/>
                            <w:sz w:val="18"/>
                            <w:szCs w:val="18"/>
                            <w:lang w:eastAsia="zh-CN"/>
                          </w:rPr>
                          <w:t>、</w:t>
                        </w:r>
                        <w:r>
                          <w:rPr>
                            <w:rFonts w:hint="eastAsia" w:ascii="微软雅黑" w:hAnsi="微软雅黑" w:eastAsia="微软雅黑"/>
                            <w:sz w:val="18"/>
                            <w:szCs w:val="18"/>
                          </w:rPr>
                          <w:t>将分析结果通过API写入HBase，并缓存到Redis中</w:t>
                        </w:r>
                      </w:p>
                      <w:p>
                        <w:pPr>
                          <w:pStyle w:val="7"/>
                          <w:ind w:firstLine="420" w:firstLineChars="0"/>
                          <w:rPr>
                            <w:rFonts w:hint="eastAsia" w:ascii="微软雅黑" w:hAnsi="微软雅黑" w:eastAsia="微软雅黑"/>
                            <w:sz w:val="18"/>
                            <w:szCs w:val="18"/>
                          </w:rPr>
                        </w:pPr>
                        <w:r>
                          <w:rPr>
                            <w:rFonts w:hint="eastAsia" w:ascii="微软雅黑" w:hAnsi="微软雅黑" w:eastAsia="微软雅黑"/>
                            <w:sz w:val="18"/>
                            <w:szCs w:val="18"/>
                          </w:rPr>
                          <w:t>5</w:t>
                        </w:r>
                        <w:r>
                          <w:rPr>
                            <w:rFonts w:hint="eastAsia" w:ascii="微软雅黑" w:hAnsi="微软雅黑" w:eastAsia="微软雅黑"/>
                            <w:sz w:val="18"/>
                            <w:szCs w:val="18"/>
                            <w:lang w:eastAsia="zh-CN"/>
                          </w:rPr>
                          <w:t>、</w:t>
                        </w:r>
                        <w:r>
                          <w:rPr>
                            <w:rFonts w:hint="eastAsia" w:ascii="微软雅黑" w:hAnsi="微软雅黑" w:eastAsia="微软雅黑"/>
                            <w:sz w:val="18"/>
                            <w:szCs w:val="18"/>
                          </w:rPr>
                          <w:t>前台获取Redis中的数据，展示实时路况</w:t>
                        </w:r>
                      </w:p>
                      <w:p/>
                    </w:txbxContent>
                  </v:textbox>
                </v:rect>
                <v:rect id="矩形 19" o:spid="_x0000_s1026" o:spt="1" style="position:absolute;left:-1372066;top:1399897;flip:y;height:332441;width:3076573;rotation:-5898240f;v-text-anchor:middle;" filled="f" stroked="f" coordsize="21600,21600" o:gfxdata="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emc074A&#10;AADcAAAADwAAAAAAAAABACAAAAAiAAAAZHJzL2Rvd25yZXYueG1sUEsBAhQAFAAAAAgAh07iQDMv&#10;BZ47AAAAOQAAABAAAAAAAAAAAQAgAAAADQEAAGRycy9zaGFwZXhtbC54bWxQSwUGAAAAAAYABgBb&#10;AQAAtwMAAAAA&#10;">
                  <v:fill on="f" focussize="0,0"/>
                  <v:stroke on="f" weight="1pt" miterlimit="8" joinstyle="miter"/>
                  <v:imagedata o:title=""/>
                  <o:lock v:ext="edit" aspectratio="f"/>
                  <v:textbo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v:textbox>
                </v:rect>
                <v:shape id="KSO_Shape" o:spid="_x0000_s1026" o:spt="100" style="position:absolute;left:766500;top:9248532;height:160443;width:132429;v-text-anchor:middle-center;" fillcolor="#FFFFFF" filled="t" stroked="f" coordsize="2244,2719" o:gfxdata="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Bj+74A&#10;AADcAAAADwAAAAAAAAABACAAAAAiAAAAZHJzL2Rvd25yZXYueG1sUEsBAhQAFAAAAAgAh07iQDMv&#10;BZ47AAAAOQAAABAAAAAAAAAAAQAgAAAADQEAAGRycy9zaGFwZXhtbC54bWxQSwUGAAAAAAYABgBb&#10;AQAAtwMAAAAA&#10;" path="m0,2719c285,2053,285,2053,285,2053c285,2053,347,1831,566,1831c1718,1831,1718,1831,1718,1831c1938,1831,2006,2053,2006,2053c2244,2719,2244,2719,2244,2719l0,2719xm1118,1775c627,1775,230,1378,230,888c230,397,627,0,1118,0c1608,0,2006,397,2006,888c2006,1378,1608,1775,1118,1775xm972,241c700,338,1033,685,437,888c437,1264,742,1569,1118,1569c1494,1569,1799,1264,1799,888c1452,602,870,734,972,241xe">
                  <v:path o:connectlocs="0,@0;@0,@0;@0,@0;@0,@0;@0,@0;@0,@0;0,@0;@0,@0;@0,@0;@0,0;@0,@0;@0,@0;@0,@0;@0,@0;@0,@0;@0,@0;@0,@0" o:connectangles="0,0,0,0,0,0,0,0,0,0,0,0,0,0,0,0,0"/>
                  <v:fill on="t" focussize="0,0"/>
                  <v:stroke on="f"/>
                  <v:imagedata o:title=""/>
                  <o:lock v:ext="edit" aspectratio="f"/>
                </v:shape>
              </v:group>
            </w:pict>
          </mc:Fallback>
        </mc:AlternateContent>
      </w:r>
    </w:p>
    <w:p/>
    <w:p/>
    <w:p/>
    <w:p/>
    <w:p/>
    <w:p/>
    <w:p/>
    <w:p/>
    <w:p/>
    <w:p/>
    <w:p/>
    <w:p/>
    <w:p/>
    <w:p/>
    <w:p/>
    <w:p/>
    <w:p/>
    <w:p/>
    <w:p/>
    <w:p/>
    <w:p/>
    <w:p/>
    <w:p/>
    <w:p/>
    <w:p/>
    <w:p/>
    <w:p/>
    <w:p/>
    <w:p/>
    <w:p/>
    <w:p/>
    <w:p/>
    <w:p/>
    <w:p/>
    <w:p/>
    <w:p/>
    <w:p/>
    <w:p/>
    <w:p/>
    <w:p/>
    <w:p/>
    <w:p/>
    <w:p>
      <w:r>
        <mc:AlternateContent>
          <mc:Choice Requires="wps">
            <w:drawing>
              <wp:anchor distT="0" distB="0" distL="114300" distR="114300" simplePos="0" relativeHeight="251707392" behindDoc="0" locked="0" layoutInCell="1" allowOverlap="1">
                <wp:simplePos x="0" y="0"/>
                <wp:positionH relativeFrom="column">
                  <wp:posOffset>-389890</wp:posOffset>
                </wp:positionH>
                <wp:positionV relativeFrom="paragraph">
                  <wp:posOffset>2799715</wp:posOffset>
                </wp:positionV>
                <wp:extent cx="143510" cy="121920"/>
                <wp:effectExtent l="0" t="0" r="8890" b="5080"/>
                <wp:wrapNone/>
                <wp:docPr id="253" name="KSO_Shape"/>
                <wp:cNvGraphicFramePr/>
                <a:graphic xmlns:a="http://schemas.openxmlformats.org/drawingml/2006/main">
                  <a:graphicData uri="http://schemas.microsoft.com/office/word/2010/wordprocessingShape">
                    <wps:wsp>
                      <wps:cNvSpPr/>
                      <wps:spPr>
                        <a:xfrm>
                          <a:off x="760762" y="4373525"/>
                          <a:ext cx="143549" cy="12178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30.7pt;margin-top:220.45pt;height:9.6pt;width:11.3pt;z-index:251707392;v-text-anchor:middle;mso-width-relative:page;mso-height-relative:page;" fillcolor="#FFFFFF" filled="t" stroked="f" coordsize="3261356,2766950" o:gfxdata="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43549,60992;143549,115939;143475,116605;143327,117196;143179,117714;142809,118232;142513,118749;142143,119267;141625,119711;140959,120155;139775,120894;138295,121412;136667,121708;134965,121782;8657,121782;6955,121708;5327,121412;3847,120894;2515,120155;2071,119711;1553,119267;1109,118749;739,118232;369,117714;221,117196;73,116605;0,115939;0,61140;8657,63433;17906,65799;29079,68462;34999,69941;41066,71272;46986,72455;52831,73564;58381,74526;63487,75191;68000,75709;69924,75857;71774,75931;73624,75857;75696,75709;80135,75191;85167,74526;90717,73564;96562,72455;102556,71124;108549,69793;114543,68388;125642,65725;134965,63285;66401,53100;62379,57122;62379,57851;66401,61873;77147,61873;81169,57851;81169,57122;77147,53100;71774,7671;49060,20643;48910,21682;94638,21682;94488,20643;71774,7671;71774,0;99913,21500;99924,21682;134965,21682;136667,21756;138295,22052;139775,22569;140959,23309;141625,23753;142143,24196;142513,24714;142809,25232;143179,25749;143327,26267;143475,26859;143549,27524;143549,58399;143548,58399;143548,58400;134965,60692;125642,63132;114543,65795;108549,67200;102556,68531;96562,69862;90717,70971;85167,71933;80136,72598;75696,73116;73624,73264;71774,73338;69924,73264;68000,73116;63487,72598;58381,71933;52832,70971;46986,69862;41066,68679;34999,67348;29079,65869;17906,63206;8657,60840;0,58547;0,58639;0,58639;0,42759;0,27524;74,26859;222,26267;369,25749;740,25232;1109,24714;1553,24196;2071,23753;2515,23309;3847,22569;5327,22052;6955,21756;8657,21682;43624,21682;43634,21500;71774,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-240665</wp:posOffset>
                </wp:positionH>
                <wp:positionV relativeFrom="paragraph">
                  <wp:posOffset>2178050</wp:posOffset>
                </wp:positionV>
                <wp:extent cx="153670" cy="149225"/>
                <wp:effectExtent l="0" t="0" r="11430" b="3175"/>
                <wp:wrapNone/>
                <wp:docPr id="18" name="KSO_Shape"/>
                <wp:cNvGraphicFramePr/>
                <a:graphic xmlns:a="http://schemas.openxmlformats.org/drawingml/2006/main">
                  <a:graphicData uri="http://schemas.microsoft.com/office/word/2010/wordprocessingShape">
                    <wps:wsp>
                      <wps:cNvSpPr/>
                      <wps:spPr bwMode="auto">
                        <a:xfrm>
                          <a:off x="750351" y="2940608"/>
                          <a:ext cx="153961" cy="149080"/>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rgbClr val="FFFFFF"/>
                        </a:solidFill>
                        <a:ln>
                          <a:noFill/>
                        </a:ln>
                      </wps:spPr>
                      <wps:bodyPr anchor="ctr" anchorCtr="1"/>
                    </wps:wsp>
                  </a:graphicData>
                </a:graphic>
              </wp:anchor>
            </w:drawing>
          </mc:Choice>
          <mc:Fallback>
            <w:pict>
              <v:shape id="KSO_Shape" o:spid="_x0000_s1026" o:spt="100" style="position:absolute;left:0pt;margin-left:-18.95pt;margin-top:171.5pt;height:11.75pt;width:12.1pt;z-index:251731968;v-text-anchor:middle-center;mso-width-relative:page;mso-height-relative:page;" fillcolor="#FFFFFF" filled="t" stroked="f" coordsize="8965002,8673857" o:gfxdata="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28512,12438;29328,12438;30675,14991;24017,25023;22450,25800;18538,25800;18538,28963;18020,29818;17541,29935;16932,29753;13889,27693;10910,29753;9822,29818;9265,28963;9265,21057;10935,17713;11466,17570;19626,17570;18512,21679;21479,21679;28512,12438;21072,0;28276,474;29584,3053;21412,13719;19936,14419;7619,14419;3967,18903;6207,21482;7192,21676;7192,25797;185,19745;224,16324;9367,2315;12126,785;21072,0" o:connectangles="0,0,0,0,0,0,0,0,0,0,0,0,0,0,0,0,0,0,0,0,0,0,0,0,0,0,0,0,0,0,0,0,0,0,0,0"/>
                <v:fill on="t" focussize="0,0"/>
                <v:stroke on="f"/>
                <v:imagedata o:title=""/>
                <o:lock v:ext="edit" aspectratio="f"/>
              </v:shape>
            </w:pict>
          </mc:Fallback>
        </mc:AlternateContent>
      </w:r>
    </w:p>
    <w:p/>
    <w:p/>
    <w:p>
      <w:r>
        <mc:AlternateContent>
          <mc:Choice Requires="wps">
            <w:drawing>
              <wp:anchor distT="0" distB="0" distL="114300" distR="114300" simplePos="0" relativeHeight="251807744" behindDoc="0" locked="0" layoutInCell="1" allowOverlap="1">
                <wp:simplePos x="0" y="0"/>
                <wp:positionH relativeFrom="column">
                  <wp:posOffset>-274955</wp:posOffset>
                </wp:positionH>
                <wp:positionV relativeFrom="paragraph">
                  <wp:posOffset>32385</wp:posOffset>
                </wp:positionV>
                <wp:extent cx="1101090" cy="321945"/>
                <wp:effectExtent l="0" t="0" r="0" b="0"/>
                <wp:wrapNone/>
                <wp:docPr id="25" name="文本框 118"/>
                <wp:cNvGraphicFramePr/>
                <a:graphic xmlns:a="http://schemas.openxmlformats.org/drawingml/2006/main">
                  <a:graphicData uri="http://schemas.microsoft.com/office/word/2010/wordprocessingShape">
                    <wps:wsp>
                      <wps:cNvSpPr txBox="1"/>
                      <wps:spPr>
                        <a:xfrm>
                          <a:off x="1002665" y="8016239"/>
                          <a:ext cx="1101090" cy="321945"/>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教育经历</w:t>
                            </w:r>
                          </w:p>
                        </w:txbxContent>
                      </wps:txbx>
                      <wps:bodyPr wrap="square" rtlCol="0">
                        <a:spAutoFit/>
                      </wps:bodyPr>
                    </wps:wsp>
                  </a:graphicData>
                </a:graphic>
              </wp:anchor>
            </w:drawing>
          </mc:Choice>
          <mc:Fallback>
            <w:pict>
              <v:shape id="文本框 118" o:spid="_x0000_s1026" o:spt="202" type="#_x0000_t202" style="position:absolute;left:0pt;margin-left:-21.65pt;margin-top:2.55pt;height:25.35pt;width:86.7pt;z-index:251807744;mso-width-relative:page;mso-height-relative:page;" filled="f" stroked="f" coordsize="21600,21600" o:gfxdata="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JvZm2LVAAAACAEA&#10;AA8AAAAAAAAAAQAgAAAAIgAAAGRycy9kb3ducmV2LnhtbFBLAQIUABQAAAAIAIdO4kAOJjo+qwEA&#10;AB4DAAAOAAAAAAAAAAEAIAAAACQBAABkcnMvZTJvRG9jLnhtbFBLBQYAAAAABgAGAFkBAABBBQAA&#10;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教育经历</w:t>
                      </w:r>
                    </w:p>
                  </w:txbxContent>
                </v:textbox>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-838835</wp:posOffset>
                </wp:positionH>
                <wp:positionV relativeFrom="paragraph">
                  <wp:posOffset>62230</wp:posOffset>
                </wp:positionV>
                <wp:extent cx="1956435" cy="252095"/>
                <wp:effectExtent l="69850" t="57150" r="18415" b="20955"/>
                <wp:wrapNone/>
                <wp:docPr id="10" name="五边形 24"/>
                <wp:cNvGraphicFramePr/>
                <a:graphic xmlns:a="http://schemas.openxmlformats.org/drawingml/2006/main">
                  <a:graphicData uri="http://schemas.microsoft.com/office/word/2010/wordprocessingShape">
                    <wps:wsp>
                      <wps:cNvSpPr/>
                      <wps:spPr>
                        <a:xfrm flipV="1">
                          <a:off x="261620" y="8051164"/>
                          <a:ext cx="1956435" cy="252095"/>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a:graphicData>
                </a:graphic>
              </wp:anchor>
            </w:drawing>
          </mc:Choice>
          <mc:Fallback>
            <w:pict>
              <v:shape id="五边形 24" o:spid="_x0000_s1026" o:spt="15" type="#_x0000_t15" style="position:absolute;left:0pt;flip:y;margin-left:-66.05pt;margin-top:4.9pt;height:19.85pt;width:154.05pt;z-index:251730944;v-text-anchor:middle;mso-width-relative:page;mso-height-relative:page;" fillcolor="#046A6A" filled="t" stroked="f" coordsize="21600,21600" o:gfxdata="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JIDF9gA&#10;AAAJAQAADwAAAAAAAAABACAAAAAiAAAAZHJzL2Rvd25yZXYueG1sUEsBAhQAFAAAAAgAh07iQJ/D&#10;i11YAgAAeQQAAA4AAAAAAAAAAQAgAAAAJwEAAGRycy9lMm9Eb2MueG1sUEsFBgAAAAAGAAYAWQEA&#10;APEFAAAAAA==&#10;" adj="20787">
                <v:fill on="t" focussize="0,0"/>
                <v:stroke on="f" weight="1pt" miterlimit="8" joinstyle="miter"/>
                <v:imagedata o:title=""/>
                <o:lock v:ext="edit" aspectratio="f"/>
                <v:shadow on="t" color="#000000" opacity="26214f" offset="-2.12133858267717pt,-2.12133858267717pt" origin="32768f,32768f" matrix="65536f,0f,0f,65536f"/>
              </v:shape>
            </w:pict>
          </mc:Fallback>
        </mc:AlternateContent>
      </w:r>
      <w:r>
        <mc:AlternateContent>
          <mc:Choice Requires="wps">
            <w:drawing>
              <wp:anchor distT="0" distB="0" distL="114300" distR="114300" simplePos="0" relativeHeight="251806720" behindDoc="0" locked="0" layoutInCell="1" allowOverlap="1">
                <wp:simplePos x="0" y="0"/>
                <wp:positionH relativeFrom="column">
                  <wp:posOffset>-449580</wp:posOffset>
                </wp:positionH>
                <wp:positionV relativeFrom="paragraph">
                  <wp:posOffset>120015</wp:posOffset>
                </wp:positionV>
                <wp:extent cx="153670" cy="149225"/>
                <wp:effectExtent l="0" t="0" r="11430" b="3175"/>
                <wp:wrapNone/>
                <wp:docPr id="23" name="KSO_Shape"/>
                <wp:cNvGraphicFramePr/>
                <a:graphic xmlns:a="http://schemas.openxmlformats.org/drawingml/2006/main">
                  <a:graphicData uri="http://schemas.microsoft.com/office/word/2010/wordprocessingShape">
                    <wps:wsp>
                      <wps:cNvSpPr/>
                      <wps:spPr bwMode="auto">
                        <a:xfrm>
                          <a:off x="902335" y="3092450"/>
                          <a:ext cx="153670" cy="149225"/>
                        </a:xfrm>
                        <a:custGeom>
                          <a:avLst/>
                          <a:gdLst>
                            <a:gd name="T0" fmla="*/ 1660229 w 8965002"/>
                            <a:gd name="T1" fmla="*/ 723707 h 8673857"/>
                            <a:gd name="T2" fmla="*/ 1707743 w 8965002"/>
                            <a:gd name="T3" fmla="*/ 723707 h 8673857"/>
                            <a:gd name="T4" fmla="*/ 1786179 w 8965002"/>
                            <a:gd name="T5" fmla="*/ 872262 h 8673857"/>
                            <a:gd name="T6" fmla="*/ 1398524 w 8965002"/>
                            <a:gd name="T7" fmla="*/ 1455923 h 8673857"/>
                            <a:gd name="T8" fmla="*/ 1307266 w 8965002"/>
                            <a:gd name="T9" fmla="*/ 1501168 h 8673857"/>
                            <a:gd name="T10" fmla="*/ 1079500 w 8965002"/>
                            <a:gd name="T11" fmla="*/ 1501168 h 8673857"/>
                            <a:gd name="T12" fmla="*/ 1079500 w 8965002"/>
                            <a:gd name="T13" fmla="*/ 1685165 h 8673857"/>
                            <a:gd name="T14" fmla="*/ 1049332 w 8965002"/>
                            <a:gd name="T15" fmla="*/ 1734934 h 8673857"/>
                            <a:gd name="T16" fmla="*/ 1021427 w 8965002"/>
                            <a:gd name="T17" fmla="*/ 1741721 h 8673857"/>
                            <a:gd name="T18" fmla="*/ 985980 w 8965002"/>
                            <a:gd name="T19" fmla="*/ 1731164 h 8673857"/>
                            <a:gd name="T20" fmla="*/ 808744 w 8965002"/>
                            <a:gd name="T21" fmla="*/ 1611265 h 8673857"/>
                            <a:gd name="T22" fmla="*/ 635280 w 8965002"/>
                            <a:gd name="T23" fmla="*/ 1731164 h 8673857"/>
                            <a:gd name="T24" fmla="*/ 571927 w 8965002"/>
                            <a:gd name="T25" fmla="*/ 1734934 h 8673857"/>
                            <a:gd name="T26" fmla="*/ 539497 w 8965002"/>
                            <a:gd name="T27" fmla="*/ 1685165 h 8673857"/>
                            <a:gd name="T28" fmla="*/ 539497 w 8965002"/>
                            <a:gd name="T29" fmla="*/ 1225173 h 8673857"/>
                            <a:gd name="T30" fmla="*/ 636788 w 8965002"/>
                            <a:gd name="T31" fmla="*/ 1030619 h 8673857"/>
                            <a:gd name="T32" fmla="*/ 667710 w 8965002"/>
                            <a:gd name="T33" fmla="*/ 1022324 h 8673857"/>
                            <a:gd name="T34" fmla="*/ 1142852 w 8965002"/>
                            <a:gd name="T35" fmla="*/ 1022324 h 8673857"/>
                            <a:gd name="T36" fmla="*/ 1077992 w 8965002"/>
                            <a:gd name="T37" fmla="*/ 1261369 h 8673857"/>
                            <a:gd name="T38" fmla="*/ 1250702 w 8965002"/>
                            <a:gd name="T39" fmla="*/ 1261369 h 8673857"/>
                            <a:gd name="T40" fmla="*/ 1660229 w 8965002"/>
                            <a:gd name="T41" fmla="*/ 723707 h 8673857"/>
                            <a:gd name="T42" fmla="*/ 1227016 w 8965002"/>
                            <a:gd name="T43" fmla="*/ 26 h 8673857"/>
                            <a:gd name="T44" fmla="*/ 1646524 w 8965002"/>
                            <a:gd name="T45" fmla="*/ 27634 h 8673857"/>
                            <a:gd name="T46" fmla="*/ 1722691 w 8965002"/>
                            <a:gd name="T47" fmla="*/ 177681 h 8673857"/>
                            <a:gd name="T48" fmla="*/ 1246833 w 8965002"/>
                            <a:gd name="T49" fmla="*/ 798230 h 8673857"/>
                            <a:gd name="T50" fmla="*/ 1160861 w 8965002"/>
                            <a:gd name="T51" fmla="*/ 838946 h 8673857"/>
                            <a:gd name="T52" fmla="*/ 443680 w 8965002"/>
                            <a:gd name="T53" fmla="*/ 838946 h 8673857"/>
                            <a:gd name="T54" fmla="*/ 231014 w 8965002"/>
                            <a:gd name="T55" fmla="*/ 1099833 h 8673857"/>
                            <a:gd name="T56" fmla="*/ 361479 w 8965002"/>
                            <a:gd name="T57" fmla="*/ 1249880 h 8673857"/>
                            <a:gd name="T58" fmla="*/ 418794 w 8965002"/>
                            <a:gd name="T59" fmla="*/ 1261190 h 8673857"/>
                            <a:gd name="T60" fmla="*/ 418794 w 8965002"/>
                            <a:gd name="T61" fmla="*/ 1500965 h 8673857"/>
                            <a:gd name="T62" fmla="*/ 10807 w 8965002"/>
                            <a:gd name="T63" fmla="*/ 1148843 h 8673857"/>
                            <a:gd name="T64" fmla="*/ 13069 w 8965002"/>
                            <a:gd name="T65" fmla="*/ 949785 h 8673857"/>
                            <a:gd name="T66" fmla="*/ 545488 w 8965002"/>
                            <a:gd name="T67" fmla="*/ 134703 h 8673857"/>
                            <a:gd name="T68" fmla="*/ 706119 w 8965002"/>
                            <a:gd name="T69" fmla="*/ 45730 h 8673857"/>
                            <a:gd name="T70" fmla="*/ 1227016 w 8965002"/>
                            <a:gd name="T71" fmla="*/ 26 h 8673857"/>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965002" h="8673857">
                              <a:moveTo>
                                <a:pt x="8267042" y="3603669"/>
                              </a:moveTo>
                              <a:cubicBezTo>
                                <a:pt x="8267042" y="3603669"/>
                                <a:pt x="8267042" y="3603669"/>
                                <a:pt x="8503636" y="3603669"/>
                              </a:cubicBezTo>
                              <a:cubicBezTo>
                                <a:pt x="8770275" y="3603669"/>
                                <a:pt x="9115779" y="3885289"/>
                                <a:pt x="8894206" y="4343392"/>
                              </a:cubicBezTo>
                              <a:cubicBezTo>
                                <a:pt x="8894206" y="4343392"/>
                                <a:pt x="8894206" y="4343392"/>
                                <a:pt x="6963891" y="7249712"/>
                              </a:cubicBezTo>
                              <a:cubicBezTo>
                                <a:pt x="6817428" y="7463743"/>
                                <a:pt x="6610877" y="7475008"/>
                                <a:pt x="6509479" y="7475008"/>
                              </a:cubicBezTo>
                              <a:cubicBezTo>
                                <a:pt x="6509479" y="7475008"/>
                                <a:pt x="6509479" y="7475008"/>
                                <a:pt x="5375325" y="7475008"/>
                              </a:cubicBezTo>
                              <a:cubicBezTo>
                                <a:pt x="5375325" y="7475008"/>
                                <a:pt x="5375325" y="7475008"/>
                                <a:pt x="5375325" y="8391212"/>
                              </a:cubicBezTo>
                              <a:cubicBezTo>
                                <a:pt x="5375325" y="8503860"/>
                                <a:pt x="5326504" y="8586469"/>
                                <a:pt x="5225106" y="8639038"/>
                              </a:cubicBezTo>
                              <a:cubicBezTo>
                                <a:pt x="5180040" y="8661567"/>
                                <a:pt x="5131219" y="8672833"/>
                                <a:pt x="5086153" y="8672833"/>
                              </a:cubicBezTo>
                              <a:cubicBezTo>
                                <a:pt x="5026066" y="8672833"/>
                                <a:pt x="4962223" y="8654057"/>
                                <a:pt x="4909646" y="8620263"/>
                              </a:cubicBezTo>
                              <a:cubicBezTo>
                                <a:pt x="4909646" y="8620263"/>
                                <a:pt x="4909646" y="8620263"/>
                                <a:pt x="4027109" y="8023229"/>
                              </a:cubicBezTo>
                              <a:cubicBezTo>
                                <a:pt x="4027109" y="8023229"/>
                                <a:pt x="4027109" y="8023229"/>
                                <a:pt x="3163349" y="8620263"/>
                              </a:cubicBezTo>
                              <a:cubicBezTo>
                                <a:pt x="3069463" y="8684097"/>
                                <a:pt x="2949287" y="8691607"/>
                                <a:pt x="2847889" y="8639038"/>
                              </a:cubicBezTo>
                              <a:cubicBezTo>
                                <a:pt x="2750247" y="8586469"/>
                                <a:pt x="2686404" y="8503860"/>
                                <a:pt x="2686404" y="8391212"/>
                              </a:cubicBezTo>
                              <a:cubicBezTo>
                                <a:pt x="2686404" y="8391212"/>
                                <a:pt x="2686404" y="8391212"/>
                                <a:pt x="2686404" y="6100701"/>
                              </a:cubicBezTo>
                              <a:cubicBezTo>
                                <a:pt x="2686404" y="5559991"/>
                                <a:pt x="2990598" y="5237066"/>
                                <a:pt x="3170860" y="5131928"/>
                              </a:cubicBezTo>
                              <a:cubicBezTo>
                                <a:pt x="3215926" y="5105644"/>
                                <a:pt x="3268503" y="5090624"/>
                                <a:pt x="3324835" y="5090624"/>
                              </a:cubicBezTo>
                              <a:cubicBezTo>
                                <a:pt x="3324835" y="5090624"/>
                                <a:pt x="3324835" y="5090624"/>
                                <a:pt x="5690785" y="5090624"/>
                              </a:cubicBezTo>
                              <a:cubicBezTo>
                                <a:pt x="5371570" y="5406038"/>
                                <a:pt x="5367814" y="5980543"/>
                                <a:pt x="5367814" y="6280938"/>
                              </a:cubicBezTo>
                              <a:cubicBezTo>
                                <a:pt x="5367814" y="6280938"/>
                                <a:pt x="5367814" y="6280938"/>
                                <a:pt x="6227818" y="6280938"/>
                              </a:cubicBezTo>
                              <a:cubicBezTo>
                                <a:pt x="6227818" y="6280938"/>
                                <a:pt x="6227818" y="6280938"/>
                                <a:pt x="8267042" y="3603669"/>
                              </a:cubicBezTo>
                              <a:close/>
                              <a:moveTo>
                                <a:pt x="6109875" y="128"/>
                              </a:moveTo>
                              <a:cubicBezTo>
                                <a:pt x="6829153" y="-2490"/>
                                <a:pt x="7579192" y="34821"/>
                                <a:pt x="8198796" y="137601"/>
                              </a:cubicBezTo>
                              <a:cubicBezTo>
                                <a:pt x="8705745" y="220201"/>
                                <a:pt x="8739542" y="678257"/>
                                <a:pt x="8578069" y="884757"/>
                              </a:cubicBezTo>
                              <a:cubicBezTo>
                                <a:pt x="8578069" y="884757"/>
                                <a:pt x="6234838" y="3955980"/>
                                <a:pt x="6208552" y="3974753"/>
                              </a:cubicBezTo>
                              <a:cubicBezTo>
                                <a:pt x="6107162" y="4098653"/>
                                <a:pt x="5953199" y="4177498"/>
                                <a:pt x="5780461" y="4177498"/>
                              </a:cubicBezTo>
                              <a:cubicBezTo>
                                <a:pt x="5780461" y="4177498"/>
                                <a:pt x="5780461" y="4177498"/>
                                <a:pt x="2209285" y="4177498"/>
                              </a:cubicBezTo>
                              <a:cubicBezTo>
                                <a:pt x="1818747" y="4177498"/>
                                <a:pt x="970076" y="4545444"/>
                                <a:pt x="1150325" y="5476573"/>
                              </a:cubicBezTo>
                              <a:cubicBezTo>
                                <a:pt x="1217918" y="5825746"/>
                                <a:pt x="1465760" y="6103583"/>
                                <a:pt x="1799971" y="6223729"/>
                              </a:cubicBezTo>
                              <a:cubicBezTo>
                                <a:pt x="1875075" y="6253765"/>
                                <a:pt x="2002751" y="6268783"/>
                                <a:pt x="2085365" y="6280047"/>
                              </a:cubicBezTo>
                              <a:cubicBezTo>
                                <a:pt x="2085365" y="6280047"/>
                                <a:pt x="2085365" y="6280047"/>
                                <a:pt x="2085365" y="7473994"/>
                              </a:cubicBezTo>
                              <a:cubicBezTo>
                                <a:pt x="1582171" y="7440203"/>
                                <a:pt x="335451" y="7004675"/>
                                <a:pt x="53813" y="5720619"/>
                              </a:cubicBezTo>
                              <a:cubicBezTo>
                                <a:pt x="-25046" y="5397728"/>
                                <a:pt x="-13780" y="5056063"/>
                                <a:pt x="65078" y="4729417"/>
                              </a:cubicBezTo>
                              <a:cubicBezTo>
                                <a:pt x="282879" y="3283915"/>
                                <a:pt x="2351982" y="944830"/>
                                <a:pt x="2716235" y="670748"/>
                              </a:cubicBezTo>
                              <a:cubicBezTo>
                                <a:pt x="2960321" y="471756"/>
                                <a:pt x="3234449" y="310311"/>
                                <a:pt x="3516088" y="227711"/>
                              </a:cubicBezTo>
                              <a:cubicBezTo>
                                <a:pt x="3797726" y="119767"/>
                                <a:pt x="4911078" y="4491"/>
                                <a:pt x="6109875" y="128"/>
                              </a:cubicBezTo>
                              <a:close/>
                            </a:path>
                          </a:pathLst>
                        </a:custGeom>
                        <a:solidFill>
                          <a:srgbClr val="FFFFFF"/>
                        </a:solidFill>
                        <a:ln>
                          <a:noFill/>
                        </a:ln>
                      </wps:spPr>
                      <wps:bodyPr anchor="ctr" anchorCtr="1"/>
                    </wps:wsp>
                  </a:graphicData>
                </a:graphic>
              </wp:anchor>
            </w:drawing>
          </mc:Choice>
          <mc:Fallback>
            <w:pict>
              <v:shape id="KSO_Shape" o:spid="_x0000_s1026" o:spt="100" style="position:absolute;left:0pt;margin-left:-35.4pt;margin-top:9.45pt;height:11.75pt;width:12.1pt;z-index:251806720;v-text-anchor:middle-center;mso-width-relative:page;mso-height-relative:page;" fillcolor="#FFFFFF" filled="t" stroked="f" coordsize="8965002,8673857" o:gfxdata="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" path="m8267042,3603669c8267042,3603669,8267042,3603669,8503636,3603669c8770275,3603669,9115779,3885289,8894206,4343392c8894206,4343392,8894206,4343392,6963891,7249712c6817428,7463743,6610877,7475008,6509479,7475008c6509479,7475008,6509479,7475008,5375325,7475008c5375325,7475008,5375325,7475008,5375325,8391212c5375325,8503860,5326504,8586469,5225106,8639038c5180040,8661567,5131219,8672833,5086153,8672833c5026066,8672833,4962223,8654057,4909646,8620263c4909646,8620263,4909646,8620263,4027109,8023229c4027109,8023229,4027109,8023229,3163349,8620263c3069463,8684097,2949287,8691607,2847889,8639038c2750247,8586469,2686404,8503860,2686404,8391212c2686404,8391212,2686404,8391212,2686404,6100701c2686404,5559991,2990598,5237066,3170860,5131928c3215926,5105644,3268503,5090624,3324835,5090624c3324835,5090624,3324835,5090624,5690785,5090624c5371570,5406038,5367814,5980543,5367814,6280938c5367814,6280938,5367814,6280938,6227818,6280938c6227818,6280938,6227818,6280938,8267042,3603669xm6109875,128c6829153,-2490,7579192,34821,8198796,137601c8705745,220201,8739542,678257,8578069,884757c8578069,884757,6234838,3955980,6208552,3974753c6107162,4098653,5953199,4177498,5780461,4177498c5780461,4177498,5780461,4177498,2209285,4177498c1818747,4177498,970076,4545444,1150325,5476573c1217918,5825746,1465760,6103583,1799971,6223729c1875075,6253765,2002751,6268783,2085365,6280047c2085365,6280047,2085365,6280047,2085365,7473994c1582171,7440203,335451,7004675,53813,5720619c-25046,5397728,-13780,5056063,65078,4729417c282879,3283915,2351982,944830,2716235,670748c2960321,471756,3234449,310311,3516088,227711c3797726,119767,4911078,4491,6109875,128xe">
                <v:path o:connectlocs="28458,12450;29272,12450;30617,15006;23972,25047;22407,25826;18503,25826;18503,28991;17986,29847;17508,29964;16900,29782;13862,27720;10889,29782;9803,29847;9247,28991;9247,21077;10915,17730;11445,17588;19589,17588;18477,21700;21438,21700;28458,12450;21032,0;28223,475;29528,3056;21372,13732;19898,14433;7605,14433;3959,18921;6196,21502;7178,21697;7178,25822;185,19764;224,16340;9350,2317;12103,786;21032,0" o:connectangles="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-884555</wp:posOffset>
                </wp:positionH>
                <wp:positionV relativeFrom="paragraph">
                  <wp:posOffset>10160</wp:posOffset>
                </wp:positionV>
                <wp:extent cx="90170" cy="384810"/>
                <wp:effectExtent l="0" t="0" r="11430" b="8890"/>
                <wp:wrapNone/>
                <wp:docPr id="4" name="圆角矩形 8"/>
                <wp:cNvGraphicFramePr/>
                <a:graphic xmlns:a="http://schemas.openxmlformats.org/drawingml/2006/main">
                  <a:graphicData uri="http://schemas.microsoft.com/office/word/2010/wordprocessingShape">
                    <wps:wsp>
                      <wps:cNvSpPr/>
                      <wps:spPr>
                        <a:xfrm flipV="1">
                          <a:off x="210185" y="7991475"/>
                          <a:ext cx="90170" cy="384810"/>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圆角矩形 8" o:spid="_x0000_s1026" o:spt="2" style="position:absolute;left:0pt;flip:y;margin-left:-69.65pt;margin-top:0.8pt;height:30.3pt;width:7.1pt;z-index:251729920;v-text-anchor:middle;mso-width-relative:page;mso-height-relative:page;" fillcolor="#046A6A" filled="t" stroked="f" coordsize="21600,21600" arcsize="0.166666666666667" o:gfxdata="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UY&#10;wk/aAAAACgEAAA8AAAAAAAAAAQAgAAAAIgAAAGRycy9kb3ducmV2LnhtbFBLAQIUABQAAAAIAIdO&#10;4kDVV8FOIQIAAPUDAAAOAAAAAAAAAAEAIAAAACkBAABkcnMvZTJvRG9jLnhtbFBLBQYAAAAABgAG&#10;AFkBAAC8BQAAAAA=&#10;">
                <v:fill on="t" focussize="0,0"/>
                <v:stroke on="f" weight="1pt" miterlimit="8" joinstyle="miter"/>
                <v:imagedata o:title=""/>
                <o:lock v:ext="edit" aspectratio="f"/>
              </v:roundrect>
            </w:pict>
          </mc:Fallback>
        </mc:AlternateContent>
      </w:r>
    </w:p>
    <w:p>
      <w:bookmarkStart w:id="0" w:name="_GoBack"/>
      <w:bookmarkEnd w:id="0"/>
      <w:r>
        <mc:AlternateContent>
          <mc:Choice Requires="wpg">
            <w:drawing>
              <wp:anchor distT="0" distB="0" distL="114300" distR="114300" simplePos="0" relativeHeight="251720704" behindDoc="0" locked="0" layoutInCell="1" allowOverlap="1">
                <wp:simplePos x="0" y="0"/>
                <wp:positionH relativeFrom="page">
                  <wp:posOffset>-17145</wp:posOffset>
                </wp:positionH>
                <wp:positionV relativeFrom="paragraph">
                  <wp:posOffset>-325755</wp:posOffset>
                </wp:positionV>
                <wp:extent cx="6737350" cy="10692130"/>
                <wp:effectExtent l="0" t="0" r="0" b="13970"/>
                <wp:wrapNone/>
                <wp:docPr id="357" name="组合 9"/>
                <wp:cNvGraphicFramePr/>
                <a:graphic xmlns:a="http://schemas.openxmlformats.org/drawingml/2006/main">
                  <a:graphicData uri="http://schemas.microsoft.com/office/word/2010/wordprocessingGroup">
                    <wpg:wgp>
                      <wpg:cNvGrpSpPr/>
                      <wpg:grpSpPr>
                        <a:xfrm>
                          <a:off x="0" y="0"/>
                          <a:ext cx="6737494" cy="10691815"/>
                          <a:chOff x="0" y="1"/>
                          <a:chExt cx="6737494" cy="10691815"/>
                        </a:xfrm>
                      </wpg:grpSpPr>
                      <wps:wsp>
                        <wps:cNvPr id="358" name="矩形 2"/>
                        <wps:cNvSpPr/>
                        <wps:spPr>
                          <a:xfrm rot="16200000" flipV="1">
                            <a:off x="-5182243" y="5183982"/>
                            <a:ext cx="10691815" cy="323852"/>
                          </a:xfrm>
                          <a:prstGeom prst="rect">
                            <a:avLst/>
                          </a:prstGeom>
                          <a:solidFill>
                            <a:srgbClr val="046A6A"/>
                          </a:solidFill>
                          <a:ln w="12700" cap="flat" cmpd="sng" algn="ctr">
                            <a:noFill/>
                            <a:prstDash val="solid"/>
                            <a:miter lim="800000"/>
                          </a:ln>
                          <a:effectLst/>
                        </wps:spPr>
                        <wps:bodyPr rtlCol="0" anchor="ctr"/>
                      </wps:wsp>
                      <wps:wsp>
                        <wps:cNvPr id="364" name="圆角矩形 8"/>
                        <wps:cNvSpPr/>
                        <wps:spPr>
                          <a:xfrm flipV="1">
                            <a:off x="290836" y="1090899"/>
                            <a:ext cx="90172" cy="384799"/>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wps:wsp>
                        <wps:cNvPr id="368" name="矩形 13"/>
                        <wps:cNvSpPr/>
                        <wps:spPr>
                          <a:xfrm>
                            <a:off x="402599" y="1504907"/>
                            <a:ext cx="6334895" cy="5827858"/>
                          </a:xfrm>
                          <a:prstGeom prst="rect">
                            <a:avLst/>
                          </a:prstGeom>
                        </wps:spPr>
                        <wps:txbx>
                          <w:txbxContent>
                            <w:p>
                              <w:pPr>
                                <w:rPr>
                                  <w:rFonts w:hint="eastAsia"/>
                                  <w:lang w:val="en-US" w:eastAsia="zh-CN"/>
                                </w:rPr>
                              </w:pPr>
                              <w:r>
                                <w:rPr>
                                  <w:rFonts w:hint="eastAsia"/>
                                  <w:lang w:val="en-US" w:eastAsia="zh-CN"/>
                                </w:rPr>
                                <w:t xml:space="preserve">我的优势: </w:t>
                              </w:r>
                            </w:p>
                            <w:p>
                              <w:pPr>
                                <w:rPr>
                                  <w:rFonts w:hint="eastAsia"/>
                                  <w:lang w:val="en-US" w:eastAsia="zh-CN"/>
                                </w:rPr>
                              </w:pPr>
                              <w:r>
                                <w:rPr>
                                  <w:rFonts w:hint="eastAsia"/>
                                  <w:lang w:val="en-US" w:eastAsia="zh-CN"/>
                                </w:rPr>
                                <w:t xml:space="preserve">我的劣势: </w:t>
                              </w:r>
                            </w:p>
                            <w:p>
                              <w:pPr>
                                <w:rPr>
                                  <w:rFonts w:hint="eastAsia"/>
                                  <w:lang w:val="en-US" w:eastAsia="zh-CN"/>
                                </w:rPr>
                              </w:pPr>
                              <w:r>
                                <w:rPr>
                                  <w:rFonts w:hint="eastAsia"/>
                                  <w:lang w:val="en-US" w:eastAsia="zh-CN"/>
                                </w:rPr>
                                <w:t>我喜欢的书籍:</w:t>
                              </w:r>
                            </w:p>
                            <w:p>
                              <w:pPr>
                                <w:ind w:firstLine="420" w:firstLineChars="0"/>
                                <w:rPr>
                                  <w:rFonts w:hint="eastAsia"/>
                                  <w:lang w:val="en-US" w:eastAsia="zh-CN"/>
                                </w:rPr>
                              </w:pPr>
                              <w:r>
                                <w:rPr>
                                  <w:rFonts w:hint="eastAsia"/>
                                  <w:lang w:val="en-US" w:eastAsia="zh-CN"/>
                                </w:rPr>
                                <w:t>技术类：等</w:t>
                              </w:r>
                            </w:p>
                            <w:p>
                              <w:pPr>
                                <w:ind w:firstLine="420" w:firstLineChars="0"/>
                                <w:rPr>
                                  <w:rFonts w:hint="eastAsia"/>
                                  <w:lang w:val="en-US" w:eastAsia="zh-CN"/>
                                </w:rPr>
                              </w:pPr>
                              <w:r>
                                <w:rPr>
                                  <w:rFonts w:hint="eastAsia"/>
                                  <w:lang w:val="en-US" w:eastAsia="zh-CN"/>
                                </w:rPr>
                                <w:t>其他：《必然》</w:t>
                              </w:r>
                            </w:p>
                            <w:p>
                              <w:pPr>
                                <w:rPr>
                                  <w:rFonts w:hint="eastAsia"/>
                                  <w:lang w:val="en-US" w:eastAsia="zh-CN"/>
                                </w:rPr>
                              </w:pPr>
                              <w:r>
                                <w:rPr>
                                  <w:rFonts w:hint="eastAsia"/>
                                  <w:lang w:val="en-US" w:eastAsia="zh-CN"/>
                                </w:rPr>
                                <w:t xml:space="preserve">我喜欢的社区: </w:t>
                              </w:r>
                            </w:p>
                            <w:p>
                              <w:pPr>
                                <w:ind w:firstLine="420" w:firstLineChars="0"/>
                                <w:rPr>
                                  <w:rFonts w:hint="eastAsia"/>
                                  <w:lang w:val="en-US" w:eastAsia="zh-CN"/>
                                </w:rPr>
                              </w:pPr>
                              <w:r>
                                <w:rPr>
                                  <w:rFonts w:hint="eastAsia"/>
                                  <w:lang w:val="en-US" w:eastAsia="zh-CN"/>
                                </w:rPr>
                                <w:t>图灵社区</w:t>
                              </w:r>
                            </w:p>
                            <w:p>
                              <w:pPr>
                                <w:rPr>
                                  <w:rFonts w:hint="eastAsia"/>
                                  <w:lang w:val="en-US" w:eastAsia="zh-CN"/>
                                </w:rPr>
                              </w:pPr>
                              <w:r>
                                <w:rPr>
                                  <w:rFonts w:hint="eastAsia"/>
                                  <w:lang w:val="en-US" w:eastAsia="zh-CN"/>
                                </w:rPr>
                                <w:t xml:space="preserve">我对自己的定位: </w:t>
                              </w:r>
                            </w:p>
                            <w:p>
                              <w:pPr>
                                <w:rPr>
                                  <w:rFonts w:hint="eastAsia"/>
                                  <w:lang w:val="en-US" w:eastAsia="zh-CN"/>
                                </w:rPr>
                              </w:pPr>
                              <w:r>
                                <w:rPr>
                                  <w:rFonts w:hint="eastAsia"/>
                                  <w:lang w:val="en-US" w:eastAsia="zh-CN"/>
                                </w:rPr>
                                <w:t xml:space="preserve">我对技术的态度: </w:t>
                              </w:r>
                            </w:p>
                            <w:p>
                              <w:pPr>
                                <w:rPr>
                                  <w:rFonts w:hint="eastAsia"/>
                                  <w:lang w:val="en-US" w:eastAsia="zh-CN"/>
                                </w:rPr>
                              </w:pPr>
                              <w:r>
                                <w:rPr>
                                  <w:rFonts w:hint="eastAsia"/>
                                  <w:lang w:val="en-US" w:eastAsia="zh-CN"/>
                                </w:rPr>
                                <w:t xml:space="preserve">我怎样克服困难: </w:t>
                              </w:r>
                            </w:p>
                            <w:p>
                              <w:pPr>
                                <w:ind w:firstLine="420" w:firstLineChars="0"/>
                                <w:rPr>
                                  <w:rFonts w:hint="eastAsia"/>
                                  <w:lang w:val="en-US" w:eastAsia="zh-CN"/>
                                </w:rPr>
                              </w:pPr>
                              <w:r>
                                <w:rPr>
                                  <w:rFonts w:hint="eastAsia"/>
                                  <w:lang w:val="en-US" w:eastAsia="zh-CN"/>
                                </w:rPr>
                                <w:t>熟练地阅读源码、手册、规范</w:t>
                              </w:r>
                            </w:p>
                            <w:p>
                              <w:pPr>
                                <w:rPr>
                                  <w:rFonts w:hint="eastAsia"/>
                                  <w:lang w:val="en-US" w:eastAsia="zh-CN"/>
                                </w:rPr>
                              </w:pPr>
                              <w:r>
                                <w:rPr>
                                  <w:rFonts w:hint="eastAsia"/>
                                  <w:lang w:val="en-US" w:eastAsia="zh-CN"/>
                                </w:rPr>
                                <w:t>怎样保持自己的视野:</w:t>
                              </w:r>
                            </w:p>
                            <w:p>
                              <w:pPr>
                                <w:ind w:firstLine="420" w:firstLineChars="0"/>
                                <w:rPr>
                                  <w:rFonts w:hint="eastAsia"/>
                                  <w:lang w:val="en-US" w:eastAsia="zh-CN"/>
                                </w:rPr>
                              </w:pPr>
                            </w:p>
                            <w:p>
                              <w:pPr>
                                <w:rPr>
                                  <w:rFonts w:hint="eastAsia"/>
                                  <w:lang w:val="en-US" w:eastAsia="zh-CN"/>
                                </w:rPr>
                              </w:pPr>
                              <w:r>
                                <w:rPr>
                                  <w:rFonts w:hint="eastAsia"/>
                                  <w:lang w:val="en-US" w:eastAsia="zh-CN"/>
                                </w:rPr>
                                <w:t>个人博客:</w:t>
                              </w:r>
                            </w:p>
                            <w:p>
                              <w:pPr>
                                <w:rPr>
                                  <w:rFonts w:hint="eastAsia"/>
                                  <w:lang w:val="en-US" w:eastAsia="zh-CN"/>
                                </w:rPr>
                              </w:pPr>
                              <w:r>
                                <w:rPr>
                                  <w:rFonts w:hint="eastAsia"/>
                                  <w:lang w:val="en-US" w:eastAsia="zh-CN"/>
                                </w:rPr>
                                <w:t>微信公众账号:</w:t>
                              </w:r>
                            </w:p>
                            <w:p>
                              <w:pPr>
                                <w:ind w:firstLine="420" w:firstLineChars="0"/>
                                <w:rPr>
                                  <w:rFonts w:hint="eastAsia"/>
                                  <w:lang w:val="en-US" w:eastAsia="zh-CN"/>
                                </w:rPr>
                              </w:pPr>
                            </w:p>
                          </w:txbxContent>
                        </wps:txbx>
                        <wps:bodyPr wrap="square">
                          <a:noAutofit/>
                        </wps:bodyPr>
                      </wps:wsp>
                      <wps:wsp>
                        <wps:cNvPr id="378" name="矩形 19"/>
                        <wps:cNvSpPr/>
                        <wps:spPr>
                          <a:xfrm rot="5400000" flipV="1">
                            <a:off x="-1372066" y="1399897"/>
                            <a:ext cx="3076573" cy="332441"/>
                          </a:xfrm>
                          <a:prstGeom prst="rect">
                            <a:avLst/>
                          </a:prstGeom>
                          <a:noFill/>
                          <a:ln w="12700" cap="flat" cmpd="sng" algn="ctr">
                            <a:noFill/>
                            <a:prstDash val="solid"/>
                            <a:miter lim="800000"/>
                          </a:ln>
                          <a:effectLst/>
                        </wps:spPr>
                        <wps:txb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wps:txbx>
                        <wps:bodyPr rtlCol="0" anchor="ctr"/>
                      </wps:wsp>
                      <wps:wsp>
                        <wps:cNvPr id="383" name="五边形 24"/>
                        <wps:cNvSpPr/>
                        <wps:spPr>
                          <a:xfrm flipV="1">
                            <a:off x="329572" y="1156937"/>
                            <a:ext cx="1956477" cy="252088"/>
                          </a:xfrm>
                          <a:prstGeom prst="homePlate">
                            <a:avLst>
                              <a:gd name="adj" fmla="val 29215"/>
                            </a:avLst>
                          </a:prstGeom>
                          <a:solidFill>
                            <a:srgbClr val="046A6A"/>
                          </a:solidFill>
                          <a:ln w="12700" cap="flat" cmpd="sng" algn="ctr">
                            <a:noFill/>
                            <a:prstDash val="solid"/>
                            <a:miter lim="800000"/>
                          </a:ln>
                          <a:effectLst>
                            <a:outerShdw blurRad="50800" dist="38100" dir="13500000" algn="br" rotWithShape="0">
                              <a:prstClr val="black">
                                <a:alpha val="40000"/>
                              </a:prstClr>
                            </a:outerShdw>
                          </a:effectLst>
                        </wps:spPr>
                        <wps:bodyPr rtlCol="0" anchor="ctr"/>
                      </wps:wsp>
                      <wps:wsp>
                        <wps:cNvPr id="388" name="文本框 118"/>
                        <wps:cNvSpPr txBox="1"/>
                        <wps:spPr>
                          <a:xfrm>
                            <a:off x="892829" y="1122013"/>
                            <a:ext cx="1101113" cy="321936"/>
                          </a:xfrm>
                          <a:prstGeom prst="rect">
                            <a:avLst/>
                          </a:prstGeom>
                          <a:noFill/>
                        </wps:spPr>
                        <wps:txbx>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自我评价</w:t>
                              </w:r>
                            </w:p>
                          </w:txbxContent>
                        </wps:txbx>
                        <wps:bodyPr wrap="square" rtlCol="0">
                          <a:spAutoFit/>
                        </wps:bodyPr>
                      </wps:wsp>
                      <wpg:grpSp>
                        <wpg:cNvPr id="392" name="组合 27"/>
                        <wpg:cNvGrpSpPr/>
                        <wpg:grpSpPr>
                          <a:xfrm>
                            <a:off x="741584" y="1203291"/>
                            <a:ext cx="187014" cy="5894297"/>
                            <a:chOff x="741584" y="1203291"/>
                            <a:chExt cx="187014" cy="5894297"/>
                          </a:xfrm>
                          <a:solidFill>
                            <a:srgbClr val="FFFFFF"/>
                          </a:solidFill>
                        </wpg:grpSpPr>
                        <wps:wsp>
                          <wps:cNvPr id="395" name="KSO_Shape"/>
                          <wps:cNvSpPr/>
                          <wps:spPr bwMode="auto">
                            <a:xfrm>
                              <a:off x="749316" y="1203291"/>
                              <a:ext cx="132718" cy="160650"/>
                            </a:xfrm>
                            <a:custGeom>
                              <a:avLst/>
                              <a:gdLst>
                                <a:gd name="T0" fmla="*/ 0 w 2244"/>
                                <a:gd name="T1" fmla="*/ 1192026366 h 2719"/>
                                <a:gd name="T2" fmla="*/ 124849370 w 2244"/>
                                <a:gd name="T3" fmla="*/ 900047615 h 2719"/>
                                <a:gd name="T4" fmla="*/ 247945988 w 2244"/>
                                <a:gd name="T5" fmla="*/ 802721585 h 2719"/>
                                <a:gd name="T6" fmla="*/ 752599742 w 2244"/>
                                <a:gd name="T7" fmla="*/ 802721585 h 2719"/>
                                <a:gd name="T8" fmla="*/ 878762849 w 2244"/>
                                <a:gd name="T9" fmla="*/ 900047615 h 2719"/>
                                <a:gd name="T10" fmla="*/ 983022837 w 2244"/>
                                <a:gd name="T11" fmla="*/ 1192026366 h 2719"/>
                                <a:gd name="T12" fmla="*/ 0 w 2244"/>
                                <a:gd name="T13" fmla="*/ 1192026366 h 2719"/>
                                <a:gd name="T14" fmla="*/ 489758997 w 2244"/>
                                <a:gd name="T15" fmla="*/ 778171257 h 2719"/>
                                <a:gd name="T16" fmla="*/ 100755144 w 2244"/>
                                <a:gd name="T17" fmla="*/ 389304781 h 2719"/>
                                <a:gd name="T18" fmla="*/ 489758997 w 2244"/>
                                <a:gd name="T19" fmla="*/ 0 h 2719"/>
                                <a:gd name="T20" fmla="*/ 878762849 w 2244"/>
                                <a:gd name="T21" fmla="*/ 389304781 h 2719"/>
                                <a:gd name="T22" fmla="*/ 489758997 w 2244"/>
                                <a:gd name="T23" fmla="*/ 778171257 h 2719"/>
                                <a:gd name="T24" fmla="*/ 425801067 w 2244"/>
                                <a:gd name="T25" fmla="*/ 105655795 h 2719"/>
                                <a:gd name="T26" fmla="*/ 191435436 w 2244"/>
                                <a:gd name="T27" fmla="*/ 389304781 h 2719"/>
                                <a:gd name="T28" fmla="*/ 489758997 w 2244"/>
                                <a:gd name="T29" fmla="*/ 687859418 h 2719"/>
                                <a:gd name="T30" fmla="*/ 788083219 w 2244"/>
                                <a:gd name="T31" fmla="*/ 389304781 h 2719"/>
                                <a:gd name="T32" fmla="*/ 425801067 w 2244"/>
                                <a:gd name="T33" fmla="*/ 105655795 h 2719"/>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244" h="2719">
                                  <a:moveTo>
                                    <a:pt x="0" y="2719"/>
                                  </a:moveTo>
                                  <a:cubicBezTo>
                                    <a:pt x="285" y="2053"/>
                                    <a:pt x="285" y="2053"/>
                                    <a:pt x="285" y="2053"/>
                                  </a:cubicBezTo>
                                  <a:cubicBezTo>
                                    <a:pt x="285" y="2053"/>
                                    <a:pt x="347" y="1831"/>
                                    <a:pt x="566" y="1831"/>
                                  </a:cubicBezTo>
                                  <a:cubicBezTo>
                                    <a:pt x="1718" y="1831"/>
                                    <a:pt x="1718" y="1831"/>
                                    <a:pt x="1718" y="1831"/>
                                  </a:cubicBezTo>
                                  <a:cubicBezTo>
                                    <a:pt x="1938" y="1831"/>
                                    <a:pt x="2006" y="2053"/>
                                    <a:pt x="2006" y="2053"/>
                                  </a:cubicBezTo>
                                  <a:cubicBezTo>
                                    <a:pt x="2244" y="2719"/>
                                    <a:pt x="2244" y="2719"/>
                                    <a:pt x="2244" y="2719"/>
                                  </a:cubicBezTo>
                                  <a:lnTo>
                                    <a:pt x="0" y="2719"/>
                                  </a:lnTo>
                                  <a:close/>
                                  <a:moveTo>
                                    <a:pt x="1118" y="1775"/>
                                  </a:moveTo>
                                  <a:cubicBezTo>
                                    <a:pt x="627" y="1775"/>
                                    <a:pt x="230" y="1378"/>
                                    <a:pt x="230" y="888"/>
                                  </a:cubicBezTo>
                                  <a:cubicBezTo>
                                    <a:pt x="230" y="397"/>
                                    <a:pt x="627" y="0"/>
                                    <a:pt x="1118" y="0"/>
                                  </a:cubicBezTo>
                                  <a:cubicBezTo>
                                    <a:pt x="1608" y="0"/>
                                    <a:pt x="2006" y="397"/>
                                    <a:pt x="2006" y="888"/>
                                  </a:cubicBezTo>
                                  <a:cubicBezTo>
                                    <a:pt x="2006" y="1378"/>
                                    <a:pt x="1608" y="1775"/>
                                    <a:pt x="1118" y="1775"/>
                                  </a:cubicBezTo>
                                  <a:close/>
                                  <a:moveTo>
                                    <a:pt x="972" y="241"/>
                                  </a:moveTo>
                                  <a:cubicBezTo>
                                    <a:pt x="700" y="338"/>
                                    <a:pt x="1033" y="685"/>
                                    <a:pt x="437" y="888"/>
                                  </a:cubicBezTo>
                                  <a:cubicBezTo>
                                    <a:pt x="437" y="1264"/>
                                    <a:pt x="742" y="1569"/>
                                    <a:pt x="1118" y="1569"/>
                                  </a:cubicBezTo>
                                  <a:cubicBezTo>
                                    <a:pt x="1494" y="1569"/>
                                    <a:pt x="1799" y="1264"/>
                                    <a:pt x="1799" y="888"/>
                                  </a:cubicBezTo>
                                  <a:cubicBezTo>
                                    <a:pt x="1452" y="602"/>
                                    <a:pt x="870" y="734"/>
                                    <a:pt x="972" y="241"/>
                                  </a:cubicBezTo>
                                  <a:close/>
                                </a:path>
                              </a:pathLst>
                            </a:custGeom>
                            <a:grpFill/>
                            <a:ln>
                              <a:noFill/>
                            </a:ln>
                          </wps:spPr>
                          <wps:bodyPr anchor="ctr" anchorCtr="1"/>
                        </wps:wsp>
                        <wps:wsp>
                          <wps:cNvPr id="396" name="KSO_Shape"/>
                          <wps:cNvSpPr/>
                          <wps:spPr bwMode="auto">
                            <a:xfrm>
                              <a:off x="757904" y="6951473"/>
                              <a:ext cx="161156" cy="146115"/>
                            </a:xfrm>
                            <a:custGeom>
                              <a:avLst/>
                              <a:gdLst>
                                <a:gd name="T0" fmla="*/ 489274 w 2228850"/>
                                <a:gd name="T1" fmla="*/ 1171178 h 2019300"/>
                                <a:gd name="T2" fmla="*/ 683136 w 2228850"/>
                                <a:gd name="T3" fmla="*/ 1519238 h 2019300"/>
                                <a:gd name="T4" fmla="*/ 1056587 w 2228850"/>
                                <a:gd name="T5" fmla="*/ 1377950 h 2019300"/>
                                <a:gd name="T6" fmla="*/ 970559 w 2228850"/>
                                <a:gd name="T7" fmla="*/ 988219 h 2019300"/>
                                <a:gd name="T8" fmla="*/ 1033990 w 2228850"/>
                                <a:gd name="T9" fmla="*/ 962025 h 2019300"/>
                                <a:gd name="T10" fmla="*/ 1091871 w 2228850"/>
                                <a:gd name="T11" fmla="*/ 1437085 h 2019300"/>
                                <a:gd name="T12" fmla="*/ 629616 w 2228850"/>
                                <a:gd name="T13" fmla="*/ 1562498 h 2019300"/>
                                <a:gd name="T14" fmla="*/ 438529 w 2228850"/>
                                <a:gd name="T15" fmla="*/ 1123950 h 2019300"/>
                                <a:gd name="T16" fmla="*/ 761603 w 2228850"/>
                                <a:gd name="T17" fmla="*/ 832840 h 2019300"/>
                                <a:gd name="T18" fmla="*/ 421481 w 2228850"/>
                                <a:gd name="T19" fmla="*/ 1071482 h 2019300"/>
                                <a:gd name="T20" fmla="*/ 410369 w 2228850"/>
                                <a:gd name="T21" fmla="*/ 1364523 h 2019300"/>
                                <a:gd name="T22" fmla="*/ 723503 w 2228850"/>
                                <a:gd name="T23" fmla="*/ 1626196 h 2019300"/>
                                <a:gd name="T24" fmla="*/ 1080294 w 2228850"/>
                                <a:gd name="T25" fmla="*/ 1505088 h 2019300"/>
                                <a:gd name="T26" fmla="*/ 1187053 w 2228850"/>
                                <a:gd name="T27" fmla="*/ 1194972 h 2019300"/>
                                <a:gd name="T28" fmla="*/ 939403 w 2228850"/>
                                <a:gd name="T29" fmla="*/ 861826 h 2019300"/>
                                <a:gd name="T30" fmla="*/ 989013 w 2228850"/>
                                <a:gd name="T31" fmla="*/ 477060 h 2019300"/>
                                <a:gd name="T32" fmla="*/ 1144985 w 2228850"/>
                                <a:gd name="T33" fmla="*/ 702599 h 2019300"/>
                                <a:gd name="T34" fmla="*/ 1411685 w 2228850"/>
                                <a:gd name="T35" fmla="*/ 749454 h 2019300"/>
                                <a:gd name="T36" fmla="*/ 1373188 w 2228850"/>
                                <a:gd name="T37" fmla="*/ 975390 h 2019300"/>
                                <a:gd name="T38" fmla="*/ 1560116 w 2228850"/>
                                <a:gd name="T39" fmla="*/ 1219194 h 2019300"/>
                                <a:gd name="T40" fmla="*/ 1448991 w 2228850"/>
                                <a:gd name="T41" fmla="*/ 1425673 h 2019300"/>
                                <a:gd name="T42" fmla="*/ 1267222 w 2228850"/>
                                <a:gd name="T43" fmla="*/ 1667095 h 2019300"/>
                                <a:gd name="T44" fmla="*/ 1175544 w 2228850"/>
                                <a:gd name="T45" fmla="*/ 1906134 h 2019300"/>
                                <a:gd name="T46" fmla="*/ 894953 w 2228850"/>
                                <a:gd name="T47" fmla="*/ 1860470 h 2019300"/>
                                <a:gd name="T48" fmla="*/ 731044 w 2228850"/>
                                <a:gd name="T49" fmla="*/ 2017315 h 2019300"/>
                                <a:gd name="T50" fmla="*/ 570309 w 2228850"/>
                                <a:gd name="T51" fmla="*/ 1831881 h 2019300"/>
                                <a:gd name="T52" fmla="*/ 246459 w 2228850"/>
                                <a:gd name="T53" fmla="*/ 1787805 h 2019300"/>
                                <a:gd name="T54" fmla="*/ 203994 w 2228850"/>
                                <a:gd name="T55" fmla="*/ 1546781 h 2019300"/>
                                <a:gd name="T56" fmla="*/ 137715 w 2228850"/>
                                <a:gd name="T57" fmla="*/ 1259695 h 2019300"/>
                                <a:gd name="T58" fmla="*/ 29369 w 2228850"/>
                                <a:gd name="T59" fmla="*/ 1034157 h 2019300"/>
                                <a:gd name="T60" fmla="*/ 249634 w 2228850"/>
                                <a:gd name="T61" fmla="*/ 888430 h 2019300"/>
                                <a:gd name="T62" fmla="*/ 288925 w 2228850"/>
                                <a:gd name="T63" fmla="*/ 622390 h 2019300"/>
                                <a:gd name="T64" fmla="*/ 517128 w 2228850"/>
                                <a:gd name="T65" fmla="*/ 653759 h 2019300"/>
                                <a:gd name="T66" fmla="*/ 775097 w 2228850"/>
                                <a:gd name="T67" fmla="*/ 462766 h 2019300"/>
                                <a:gd name="T68" fmla="*/ 1636253 w 2228850"/>
                                <a:gd name="T69" fmla="*/ 339029 h 2019300"/>
                                <a:gd name="T70" fmla="*/ 1653303 w 2228850"/>
                                <a:gd name="T71" fmla="*/ 573804 h 2019300"/>
                                <a:gd name="T72" fmla="*/ 1888031 w 2228850"/>
                                <a:gd name="T73" fmla="*/ 591283 h 2019300"/>
                                <a:gd name="T74" fmla="*/ 1938387 w 2228850"/>
                                <a:gd name="T75" fmla="*/ 361275 h 2019300"/>
                                <a:gd name="T76" fmla="*/ 1832918 w 2228850"/>
                                <a:gd name="T77" fmla="*/ 242894 h 2019300"/>
                                <a:gd name="T78" fmla="*/ 1989536 w 2228850"/>
                                <a:gd name="T79" fmla="*/ 468135 h 2019300"/>
                                <a:gd name="T80" fmla="*/ 1791285 w 2228850"/>
                                <a:gd name="T81" fmla="*/ 656829 h 2019300"/>
                                <a:gd name="T82" fmla="*/ 1574399 w 2228850"/>
                                <a:gd name="T83" fmla="*/ 489587 h 2019300"/>
                                <a:gd name="T84" fmla="*/ 1708020 w 2228850"/>
                                <a:gd name="T85" fmla="*/ 248853 h 2019300"/>
                                <a:gd name="T86" fmla="*/ 1575304 w 2228850"/>
                                <a:gd name="T87" fmla="*/ 344885 h 2019300"/>
                                <a:gd name="T88" fmla="*/ 1650744 w 2228850"/>
                                <a:gd name="T89" fmla="*/ 635794 h 2019300"/>
                                <a:gd name="T90" fmla="*/ 1949723 w 2228850"/>
                                <a:gd name="T91" fmla="*/ 603250 h 2019300"/>
                                <a:gd name="T92" fmla="*/ 1960841 w 2228850"/>
                                <a:gd name="T93" fmla="*/ 303213 h 2019300"/>
                                <a:gd name="T94" fmla="*/ 1737698 w 2228850"/>
                                <a:gd name="T95" fmla="*/ 39687 h 2019300"/>
                                <a:gd name="T96" fmla="*/ 1949326 w 2228850"/>
                                <a:gd name="T97" fmla="*/ 34131 h 2019300"/>
                                <a:gd name="T98" fmla="*/ 2021193 w 2228850"/>
                                <a:gd name="T99" fmla="*/ 167481 h 2019300"/>
                                <a:gd name="T100" fmla="*/ 2207807 w 2228850"/>
                                <a:gd name="T101" fmla="*/ 295275 h 2019300"/>
                                <a:gd name="T102" fmla="*/ 2145072 w 2228850"/>
                                <a:gd name="T103" fmla="*/ 494904 h 2019300"/>
                                <a:gd name="T104" fmla="*/ 2146661 w 2228850"/>
                                <a:gd name="T105" fmla="*/ 713979 h 2019300"/>
                                <a:gd name="T106" fmla="*/ 1938606 w 2228850"/>
                                <a:gd name="T107" fmla="*/ 781447 h 2019300"/>
                                <a:gd name="T108" fmla="*/ 1834182 w 2228850"/>
                                <a:gd name="T109" fmla="*/ 887413 h 2019300"/>
                                <a:gd name="T110" fmla="*/ 1618186 w 2228850"/>
                                <a:gd name="T111" fmla="*/ 854076 h 2019300"/>
                                <a:gd name="T112" fmla="*/ 1542349 w 2228850"/>
                                <a:gd name="T113" fmla="*/ 733822 h 2019300"/>
                                <a:gd name="T114" fmla="*/ 1362882 w 2228850"/>
                                <a:gd name="T115" fmla="*/ 615157 h 2019300"/>
                                <a:gd name="T116" fmla="*/ 1414895 w 2228850"/>
                                <a:gd name="T117" fmla="*/ 452835 h 2019300"/>
                                <a:gd name="T118" fmla="*/ 1395837 w 2228850"/>
                                <a:gd name="T119" fmla="*/ 209947 h 2019300"/>
                                <a:gd name="T120" fmla="*/ 1619377 w 2228850"/>
                                <a:gd name="T121" fmla="*/ 118269 h 2019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228850" h="2019300">
                                  <a:moveTo>
                                    <a:pt x="788194" y="927497"/>
                                  </a:moveTo>
                                  <a:lnTo>
                                    <a:pt x="772732" y="927894"/>
                                  </a:lnTo>
                                  <a:lnTo>
                                    <a:pt x="756875" y="929085"/>
                                  </a:lnTo>
                                  <a:lnTo>
                                    <a:pt x="741810" y="931069"/>
                                  </a:lnTo>
                                  <a:lnTo>
                                    <a:pt x="726745" y="933847"/>
                                  </a:lnTo>
                                  <a:lnTo>
                                    <a:pt x="711680" y="937022"/>
                                  </a:lnTo>
                                  <a:lnTo>
                                    <a:pt x="697408" y="940991"/>
                                  </a:lnTo>
                                  <a:lnTo>
                                    <a:pt x="683136" y="945753"/>
                                  </a:lnTo>
                                  <a:lnTo>
                                    <a:pt x="669260" y="951706"/>
                                  </a:lnTo>
                                  <a:lnTo>
                                    <a:pt x="655781" y="957660"/>
                                  </a:lnTo>
                                  <a:lnTo>
                                    <a:pt x="642698" y="964406"/>
                                  </a:lnTo>
                                  <a:lnTo>
                                    <a:pt x="630012" y="971947"/>
                                  </a:lnTo>
                                  <a:lnTo>
                                    <a:pt x="617326" y="979488"/>
                                  </a:lnTo>
                                  <a:lnTo>
                                    <a:pt x="605432" y="988219"/>
                                  </a:lnTo>
                                  <a:lnTo>
                                    <a:pt x="593936" y="997347"/>
                                  </a:lnTo>
                                  <a:lnTo>
                                    <a:pt x="583232" y="1006872"/>
                                  </a:lnTo>
                                  <a:lnTo>
                                    <a:pt x="572131" y="1016794"/>
                                  </a:lnTo>
                                  <a:lnTo>
                                    <a:pt x="562220" y="1027510"/>
                                  </a:lnTo>
                                  <a:lnTo>
                                    <a:pt x="552705" y="1038622"/>
                                  </a:lnTo>
                                  <a:lnTo>
                                    <a:pt x="543587" y="1050132"/>
                                  </a:lnTo>
                                  <a:lnTo>
                                    <a:pt x="535262" y="1062038"/>
                                  </a:lnTo>
                                  <a:lnTo>
                                    <a:pt x="526936" y="1074341"/>
                                  </a:lnTo>
                                  <a:lnTo>
                                    <a:pt x="519800" y="1087438"/>
                                  </a:lnTo>
                                  <a:lnTo>
                                    <a:pt x="513061" y="1100535"/>
                                  </a:lnTo>
                                  <a:lnTo>
                                    <a:pt x="507114" y="1114028"/>
                                  </a:lnTo>
                                  <a:lnTo>
                                    <a:pt x="501564" y="1127522"/>
                                  </a:lnTo>
                                  <a:lnTo>
                                    <a:pt x="496806" y="1142207"/>
                                  </a:lnTo>
                                  <a:lnTo>
                                    <a:pt x="492842" y="1156494"/>
                                  </a:lnTo>
                                  <a:lnTo>
                                    <a:pt x="489274" y="1171178"/>
                                  </a:lnTo>
                                  <a:lnTo>
                                    <a:pt x="486499" y="1186260"/>
                                  </a:lnTo>
                                  <a:lnTo>
                                    <a:pt x="484517" y="1201341"/>
                                  </a:lnTo>
                                  <a:lnTo>
                                    <a:pt x="483327" y="1216819"/>
                                  </a:lnTo>
                                  <a:lnTo>
                                    <a:pt x="482931" y="1232694"/>
                                  </a:lnTo>
                                  <a:lnTo>
                                    <a:pt x="483327" y="1248172"/>
                                  </a:lnTo>
                                  <a:lnTo>
                                    <a:pt x="484517" y="1263650"/>
                                  </a:lnTo>
                                  <a:lnTo>
                                    <a:pt x="486499" y="1279129"/>
                                  </a:lnTo>
                                  <a:lnTo>
                                    <a:pt x="489274" y="1294210"/>
                                  </a:lnTo>
                                  <a:lnTo>
                                    <a:pt x="492842" y="1308894"/>
                                  </a:lnTo>
                                  <a:lnTo>
                                    <a:pt x="496806" y="1323579"/>
                                  </a:lnTo>
                                  <a:lnTo>
                                    <a:pt x="501564" y="1337469"/>
                                  </a:lnTo>
                                  <a:lnTo>
                                    <a:pt x="507114" y="1351360"/>
                                  </a:lnTo>
                                  <a:lnTo>
                                    <a:pt x="513061" y="1365250"/>
                                  </a:lnTo>
                                  <a:lnTo>
                                    <a:pt x="519800" y="1377950"/>
                                  </a:lnTo>
                                  <a:lnTo>
                                    <a:pt x="526936" y="1390650"/>
                                  </a:lnTo>
                                  <a:lnTo>
                                    <a:pt x="535262" y="1402954"/>
                                  </a:lnTo>
                                  <a:lnTo>
                                    <a:pt x="543587" y="1415257"/>
                                  </a:lnTo>
                                  <a:lnTo>
                                    <a:pt x="552705" y="1426766"/>
                                  </a:lnTo>
                                  <a:lnTo>
                                    <a:pt x="562220" y="1437879"/>
                                  </a:lnTo>
                                  <a:lnTo>
                                    <a:pt x="572131" y="1448197"/>
                                  </a:lnTo>
                                  <a:lnTo>
                                    <a:pt x="583232" y="1458516"/>
                                  </a:lnTo>
                                  <a:lnTo>
                                    <a:pt x="593936" y="1468041"/>
                                  </a:lnTo>
                                  <a:lnTo>
                                    <a:pt x="605432" y="1477169"/>
                                  </a:lnTo>
                                  <a:lnTo>
                                    <a:pt x="617326" y="1485504"/>
                                  </a:lnTo>
                                  <a:lnTo>
                                    <a:pt x="630012" y="1493441"/>
                                  </a:lnTo>
                                  <a:lnTo>
                                    <a:pt x="642698" y="1500585"/>
                                  </a:lnTo>
                                  <a:lnTo>
                                    <a:pt x="655781" y="1507729"/>
                                  </a:lnTo>
                                  <a:lnTo>
                                    <a:pt x="669260" y="1513682"/>
                                  </a:lnTo>
                                  <a:lnTo>
                                    <a:pt x="683136" y="1519238"/>
                                  </a:lnTo>
                                  <a:lnTo>
                                    <a:pt x="697408" y="1524001"/>
                                  </a:lnTo>
                                  <a:lnTo>
                                    <a:pt x="711680" y="1527969"/>
                                  </a:lnTo>
                                  <a:lnTo>
                                    <a:pt x="726745" y="1531541"/>
                                  </a:lnTo>
                                  <a:lnTo>
                                    <a:pt x="741810" y="1534319"/>
                                  </a:lnTo>
                                  <a:lnTo>
                                    <a:pt x="756875" y="1536304"/>
                                  </a:lnTo>
                                  <a:lnTo>
                                    <a:pt x="772732" y="1537494"/>
                                  </a:lnTo>
                                  <a:lnTo>
                                    <a:pt x="788194" y="1537891"/>
                                  </a:lnTo>
                                  <a:lnTo>
                                    <a:pt x="803655" y="1537494"/>
                                  </a:lnTo>
                                  <a:lnTo>
                                    <a:pt x="819513" y="1536304"/>
                                  </a:lnTo>
                                  <a:lnTo>
                                    <a:pt x="834578" y="1534319"/>
                                  </a:lnTo>
                                  <a:lnTo>
                                    <a:pt x="849643" y="1531541"/>
                                  </a:lnTo>
                                  <a:lnTo>
                                    <a:pt x="864708" y="1527969"/>
                                  </a:lnTo>
                                  <a:lnTo>
                                    <a:pt x="878980" y="1524001"/>
                                  </a:lnTo>
                                  <a:lnTo>
                                    <a:pt x="892855" y="1519238"/>
                                  </a:lnTo>
                                  <a:lnTo>
                                    <a:pt x="907127" y="1513682"/>
                                  </a:lnTo>
                                  <a:lnTo>
                                    <a:pt x="920606" y="1507729"/>
                                  </a:lnTo>
                                  <a:lnTo>
                                    <a:pt x="933689" y="1500585"/>
                                  </a:lnTo>
                                  <a:lnTo>
                                    <a:pt x="946772" y="1493441"/>
                                  </a:lnTo>
                                  <a:lnTo>
                                    <a:pt x="958665" y="1485504"/>
                                  </a:lnTo>
                                  <a:lnTo>
                                    <a:pt x="970559" y="1477169"/>
                                  </a:lnTo>
                                  <a:lnTo>
                                    <a:pt x="982056" y="1468041"/>
                                  </a:lnTo>
                                  <a:lnTo>
                                    <a:pt x="993552" y="1458516"/>
                                  </a:lnTo>
                                  <a:lnTo>
                                    <a:pt x="1003860" y="1448197"/>
                                  </a:lnTo>
                                  <a:lnTo>
                                    <a:pt x="1014168" y="1437879"/>
                                  </a:lnTo>
                                  <a:lnTo>
                                    <a:pt x="1023682" y="1426766"/>
                                  </a:lnTo>
                                  <a:lnTo>
                                    <a:pt x="1032404" y="1415257"/>
                                  </a:lnTo>
                                  <a:lnTo>
                                    <a:pt x="1041522" y="1402954"/>
                                  </a:lnTo>
                                  <a:lnTo>
                                    <a:pt x="1049055" y="1390650"/>
                                  </a:lnTo>
                                  <a:lnTo>
                                    <a:pt x="1056587" y="1377950"/>
                                  </a:lnTo>
                                  <a:lnTo>
                                    <a:pt x="1063327" y="1365250"/>
                                  </a:lnTo>
                                  <a:lnTo>
                                    <a:pt x="1069273" y="1351360"/>
                                  </a:lnTo>
                                  <a:lnTo>
                                    <a:pt x="1074824" y="1337469"/>
                                  </a:lnTo>
                                  <a:lnTo>
                                    <a:pt x="1079581" y="1323579"/>
                                  </a:lnTo>
                                  <a:lnTo>
                                    <a:pt x="1083942" y="1308894"/>
                                  </a:lnTo>
                                  <a:lnTo>
                                    <a:pt x="1087510" y="1294210"/>
                                  </a:lnTo>
                                  <a:lnTo>
                                    <a:pt x="1089889" y="1279129"/>
                                  </a:lnTo>
                                  <a:lnTo>
                                    <a:pt x="1091871" y="1263650"/>
                                  </a:lnTo>
                                  <a:lnTo>
                                    <a:pt x="1093060" y="1248172"/>
                                  </a:lnTo>
                                  <a:lnTo>
                                    <a:pt x="1093457" y="1232694"/>
                                  </a:lnTo>
                                  <a:lnTo>
                                    <a:pt x="1093060" y="1216819"/>
                                  </a:lnTo>
                                  <a:lnTo>
                                    <a:pt x="1091871" y="1201341"/>
                                  </a:lnTo>
                                  <a:lnTo>
                                    <a:pt x="1089889" y="1186260"/>
                                  </a:lnTo>
                                  <a:lnTo>
                                    <a:pt x="1087510" y="1171178"/>
                                  </a:lnTo>
                                  <a:lnTo>
                                    <a:pt x="1083942" y="1156494"/>
                                  </a:lnTo>
                                  <a:lnTo>
                                    <a:pt x="1079581" y="1142207"/>
                                  </a:lnTo>
                                  <a:lnTo>
                                    <a:pt x="1074824" y="1127522"/>
                                  </a:lnTo>
                                  <a:lnTo>
                                    <a:pt x="1069273" y="1114028"/>
                                  </a:lnTo>
                                  <a:lnTo>
                                    <a:pt x="1063327" y="1100535"/>
                                  </a:lnTo>
                                  <a:lnTo>
                                    <a:pt x="1056587" y="1087438"/>
                                  </a:lnTo>
                                  <a:lnTo>
                                    <a:pt x="1049055" y="1074341"/>
                                  </a:lnTo>
                                  <a:lnTo>
                                    <a:pt x="1041522" y="1062038"/>
                                  </a:lnTo>
                                  <a:lnTo>
                                    <a:pt x="1032404" y="1050132"/>
                                  </a:lnTo>
                                  <a:lnTo>
                                    <a:pt x="1023682" y="1038622"/>
                                  </a:lnTo>
                                  <a:lnTo>
                                    <a:pt x="1014168" y="1027510"/>
                                  </a:lnTo>
                                  <a:lnTo>
                                    <a:pt x="1003860" y="1016794"/>
                                  </a:lnTo>
                                  <a:lnTo>
                                    <a:pt x="993552" y="1006872"/>
                                  </a:lnTo>
                                  <a:lnTo>
                                    <a:pt x="982056" y="997347"/>
                                  </a:lnTo>
                                  <a:lnTo>
                                    <a:pt x="970559" y="988219"/>
                                  </a:lnTo>
                                  <a:lnTo>
                                    <a:pt x="958665" y="979488"/>
                                  </a:lnTo>
                                  <a:lnTo>
                                    <a:pt x="946772" y="971947"/>
                                  </a:lnTo>
                                  <a:lnTo>
                                    <a:pt x="933689" y="964406"/>
                                  </a:lnTo>
                                  <a:lnTo>
                                    <a:pt x="920606" y="957660"/>
                                  </a:lnTo>
                                  <a:lnTo>
                                    <a:pt x="907127" y="951706"/>
                                  </a:lnTo>
                                  <a:lnTo>
                                    <a:pt x="892855" y="945753"/>
                                  </a:lnTo>
                                  <a:lnTo>
                                    <a:pt x="878980" y="940991"/>
                                  </a:lnTo>
                                  <a:lnTo>
                                    <a:pt x="864708" y="937022"/>
                                  </a:lnTo>
                                  <a:lnTo>
                                    <a:pt x="849643" y="933847"/>
                                  </a:lnTo>
                                  <a:lnTo>
                                    <a:pt x="834578" y="931069"/>
                                  </a:lnTo>
                                  <a:lnTo>
                                    <a:pt x="819513" y="929085"/>
                                  </a:lnTo>
                                  <a:lnTo>
                                    <a:pt x="803655" y="927894"/>
                                  </a:lnTo>
                                  <a:lnTo>
                                    <a:pt x="788194" y="927497"/>
                                  </a:lnTo>
                                  <a:close/>
                                  <a:moveTo>
                                    <a:pt x="788194" y="866775"/>
                                  </a:moveTo>
                                  <a:lnTo>
                                    <a:pt x="806827" y="867569"/>
                                  </a:lnTo>
                                  <a:lnTo>
                                    <a:pt x="825460" y="868760"/>
                                  </a:lnTo>
                                  <a:lnTo>
                                    <a:pt x="843696" y="871141"/>
                                  </a:lnTo>
                                  <a:lnTo>
                                    <a:pt x="861933" y="874316"/>
                                  </a:lnTo>
                                  <a:lnTo>
                                    <a:pt x="879773" y="878285"/>
                                  </a:lnTo>
                                  <a:lnTo>
                                    <a:pt x="896820" y="883444"/>
                                  </a:lnTo>
                                  <a:lnTo>
                                    <a:pt x="913867" y="889000"/>
                                  </a:lnTo>
                                  <a:lnTo>
                                    <a:pt x="930518" y="895350"/>
                                  </a:lnTo>
                                  <a:lnTo>
                                    <a:pt x="947168" y="903288"/>
                                  </a:lnTo>
                                  <a:lnTo>
                                    <a:pt x="962630" y="911225"/>
                                  </a:lnTo>
                                  <a:lnTo>
                                    <a:pt x="977695" y="919956"/>
                                  </a:lnTo>
                                  <a:lnTo>
                                    <a:pt x="992760" y="929481"/>
                                  </a:lnTo>
                                  <a:lnTo>
                                    <a:pt x="1007032" y="939403"/>
                                  </a:lnTo>
                                  <a:lnTo>
                                    <a:pt x="1020907" y="950516"/>
                                  </a:lnTo>
                                  <a:lnTo>
                                    <a:pt x="1033990" y="962025"/>
                                  </a:lnTo>
                                  <a:lnTo>
                                    <a:pt x="1047073" y="973931"/>
                                  </a:lnTo>
                                  <a:lnTo>
                                    <a:pt x="1058966" y="986631"/>
                                  </a:lnTo>
                                  <a:lnTo>
                                    <a:pt x="1070463" y="1000125"/>
                                  </a:lnTo>
                                  <a:lnTo>
                                    <a:pt x="1081167" y="1014016"/>
                                  </a:lnTo>
                                  <a:lnTo>
                                    <a:pt x="1091871" y="1027906"/>
                                  </a:lnTo>
                                  <a:lnTo>
                                    <a:pt x="1100989" y="1042988"/>
                                  </a:lnTo>
                                  <a:lnTo>
                                    <a:pt x="1109711" y="1058466"/>
                                  </a:lnTo>
                                  <a:lnTo>
                                    <a:pt x="1118036" y="1073944"/>
                                  </a:lnTo>
                                  <a:lnTo>
                                    <a:pt x="1125172" y="1090613"/>
                                  </a:lnTo>
                                  <a:lnTo>
                                    <a:pt x="1131912" y="1106885"/>
                                  </a:lnTo>
                                  <a:lnTo>
                                    <a:pt x="1137859" y="1123950"/>
                                  </a:lnTo>
                                  <a:lnTo>
                                    <a:pt x="1142616" y="1141413"/>
                                  </a:lnTo>
                                  <a:lnTo>
                                    <a:pt x="1146580" y="1158875"/>
                                  </a:lnTo>
                                  <a:lnTo>
                                    <a:pt x="1149752" y="1176735"/>
                                  </a:lnTo>
                                  <a:lnTo>
                                    <a:pt x="1152131" y="1195388"/>
                                  </a:lnTo>
                                  <a:lnTo>
                                    <a:pt x="1153716" y="1213644"/>
                                  </a:lnTo>
                                  <a:lnTo>
                                    <a:pt x="1154113" y="1232694"/>
                                  </a:lnTo>
                                  <a:lnTo>
                                    <a:pt x="1153716" y="1251347"/>
                                  </a:lnTo>
                                  <a:lnTo>
                                    <a:pt x="1152131" y="1270000"/>
                                  </a:lnTo>
                                  <a:lnTo>
                                    <a:pt x="1149752" y="1288257"/>
                                  </a:lnTo>
                                  <a:lnTo>
                                    <a:pt x="1146580" y="1306116"/>
                                  </a:lnTo>
                                  <a:lnTo>
                                    <a:pt x="1142616" y="1324372"/>
                                  </a:lnTo>
                                  <a:lnTo>
                                    <a:pt x="1137859" y="1341438"/>
                                  </a:lnTo>
                                  <a:lnTo>
                                    <a:pt x="1131912" y="1358107"/>
                                  </a:lnTo>
                                  <a:lnTo>
                                    <a:pt x="1125172" y="1375172"/>
                                  </a:lnTo>
                                  <a:lnTo>
                                    <a:pt x="1118036" y="1391047"/>
                                  </a:lnTo>
                                  <a:lnTo>
                                    <a:pt x="1109711" y="1406922"/>
                                  </a:lnTo>
                                  <a:lnTo>
                                    <a:pt x="1100989" y="1422401"/>
                                  </a:lnTo>
                                  <a:lnTo>
                                    <a:pt x="1091871" y="1437085"/>
                                  </a:lnTo>
                                  <a:lnTo>
                                    <a:pt x="1081167" y="1451372"/>
                                  </a:lnTo>
                                  <a:lnTo>
                                    <a:pt x="1070463" y="1465660"/>
                                  </a:lnTo>
                                  <a:lnTo>
                                    <a:pt x="1058966" y="1478757"/>
                                  </a:lnTo>
                                  <a:lnTo>
                                    <a:pt x="1047073" y="1491060"/>
                                  </a:lnTo>
                                  <a:lnTo>
                                    <a:pt x="1033990" y="1503760"/>
                                  </a:lnTo>
                                  <a:lnTo>
                                    <a:pt x="1020907" y="1514872"/>
                                  </a:lnTo>
                                  <a:lnTo>
                                    <a:pt x="1007032" y="1525588"/>
                                  </a:lnTo>
                                  <a:lnTo>
                                    <a:pt x="992760" y="1535907"/>
                                  </a:lnTo>
                                  <a:lnTo>
                                    <a:pt x="977695" y="1545432"/>
                                  </a:lnTo>
                                  <a:lnTo>
                                    <a:pt x="962630" y="1554560"/>
                                  </a:lnTo>
                                  <a:lnTo>
                                    <a:pt x="947168" y="1562498"/>
                                  </a:lnTo>
                                  <a:lnTo>
                                    <a:pt x="930518" y="1569641"/>
                                  </a:lnTo>
                                  <a:lnTo>
                                    <a:pt x="913867" y="1576388"/>
                                  </a:lnTo>
                                  <a:lnTo>
                                    <a:pt x="896820" y="1581944"/>
                                  </a:lnTo>
                                  <a:lnTo>
                                    <a:pt x="879773" y="1586707"/>
                                  </a:lnTo>
                                  <a:lnTo>
                                    <a:pt x="861933" y="1590676"/>
                                  </a:lnTo>
                                  <a:lnTo>
                                    <a:pt x="843696" y="1594248"/>
                                  </a:lnTo>
                                  <a:lnTo>
                                    <a:pt x="825460" y="1596629"/>
                                  </a:lnTo>
                                  <a:lnTo>
                                    <a:pt x="806827" y="1598216"/>
                                  </a:lnTo>
                                  <a:lnTo>
                                    <a:pt x="788194" y="1598613"/>
                                  </a:lnTo>
                                  <a:lnTo>
                                    <a:pt x="769561" y="1598216"/>
                                  </a:lnTo>
                                  <a:lnTo>
                                    <a:pt x="750531" y="1596629"/>
                                  </a:lnTo>
                                  <a:lnTo>
                                    <a:pt x="732295" y="1594248"/>
                                  </a:lnTo>
                                  <a:lnTo>
                                    <a:pt x="714058" y="1590676"/>
                                  </a:lnTo>
                                  <a:lnTo>
                                    <a:pt x="696615" y="1586707"/>
                                  </a:lnTo>
                                  <a:lnTo>
                                    <a:pt x="679568" y="1581944"/>
                                  </a:lnTo>
                                  <a:lnTo>
                                    <a:pt x="662124" y="1576388"/>
                                  </a:lnTo>
                                  <a:lnTo>
                                    <a:pt x="645870" y="1569641"/>
                                  </a:lnTo>
                                  <a:lnTo>
                                    <a:pt x="629616" y="1562498"/>
                                  </a:lnTo>
                                  <a:lnTo>
                                    <a:pt x="613758" y="1554560"/>
                                  </a:lnTo>
                                  <a:lnTo>
                                    <a:pt x="598296" y="1545432"/>
                                  </a:lnTo>
                                  <a:lnTo>
                                    <a:pt x="583628" y="1535907"/>
                                  </a:lnTo>
                                  <a:lnTo>
                                    <a:pt x="568960" y="1525588"/>
                                  </a:lnTo>
                                  <a:lnTo>
                                    <a:pt x="555480" y="1514872"/>
                                  </a:lnTo>
                                  <a:lnTo>
                                    <a:pt x="542398" y="1503760"/>
                                  </a:lnTo>
                                  <a:lnTo>
                                    <a:pt x="529315" y="1491060"/>
                                  </a:lnTo>
                                  <a:lnTo>
                                    <a:pt x="517025" y="1478757"/>
                                  </a:lnTo>
                                  <a:lnTo>
                                    <a:pt x="505925" y="1465660"/>
                                  </a:lnTo>
                                  <a:lnTo>
                                    <a:pt x="494824" y="1451372"/>
                                  </a:lnTo>
                                  <a:lnTo>
                                    <a:pt x="484517" y="1437085"/>
                                  </a:lnTo>
                                  <a:lnTo>
                                    <a:pt x="475002" y="1422401"/>
                                  </a:lnTo>
                                  <a:lnTo>
                                    <a:pt x="466280" y="1406922"/>
                                  </a:lnTo>
                                  <a:lnTo>
                                    <a:pt x="458351" y="1391047"/>
                                  </a:lnTo>
                                  <a:lnTo>
                                    <a:pt x="451215" y="1375172"/>
                                  </a:lnTo>
                                  <a:lnTo>
                                    <a:pt x="444476" y="1358107"/>
                                  </a:lnTo>
                                  <a:lnTo>
                                    <a:pt x="438529" y="1341438"/>
                                  </a:lnTo>
                                  <a:lnTo>
                                    <a:pt x="433375" y="1324372"/>
                                  </a:lnTo>
                                  <a:lnTo>
                                    <a:pt x="429411" y="1306116"/>
                                  </a:lnTo>
                                  <a:lnTo>
                                    <a:pt x="426239" y="1288257"/>
                                  </a:lnTo>
                                  <a:lnTo>
                                    <a:pt x="423861" y="1270000"/>
                                  </a:lnTo>
                                  <a:lnTo>
                                    <a:pt x="422671" y="1251347"/>
                                  </a:lnTo>
                                  <a:lnTo>
                                    <a:pt x="422275" y="1232694"/>
                                  </a:lnTo>
                                  <a:lnTo>
                                    <a:pt x="422671" y="1213644"/>
                                  </a:lnTo>
                                  <a:lnTo>
                                    <a:pt x="423861" y="1195388"/>
                                  </a:lnTo>
                                  <a:lnTo>
                                    <a:pt x="426239" y="1176735"/>
                                  </a:lnTo>
                                  <a:lnTo>
                                    <a:pt x="429411" y="1158875"/>
                                  </a:lnTo>
                                  <a:lnTo>
                                    <a:pt x="433375" y="1141413"/>
                                  </a:lnTo>
                                  <a:lnTo>
                                    <a:pt x="438529" y="1123950"/>
                                  </a:lnTo>
                                  <a:lnTo>
                                    <a:pt x="444476" y="1106885"/>
                                  </a:lnTo>
                                  <a:lnTo>
                                    <a:pt x="451215" y="1090613"/>
                                  </a:lnTo>
                                  <a:lnTo>
                                    <a:pt x="458351" y="1073944"/>
                                  </a:lnTo>
                                  <a:lnTo>
                                    <a:pt x="466280" y="1058466"/>
                                  </a:lnTo>
                                  <a:lnTo>
                                    <a:pt x="475002" y="1042988"/>
                                  </a:lnTo>
                                  <a:lnTo>
                                    <a:pt x="484517" y="1027906"/>
                                  </a:lnTo>
                                  <a:lnTo>
                                    <a:pt x="494824" y="1014016"/>
                                  </a:lnTo>
                                  <a:lnTo>
                                    <a:pt x="505925" y="1000125"/>
                                  </a:lnTo>
                                  <a:lnTo>
                                    <a:pt x="517025" y="986631"/>
                                  </a:lnTo>
                                  <a:lnTo>
                                    <a:pt x="529315" y="973931"/>
                                  </a:lnTo>
                                  <a:lnTo>
                                    <a:pt x="542398" y="962025"/>
                                  </a:lnTo>
                                  <a:lnTo>
                                    <a:pt x="555480" y="950516"/>
                                  </a:lnTo>
                                  <a:lnTo>
                                    <a:pt x="568960" y="939403"/>
                                  </a:lnTo>
                                  <a:lnTo>
                                    <a:pt x="583628" y="929481"/>
                                  </a:lnTo>
                                  <a:lnTo>
                                    <a:pt x="598296" y="919956"/>
                                  </a:lnTo>
                                  <a:lnTo>
                                    <a:pt x="613758" y="911225"/>
                                  </a:lnTo>
                                  <a:lnTo>
                                    <a:pt x="629616" y="903288"/>
                                  </a:lnTo>
                                  <a:lnTo>
                                    <a:pt x="645870" y="895350"/>
                                  </a:lnTo>
                                  <a:lnTo>
                                    <a:pt x="662124" y="889000"/>
                                  </a:lnTo>
                                  <a:lnTo>
                                    <a:pt x="679568" y="883444"/>
                                  </a:lnTo>
                                  <a:lnTo>
                                    <a:pt x="696615" y="878285"/>
                                  </a:lnTo>
                                  <a:lnTo>
                                    <a:pt x="714058" y="874316"/>
                                  </a:lnTo>
                                  <a:lnTo>
                                    <a:pt x="732295" y="871141"/>
                                  </a:lnTo>
                                  <a:lnTo>
                                    <a:pt x="750531" y="868760"/>
                                  </a:lnTo>
                                  <a:lnTo>
                                    <a:pt x="769561" y="867569"/>
                                  </a:lnTo>
                                  <a:lnTo>
                                    <a:pt x="788194" y="866775"/>
                                  </a:lnTo>
                                  <a:close/>
                                  <a:moveTo>
                                    <a:pt x="781447" y="832045"/>
                                  </a:moveTo>
                                  <a:lnTo>
                                    <a:pt x="771525" y="832443"/>
                                  </a:lnTo>
                                  <a:lnTo>
                                    <a:pt x="761603" y="832840"/>
                                  </a:lnTo>
                                  <a:lnTo>
                                    <a:pt x="751284" y="833634"/>
                                  </a:lnTo>
                                  <a:lnTo>
                                    <a:pt x="741363" y="834428"/>
                                  </a:lnTo>
                                  <a:lnTo>
                                    <a:pt x="731838" y="836016"/>
                                  </a:lnTo>
                                  <a:lnTo>
                                    <a:pt x="721916" y="837207"/>
                                  </a:lnTo>
                                  <a:lnTo>
                                    <a:pt x="711994" y="839193"/>
                                  </a:lnTo>
                                  <a:lnTo>
                                    <a:pt x="702469" y="841178"/>
                                  </a:lnTo>
                                  <a:lnTo>
                                    <a:pt x="692944" y="843164"/>
                                  </a:lnTo>
                                  <a:lnTo>
                                    <a:pt x="683419" y="845546"/>
                                  </a:lnTo>
                                  <a:lnTo>
                                    <a:pt x="674291" y="848326"/>
                                  </a:lnTo>
                                  <a:lnTo>
                                    <a:pt x="655637" y="854282"/>
                                  </a:lnTo>
                                  <a:lnTo>
                                    <a:pt x="637381" y="861429"/>
                                  </a:lnTo>
                                  <a:lnTo>
                                    <a:pt x="619522" y="868973"/>
                                  </a:lnTo>
                                  <a:lnTo>
                                    <a:pt x="602456" y="877709"/>
                                  </a:lnTo>
                                  <a:lnTo>
                                    <a:pt x="585787" y="886842"/>
                                  </a:lnTo>
                                  <a:lnTo>
                                    <a:pt x="569119" y="896769"/>
                                  </a:lnTo>
                                  <a:lnTo>
                                    <a:pt x="553641" y="908284"/>
                                  </a:lnTo>
                                  <a:lnTo>
                                    <a:pt x="538162" y="919799"/>
                                  </a:lnTo>
                                  <a:lnTo>
                                    <a:pt x="523478" y="931711"/>
                                  </a:lnTo>
                                  <a:lnTo>
                                    <a:pt x="509587" y="944815"/>
                                  </a:lnTo>
                                  <a:lnTo>
                                    <a:pt x="496094" y="958712"/>
                                  </a:lnTo>
                                  <a:lnTo>
                                    <a:pt x="482997" y="973007"/>
                                  </a:lnTo>
                                  <a:lnTo>
                                    <a:pt x="470694" y="987699"/>
                                  </a:lnTo>
                                  <a:lnTo>
                                    <a:pt x="459581" y="1003582"/>
                                  </a:lnTo>
                                  <a:lnTo>
                                    <a:pt x="448866" y="1019465"/>
                                  </a:lnTo>
                                  <a:lnTo>
                                    <a:pt x="438547" y="1036142"/>
                                  </a:lnTo>
                                  <a:lnTo>
                                    <a:pt x="434181" y="1045275"/>
                                  </a:lnTo>
                                  <a:lnTo>
                                    <a:pt x="429816" y="1053613"/>
                                  </a:lnTo>
                                  <a:lnTo>
                                    <a:pt x="425450" y="1062349"/>
                                  </a:lnTo>
                                  <a:lnTo>
                                    <a:pt x="421481" y="1071482"/>
                                  </a:lnTo>
                                  <a:lnTo>
                                    <a:pt x="417512" y="1080217"/>
                                  </a:lnTo>
                                  <a:lnTo>
                                    <a:pt x="413941" y="1089747"/>
                                  </a:lnTo>
                                  <a:lnTo>
                                    <a:pt x="410766" y="1098880"/>
                                  </a:lnTo>
                                  <a:lnTo>
                                    <a:pt x="407591" y="1108410"/>
                                  </a:lnTo>
                                  <a:lnTo>
                                    <a:pt x="404416" y="1117940"/>
                                  </a:lnTo>
                                  <a:lnTo>
                                    <a:pt x="402034" y="1127469"/>
                                  </a:lnTo>
                                  <a:lnTo>
                                    <a:pt x="399256" y="1137396"/>
                                  </a:lnTo>
                                  <a:lnTo>
                                    <a:pt x="397272" y="1147323"/>
                                  </a:lnTo>
                                  <a:lnTo>
                                    <a:pt x="395287" y="1157250"/>
                                  </a:lnTo>
                                  <a:lnTo>
                                    <a:pt x="392906" y="1167177"/>
                                  </a:lnTo>
                                  <a:lnTo>
                                    <a:pt x="391319" y="1177104"/>
                                  </a:lnTo>
                                  <a:lnTo>
                                    <a:pt x="390128" y="1187825"/>
                                  </a:lnTo>
                                  <a:lnTo>
                                    <a:pt x="389334" y="1197752"/>
                                  </a:lnTo>
                                  <a:lnTo>
                                    <a:pt x="388541" y="1208076"/>
                                  </a:lnTo>
                                  <a:lnTo>
                                    <a:pt x="388144" y="1218003"/>
                                  </a:lnTo>
                                  <a:lnTo>
                                    <a:pt x="387747" y="1228724"/>
                                  </a:lnTo>
                                  <a:lnTo>
                                    <a:pt x="387747" y="1238650"/>
                                  </a:lnTo>
                                  <a:lnTo>
                                    <a:pt x="388144" y="1248577"/>
                                  </a:lnTo>
                                  <a:lnTo>
                                    <a:pt x="388541" y="1258504"/>
                                  </a:lnTo>
                                  <a:lnTo>
                                    <a:pt x="389334" y="1268431"/>
                                  </a:lnTo>
                                  <a:lnTo>
                                    <a:pt x="390525" y="1278755"/>
                                  </a:lnTo>
                                  <a:lnTo>
                                    <a:pt x="391716" y="1288285"/>
                                  </a:lnTo>
                                  <a:lnTo>
                                    <a:pt x="393303" y="1297815"/>
                                  </a:lnTo>
                                  <a:lnTo>
                                    <a:pt x="395287" y="1307742"/>
                                  </a:lnTo>
                                  <a:lnTo>
                                    <a:pt x="397272" y="1317668"/>
                                  </a:lnTo>
                                  <a:lnTo>
                                    <a:pt x="399653" y="1326801"/>
                                  </a:lnTo>
                                  <a:lnTo>
                                    <a:pt x="402034" y="1336331"/>
                                  </a:lnTo>
                                  <a:lnTo>
                                    <a:pt x="404416" y="1345464"/>
                                  </a:lnTo>
                                  <a:lnTo>
                                    <a:pt x="410369" y="1364523"/>
                                  </a:lnTo>
                                  <a:lnTo>
                                    <a:pt x="417512" y="1382392"/>
                                  </a:lnTo>
                                  <a:lnTo>
                                    <a:pt x="425053" y="1399863"/>
                                  </a:lnTo>
                                  <a:lnTo>
                                    <a:pt x="433387" y="1417334"/>
                                  </a:lnTo>
                                  <a:lnTo>
                                    <a:pt x="443309" y="1434011"/>
                                  </a:lnTo>
                                  <a:lnTo>
                                    <a:pt x="453231" y="1450291"/>
                                  </a:lnTo>
                                  <a:lnTo>
                                    <a:pt x="463947" y="1466174"/>
                                  </a:lnTo>
                                  <a:lnTo>
                                    <a:pt x="475456" y="1481660"/>
                                  </a:lnTo>
                                  <a:lnTo>
                                    <a:pt x="488156" y="1495955"/>
                                  </a:lnTo>
                                  <a:lnTo>
                                    <a:pt x="501253" y="1510250"/>
                                  </a:lnTo>
                                  <a:lnTo>
                                    <a:pt x="514747" y="1523750"/>
                                  </a:lnTo>
                                  <a:lnTo>
                                    <a:pt x="529034" y="1536457"/>
                                  </a:lnTo>
                                  <a:lnTo>
                                    <a:pt x="544116" y="1548766"/>
                                  </a:lnTo>
                                  <a:lnTo>
                                    <a:pt x="559594" y="1560281"/>
                                  </a:lnTo>
                                  <a:lnTo>
                                    <a:pt x="575469" y="1571002"/>
                                  </a:lnTo>
                                  <a:lnTo>
                                    <a:pt x="592534" y="1580532"/>
                                  </a:lnTo>
                                  <a:lnTo>
                                    <a:pt x="601266" y="1585297"/>
                                  </a:lnTo>
                                  <a:lnTo>
                                    <a:pt x="609600" y="1589665"/>
                                  </a:lnTo>
                                  <a:lnTo>
                                    <a:pt x="618331" y="1594430"/>
                                  </a:lnTo>
                                  <a:lnTo>
                                    <a:pt x="627856" y="1598401"/>
                                  </a:lnTo>
                                  <a:lnTo>
                                    <a:pt x="636587" y="1601974"/>
                                  </a:lnTo>
                                  <a:lnTo>
                                    <a:pt x="645716" y="1605548"/>
                                  </a:lnTo>
                                  <a:lnTo>
                                    <a:pt x="655241" y="1609122"/>
                                  </a:lnTo>
                                  <a:lnTo>
                                    <a:pt x="664369" y="1612298"/>
                                  </a:lnTo>
                                  <a:lnTo>
                                    <a:pt x="674291" y="1615078"/>
                                  </a:lnTo>
                                  <a:lnTo>
                                    <a:pt x="683816" y="1617857"/>
                                  </a:lnTo>
                                  <a:lnTo>
                                    <a:pt x="693738" y="1620240"/>
                                  </a:lnTo>
                                  <a:lnTo>
                                    <a:pt x="703263" y="1622622"/>
                                  </a:lnTo>
                                  <a:lnTo>
                                    <a:pt x="713184" y="1624607"/>
                                  </a:lnTo>
                                  <a:lnTo>
                                    <a:pt x="723503" y="1626196"/>
                                  </a:lnTo>
                                  <a:lnTo>
                                    <a:pt x="733822" y="1627784"/>
                                  </a:lnTo>
                                  <a:lnTo>
                                    <a:pt x="743744" y="1628975"/>
                                  </a:lnTo>
                                  <a:lnTo>
                                    <a:pt x="754063" y="1630167"/>
                                  </a:lnTo>
                                  <a:lnTo>
                                    <a:pt x="764778" y="1630961"/>
                                  </a:lnTo>
                                  <a:lnTo>
                                    <a:pt x="774700" y="1631358"/>
                                  </a:lnTo>
                                  <a:lnTo>
                                    <a:pt x="784622" y="1631755"/>
                                  </a:lnTo>
                                  <a:lnTo>
                                    <a:pt x="794941" y="1631755"/>
                                  </a:lnTo>
                                  <a:lnTo>
                                    <a:pt x="804863" y="1631358"/>
                                  </a:lnTo>
                                  <a:lnTo>
                                    <a:pt x="815181" y="1630564"/>
                                  </a:lnTo>
                                  <a:lnTo>
                                    <a:pt x="825103" y="1630167"/>
                                  </a:lnTo>
                                  <a:lnTo>
                                    <a:pt x="834628" y="1628975"/>
                                  </a:lnTo>
                                  <a:lnTo>
                                    <a:pt x="844550" y="1627784"/>
                                  </a:lnTo>
                                  <a:lnTo>
                                    <a:pt x="854472" y="1626196"/>
                                  </a:lnTo>
                                  <a:lnTo>
                                    <a:pt x="864394" y="1624607"/>
                                  </a:lnTo>
                                  <a:lnTo>
                                    <a:pt x="873919" y="1622622"/>
                                  </a:lnTo>
                                  <a:lnTo>
                                    <a:pt x="883444" y="1620240"/>
                                  </a:lnTo>
                                  <a:lnTo>
                                    <a:pt x="892572" y="1617857"/>
                                  </a:lnTo>
                                  <a:lnTo>
                                    <a:pt x="902494" y="1615078"/>
                                  </a:lnTo>
                                  <a:lnTo>
                                    <a:pt x="920750" y="1609122"/>
                                  </a:lnTo>
                                  <a:lnTo>
                                    <a:pt x="938609" y="1602371"/>
                                  </a:lnTo>
                                  <a:lnTo>
                                    <a:pt x="956469" y="1594827"/>
                                  </a:lnTo>
                                  <a:lnTo>
                                    <a:pt x="973931" y="1586091"/>
                                  </a:lnTo>
                                  <a:lnTo>
                                    <a:pt x="990600" y="1576561"/>
                                  </a:lnTo>
                                  <a:lnTo>
                                    <a:pt x="1006872" y="1566635"/>
                                  </a:lnTo>
                                  <a:lnTo>
                                    <a:pt x="1022747" y="1555914"/>
                                  </a:lnTo>
                                  <a:lnTo>
                                    <a:pt x="1038225" y="1544001"/>
                                  </a:lnTo>
                                  <a:lnTo>
                                    <a:pt x="1052910" y="1531692"/>
                                  </a:lnTo>
                                  <a:lnTo>
                                    <a:pt x="1066800" y="1518588"/>
                                  </a:lnTo>
                                  <a:lnTo>
                                    <a:pt x="1080294" y="1505088"/>
                                  </a:lnTo>
                                  <a:lnTo>
                                    <a:pt x="1093391" y="1490396"/>
                                  </a:lnTo>
                                  <a:lnTo>
                                    <a:pt x="1105297" y="1475704"/>
                                  </a:lnTo>
                                  <a:lnTo>
                                    <a:pt x="1116806" y="1460218"/>
                                  </a:lnTo>
                                  <a:lnTo>
                                    <a:pt x="1127125" y="1443938"/>
                                  </a:lnTo>
                                  <a:lnTo>
                                    <a:pt x="1137444" y="1427261"/>
                                  </a:lnTo>
                                  <a:lnTo>
                                    <a:pt x="1142206" y="1418923"/>
                                  </a:lnTo>
                                  <a:lnTo>
                                    <a:pt x="1146572" y="1410187"/>
                                  </a:lnTo>
                                  <a:lnTo>
                                    <a:pt x="1150938" y="1401054"/>
                                  </a:lnTo>
                                  <a:lnTo>
                                    <a:pt x="1154906" y="1392319"/>
                                  </a:lnTo>
                                  <a:lnTo>
                                    <a:pt x="1158478" y="1383186"/>
                                  </a:lnTo>
                                  <a:lnTo>
                                    <a:pt x="1162050" y="1374053"/>
                                  </a:lnTo>
                                  <a:lnTo>
                                    <a:pt x="1165622" y="1364920"/>
                                  </a:lnTo>
                                  <a:lnTo>
                                    <a:pt x="1168797" y="1354993"/>
                                  </a:lnTo>
                                  <a:lnTo>
                                    <a:pt x="1171575" y="1345861"/>
                                  </a:lnTo>
                                  <a:lnTo>
                                    <a:pt x="1174353" y="1335934"/>
                                  </a:lnTo>
                                  <a:lnTo>
                                    <a:pt x="1177131" y="1326404"/>
                                  </a:lnTo>
                                  <a:lnTo>
                                    <a:pt x="1179513" y="1316874"/>
                                  </a:lnTo>
                                  <a:lnTo>
                                    <a:pt x="1181497" y="1306550"/>
                                  </a:lnTo>
                                  <a:lnTo>
                                    <a:pt x="1183085" y="1296623"/>
                                  </a:lnTo>
                                  <a:lnTo>
                                    <a:pt x="1184672" y="1286299"/>
                                  </a:lnTo>
                                  <a:lnTo>
                                    <a:pt x="1185863" y="1276373"/>
                                  </a:lnTo>
                                  <a:lnTo>
                                    <a:pt x="1187053" y="1265652"/>
                                  </a:lnTo>
                                  <a:lnTo>
                                    <a:pt x="1187847" y="1255328"/>
                                  </a:lnTo>
                                  <a:lnTo>
                                    <a:pt x="1188244" y="1245401"/>
                                  </a:lnTo>
                                  <a:lnTo>
                                    <a:pt x="1188641" y="1235474"/>
                                  </a:lnTo>
                                  <a:lnTo>
                                    <a:pt x="1188641" y="1225150"/>
                                  </a:lnTo>
                                  <a:lnTo>
                                    <a:pt x="1188244" y="1214826"/>
                                  </a:lnTo>
                                  <a:lnTo>
                                    <a:pt x="1187847" y="1204899"/>
                                  </a:lnTo>
                                  <a:lnTo>
                                    <a:pt x="1187053" y="1194972"/>
                                  </a:lnTo>
                                  <a:lnTo>
                                    <a:pt x="1185863" y="1185442"/>
                                  </a:lnTo>
                                  <a:lnTo>
                                    <a:pt x="1184672" y="1175118"/>
                                  </a:lnTo>
                                  <a:lnTo>
                                    <a:pt x="1183085" y="1165589"/>
                                  </a:lnTo>
                                  <a:lnTo>
                                    <a:pt x="1181497" y="1156059"/>
                                  </a:lnTo>
                                  <a:lnTo>
                                    <a:pt x="1179513" y="1146529"/>
                                  </a:lnTo>
                                  <a:lnTo>
                                    <a:pt x="1177131" y="1136999"/>
                                  </a:lnTo>
                                  <a:lnTo>
                                    <a:pt x="1174353" y="1127072"/>
                                  </a:lnTo>
                                  <a:lnTo>
                                    <a:pt x="1171575" y="1117940"/>
                                  </a:lnTo>
                                  <a:lnTo>
                                    <a:pt x="1165622" y="1099674"/>
                                  </a:lnTo>
                                  <a:lnTo>
                                    <a:pt x="1158875" y="1081012"/>
                                  </a:lnTo>
                                  <a:lnTo>
                                    <a:pt x="1151335" y="1063540"/>
                                  </a:lnTo>
                                  <a:lnTo>
                                    <a:pt x="1143000" y="1046466"/>
                                  </a:lnTo>
                                  <a:lnTo>
                                    <a:pt x="1133475" y="1029392"/>
                                  </a:lnTo>
                                  <a:lnTo>
                                    <a:pt x="1123156" y="1013112"/>
                                  </a:lnTo>
                                  <a:lnTo>
                                    <a:pt x="1112441" y="997626"/>
                                  </a:lnTo>
                                  <a:lnTo>
                                    <a:pt x="1100931" y="982140"/>
                                  </a:lnTo>
                                  <a:lnTo>
                                    <a:pt x="1088628" y="967448"/>
                                  </a:lnTo>
                                  <a:lnTo>
                                    <a:pt x="1075135" y="953550"/>
                                  </a:lnTo>
                                  <a:lnTo>
                                    <a:pt x="1061641" y="939653"/>
                                  </a:lnTo>
                                  <a:lnTo>
                                    <a:pt x="1047353" y="926946"/>
                                  </a:lnTo>
                                  <a:lnTo>
                                    <a:pt x="1032272" y="915034"/>
                                  </a:lnTo>
                                  <a:lnTo>
                                    <a:pt x="1016794" y="903519"/>
                                  </a:lnTo>
                                  <a:lnTo>
                                    <a:pt x="1000522" y="892798"/>
                                  </a:lnTo>
                                  <a:lnTo>
                                    <a:pt x="983456" y="882871"/>
                                  </a:lnTo>
                                  <a:lnTo>
                                    <a:pt x="975122" y="878106"/>
                                  </a:lnTo>
                                  <a:lnTo>
                                    <a:pt x="966391" y="873738"/>
                                  </a:lnTo>
                                  <a:lnTo>
                                    <a:pt x="957659" y="869371"/>
                                  </a:lnTo>
                                  <a:lnTo>
                                    <a:pt x="948928" y="865400"/>
                                  </a:lnTo>
                                  <a:lnTo>
                                    <a:pt x="939403" y="861826"/>
                                  </a:lnTo>
                                  <a:lnTo>
                                    <a:pt x="930275" y="858252"/>
                                  </a:lnTo>
                                  <a:lnTo>
                                    <a:pt x="921147" y="854282"/>
                                  </a:lnTo>
                                  <a:lnTo>
                                    <a:pt x="911622" y="851105"/>
                                  </a:lnTo>
                                  <a:lnTo>
                                    <a:pt x="902494" y="848326"/>
                                  </a:lnTo>
                                  <a:lnTo>
                                    <a:pt x="892175" y="845546"/>
                                  </a:lnTo>
                                  <a:lnTo>
                                    <a:pt x="882650" y="843164"/>
                                  </a:lnTo>
                                  <a:lnTo>
                                    <a:pt x="872728" y="840781"/>
                                  </a:lnTo>
                                  <a:lnTo>
                                    <a:pt x="863203" y="838796"/>
                                  </a:lnTo>
                                  <a:lnTo>
                                    <a:pt x="852488" y="837207"/>
                                  </a:lnTo>
                                  <a:lnTo>
                                    <a:pt x="842566" y="835619"/>
                                  </a:lnTo>
                                  <a:lnTo>
                                    <a:pt x="832247" y="834428"/>
                                  </a:lnTo>
                                  <a:lnTo>
                                    <a:pt x="822325" y="833237"/>
                                  </a:lnTo>
                                  <a:lnTo>
                                    <a:pt x="812006" y="832840"/>
                                  </a:lnTo>
                                  <a:lnTo>
                                    <a:pt x="801688" y="832045"/>
                                  </a:lnTo>
                                  <a:lnTo>
                                    <a:pt x="791369" y="832045"/>
                                  </a:lnTo>
                                  <a:lnTo>
                                    <a:pt x="781447" y="832045"/>
                                  </a:lnTo>
                                  <a:close/>
                                  <a:moveTo>
                                    <a:pt x="802481" y="444500"/>
                                  </a:moveTo>
                                  <a:lnTo>
                                    <a:pt x="823913" y="445294"/>
                                  </a:lnTo>
                                  <a:lnTo>
                                    <a:pt x="844947" y="446486"/>
                                  </a:lnTo>
                                  <a:lnTo>
                                    <a:pt x="866775" y="448471"/>
                                  </a:lnTo>
                                  <a:lnTo>
                                    <a:pt x="887413" y="450853"/>
                                  </a:lnTo>
                                  <a:lnTo>
                                    <a:pt x="908844" y="453633"/>
                                  </a:lnTo>
                                  <a:lnTo>
                                    <a:pt x="929878" y="457207"/>
                                  </a:lnTo>
                                  <a:lnTo>
                                    <a:pt x="950913" y="461177"/>
                                  </a:lnTo>
                                  <a:lnTo>
                                    <a:pt x="971550" y="465545"/>
                                  </a:lnTo>
                                  <a:lnTo>
                                    <a:pt x="977106" y="467530"/>
                                  </a:lnTo>
                                  <a:lnTo>
                                    <a:pt x="981869" y="470310"/>
                                  </a:lnTo>
                                  <a:lnTo>
                                    <a:pt x="985838" y="473487"/>
                                  </a:lnTo>
                                  <a:lnTo>
                                    <a:pt x="989013" y="477060"/>
                                  </a:lnTo>
                                  <a:lnTo>
                                    <a:pt x="991791" y="481428"/>
                                  </a:lnTo>
                                  <a:lnTo>
                                    <a:pt x="992981" y="483413"/>
                                  </a:lnTo>
                                  <a:lnTo>
                                    <a:pt x="993378" y="485796"/>
                                  </a:lnTo>
                                  <a:lnTo>
                                    <a:pt x="993775" y="488575"/>
                                  </a:lnTo>
                                  <a:lnTo>
                                    <a:pt x="993775" y="490561"/>
                                  </a:lnTo>
                                  <a:lnTo>
                                    <a:pt x="993775" y="492943"/>
                                  </a:lnTo>
                                  <a:lnTo>
                                    <a:pt x="993378" y="495326"/>
                                  </a:lnTo>
                                  <a:lnTo>
                                    <a:pt x="989409" y="520341"/>
                                  </a:lnTo>
                                  <a:lnTo>
                                    <a:pt x="985838" y="546151"/>
                                  </a:lnTo>
                                  <a:lnTo>
                                    <a:pt x="978297" y="596580"/>
                                  </a:lnTo>
                                  <a:lnTo>
                                    <a:pt x="977503" y="600948"/>
                                  </a:lnTo>
                                  <a:lnTo>
                                    <a:pt x="977106" y="605316"/>
                                  </a:lnTo>
                                  <a:lnTo>
                                    <a:pt x="977900" y="609683"/>
                                  </a:lnTo>
                                  <a:lnTo>
                                    <a:pt x="979488" y="613654"/>
                                  </a:lnTo>
                                  <a:lnTo>
                                    <a:pt x="981472" y="617625"/>
                                  </a:lnTo>
                                  <a:lnTo>
                                    <a:pt x="983853" y="620801"/>
                                  </a:lnTo>
                                  <a:lnTo>
                                    <a:pt x="987028" y="623581"/>
                                  </a:lnTo>
                                  <a:lnTo>
                                    <a:pt x="990600" y="626361"/>
                                  </a:lnTo>
                                  <a:lnTo>
                                    <a:pt x="1005681" y="631920"/>
                                  </a:lnTo>
                                  <a:lnTo>
                                    <a:pt x="1020366" y="637479"/>
                                  </a:lnTo>
                                  <a:lnTo>
                                    <a:pt x="1034653" y="643435"/>
                                  </a:lnTo>
                                  <a:lnTo>
                                    <a:pt x="1049338" y="649391"/>
                                  </a:lnTo>
                                  <a:lnTo>
                                    <a:pt x="1063625" y="656141"/>
                                  </a:lnTo>
                                  <a:lnTo>
                                    <a:pt x="1077516" y="662891"/>
                                  </a:lnTo>
                                  <a:lnTo>
                                    <a:pt x="1091803" y="670039"/>
                                  </a:lnTo>
                                  <a:lnTo>
                                    <a:pt x="1105297" y="677583"/>
                                  </a:lnTo>
                                  <a:lnTo>
                                    <a:pt x="1118791" y="685525"/>
                                  </a:lnTo>
                                  <a:lnTo>
                                    <a:pt x="1132285" y="693863"/>
                                  </a:lnTo>
                                  <a:lnTo>
                                    <a:pt x="1144985" y="702599"/>
                                  </a:lnTo>
                                  <a:lnTo>
                                    <a:pt x="1157685" y="711335"/>
                                  </a:lnTo>
                                  <a:lnTo>
                                    <a:pt x="1170385" y="720864"/>
                                  </a:lnTo>
                                  <a:lnTo>
                                    <a:pt x="1183085" y="730394"/>
                                  </a:lnTo>
                                  <a:lnTo>
                                    <a:pt x="1195388" y="739924"/>
                                  </a:lnTo>
                                  <a:lnTo>
                                    <a:pt x="1207294" y="749851"/>
                                  </a:lnTo>
                                  <a:lnTo>
                                    <a:pt x="1211263" y="751836"/>
                                  </a:lnTo>
                                  <a:lnTo>
                                    <a:pt x="1215231" y="753028"/>
                                  </a:lnTo>
                                  <a:lnTo>
                                    <a:pt x="1219597" y="753425"/>
                                  </a:lnTo>
                                  <a:lnTo>
                                    <a:pt x="1224360" y="753425"/>
                                  </a:lnTo>
                                  <a:lnTo>
                                    <a:pt x="1228328" y="752630"/>
                                  </a:lnTo>
                                  <a:lnTo>
                                    <a:pt x="1232297" y="751042"/>
                                  </a:lnTo>
                                  <a:lnTo>
                                    <a:pt x="1236266" y="748660"/>
                                  </a:lnTo>
                                  <a:lnTo>
                                    <a:pt x="1239441" y="745880"/>
                                  </a:lnTo>
                                  <a:lnTo>
                                    <a:pt x="1320006" y="681554"/>
                                  </a:lnTo>
                                  <a:lnTo>
                                    <a:pt x="1321594" y="679966"/>
                                  </a:lnTo>
                                  <a:lnTo>
                                    <a:pt x="1323181" y="678774"/>
                                  </a:lnTo>
                                  <a:lnTo>
                                    <a:pt x="1325166" y="677583"/>
                                  </a:lnTo>
                                  <a:lnTo>
                                    <a:pt x="1327547" y="676789"/>
                                  </a:lnTo>
                                  <a:lnTo>
                                    <a:pt x="1329531" y="676392"/>
                                  </a:lnTo>
                                  <a:lnTo>
                                    <a:pt x="1331913" y="675995"/>
                                  </a:lnTo>
                                  <a:lnTo>
                                    <a:pt x="1336675" y="675995"/>
                                  </a:lnTo>
                                  <a:lnTo>
                                    <a:pt x="1341835" y="676789"/>
                                  </a:lnTo>
                                  <a:lnTo>
                                    <a:pt x="1346597" y="678774"/>
                                  </a:lnTo>
                                  <a:lnTo>
                                    <a:pt x="1351360" y="681554"/>
                                  </a:lnTo>
                                  <a:lnTo>
                                    <a:pt x="1355725" y="685128"/>
                                  </a:lnTo>
                                  <a:lnTo>
                                    <a:pt x="1370410" y="700614"/>
                                  </a:lnTo>
                                  <a:lnTo>
                                    <a:pt x="1384300" y="716497"/>
                                  </a:lnTo>
                                  <a:lnTo>
                                    <a:pt x="1397794" y="733174"/>
                                  </a:lnTo>
                                  <a:lnTo>
                                    <a:pt x="1411685" y="749454"/>
                                  </a:lnTo>
                                  <a:lnTo>
                                    <a:pt x="1424385" y="766925"/>
                                  </a:lnTo>
                                  <a:lnTo>
                                    <a:pt x="1436688" y="783999"/>
                                  </a:lnTo>
                                  <a:lnTo>
                                    <a:pt x="1448594" y="801471"/>
                                  </a:lnTo>
                                  <a:lnTo>
                                    <a:pt x="1460103" y="819736"/>
                                  </a:lnTo>
                                  <a:lnTo>
                                    <a:pt x="1462485" y="824898"/>
                                  </a:lnTo>
                                  <a:lnTo>
                                    <a:pt x="1464072" y="830060"/>
                                  </a:lnTo>
                                  <a:lnTo>
                                    <a:pt x="1464866" y="835619"/>
                                  </a:lnTo>
                                  <a:lnTo>
                                    <a:pt x="1464469" y="840384"/>
                                  </a:lnTo>
                                  <a:lnTo>
                                    <a:pt x="1463278" y="845149"/>
                                  </a:lnTo>
                                  <a:lnTo>
                                    <a:pt x="1462485" y="847134"/>
                                  </a:lnTo>
                                  <a:lnTo>
                                    <a:pt x="1461294" y="849120"/>
                                  </a:lnTo>
                                  <a:lnTo>
                                    <a:pt x="1460103" y="851105"/>
                                  </a:lnTo>
                                  <a:lnTo>
                                    <a:pt x="1458516" y="852693"/>
                                  </a:lnTo>
                                  <a:lnTo>
                                    <a:pt x="1456532" y="853885"/>
                                  </a:lnTo>
                                  <a:lnTo>
                                    <a:pt x="1454944" y="855076"/>
                                  </a:lnTo>
                                  <a:lnTo>
                                    <a:pt x="1434307" y="871356"/>
                                  </a:lnTo>
                                  <a:lnTo>
                                    <a:pt x="1413669" y="886445"/>
                                  </a:lnTo>
                                  <a:lnTo>
                                    <a:pt x="1393032" y="901931"/>
                                  </a:lnTo>
                                  <a:lnTo>
                                    <a:pt x="1372394" y="917020"/>
                                  </a:lnTo>
                                  <a:lnTo>
                                    <a:pt x="1368822" y="919402"/>
                                  </a:lnTo>
                                  <a:lnTo>
                                    <a:pt x="1365647" y="922579"/>
                                  </a:lnTo>
                                  <a:lnTo>
                                    <a:pt x="1362869" y="925755"/>
                                  </a:lnTo>
                                  <a:lnTo>
                                    <a:pt x="1361281" y="929726"/>
                                  </a:lnTo>
                                  <a:lnTo>
                                    <a:pt x="1360091" y="933697"/>
                                  </a:lnTo>
                                  <a:lnTo>
                                    <a:pt x="1359297" y="938065"/>
                                  </a:lnTo>
                                  <a:lnTo>
                                    <a:pt x="1359694" y="942432"/>
                                  </a:lnTo>
                                  <a:lnTo>
                                    <a:pt x="1360488" y="946800"/>
                                  </a:lnTo>
                                  <a:lnTo>
                                    <a:pt x="1366838" y="961492"/>
                                  </a:lnTo>
                                  <a:lnTo>
                                    <a:pt x="1373188" y="975390"/>
                                  </a:lnTo>
                                  <a:lnTo>
                                    <a:pt x="1379141" y="989684"/>
                                  </a:lnTo>
                                  <a:lnTo>
                                    <a:pt x="1384697" y="1004773"/>
                                  </a:lnTo>
                                  <a:lnTo>
                                    <a:pt x="1390253" y="1019068"/>
                                  </a:lnTo>
                                  <a:lnTo>
                                    <a:pt x="1395413" y="1033760"/>
                                  </a:lnTo>
                                  <a:lnTo>
                                    <a:pt x="1400175" y="1048849"/>
                                  </a:lnTo>
                                  <a:lnTo>
                                    <a:pt x="1404938" y="1063937"/>
                                  </a:lnTo>
                                  <a:lnTo>
                                    <a:pt x="1408510" y="1079026"/>
                                  </a:lnTo>
                                  <a:lnTo>
                                    <a:pt x="1412082" y="1094512"/>
                                  </a:lnTo>
                                  <a:lnTo>
                                    <a:pt x="1415257" y="1109601"/>
                                  </a:lnTo>
                                  <a:lnTo>
                                    <a:pt x="1418035" y="1125087"/>
                                  </a:lnTo>
                                  <a:lnTo>
                                    <a:pt x="1420416" y="1140573"/>
                                  </a:lnTo>
                                  <a:lnTo>
                                    <a:pt x="1422400" y="1156059"/>
                                  </a:lnTo>
                                  <a:lnTo>
                                    <a:pt x="1424385" y="1171545"/>
                                  </a:lnTo>
                                  <a:lnTo>
                                    <a:pt x="1425575" y="1187428"/>
                                  </a:lnTo>
                                  <a:lnTo>
                                    <a:pt x="1427163" y="1191398"/>
                                  </a:lnTo>
                                  <a:lnTo>
                                    <a:pt x="1429147" y="1195369"/>
                                  </a:lnTo>
                                  <a:lnTo>
                                    <a:pt x="1431925" y="1198546"/>
                                  </a:lnTo>
                                  <a:lnTo>
                                    <a:pt x="1435100" y="1201722"/>
                                  </a:lnTo>
                                  <a:lnTo>
                                    <a:pt x="1438672" y="1204105"/>
                                  </a:lnTo>
                                  <a:lnTo>
                                    <a:pt x="1442641" y="1205693"/>
                                  </a:lnTo>
                                  <a:lnTo>
                                    <a:pt x="1446610" y="1206884"/>
                                  </a:lnTo>
                                  <a:lnTo>
                                    <a:pt x="1451769" y="1206884"/>
                                  </a:lnTo>
                                  <a:lnTo>
                                    <a:pt x="1476772" y="1209267"/>
                                  </a:lnTo>
                                  <a:lnTo>
                                    <a:pt x="1502569" y="1212046"/>
                                  </a:lnTo>
                                  <a:lnTo>
                                    <a:pt x="1527969" y="1214826"/>
                                  </a:lnTo>
                                  <a:lnTo>
                                    <a:pt x="1553766" y="1218003"/>
                                  </a:lnTo>
                                  <a:lnTo>
                                    <a:pt x="1555750" y="1218003"/>
                                  </a:lnTo>
                                  <a:lnTo>
                                    <a:pt x="1558132" y="1218400"/>
                                  </a:lnTo>
                                  <a:lnTo>
                                    <a:pt x="1560116" y="1219194"/>
                                  </a:lnTo>
                                  <a:lnTo>
                                    <a:pt x="1562497" y="1219988"/>
                                  </a:lnTo>
                                  <a:lnTo>
                                    <a:pt x="1564482" y="1221179"/>
                                  </a:lnTo>
                                  <a:lnTo>
                                    <a:pt x="1566069" y="1222767"/>
                                  </a:lnTo>
                                  <a:lnTo>
                                    <a:pt x="1569641" y="1226341"/>
                                  </a:lnTo>
                                  <a:lnTo>
                                    <a:pt x="1572419" y="1230709"/>
                                  </a:lnTo>
                                  <a:lnTo>
                                    <a:pt x="1574404" y="1235474"/>
                                  </a:lnTo>
                                  <a:lnTo>
                                    <a:pt x="1575991" y="1240636"/>
                                  </a:lnTo>
                                  <a:lnTo>
                                    <a:pt x="1576388" y="1246195"/>
                                  </a:lnTo>
                                  <a:lnTo>
                                    <a:pt x="1575594" y="1267240"/>
                                  </a:lnTo>
                                  <a:lnTo>
                                    <a:pt x="1574404" y="1289079"/>
                                  </a:lnTo>
                                  <a:lnTo>
                                    <a:pt x="1572419" y="1310124"/>
                                  </a:lnTo>
                                  <a:lnTo>
                                    <a:pt x="1570038" y="1331169"/>
                                  </a:lnTo>
                                  <a:lnTo>
                                    <a:pt x="1567260" y="1352214"/>
                                  </a:lnTo>
                                  <a:lnTo>
                                    <a:pt x="1563688" y="1373656"/>
                                  </a:lnTo>
                                  <a:lnTo>
                                    <a:pt x="1559719" y="1394304"/>
                                  </a:lnTo>
                                  <a:lnTo>
                                    <a:pt x="1555353" y="1415349"/>
                                  </a:lnTo>
                                  <a:lnTo>
                                    <a:pt x="1553369" y="1420511"/>
                                  </a:lnTo>
                                  <a:lnTo>
                                    <a:pt x="1550591" y="1425276"/>
                                  </a:lnTo>
                                  <a:lnTo>
                                    <a:pt x="1547416" y="1429644"/>
                                  </a:lnTo>
                                  <a:lnTo>
                                    <a:pt x="1543447" y="1432820"/>
                                  </a:lnTo>
                                  <a:lnTo>
                                    <a:pt x="1539082" y="1435203"/>
                                  </a:lnTo>
                                  <a:lnTo>
                                    <a:pt x="1536700" y="1435997"/>
                                  </a:lnTo>
                                  <a:lnTo>
                                    <a:pt x="1534716" y="1436791"/>
                                  </a:lnTo>
                                  <a:lnTo>
                                    <a:pt x="1532335" y="1437188"/>
                                  </a:lnTo>
                                  <a:lnTo>
                                    <a:pt x="1530350" y="1437188"/>
                                  </a:lnTo>
                                  <a:lnTo>
                                    <a:pt x="1527969" y="1436791"/>
                                  </a:lnTo>
                                  <a:lnTo>
                                    <a:pt x="1525588" y="1436394"/>
                                  </a:lnTo>
                                  <a:lnTo>
                                    <a:pt x="1474788" y="1429644"/>
                                  </a:lnTo>
                                  <a:lnTo>
                                    <a:pt x="1448991" y="1425673"/>
                                  </a:lnTo>
                                  <a:lnTo>
                                    <a:pt x="1423988" y="1421702"/>
                                  </a:lnTo>
                                  <a:lnTo>
                                    <a:pt x="1419622" y="1420908"/>
                                  </a:lnTo>
                                  <a:lnTo>
                                    <a:pt x="1415257" y="1420908"/>
                                  </a:lnTo>
                                  <a:lnTo>
                                    <a:pt x="1410891" y="1421702"/>
                                  </a:lnTo>
                                  <a:lnTo>
                                    <a:pt x="1406922" y="1422893"/>
                                  </a:lnTo>
                                  <a:lnTo>
                                    <a:pt x="1402953" y="1424879"/>
                                  </a:lnTo>
                                  <a:lnTo>
                                    <a:pt x="1399382" y="1427658"/>
                                  </a:lnTo>
                                  <a:lnTo>
                                    <a:pt x="1396603" y="1430835"/>
                                  </a:lnTo>
                                  <a:lnTo>
                                    <a:pt x="1394222" y="1434408"/>
                                  </a:lnTo>
                                  <a:lnTo>
                                    <a:pt x="1388666" y="1449100"/>
                                  </a:lnTo>
                                  <a:lnTo>
                                    <a:pt x="1383110" y="1464189"/>
                                  </a:lnTo>
                                  <a:lnTo>
                                    <a:pt x="1377156" y="1478484"/>
                                  </a:lnTo>
                                  <a:lnTo>
                                    <a:pt x="1371203" y="1492381"/>
                                  </a:lnTo>
                                  <a:lnTo>
                                    <a:pt x="1364456" y="1507073"/>
                                  </a:lnTo>
                                  <a:lnTo>
                                    <a:pt x="1357313" y="1520971"/>
                                  </a:lnTo>
                                  <a:lnTo>
                                    <a:pt x="1350169" y="1534869"/>
                                  </a:lnTo>
                                  <a:lnTo>
                                    <a:pt x="1343025" y="1548766"/>
                                  </a:lnTo>
                                  <a:lnTo>
                                    <a:pt x="1335088" y="1561870"/>
                                  </a:lnTo>
                                  <a:lnTo>
                                    <a:pt x="1326753" y="1574973"/>
                                  </a:lnTo>
                                  <a:lnTo>
                                    <a:pt x="1318022" y="1588077"/>
                                  </a:lnTo>
                                  <a:lnTo>
                                    <a:pt x="1308894" y="1601180"/>
                                  </a:lnTo>
                                  <a:lnTo>
                                    <a:pt x="1299766" y="1613886"/>
                                  </a:lnTo>
                                  <a:lnTo>
                                    <a:pt x="1290241" y="1626196"/>
                                  </a:lnTo>
                                  <a:lnTo>
                                    <a:pt x="1280716" y="1638902"/>
                                  </a:lnTo>
                                  <a:lnTo>
                                    <a:pt x="1270794" y="1650814"/>
                                  </a:lnTo>
                                  <a:lnTo>
                                    <a:pt x="1268810" y="1654785"/>
                                  </a:lnTo>
                                  <a:lnTo>
                                    <a:pt x="1267619" y="1658756"/>
                                  </a:lnTo>
                                  <a:lnTo>
                                    <a:pt x="1266825" y="1663124"/>
                                  </a:lnTo>
                                  <a:lnTo>
                                    <a:pt x="1267222" y="1667095"/>
                                  </a:lnTo>
                                  <a:lnTo>
                                    <a:pt x="1268016" y="1671462"/>
                                  </a:lnTo>
                                  <a:lnTo>
                                    <a:pt x="1269603" y="1675433"/>
                                  </a:lnTo>
                                  <a:lnTo>
                                    <a:pt x="1271588" y="1679007"/>
                                  </a:lnTo>
                                  <a:lnTo>
                                    <a:pt x="1274763" y="1682580"/>
                                  </a:lnTo>
                                  <a:lnTo>
                                    <a:pt x="1339056" y="1762790"/>
                                  </a:lnTo>
                                  <a:lnTo>
                                    <a:pt x="1340644" y="1764378"/>
                                  </a:lnTo>
                                  <a:lnTo>
                                    <a:pt x="1341835" y="1766363"/>
                                  </a:lnTo>
                                  <a:lnTo>
                                    <a:pt x="1343025" y="1768349"/>
                                  </a:lnTo>
                                  <a:lnTo>
                                    <a:pt x="1343819" y="1770334"/>
                                  </a:lnTo>
                                  <a:lnTo>
                                    <a:pt x="1344216" y="1772717"/>
                                  </a:lnTo>
                                  <a:lnTo>
                                    <a:pt x="1344613" y="1774702"/>
                                  </a:lnTo>
                                  <a:lnTo>
                                    <a:pt x="1344613" y="1779864"/>
                                  </a:lnTo>
                                  <a:lnTo>
                                    <a:pt x="1343819" y="1785026"/>
                                  </a:lnTo>
                                  <a:lnTo>
                                    <a:pt x="1341835" y="1789791"/>
                                  </a:lnTo>
                                  <a:lnTo>
                                    <a:pt x="1339056" y="1794556"/>
                                  </a:lnTo>
                                  <a:lnTo>
                                    <a:pt x="1335485" y="1798923"/>
                                  </a:lnTo>
                                  <a:lnTo>
                                    <a:pt x="1320006" y="1813218"/>
                                  </a:lnTo>
                                  <a:lnTo>
                                    <a:pt x="1303735" y="1827513"/>
                                  </a:lnTo>
                                  <a:lnTo>
                                    <a:pt x="1287463" y="1841013"/>
                                  </a:lnTo>
                                  <a:lnTo>
                                    <a:pt x="1271191" y="1854514"/>
                                  </a:lnTo>
                                  <a:lnTo>
                                    <a:pt x="1253728" y="1867220"/>
                                  </a:lnTo>
                                  <a:lnTo>
                                    <a:pt x="1236663" y="1879927"/>
                                  </a:lnTo>
                                  <a:lnTo>
                                    <a:pt x="1218406" y="1891442"/>
                                  </a:lnTo>
                                  <a:lnTo>
                                    <a:pt x="1200547" y="1902957"/>
                                  </a:lnTo>
                                  <a:lnTo>
                                    <a:pt x="1195388" y="1905340"/>
                                  </a:lnTo>
                                  <a:lnTo>
                                    <a:pt x="1190228" y="1906928"/>
                                  </a:lnTo>
                                  <a:lnTo>
                                    <a:pt x="1185069" y="1907325"/>
                                  </a:lnTo>
                                  <a:lnTo>
                                    <a:pt x="1179910" y="1906928"/>
                                  </a:lnTo>
                                  <a:lnTo>
                                    <a:pt x="1175544" y="1906134"/>
                                  </a:lnTo>
                                  <a:lnTo>
                                    <a:pt x="1172766" y="1904943"/>
                                  </a:lnTo>
                                  <a:lnTo>
                                    <a:pt x="1170781" y="1903751"/>
                                  </a:lnTo>
                                  <a:lnTo>
                                    <a:pt x="1169194" y="1902560"/>
                                  </a:lnTo>
                                  <a:lnTo>
                                    <a:pt x="1167606" y="1900972"/>
                                  </a:lnTo>
                                  <a:lnTo>
                                    <a:pt x="1166019" y="1899383"/>
                                  </a:lnTo>
                                  <a:lnTo>
                                    <a:pt x="1164828" y="1897398"/>
                                  </a:lnTo>
                                  <a:lnTo>
                                    <a:pt x="1149350" y="1877147"/>
                                  </a:lnTo>
                                  <a:lnTo>
                                    <a:pt x="1133872" y="1856499"/>
                                  </a:lnTo>
                                  <a:lnTo>
                                    <a:pt x="1103313" y="1815204"/>
                                  </a:lnTo>
                                  <a:lnTo>
                                    <a:pt x="1100931" y="1811630"/>
                                  </a:lnTo>
                                  <a:lnTo>
                                    <a:pt x="1097756" y="1808453"/>
                                  </a:lnTo>
                                  <a:lnTo>
                                    <a:pt x="1094581" y="1806071"/>
                                  </a:lnTo>
                                  <a:lnTo>
                                    <a:pt x="1090613" y="1804085"/>
                                  </a:lnTo>
                                  <a:lnTo>
                                    <a:pt x="1086644" y="1802894"/>
                                  </a:lnTo>
                                  <a:lnTo>
                                    <a:pt x="1081881" y="1802497"/>
                                  </a:lnTo>
                                  <a:lnTo>
                                    <a:pt x="1077516" y="1802497"/>
                                  </a:lnTo>
                                  <a:lnTo>
                                    <a:pt x="1073150" y="1803291"/>
                                  </a:lnTo>
                                  <a:lnTo>
                                    <a:pt x="1058863" y="1810042"/>
                                  </a:lnTo>
                                  <a:lnTo>
                                    <a:pt x="1044972" y="1815998"/>
                                  </a:lnTo>
                                  <a:lnTo>
                                    <a:pt x="1029891" y="1821954"/>
                                  </a:lnTo>
                                  <a:lnTo>
                                    <a:pt x="1015603" y="1828307"/>
                                  </a:lnTo>
                                  <a:lnTo>
                                    <a:pt x="1000919" y="1833469"/>
                                  </a:lnTo>
                                  <a:lnTo>
                                    <a:pt x="985838" y="1838631"/>
                                  </a:lnTo>
                                  <a:lnTo>
                                    <a:pt x="971153" y="1843396"/>
                                  </a:lnTo>
                                  <a:lnTo>
                                    <a:pt x="956469" y="1847764"/>
                                  </a:lnTo>
                                  <a:lnTo>
                                    <a:pt x="940991" y="1851337"/>
                                  </a:lnTo>
                                  <a:lnTo>
                                    <a:pt x="925909" y="1854911"/>
                                  </a:lnTo>
                                  <a:lnTo>
                                    <a:pt x="910431" y="1857691"/>
                                  </a:lnTo>
                                  <a:lnTo>
                                    <a:pt x="894953" y="1860470"/>
                                  </a:lnTo>
                                  <a:lnTo>
                                    <a:pt x="879475" y="1863250"/>
                                  </a:lnTo>
                                  <a:lnTo>
                                    <a:pt x="863997" y="1865235"/>
                                  </a:lnTo>
                                  <a:lnTo>
                                    <a:pt x="848122" y="1867220"/>
                                  </a:lnTo>
                                  <a:lnTo>
                                    <a:pt x="832644" y="1868412"/>
                                  </a:lnTo>
                                  <a:lnTo>
                                    <a:pt x="828675" y="1870397"/>
                                  </a:lnTo>
                                  <a:lnTo>
                                    <a:pt x="824706" y="1872382"/>
                                  </a:lnTo>
                                  <a:lnTo>
                                    <a:pt x="821531" y="1875162"/>
                                  </a:lnTo>
                                  <a:lnTo>
                                    <a:pt x="818753" y="1878339"/>
                                  </a:lnTo>
                                  <a:lnTo>
                                    <a:pt x="816372" y="1881912"/>
                                  </a:lnTo>
                                  <a:lnTo>
                                    <a:pt x="814388" y="1885883"/>
                                  </a:lnTo>
                                  <a:lnTo>
                                    <a:pt x="813594" y="1889854"/>
                                  </a:lnTo>
                                  <a:lnTo>
                                    <a:pt x="813197" y="1894222"/>
                                  </a:lnTo>
                                  <a:lnTo>
                                    <a:pt x="810816" y="1920031"/>
                                  </a:lnTo>
                                  <a:lnTo>
                                    <a:pt x="808038" y="1945444"/>
                                  </a:lnTo>
                                  <a:lnTo>
                                    <a:pt x="804863" y="1970857"/>
                                  </a:lnTo>
                                  <a:lnTo>
                                    <a:pt x="801688" y="1996270"/>
                                  </a:lnTo>
                                  <a:lnTo>
                                    <a:pt x="801688" y="1998652"/>
                                  </a:lnTo>
                                  <a:lnTo>
                                    <a:pt x="801291" y="2001035"/>
                                  </a:lnTo>
                                  <a:lnTo>
                                    <a:pt x="800497" y="2003020"/>
                                  </a:lnTo>
                                  <a:lnTo>
                                    <a:pt x="799703" y="2005005"/>
                                  </a:lnTo>
                                  <a:lnTo>
                                    <a:pt x="798513" y="2007388"/>
                                  </a:lnTo>
                                  <a:lnTo>
                                    <a:pt x="797322" y="2009373"/>
                                  </a:lnTo>
                                  <a:lnTo>
                                    <a:pt x="793750" y="2012550"/>
                                  </a:lnTo>
                                  <a:lnTo>
                                    <a:pt x="789384" y="2015329"/>
                                  </a:lnTo>
                                  <a:lnTo>
                                    <a:pt x="784622" y="2017315"/>
                                  </a:lnTo>
                                  <a:lnTo>
                                    <a:pt x="779463" y="2018903"/>
                                  </a:lnTo>
                                  <a:lnTo>
                                    <a:pt x="773906" y="2019300"/>
                                  </a:lnTo>
                                  <a:lnTo>
                                    <a:pt x="752078" y="2018506"/>
                                  </a:lnTo>
                                  <a:lnTo>
                                    <a:pt x="731044" y="2017315"/>
                                  </a:lnTo>
                                  <a:lnTo>
                                    <a:pt x="709613" y="2015727"/>
                                  </a:lnTo>
                                  <a:lnTo>
                                    <a:pt x="688578" y="2013344"/>
                                  </a:lnTo>
                                  <a:lnTo>
                                    <a:pt x="667147" y="2010167"/>
                                  </a:lnTo>
                                  <a:lnTo>
                                    <a:pt x="646509" y="2006197"/>
                                  </a:lnTo>
                                  <a:lnTo>
                                    <a:pt x="625475" y="2002226"/>
                                  </a:lnTo>
                                  <a:lnTo>
                                    <a:pt x="604441" y="1997858"/>
                                  </a:lnTo>
                                  <a:lnTo>
                                    <a:pt x="599281" y="1995873"/>
                                  </a:lnTo>
                                  <a:lnTo>
                                    <a:pt x="594519" y="1993093"/>
                                  </a:lnTo>
                                  <a:lnTo>
                                    <a:pt x="590550" y="1989917"/>
                                  </a:lnTo>
                                  <a:lnTo>
                                    <a:pt x="586978" y="1986343"/>
                                  </a:lnTo>
                                  <a:lnTo>
                                    <a:pt x="584597" y="1981975"/>
                                  </a:lnTo>
                                  <a:lnTo>
                                    <a:pt x="583803" y="1979990"/>
                                  </a:lnTo>
                                  <a:lnTo>
                                    <a:pt x="583009" y="1977607"/>
                                  </a:lnTo>
                                  <a:lnTo>
                                    <a:pt x="583009" y="1975622"/>
                                  </a:lnTo>
                                  <a:lnTo>
                                    <a:pt x="582612" y="1973239"/>
                                  </a:lnTo>
                                  <a:lnTo>
                                    <a:pt x="583009" y="1970857"/>
                                  </a:lnTo>
                                  <a:lnTo>
                                    <a:pt x="583406" y="1968872"/>
                                  </a:lnTo>
                                  <a:lnTo>
                                    <a:pt x="586581" y="1943062"/>
                                  </a:lnTo>
                                  <a:lnTo>
                                    <a:pt x="590153" y="1918046"/>
                                  </a:lnTo>
                                  <a:lnTo>
                                    <a:pt x="598091" y="1866823"/>
                                  </a:lnTo>
                                  <a:lnTo>
                                    <a:pt x="598884" y="1862456"/>
                                  </a:lnTo>
                                  <a:lnTo>
                                    <a:pt x="598884" y="1858088"/>
                                  </a:lnTo>
                                  <a:lnTo>
                                    <a:pt x="598487" y="1853720"/>
                                  </a:lnTo>
                                  <a:lnTo>
                                    <a:pt x="596900" y="1849749"/>
                                  </a:lnTo>
                                  <a:lnTo>
                                    <a:pt x="594916" y="1846175"/>
                                  </a:lnTo>
                                  <a:lnTo>
                                    <a:pt x="592137" y="1842602"/>
                                  </a:lnTo>
                                  <a:lnTo>
                                    <a:pt x="588962" y="1839822"/>
                                  </a:lnTo>
                                  <a:lnTo>
                                    <a:pt x="585391" y="1837440"/>
                                  </a:lnTo>
                                  <a:lnTo>
                                    <a:pt x="570309" y="1831881"/>
                                  </a:lnTo>
                                  <a:lnTo>
                                    <a:pt x="556022" y="1826322"/>
                                  </a:lnTo>
                                  <a:lnTo>
                                    <a:pt x="541734" y="1820366"/>
                                  </a:lnTo>
                                  <a:lnTo>
                                    <a:pt x="527050" y="1814012"/>
                                  </a:lnTo>
                                  <a:lnTo>
                                    <a:pt x="512762" y="1807659"/>
                                  </a:lnTo>
                                  <a:lnTo>
                                    <a:pt x="498872" y="1800909"/>
                                  </a:lnTo>
                                  <a:lnTo>
                                    <a:pt x="484584" y="1793762"/>
                                  </a:lnTo>
                                  <a:lnTo>
                                    <a:pt x="471091" y="1786217"/>
                                  </a:lnTo>
                                  <a:lnTo>
                                    <a:pt x="457597" y="1778276"/>
                                  </a:lnTo>
                                  <a:lnTo>
                                    <a:pt x="444500" y="1769540"/>
                                  </a:lnTo>
                                  <a:lnTo>
                                    <a:pt x="431006" y="1760804"/>
                                  </a:lnTo>
                                  <a:lnTo>
                                    <a:pt x="418306" y="1752069"/>
                                  </a:lnTo>
                                  <a:lnTo>
                                    <a:pt x="406003" y="1742936"/>
                                  </a:lnTo>
                                  <a:lnTo>
                                    <a:pt x="392906" y="1733803"/>
                                  </a:lnTo>
                                  <a:lnTo>
                                    <a:pt x="381000" y="1723479"/>
                                  </a:lnTo>
                                  <a:lnTo>
                                    <a:pt x="369094" y="1713552"/>
                                  </a:lnTo>
                                  <a:lnTo>
                                    <a:pt x="365125" y="1711567"/>
                                  </a:lnTo>
                                  <a:lnTo>
                                    <a:pt x="360759" y="1710376"/>
                                  </a:lnTo>
                                  <a:lnTo>
                                    <a:pt x="356791" y="1709979"/>
                                  </a:lnTo>
                                  <a:lnTo>
                                    <a:pt x="352425" y="1709979"/>
                                  </a:lnTo>
                                  <a:lnTo>
                                    <a:pt x="347662" y="1710773"/>
                                  </a:lnTo>
                                  <a:lnTo>
                                    <a:pt x="343694" y="1712361"/>
                                  </a:lnTo>
                                  <a:lnTo>
                                    <a:pt x="340122" y="1714744"/>
                                  </a:lnTo>
                                  <a:lnTo>
                                    <a:pt x="336947" y="1717523"/>
                                  </a:lnTo>
                                  <a:lnTo>
                                    <a:pt x="256778" y="1782246"/>
                                  </a:lnTo>
                                  <a:lnTo>
                                    <a:pt x="254794" y="1783835"/>
                                  </a:lnTo>
                                  <a:lnTo>
                                    <a:pt x="252809" y="1785026"/>
                                  </a:lnTo>
                                  <a:lnTo>
                                    <a:pt x="250825" y="1786217"/>
                                  </a:lnTo>
                                  <a:lnTo>
                                    <a:pt x="248840" y="1787011"/>
                                  </a:lnTo>
                                  <a:lnTo>
                                    <a:pt x="246459" y="1787805"/>
                                  </a:lnTo>
                                  <a:lnTo>
                                    <a:pt x="244475" y="1787805"/>
                                  </a:lnTo>
                                  <a:lnTo>
                                    <a:pt x="239712" y="1788202"/>
                                  </a:lnTo>
                                  <a:lnTo>
                                    <a:pt x="234553" y="1787011"/>
                                  </a:lnTo>
                                  <a:lnTo>
                                    <a:pt x="229790" y="1785423"/>
                                  </a:lnTo>
                                  <a:lnTo>
                                    <a:pt x="225028" y="1782643"/>
                                  </a:lnTo>
                                  <a:lnTo>
                                    <a:pt x="222647" y="1780658"/>
                                  </a:lnTo>
                                  <a:lnTo>
                                    <a:pt x="220662" y="1779070"/>
                                  </a:lnTo>
                                  <a:lnTo>
                                    <a:pt x="205978" y="1762790"/>
                                  </a:lnTo>
                                  <a:lnTo>
                                    <a:pt x="192087" y="1746907"/>
                                  </a:lnTo>
                                  <a:lnTo>
                                    <a:pt x="178197" y="1731024"/>
                                  </a:lnTo>
                                  <a:lnTo>
                                    <a:pt x="165100" y="1713949"/>
                                  </a:lnTo>
                                  <a:lnTo>
                                    <a:pt x="152003" y="1696875"/>
                                  </a:lnTo>
                                  <a:lnTo>
                                    <a:pt x="139700" y="1679404"/>
                                  </a:lnTo>
                                  <a:lnTo>
                                    <a:pt x="127794" y="1661933"/>
                                  </a:lnTo>
                                  <a:lnTo>
                                    <a:pt x="116284" y="1644064"/>
                                  </a:lnTo>
                                  <a:lnTo>
                                    <a:pt x="113506" y="1638902"/>
                                  </a:lnTo>
                                  <a:lnTo>
                                    <a:pt x="112315" y="1633343"/>
                                  </a:lnTo>
                                  <a:lnTo>
                                    <a:pt x="111522" y="1628181"/>
                                  </a:lnTo>
                                  <a:lnTo>
                                    <a:pt x="111919" y="1623019"/>
                                  </a:lnTo>
                                  <a:lnTo>
                                    <a:pt x="113109" y="1618651"/>
                                  </a:lnTo>
                                  <a:lnTo>
                                    <a:pt x="113903" y="1616269"/>
                                  </a:lnTo>
                                  <a:lnTo>
                                    <a:pt x="115094" y="1614284"/>
                                  </a:lnTo>
                                  <a:lnTo>
                                    <a:pt x="116284" y="1612695"/>
                                  </a:lnTo>
                                  <a:lnTo>
                                    <a:pt x="117872" y="1610710"/>
                                  </a:lnTo>
                                  <a:lnTo>
                                    <a:pt x="119856" y="1609519"/>
                                  </a:lnTo>
                                  <a:lnTo>
                                    <a:pt x="121840" y="1608327"/>
                                  </a:lnTo>
                                  <a:lnTo>
                                    <a:pt x="162322" y="1576958"/>
                                  </a:lnTo>
                                  <a:lnTo>
                                    <a:pt x="183356" y="1561870"/>
                                  </a:lnTo>
                                  <a:lnTo>
                                    <a:pt x="203994" y="1546781"/>
                                  </a:lnTo>
                                  <a:lnTo>
                                    <a:pt x="207565" y="1544001"/>
                                  </a:lnTo>
                                  <a:lnTo>
                                    <a:pt x="211137" y="1540825"/>
                                  </a:lnTo>
                                  <a:lnTo>
                                    <a:pt x="213519" y="1537648"/>
                                  </a:lnTo>
                                  <a:lnTo>
                                    <a:pt x="215503" y="1533677"/>
                                  </a:lnTo>
                                  <a:lnTo>
                                    <a:pt x="216694" y="1529707"/>
                                  </a:lnTo>
                                  <a:lnTo>
                                    <a:pt x="217090" y="1525339"/>
                                  </a:lnTo>
                                  <a:lnTo>
                                    <a:pt x="217090" y="1520971"/>
                                  </a:lnTo>
                                  <a:lnTo>
                                    <a:pt x="216297" y="1516603"/>
                                  </a:lnTo>
                                  <a:lnTo>
                                    <a:pt x="209153" y="1502705"/>
                                  </a:lnTo>
                                  <a:lnTo>
                                    <a:pt x="202803" y="1488014"/>
                                  </a:lnTo>
                                  <a:lnTo>
                                    <a:pt x="196850" y="1473719"/>
                                  </a:lnTo>
                                  <a:lnTo>
                                    <a:pt x="191294" y="1459027"/>
                                  </a:lnTo>
                                  <a:lnTo>
                                    <a:pt x="186134" y="1444335"/>
                                  </a:lnTo>
                                  <a:lnTo>
                                    <a:pt x="180975" y="1429644"/>
                                  </a:lnTo>
                                  <a:lnTo>
                                    <a:pt x="176212" y="1414952"/>
                                  </a:lnTo>
                                  <a:lnTo>
                                    <a:pt x="171847" y="1399466"/>
                                  </a:lnTo>
                                  <a:lnTo>
                                    <a:pt x="167878" y="1384377"/>
                                  </a:lnTo>
                                  <a:lnTo>
                                    <a:pt x="164703" y="1369288"/>
                                  </a:lnTo>
                                  <a:lnTo>
                                    <a:pt x="161131" y="1353802"/>
                                  </a:lnTo>
                                  <a:lnTo>
                                    <a:pt x="158353" y="1338713"/>
                                  </a:lnTo>
                                  <a:lnTo>
                                    <a:pt x="155972" y="1323227"/>
                                  </a:lnTo>
                                  <a:lnTo>
                                    <a:pt x="153987" y="1307344"/>
                                  </a:lnTo>
                                  <a:lnTo>
                                    <a:pt x="152003" y="1291859"/>
                                  </a:lnTo>
                                  <a:lnTo>
                                    <a:pt x="150812" y="1276373"/>
                                  </a:lnTo>
                                  <a:lnTo>
                                    <a:pt x="149225" y="1272402"/>
                                  </a:lnTo>
                                  <a:lnTo>
                                    <a:pt x="146844" y="1268034"/>
                                  </a:lnTo>
                                  <a:lnTo>
                                    <a:pt x="144462" y="1264857"/>
                                  </a:lnTo>
                                  <a:lnTo>
                                    <a:pt x="141287" y="1262078"/>
                                  </a:lnTo>
                                  <a:lnTo>
                                    <a:pt x="137715" y="1259695"/>
                                  </a:lnTo>
                                  <a:lnTo>
                                    <a:pt x="133747" y="1257710"/>
                                  </a:lnTo>
                                  <a:lnTo>
                                    <a:pt x="129778" y="1256916"/>
                                  </a:lnTo>
                                  <a:lnTo>
                                    <a:pt x="125015" y="1256519"/>
                                  </a:lnTo>
                                  <a:lnTo>
                                    <a:pt x="99219" y="1254136"/>
                                  </a:lnTo>
                                  <a:lnTo>
                                    <a:pt x="74215" y="1251357"/>
                                  </a:lnTo>
                                  <a:lnTo>
                                    <a:pt x="22622" y="1245401"/>
                                  </a:lnTo>
                                  <a:lnTo>
                                    <a:pt x="20240" y="1245401"/>
                                  </a:lnTo>
                                  <a:lnTo>
                                    <a:pt x="18256" y="1245004"/>
                                  </a:lnTo>
                                  <a:lnTo>
                                    <a:pt x="15875" y="1244209"/>
                                  </a:lnTo>
                                  <a:lnTo>
                                    <a:pt x="13890" y="1243415"/>
                                  </a:lnTo>
                                  <a:lnTo>
                                    <a:pt x="11906" y="1242224"/>
                                  </a:lnTo>
                                  <a:lnTo>
                                    <a:pt x="9922" y="1241033"/>
                                  </a:lnTo>
                                  <a:lnTo>
                                    <a:pt x="6747" y="1237459"/>
                                  </a:lnTo>
                                  <a:lnTo>
                                    <a:pt x="3969" y="1233488"/>
                                  </a:lnTo>
                                  <a:lnTo>
                                    <a:pt x="1984" y="1228724"/>
                                  </a:lnTo>
                                  <a:lnTo>
                                    <a:pt x="397" y="1222767"/>
                                  </a:lnTo>
                                  <a:lnTo>
                                    <a:pt x="0" y="1219988"/>
                                  </a:lnTo>
                                  <a:lnTo>
                                    <a:pt x="0" y="1217208"/>
                                  </a:lnTo>
                                  <a:lnTo>
                                    <a:pt x="794" y="1196163"/>
                                  </a:lnTo>
                                  <a:lnTo>
                                    <a:pt x="1984" y="1174721"/>
                                  </a:lnTo>
                                  <a:lnTo>
                                    <a:pt x="3572" y="1153676"/>
                                  </a:lnTo>
                                  <a:lnTo>
                                    <a:pt x="6350" y="1132631"/>
                                  </a:lnTo>
                                  <a:lnTo>
                                    <a:pt x="9128" y="1111189"/>
                                  </a:lnTo>
                                  <a:lnTo>
                                    <a:pt x="12700" y="1090541"/>
                                  </a:lnTo>
                                  <a:lnTo>
                                    <a:pt x="16669" y="1069099"/>
                                  </a:lnTo>
                                  <a:lnTo>
                                    <a:pt x="21034" y="1048451"/>
                                  </a:lnTo>
                                  <a:lnTo>
                                    <a:pt x="23019" y="1043289"/>
                                  </a:lnTo>
                                  <a:lnTo>
                                    <a:pt x="25797" y="1038127"/>
                                  </a:lnTo>
                                  <a:lnTo>
                                    <a:pt x="29369" y="1034157"/>
                                  </a:lnTo>
                                  <a:lnTo>
                                    <a:pt x="32940" y="1030583"/>
                                  </a:lnTo>
                                  <a:lnTo>
                                    <a:pt x="37306" y="1028201"/>
                                  </a:lnTo>
                                  <a:lnTo>
                                    <a:pt x="39290" y="1027406"/>
                                  </a:lnTo>
                                  <a:lnTo>
                                    <a:pt x="41672" y="1026612"/>
                                  </a:lnTo>
                                  <a:lnTo>
                                    <a:pt x="44053" y="1026612"/>
                                  </a:lnTo>
                                  <a:lnTo>
                                    <a:pt x="46037" y="1026215"/>
                                  </a:lnTo>
                                  <a:lnTo>
                                    <a:pt x="48419" y="1026612"/>
                                  </a:lnTo>
                                  <a:lnTo>
                                    <a:pt x="50800" y="1027009"/>
                                  </a:lnTo>
                                  <a:lnTo>
                                    <a:pt x="101600" y="1033760"/>
                                  </a:lnTo>
                                  <a:lnTo>
                                    <a:pt x="127000" y="1037730"/>
                                  </a:lnTo>
                                  <a:lnTo>
                                    <a:pt x="152400" y="1042098"/>
                                  </a:lnTo>
                                  <a:lnTo>
                                    <a:pt x="156765" y="1042892"/>
                                  </a:lnTo>
                                  <a:lnTo>
                                    <a:pt x="161131" y="1042892"/>
                                  </a:lnTo>
                                  <a:lnTo>
                                    <a:pt x="165497" y="1042495"/>
                                  </a:lnTo>
                                  <a:lnTo>
                                    <a:pt x="169862" y="1040907"/>
                                  </a:lnTo>
                                  <a:lnTo>
                                    <a:pt x="173434" y="1038525"/>
                                  </a:lnTo>
                                  <a:lnTo>
                                    <a:pt x="177006" y="1035745"/>
                                  </a:lnTo>
                                  <a:lnTo>
                                    <a:pt x="179784" y="1032568"/>
                                  </a:lnTo>
                                  <a:lnTo>
                                    <a:pt x="182165" y="1028995"/>
                                  </a:lnTo>
                                  <a:lnTo>
                                    <a:pt x="187325" y="1014303"/>
                                  </a:lnTo>
                                  <a:lnTo>
                                    <a:pt x="192881" y="1000008"/>
                                  </a:lnTo>
                                  <a:lnTo>
                                    <a:pt x="198834" y="985316"/>
                                  </a:lnTo>
                                  <a:lnTo>
                                    <a:pt x="205184" y="971022"/>
                                  </a:lnTo>
                                  <a:lnTo>
                                    <a:pt x="211931" y="957124"/>
                                  </a:lnTo>
                                  <a:lnTo>
                                    <a:pt x="218678" y="942432"/>
                                  </a:lnTo>
                                  <a:lnTo>
                                    <a:pt x="225822" y="928932"/>
                                  </a:lnTo>
                                  <a:lnTo>
                                    <a:pt x="233362" y="915034"/>
                                  </a:lnTo>
                                  <a:lnTo>
                                    <a:pt x="241300" y="901931"/>
                                  </a:lnTo>
                                  <a:lnTo>
                                    <a:pt x="249634" y="888430"/>
                                  </a:lnTo>
                                  <a:lnTo>
                                    <a:pt x="258762" y="875327"/>
                                  </a:lnTo>
                                  <a:lnTo>
                                    <a:pt x="267494" y="862620"/>
                                  </a:lnTo>
                                  <a:lnTo>
                                    <a:pt x="276622" y="849517"/>
                                  </a:lnTo>
                                  <a:lnTo>
                                    <a:pt x="286147" y="837207"/>
                                  </a:lnTo>
                                  <a:lnTo>
                                    <a:pt x="295672" y="825295"/>
                                  </a:lnTo>
                                  <a:lnTo>
                                    <a:pt x="305990" y="812986"/>
                                  </a:lnTo>
                                  <a:lnTo>
                                    <a:pt x="307975" y="809015"/>
                                  </a:lnTo>
                                  <a:lnTo>
                                    <a:pt x="309165" y="804647"/>
                                  </a:lnTo>
                                  <a:lnTo>
                                    <a:pt x="309562" y="800279"/>
                                  </a:lnTo>
                                  <a:lnTo>
                                    <a:pt x="309562" y="796309"/>
                                  </a:lnTo>
                                  <a:lnTo>
                                    <a:pt x="308769" y="791941"/>
                                  </a:lnTo>
                                  <a:lnTo>
                                    <a:pt x="307181" y="787970"/>
                                  </a:lnTo>
                                  <a:lnTo>
                                    <a:pt x="304800" y="784396"/>
                                  </a:lnTo>
                                  <a:lnTo>
                                    <a:pt x="301625" y="780823"/>
                                  </a:lnTo>
                                  <a:lnTo>
                                    <a:pt x="237331" y="700614"/>
                                  </a:lnTo>
                                  <a:lnTo>
                                    <a:pt x="235744" y="699025"/>
                                  </a:lnTo>
                                  <a:lnTo>
                                    <a:pt x="234553" y="697437"/>
                                  </a:lnTo>
                                  <a:lnTo>
                                    <a:pt x="233362" y="695452"/>
                                  </a:lnTo>
                                  <a:lnTo>
                                    <a:pt x="232569" y="693069"/>
                                  </a:lnTo>
                                  <a:lnTo>
                                    <a:pt x="231775" y="691084"/>
                                  </a:lnTo>
                                  <a:lnTo>
                                    <a:pt x="231775" y="688701"/>
                                  </a:lnTo>
                                  <a:lnTo>
                                    <a:pt x="231775" y="683936"/>
                                  </a:lnTo>
                                  <a:lnTo>
                                    <a:pt x="232569" y="678774"/>
                                  </a:lnTo>
                                  <a:lnTo>
                                    <a:pt x="234156" y="674010"/>
                                  </a:lnTo>
                                  <a:lnTo>
                                    <a:pt x="236934" y="668848"/>
                                  </a:lnTo>
                                  <a:lnTo>
                                    <a:pt x="240506" y="664480"/>
                                  </a:lnTo>
                                  <a:lnTo>
                                    <a:pt x="256778" y="650185"/>
                                  </a:lnTo>
                                  <a:lnTo>
                                    <a:pt x="272653" y="636287"/>
                                  </a:lnTo>
                                  <a:lnTo>
                                    <a:pt x="288925" y="622390"/>
                                  </a:lnTo>
                                  <a:lnTo>
                                    <a:pt x="305594" y="609286"/>
                                  </a:lnTo>
                                  <a:lnTo>
                                    <a:pt x="322659" y="596183"/>
                                  </a:lnTo>
                                  <a:lnTo>
                                    <a:pt x="339725" y="583874"/>
                                  </a:lnTo>
                                  <a:lnTo>
                                    <a:pt x="357584" y="571961"/>
                                  </a:lnTo>
                                  <a:lnTo>
                                    <a:pt x="375841" y="560446"/>
                                  </a:lnTo>
                                  <a:lnTo>
                                    <a:pt x="381000" y="558064"/>
                                  </a:lnTo>
                                  <a:lnTo>
                                    <a:pt x="386159" y="556475"/>
                                  </a:lnTo>
                                  <a:lnTo>
                                    <a:pt x="391319" y="556078"/>
                                  </a:lnTo>
                                  <a:lnTo>
                                    <a:pt x="396478" y="556475"/>
                                  </a:lnTo>
                                  <a:lnTo>
                                    <a:pt x="401241" y="557667"/>
                                  </a:lnTo>
                                  <a:lnTo>
                                    <a:pt x="403225" y="558461"/>
                                  </a:lnTo>
                                  <a:lnTo>
                                    <a:pt x="405606" y="559652"/>
                                  </a:lnTo>
                                  <a:lnTo>
                                    <a:pt x="407194" y="560843"/>
                                  </a:lnTo>
                                  <a:lnTo>
                                    <a:pt x="408781" y="562431"/>
                                  </a:lnTo>
                                  <a:lnTo>
                                    <a:pt x="410369" y="564020"/>
                                  </a:lnTo>
                                  <a:lnTo>
                                    <a:pt x="411559" y="566005"/>
                                  </a:lnTo>
                                  <a:lnTo>
                                    <a:pt x="427037" y="586653"/>
                                  </a:lnTo>
                                  <a:lnTo>
                                    <a:pt x="442912" y="606904"/>
                                  </a:lnTo>
                                  <a:lnTo>
                                    <a:pt x="457994" y="627552"/>
                                  </a:lnTo>
                                  <a:lnTo>
                                    <a:pt x="472678" y="648200"/>
                                  </a:lnTo>
                                  <a:lnTo>
                                    <a:pt x="475456" y="652170"/>
                                  </a:lnTo>
                                  <a:lnTo>
                                    <a:pt x="478234" y="654950"/>
                                  </a:lnTo>
                                  <a:lnTo>
                                    <a:pt x="481806" y="657729"/>
                                  </a:lnTo>
                                  <a:lnTo>
                                    <a:pt x="486172" y="659318"/>
                                  </a:lnTo>
                                  <a:lnTo>
                                    <a:pt x="490141" y="660509"/>
                                  </a:lnTo>
                                  <a:lnTo>
                                    <a:pt x="494506" y="661303"/>
                                  </a:lnTo>
                                  <a:lnTo>
                                    <a:pt x="498872" y="660906"/>
                                  </a:lnTo>
                                  <a:lnTo>
                                    <a:pt x="503237" y="660112"/>
                                  </a:lnTo>
                                  <a:lnTo>
                                    <a:pt x="517128" y="653759"/>
                                  </a:lnTo>
                                  <a:lnTo>
                                    <a:pt x="531416" y="647406"/>
                                  </a:lnTo>
                                  <a:lnTo>
                                    <a:pt x="546100" y="641449"/>
                                  </a:lnTo>
                                  <a:lnTo>
                                    <a:pt x="560387" y="635890"/>
                                  </a:lnTo>
                                  <a:lnTo>
                                    <a:pt x="575072" y="630331"/>
                                  </a:lnTo>
                                  <a:lnTo>
                                    <a:pt x="590153" y="625566"/>
                                  </a:lnTo>
                                  <a:lnTo>
                                    <a:pt x="604837" y="620404"/>
                                  </a:lnTo>
                                  <a:lnTo>
                                    <a:pt x="619919" y="615640"/>
                                  </a:lnTo>
                                  <a:lnTo>
                                    <a:pt x="635397" y="612066"/>
                                  </a:lnTo>
                                  <a:lnTo>
                                    <a:pt x="650478" y="608492"/>
                                  </a:lnTo>
                                  <a:lnTo>
                                    <a:pt x="665956" y="605713"/>
                                  </a:lnTo>
                                  <a:lnTo>
                                    <a:pt x="681434" y="602933"/>
                                  </a:lnTo>
                                  <a:lnTo>
                                    <a:pt x="696913" y="600154"/>
                                  </a:lnTo>
                                  <a:lnTo>
                                    <a:pt x="711994" y="598168"/>
                                  </a:lnTo>
                                  <a:lnTo>
                                    <a:pt x="727869" y="596580"/>
                                  </a:lnTo>
                                  <a:lnTo>
                                    <a:pt x="743347" y="594992"/>
                                  </a:lnTo>
                                  <a:lnTo>
                                    <a:pt x="747713" y="593403"/>
                                  </a:lnTo>
                                  <a:lnTo>
                                    <a:pt x="751284" y="591418"/>
                                  </a:lnTo>
                                  <a:lnTo>
                                    <a:pt x="754856" y="588638"/>
                                  </a:lnTo>
                                  <a:lnTo>
                                    <a:pt x="757634" y="585462"/>
                                  </a:lnTo>
                                  <a:lnTo>
                                    <a:pt x="760016" y="582285"/>
                                  </a:lnTo>
                                  <a:lnTo>
                                    <a:pt x="762397" y="577917"/>
                                  </a:lnTo>
                                  <a:lnTo>
                                    <a:pt x="763191" y="573550"/>
                                  </a:lnTo>
                                  <a:lnTo>
                                    <a:pt x="763588" y="569182"/>
                                  </a:lnTo>
                                  <a:lnTo>
                                    <a:pt x="765969" y="543769"/>
                                  </a:lnTo>
                                  <a:lnTo>
                                    <a:pt x="768747" y="517959"/>
                                  </a:lnTo>
                                  <a:lnTo>
                                    <a:pt x="771525" y="492943"/>
                                  </a:lnTo>
                                  <a:lnTo>
                                    <a:pt x="774700" y="467133"/>
                                  </a:lnTo>
                                  <a:lnTo>
                                    <a:pt x="774700" y="464751"/>
                                  </a:lnTo>
                                  <a:lnTo>
                                    <a:pt x="775097" y="462766"/>
                                  </a:lnTo>
                                  <a:lnTo>
                                    <a:pt x="775891" y="460383"/>
                                  </a:lnTo>
                                  <a:lnTo>
                                    <a:pt x="776684" y="458398"/>
                                  </a:lnTo>
                                  <a:lnTo>
                                    <a:pt x="777875" y="456412"/>
                                  </a:lnTo>
                                  <a:lnTo>
                                    <a:pt x="779066" y="454824"/>
                                  </a:lnTo>
                                  <a:lnTo>
                                    <a:pt x="782638" y="451250"/>
                                  </a:lnTo>
                                  <a:lnTo>
                                    <a:pt x="786606" y="448471"/>
                                  </a:lnTo>
                                  <a:lnTo>
                                    <a:pt x="791369" y="446486"/>
                                  </a:lnTo>
                                  <a:lnTo>
                                    <a:pt x="796925" y="444897"/>
                                  </a:lnTo>
                                  <a:lnTo>
                                    <a:pt x="802481" y="444500"/>
                                  </a:lnTo>
                                  <a:close/>
                                  <a:moveTo>
                                    <a:pt x="1780579" y="266729"/>
                                  </a:moveTo>
                                  <a:lnTo>
                                    <a:pt x="1770667" y="267126"/>
                                  </a:lnTo>
                                  <a:lnTo>
                                    <a:pt x="1761944" y="267921"/>
                                  </a:lnTo>
                                  <a:lnTo>
                                    <a:pt x="1752824" y="269113"/>
                                  </a:lnTo>
                                  <a:lnTo>
                                    <a:pt x="1744101" y="270304"/>
                                  </a:lnTo>
                                  <a:lnTo>
                                    <a:pt x="1735378" y="272688"/>
                                  </a:lnTo>
                                  <a:lnTo>
                                    <a:pt x="1727052" y="275071"/>
                                  </a:lnTo>
                                  <a:lnTo>
                                    <a:pt x="1718329" y="277852"/>
                                  </a:lnTo>
                                  <a:lnTo>
                                    <a:pt x="1710399" y="281030"/>
                                  </a:lnTo>
                                  <a:lnTo>
                                    <a:pt x="1702469" y="284605"/>
                                  </a:lnTo>
                                  <a:lnTo>
                                    <a:pt x="1694539" y="288578"/>
                                  </a:lnTo>
                                  <a:lnTo>
                                    <a:pt x="1687005" y="292550"/>
                                  </a:lnTo>
                                  <a:lnTo>
                                    <a:pt x="1679472" y="297317"/>
                                  </a:lnTo>
                                  <a:lnTo>
                                    <a:pt x="1672731" y="302482"/>
                                  </a:lnTo>
                                  <a:lnTo>
                                    <a:pt x="1665991" y="308043"/>
                                  </a:lnTo>
                                  <a:lnTo>
                                    <a:pt x="1659250" y="313605"/>
                                  </a:lnTo>
                                  <a:lnTo>
                                    <a:pt x="1653303" y="319563"/>
                                  </a:lnTo>
                                  <a:lnTo>
                                    <a:pt x="1647355" y="325919"/>
                                  </a:lnTo>
                                  <a:lnTo>
                                    <a:pt x="1641804" y="332275"/>
                                  </a:lnTo>
                                  <a:lnTo>
                                    <a:pt x="1636253" y="339029"/>
                                  </a:lnTo>
                                  <a:lnTo>
                                    <a:pt x="1631098" y="346179"/>
                                  </a:lnTo>
                                  <a:lnTo>
                                    <a:pt x="1626340" y="353727"/>
                                  </a:lnTo>
                                  <a:lnTo>
                                    <a:pt x="1621979" y="361275"/>
                                  </a:lnTo>
                                  <a:lnTo>
                                    <a:pt x="1618014" y="368822"/>
                                  </a:lnTo>
                                  <a:lnTo>
                                    <a:pt x="1614445" y="376767"/>
                                  </a:lnTo>
                                  <a:lnTo>
                                    <a:pt x="1611273" y="384712"/>
                                  </a:lnTo>
                                  <a:lnTo>
                                    <a:pt x="1608498" y="393055"/>
                                  </a:lnTo>
                                  <a:lnTo>
                                    <a:pt x="1606119" y="401794"/>
                                  </a:lnTo>
                                  <a:lnTo>
                                    <a:pt x="1604136" y="410534"/>
                                  </a:lnTo>
                                  <a:lnTo>
                                    <a:pt x="1602550" y="419273"/>
                                  </a:lnTo>
                                  <a:lnTo>
                                    <a:pt x="1601361" y="428410"/>
                                  </a:lnTo>
                                  <a:lnTo>
                                    <a:pt x="1600568" y="437547"/>
                                  </a:lnTo>
                                  <a:lnTo>
                                    <a:pt x="1600171" y="447081"/>
                                  </a:lnTo>
                                  <a:lnTo>
                                    <a:pt x="1600568" y="456218"/>
                                  </a:lnTo>
                                  <a:lnTo>
                                    <a:pt x="1601361" y="465354"/>
                                  </a:lnTo>
                                  <a:lnTo>
                                    <a:pt x="1602550" y="474094"/>
                                  </a:lnTo>
                                  <a:lnTo>
                                    <a:pt x="1604136" y="482833"/>
                                  </a:lnTo>
                                  <a:lnTo>
                                    <a:pt x="1606119" y="491970"/>
                                  </a:lnTo>
                                  <a:lnTo>
                                    <a:pt x="1608498" y="500312"/>
                                  </a:lnTo>
                                  <a:lnTo>
                                    <a:pt x="1611273" y="508655"/>
                                  </a:lnTo>
                                  <a:lnTo>
                                    <a:pt x="1614445" y="516997"/>
                                  </a:lnTo>
                                  <a:lnTo>
                                    <a:pt x="1618014" y="524545"/>
                                  </a:lnTo>
                                  <a:lnTo>
                                    <a:pt x="1621979" y="532490"/>
                                  </a:lnTo>
                                  <a:lnTo>
                                    <a:pt x="1626340" y="540435"/>
                                  </a:lnTo>
                                  <a:lnTo>
                                    <a:pt x="1631098" y="547585"/>
                                  </a:lnTo>
                                  <a:lnTo>
                                    <a:pt x="1636253" y="554338"/>
                                  </a:lnTo>
                                  <a:lnTo>
                                    <a:pt x="1641804" y="561092"/>
                                  </a:lnTo>
                                  <a:lnTo>
                                    <a:pt x="1647355" y="567845"/>
                                  </a:lnTo>
                                  <a:lnTo>
                                    <a:pt x="1653303" y="573804"/>
                                  </a:lnTo>
                                  <a:lnTo>
                                    <a:pt x="1659250" y="580160"/>
                                  </a:lnTo>
                                  <a:lnTo>
                                    <a:pt x="1665991" y="585721"/>
                                  </a:lnTo>
                                  <a:lnTo>
                                    <a:pt x="1672731" y="591283"/>
                                  </a:lnTo>
                                  <a:lnTo>
                                    <a:pt x="1679472" y="596050"/>
                                  </a:lnTo>
                                  <a:lnTo>
                                    <a:pt x="1687005" y="600817"/>
                                  </a:lnTo>
                                  <a:lnTo>
                                    <a:pt x="1694539" y="605186"/>
                                  </a:lnTo>
                                  <a:lnTo>
                                    <a:pt x="1702469" y="609159"/>
                                  </a:lnTo>
                                  <a:lnTo>
                                    <a:pt x="1710399" y="612734"/>
                                  </a:lnTo>
                                  <a:lnTo>
                                    <a:pt x="1718329" y="615912"/>
                                  </a:lnTo>
                                  <a:lnTo>
                                    <a:pt x="1727052" y="618693"/>
                                  </a:lnTo>
                                  <a:lnTo>
                                    <a:pt x="1735378" y="621076"/>
                                  </a:lnTo>
                                  <a:lnTo>
                                    <a:pt x="1744101" y="623063"/>
                                  </a:lnTo>
                                  <a:lnTo>
                                    <a:pt x="1752824" y="624652"/>
                                  </a:lnTo>
                                  <a:lnTo>
                                    <a:pt x="1761944" y="626241"/>
                                  </a:lnTo>
                                  <a:lnTo>
                                    <a:pt x="1770667" y="626638"/>
                                  </a:lnTo>
                                  <a:lnTo>
                                    <a:pt x="1780579" y="627035"/>
                                  </a:lnTo>
                                  <a:lnTo>
                                    <a:pt x="1789699" y="626638"/>
                                  </a:lnTo>
                                  <a:lnTo>
                                    <a:pt x="1798819" y="626241"/>
                                  </a:lnTo>
                                  <a:lnTo>
                                    <a:pt x="1807542" y="624652"/>
                                  </a:lnTo>
                                  <a:lnTo>
                                    <a:pt x="1816265" y="623063"/>
                                  </a:lnTo>
                                  <a:lnTo>
                                    <a:pt x="1825384" y="621076"/>
                                  </a:lnTo>
                                  <a:lnTo>
                                    <a:pt x="1833711" y="618693"/>
                                  </a:lnTo>
                                  <a:lnTo>
                                    <a:pt x="1842037" y="615912"/>
                                  </a:lnTo>
                                  <a:lnTo>
                                    <a:pt x="1850364" y="612734"/>
                                  </a:lnTo>
                                  <a:lnTo>
                                    <a:pt x="1858294" y="609159"/>
                                  </a:lnTo>
                                  <a:lnTo>
                                    <a:pt x="1866224" y="605186"/>
                                  </a:lnTo>
                                  <a:lnTo>
                                    <a:pt x="1873757" y="600817"/>
                                  </a:lnTo>
                                  <a:lnTo>
                                    <a:pt x="1880894" y="596050"/>
                                  </a:lnTo>
                                  <a:lnTo>
                                    <a:pt x="1888031" y="591283"/>
                                  </a:lnTo>
                                  <a:lnTo>
                                    <a:pt x="1894772" y="585721"/>
                                  </a:lnTo>
                                  <a:lnTo>
                                    <a:pt x="1901116" y="580160"/>
                                  </a:lnTo>
                                  <a:lnTo>
                                    <a:pt x="1907460" y="573804"/>
                                  </a:lnTo>
                                  <a:lnTo>
                                    <a:pt x="1913804" y="567845"/>
                                  </a:lnTo>
                                  <a:lnTo>
                                    <a:pt x="1919355" y="561092"/>
                                  </a:lnTo>
                                  <a:lnTo>
                                    <a:pt x="1924509" y="554338"/>
                                  </a:lnTo>
                                  <a:lnTo>
                                    <a:pt x="1929664" y="547585"/>
                                  </a:lnTo>
                                  <a:lnTo>
                                    <a:pt x="1934026" y="540435"/>
                                  </a:lnTo>
                                  <a:lnTo>
                                    <a:pt x="1938387" y="532490"/>
                                  </a:lnTo>
                                  <a:lnTo>
                                    <a:pt x="1942352" y="524545"/>
                                  </a:lnTo>
                                  <a:lnTo>
                                    <a:pt x="1945921" y="516997"/>
                                  </a:lnTo>
                                  <a:lnTo>
                                    <a:pt x="1949093" y="508655"/>
                                  </a:lnTo>
                                  <a:lnTo>
                                    <a:pt x="1951868" y="500312"/>
                                  </a:lnTo>
                                  <a:lnTo>
                                    <a:pt x="1954247" y="491970"/>
                                  </a:lnTo>
                                  <a:lnTo>
                                    <a:pt x="1957023" y="482833"/>
                                  </a:lnTo>
                                  <a:lnTo>
                                    <a:pt x="1958212" y="474094"/>
                                  </a:lnTo>
                                  <a:lnTo>
                                    <a:pt x="1959402" y="465354"/>
                                  </a:lnTo>
                                  <a:lnTo>
                                    <a:pt x="1960195" y="456218"/>
                                  </a:lnTo>
                                  <a:lnTo>
                                    <a:pt x="1960591" y="447081"/>
                                  </a:lnTo>
                                  <a:lnTo>
                                    <a:pt x="1960195" y="437547"/>
                                  </a:lnTo>
                                  <a:lnTo>
                                    <a:pt x="1959402" y="428410"/>
                                  </a:lnTo>
                                  <a:lnTo>
                                    <a:pt x="1958212" y="419273"/>
                                  </a:lnTo>
                                  <a:lnTo>
                                    <a:pt x="1957023" y="410534"/>
                                  </a:lnTo>
                                  <a:lnTo>
                                    <a:pt x="1954247" y="401794"/>
                                  </a:lnTo>
                                  <a:lnTo>
                                    <a:pt x="1951868" y="393055"/>
                                  </a:lnTo>
                                  <a:lnTo>
                                    <a:pt x="1949093" y="384712"/>
                                  </a:lnTo>
                                  <a:lnTo>
                                    <a:pt x="1945921" y="376767"/>
                                  </a:lnTo>
                                  <a:lnTo>
                                    <a:pt x="1942352" y="368822"/>
                                  </a:lnTo>
                                  <a:lnTo>
                                    <a:pt x="1938387" y="361275"/>
                                  </a:lnTo>
                                  <a:lnTo>
                                    <a:pt x="1934026" y="353727"/>
                                  </a:lnTo>
                                  <a:lnTo>
                                    <a:pt x="1929664" y="346179"/>
                                  </a:lnTo>
                                  <a:lnTo>
                                    <a:pt x="1924509" y="339029"/>
                                  </a:lnTo>
                                  <a:lnTo>
                                    <a:pt x="1919355" y="332275"/>
                                  </a:lnTo>
                                  <a:lnTo>
                                    <a:pt x="1913804" y="325919"/>
                                  </a:lnTo>
                                  <a:lnTo>
                                    <a:pt x="1907460" y="319563"/>
                                  </a:lnTo>
                                  <a:lnTo>
                                    <a:pt x="1901116" y="313605"/>
                                  </a:lnTo>
                                  <a:lnTo>
                                    <a:pt x="1894772" y="308043"/>
                                  </a:lnTo>
                                  <a:lnTo>
                                    <a:pt x="1888031" y="302482"/>
                                  </a:lnTo>
                                  <a:lnTo>
                                    <a:pt x="1880894" y="297317"/>
                                  </a:lnTo>
                                  <a:lnTo>
                                    <a:pt x="1873757" y="292550"/>
                                  </a:lnTo>
                                  <a:lnTo>
                                    <a:pt x="1866224" y="288578"/>
                                  </a:lnTo>
                                  <a:lnTo>
                                    <a:pt x="1858294" y="284605"/>
                                  </a:lnTo>
                                  <a:lnTo>
                                    <a:pt x="1850364" y="281030"/>
                                  </a:lnTo>
                                  <a:lnTo>
                                    <a:pt x="1842037" y="277852"/>
                                  </a:lnTo>
                                  <a:lnTo>
                                    <a:pt x="1833711" y="275071"/>
                                  </a:lnTo>
                                  <a:lnTo>
                                    <a:pt x="1825384" y="272688"/>
                                  </a:lnTo>
                                  <a:lnTo>
                                    <a:pt x="1816265" y="270304"/>
                                  </a:lnTo>
                                  <a:lnTo>
                                    <a:pt x="1807542" y="269113"/>
                                  </a:lnTo>
                                  <a:lnTo>
                                    <a:pt x="1798819" y="267921"/>
                                  </a:lnTo>
                                  <a:lnTo>
                                    <a:pt x="1789699" y="267126"/>
                                  </a:lnTo>
                                  <a:lnTo>
                                    <a:pt x="1780579" y="266729"/>
                                  </a:lnTo>
                                  <a:close/>
                                  <a:moveTo>
                                    <a:pt x="1769477" y="236538"/>
                                  </a:moveTo>
                                  <a:lnTo>
                                    <a:pt x="1780579" y="236538"/>
                                  </a:lnTo>
                                  <a:lnTo>
                                    <a:pt x="1791285" y="236538"/>
                                  </a:lnTo>
                                  <a:lnTo>
                                    <a:pt x="1801594" y="237333"/>
                                  </a:lnTo>
                                  <a:lnTo>
                                    <a:pt x="1812300" y="238922"/>
                                  </a:lnTo>
                                  <a:lnTo>
                                    <a:pt x="1823005" y="240511"/>
                                  </a:lnTo>
                                  <a:lnTo>
                                    <a:pt x="1832918" y="242894"/>
                                  </a:lnTo>
                                  <a:lnTo>
                                    <a:pt x="1842830" y="245675"/>
                                  </a:lnTo>
                                  <a:lnTo>
                                    <a:pt x="1852346" y="248853"/>
                                  </a:lnTo>
                                  <a:lnTo>
                                    <a:pt x="1861862" y="252825"/>
                                  </a:lnTo>
                                  <a:lnTo>
                                    <a:pt x="1871775" y="256798"/>
                                  </a:lnTo>
                                  <a:lnTo>
                                    <a:pt x="1880498" y="261962"/>
                                  </a:lnTo>
                                  <a:lnTo>
                                    <a:pt x="1889221" y="267126"/>
                                  </a:lnTo>
                                  <a:lnTo>
                                    <a:pt x="1897944" y="272291"/>
                                  </a:lnTo>
                                  <a:lnTo>
                                    <a:pt x="1905874" y="278249"/>
                                  </a:lnTo>
                                  <a:lnTo>
                                    <a:pt x="1914200" y="284208"/>
                                  </a:lnTo>
                                  <a:lnTo>
                                    <a:pt x="1921734" y="290961"/>
                                  </a:lnTo>
                                  <a:lnTo>
                                    <a:pt x="1929268" y="297715"/>
                                  </a:lnTo>
                                  <a:lnTo>
                                    <a:pt x="1936008" y="305660"/>
                                  </a:lnTo>
                                  <a:lnTo>
                                    <a:pt x="1942352" y="313207"/>
                                  </a:lnTo>
                                  <a:lnTo>
                                    <a:pt x="1948696" y="320755"/>
                                  </a:lnTo>
                                  <a:lnTo>
                                    <a:pt x="1954644" y="329097"/>
                                  </a:lnTo>
                                  <a:lnTo>
                                    <a:pt x="1960195" y="337440"/>
                                  </a:lnTo>
                                  <a:lnTo>
                                    <a:pt x="1965349" y="346179"/>
                                  </a:lnTo>
                                  <a:lnTo>
                                    <a:pt x="1970107" y="355713"/>
                                  </a:lnTo>
                                  <a:lnTo>
                                    <a:pt x="1974072" y="364850"/>
                                  </a:lnTo>
                                  <a:lnTo>
                                    <a:pt x="1978037" y="374384"/>
                                  </a:lnTo>
                                  <a:lnTo>
                                    <a:pt x="1981209" y="384315"/>
                                  </a:lnTo>
                                  <a:lnTo>
                                    <a:pt x="1983985" y="393849"/>
                                  </a:lnTo>
                                  <a:lnTo>
                                    <a:pt x="1986364" y="404575"/>
                                  </a:lnTo>
                                  <a:lnTo>
                                    <a:pt x="1988346" y="414903"/>
                                  </a:lnTo>
                                  <a:lnTo>
                                    <a:pt x="1989536" y="425232"/>
                                  </a:lnTo>
                                  <a:lnTo>
                                    <a:pt x="1990329" y="435958"/>
                                  </a:lnTo>
                                  <a:lnTo>
                                    <a:pt x="1990725" y="447081"/>
                                  </a:lnTo>
                                  <a:lnTo>
                                    <a:pt x="1990329" y="457807"/>
                                  </a:lnTo>
                                  <a:lnTo>
                                    <a:pt x="1989536" y="468135"/>
                                  </a:lnTo>
                                  <a:lnTo>
                                    <a:pt x="1988346" y="478861"/>
                                  </a:lnTo>
                                  <a:lnTo>
                                    <a:pt x="1986364" y="489587"/>
                                  </a:lnTo>
                                  <a:lnTo>
                                    <a:pt x="1983985" y="499518"/>
                                  </a:lnTo>
                                  <a:lnTo>
                                    <a:pt x="1981209" y="509449"/>
                                  </a:lnTo>
                                  <a:lnTo>
                                    <a:pt x="1978037" y="518983"/>
                                  </a:lnTo>
                                  <a:lnTo>
                                    <a:pt x="1974072" y="528517"/>
                                  </a:lnTo>
                                  <a:lnTo>
                                    <a:pt x="1970107" y="538051"/>
                                  </a:lnTo>
                                  <a:lnTo>
                                    <a:pt x="1965349" y="547188"/>
                                  </a:lnTo>
                                  <a:lnTo>
                                    <a:pt x="1960195" y="555927"/>
                                  </a:lnTo>
                                  <a:lnTo>
                                    <a:pt x="1954644" y="564270"/>
                                  </a:lnTo>
                                  <a:lnTo>
                                    <a:pt x="1948696" y="572612"/>
                                  </a:lnTo>
                                  <a:lnTo>
                                    <a:pt x="1942352" y="580954"/>
                                  </a:lnTo>
                                  <a:lnTo>
                                    <a:pt x="1936008" y="588502"/>
                                  </a:lnTo>
                                  <a:lnTo>
                                    <a:pt x="1929268" y="595652"/>
                                  </a:lnTo>
                                  <a:lnTo>
                                    <a:pt x="1921734" y="602406"/>
                                  </a:lnTo>
                                  <a:lnTo>
                                    <a:pt x="1914200" y="609159"/>
                                  </a:lnTo>
                                  <a:lnTo>
                                    <a:pt x="1905874" y="615118"/>
                                  </a:lnTo>
                                  <a:lnTo>
                                    <a:pt x="1897944" y="621076"/>
                                  </a:lnTo>
                                  <a:lnTo>
                                    <a:pt x="1889221" y="627035"/>
                                  </a:lnTo>
                                  <a:lnTo>
                                    <a:pt x="1880498" y="631802"/>
                                  </a:lnTo>
                                  <a:lnTo>
                                    <a:pt x="1871775" y="636569"/>
                                  </a:lnTo>
                                  <a:lnTo>
                                    <a:pt x="1861862" y="640542"/>
                                  </a:lnTo>
                                  <a:lnTo>
                                    <a:pt x="1852346" y="644514"/>
                                  </a:lnTo>
                                  <a:lnTo>
                                    <a:pt x="1842830" y="647692"/>
                                  </a:lnTo>
                                  <a:lnTo>
                                    <a:pt x="1832918" y="650473"/>
                                  </a:lnTo>
                                  <a:lnTo>
                                    <a:pt x="1823005" y="652856"/>
                                  </a:lnTo>
                                  <a:lnTo>
                                    <a:pt x="1812300" y="654843"/>
                                  </a:lnTo>
                                  <a:lnTo>
                                    <a:pt x="1801594" y="656034"/>
                                  </a:lnTo>
                                  <a:lnTo>
                                    <a:pt x="1791285" y="656829"/>
                                  </a:lnTo>
                                  <a:lnTo>
                                    <a:pt x="1780579" y="657226"/>
                                  </a:lnTo>
                                  <a:lnTo>
                                    <a:pt x="1769477" y="656829"/>
                                  </a:lnTo>
                                  <a:lnTo>
                                    <a:pt x="1758772" y="656034"/>
                                  </a:lnTo>
                                  <a:lnTo>
                                    <a:pt x="1748463" y="654843"/>
                                  </a:lnTo>
                                  <a:lnTo>
                                    <a:pt x="1738154" y="652856"/>
                                  </a:lnTo>
                                  <a:lnTo>
                                    <a:pt x="1727845" y="650473"/>
                                  </a:lnTo>
                                  <a:lnTo>
                                    <a:pt x="1717536" y="647692"/>
                                  </a:lnTo>
                                  <a:lnTo>
                                    <a:pt x="1708020" y="644514"/>
                                  </a:lnTo>
                                  <a:lnTo>
                                    <a:pt x="1698504" y="640542"/>
                                  </a:lnTo>
                                  <a:lnTo>
                                    <a:pt x="1689384" y="636569"/>
                                  </a:lnTo>
                                  <a:lnTo>
                                    <a:pt x="1680265" y="631802"/>
                                  </a:lnTo>
                                  <a:lnTo>
                                    <a:pt x="1671145" y="627035"/>
                                  </a:lnTo>
                                  <a:lnTo>
                                    <a:pt x="1662819" y="621076"/>
                                  </a:lnTo>
                                  <a:lnTo>
                                    <a:pt x="1654492" y="615118"/>
                                  </a:lnTo>
                                  <a:lnTo>
                                    <a:pt x="1646562" y="609159"/>
                                  </a:lnTo>
                                  <a:lnTo>
                                    <a:pt x="1639028" y="602406"/>
                                  </a:lnTo>
                                  <a:lnTo>
                                    <a:pt x="1631495" y="595652"/>
                                  </a:lnTo>
                                  <a:lnTo>
                                    <a:pt x="1624358" y="588502"/>
                                  </a:lnTo>
                                  <a:lnTo>
                                    <a:pt x="1618014" y="580954"/>
                                  </a:lnTo>
                                  <a:lnTo>
                                    <a:pt x="1611670" y="572612"/>
                                  </a:lnTo>
                                  <a:lnTo>
                                    <a:pt x="1606119" y="564270"/>
                                  </a:lnTo>
                                  <a:lnTo>
                                    <a:pt x="1600568" y="555927"/>
                                  </a:lnTo>
                                  <a:lnTo>
                                    <a:pt x="1595413" y="547188"/>
                                  </a:lnTo>
                                  <a:lnTo>
                                    <a:pt x="1591052" y="538051"/>
                                  </a:lnTo>
                                  <a:lnTo>
                                    <a:pt x="1586294" y="528517"/>
                                  </a:lnTo>
                                  <a:lnTo>
                                    <a:pt x="1582725" y="518983"/>
                                  </a:lnTo>
                                  <a:lnTo>
                                    <a:pt x="1579553" y="509449"/>
                                  </a:lnTo>
                                  <a:lnTo>
                                    <a:pt x="1576381" y="499518"/>
                                  </a:lnTo>
                                  <a:lnTo>
                                    <a:pt x="1574399" y="489587"/>
                                  </a:lnTo>
                                  <a:lnTo>
                                    <a:pt x="1572416" y="478861"/>
                                  </a:lnTo>
                                  <a:lnTo>
                                    <a:pt x="1571227" y="468135"/>
                                  </a:lnTo>
                                  <a:lnTo>
                                    <a:pt x="1570434" y="457807"/>
                                  </a:lnTo>
                                  <a:lnTo>
                                    <a:pt x="1570037" y="447081"/>
                                  </a:lnTo>
                                  <a:lnTo>
                                    <a:pt x="1570434" y="435958"/>
                                  </a:lnTo>
                                  <a:lnTo>
                                    <a:pt x="1571227" y="425232"/>
                                  </a:lnTo>
                                  <a:lnTo>
                                    <a:pt x="1572416" y="414903"/>
                                  </a:lnTo>
                                  <a:lnTo>
                                    <a:pt x="1574399" y="404575"/>
                                  </a:lnTo>
                                  <a:lnTo>
                                    <a:pt x="1576381" y="393849"/>
                                  </a:lnTo>
                                  <a:lnTo>
                                    <a:pt x="1579553" y="384315"/>
                                  </a:lnTo>
                                  <a:lnTo>
                                    <a:pt x="1582725" y="374384"/>
                                  </a:lnTo>
                                  <a:lnTo>
                                    <a:pt x="1586294" y="364850"/>
                                  </a:lnTo>
                                  <a:lnTo>
                                    <a:pt x="1591052" y="355713"/>
                                  </a:lnTo>
                                  <a:lnTo>
                                    <a:pt x="1595413" y="346179"/>
                                  </a:lnTo>
                                  <a:lnTo>
                                    <a:pt x="1600568" y="337440"/>
                                  </a:lnTo>
                                  <a:lnTo>
                                    <a:pt x="1606119" y="329097"/>
                                  </a:lnTo>
                                  <a:lnTo>
                                    <a:pt x="1611670" y="320755"/>
                                  </a:lnTo>
                                  <a:lnTo>
                                    <a:pt x="1618014" y="313207"/>
                                  </a:lnTo>
                                  <a:lnTo>
                                    <a:pt x="1624358" y="305660"/>
                                  </a:lnTo>
                                  <a:lnTo>
                                    <a:pt x="1631495" y="297715"/>
                                  </a:lnTo>
                                  <a:lnTo>
                                    <a:pt x="1639028" y="290961"/>
                                  </a:lnTo>
                                  <a:lnTo>
                                    <a:pt x="1646562" y="284208"/>
                                  </a:lnTo>
                                  <a:lnTo>
                                    <a:pt x="1654492" y="278249"/>
                                  </a:lnTo>
                                  <a:lnTo>
                                    <a:pt x="1662819" y="272291"/>
                                  </a:lnTo>
                                  <a:lnTo>
                                    <a:pt x="1671145" y="267126"/>
                                  </a:lnTo>
                                  <a:lnTo>
                                    <a:pt x="1680265" y="261962"/>
                                  </a:lnTo>
                                  <a:lnTo>
                                    <a:pt x="1689384" y="256798"/>
                                  </a:lnTo>
                                  <a:lnTo>
                                    <a:pt x="1698504" y="252825"/>
                                  </a:lnTo>
                                  <a:lnTo>
                                    <a:pt x="1708020" y="248853"/>
                                  </a:lnTo>
                                  <a:lnTo>
                                    <a:pt x="1717536" y="245675"/>
                                  </a:lnTo>
                                  <a:lnTo>
                                    <a:pt x="1727845" y="242894"/>
                                  </a:lnTo>
                                  <a:lnTo>
                                    <a:pt x="1738154" y="240511"/>
                                  </a:lnTo>
                                  <a:lnTo>
                                    <a:pt x="1748463" y="238922"/>
                                  </a:lnTo>
                                  <a:lnTo>
                                    <a:pt x="1758772" y="237333"/>
                                  </a:lnTo>
                                  <a:lnTo>
                                    <a:pt x="1769477" y="236538"/>
                                  </a:lnTo>
                                  <a:close/>
                                  <a:moveTo>
                                    <a:pt x="1775815" y="217488"/>
                                  </a:moveTo>
                                  <a:lnTo>
                                    <a:pt x="1764301" y="218281"/>
                                  </a:lnTo>
                                  <a:lnTo>
                                    <a:pt x="1752786" y="219472"/>
                                  </a:lnTo>
                                  <a:lnTo>
                                    <a:pt x="1741669" y="221059"/>
                                  </a:lnTo>
                                  <a:lnTo>
                                    <a:pt x="1730154" y="223441"/>
                                  </a:lnTo>
                                  <a:lnTo>
                                    <a:pt x="1718243" y="226219"/>
                                  </a:lnTo>
                                  <a:lnTo>
                                    <a:pt x="1707125" y="229791"/>
                                  </a:lnTo>
                                  <a:lnTo>
                                    <a:pt x="1696405" y="233759"/>
                                  </a:lnTo>
                                  <a:lnTo>
                                    <a:pt x="1685684" y="238125"/>
                                  </a:lnTo>
                                  <a:lnTo>
                                    <a:pt x="1674964" y="243285"/>
                                  </a:lnTo>
                                  <a:lnTo>
                                    <a:pt x="1665038" y="248841"/>
                                  </a:lnTo>
                                  <a:lnTo>
                                    <a:pt x="1655509" y="254794"/>
                                  </a:lnTo>
                                  <a:lnTo>
                                    <a:pt x="1646376" y="261541"/>
                                  </a:lnTo>
                                  <a:lnTo>
                                    <a:pt x="1637641" y="268288"/>
                                  </a:lnTo>
                                  <a:lnTo>
                                    <a:pt x="1628906" y="275035"/>
                                  </a:lnTo>
                                  <a:lnTo>
                                    <a:pt x="1620568" y="282575"/>
                                  </a:lnTo>
                                  <a:lnTo>
                                    <a:pt x="1613024" y="290513"/>
                                  </a:lnTo>
                                  <a:lnTo>
                                    <a:pt x="1605877" y="298847"/>
                                  </a:lnTo>
                                  <a:lnTo>
                                    <a:pt x="1598730" y="307578"/>
                                  </a:lnTo>
                                  <a:lnTo>
                                    <a:pt x="1592377" y="316707"/>
                                  </a:lnTo>
                                  <a:lnTo>
                                    <a:pt x="1586025" y="325835"/>
                                  </a:lnTo>
                                  <a:lnTo>
                                    <a:pt x="1580466" y="334963"/>
                                  </a:lnTo>
                                  <a:lnTo>
                                    <a:pt x="1575304" y="344885"/>
                                  </a:lnTo>
                                  <a:lnTo>
                                    <a:pt x="1570937" y="355203"/>
                                  </a:lnTo>
                                  <a:lnTo>
                                    <a:pt x="1566569" y="365125"/>
                                  </a:lnTo>
                                  <a:lnTo>
                                    <a:pt x="1562995" y="375444"/>
                                  </a:lnTo>
                                  <a:lnTo>
                                    <a:pt x="1559819" y="385763"/>
                                  </a:lnTo>
                                  <a:lnTo>
                                    <a:pt x="1557039" y="396875"/>
                                  </a:lnTo>
                                  <a:lnTo>
                                    <a:pt x="1555054" y="407988"/>
                                  </a:lnTo>
                                  <a:lnTo>
                                    <a:pt x="1553466" y="418703"/>
                                  </a:lnTo>
                                  <a:lnTo>
                                    <a:pt x="1552275" y="429816"/>
                                  </a:lnTo>
                                  <a:lnTo>
                                    <a:pt x="1551481" y="440929"/>
                                  </a:lnTo>
                                  <a:lnTo>
                                    <a:pt x="1551481" y="452438"/>
                                  </a:lnTo>
                                  <a:lnTo>
                                    <a:pt x="1552275" y="463947"/>
                                  </a:lnTo>
                                  <a:lnTo>
                                    <a:pt x="1553466" y="475060"/>
                                  </a:lnTo>
                                  <a:lnTo>
                                    <a:pt x="1555054" y="486569"/>
                                  </a:lnTo>
                                  <a:lnTo>
                                    <a:pt x="1557437" y="498079"/>
                                  </a:lnTo>
                                  <a:lnTo>
                                    <a:pt x="1560216" y="509588"/>
                                  </a:lnTo>
                                  <a:lnTo>
                                    <a:pt x="1563789" y="520700"/>
                                  </a:lnTo>
                                  <a:lnTo>
                                    <a:pt x="1567760" y="531416"/>
                                  </a:lnTo>
                                  <a:lnTo>
                                    <a:pt x="1572525" y="542529"/>
                                  </a:lnTo>
                                  <a:lnTo>
                                    <a:pt x="1577290" y="552847"/>
                                  </a:lnTo>
                                  <a:lnTo>
                                    <a:pt x="1582848" y="562769"/>
                                  </a:lnTo>
                                  <a:lnTo>
                                    <a:pt x="1589201" y="572294"/>
                                  </a:lnTo>
                                  <a:lnTo>
                                    <a:pt x="1595554" y="581819"/>
                                  </a:lnTo>
                                  <a:lnTo>
                                    <a:pt x="1602304" y="590550"/>
                                  </a:lnTo>
                                  <a:lnTo>
                                    <a:pt x="1609451" y="598885"/>
                                  </a:lnTo>
                                  <a:lnTo>
                                    <a:pt x="1616995" y="607219"/>
                                  </a:lnTo>
                                  <a:lnTo>
                                    <a:pt x="1624936" y="614760"/>
                                  </a:lnTo>
                                  <a:lnTo>
                                    <a:pt x="1632877" y="621904"/>
                                  </a:lnTo>
                                  <a:lnTo>
                                    <a:pt x="1642009" y="629047"/>
                                  </a:lnTo>
                                  <a:lnTo>
                                    <a:pt x="1650744" y="635794"/>
                                  </a:lnTo>
                                  <a:lnTo>
                                    <a:pt x="1659876" y="641747"/>
                                  </a:lnTo>
                                  <a:lnTo>
                                    <a:pt x="1669405" y="647304"/>
                                  </a:lnTo>
                                  <a:lnTo>
                                    <a:pt x="1678935" y="652066"/>
                                  </a:lnTo>
                                  <a:lnTo>
                                    <a:pt x="1689258" y="656829"/>
                                  </a:lnTo>
                                  <a:lnTo>
                                    <a:pt x="1699581" y="661194"/>
                                  </a:lnTo>
                                  <a:lnTo>
                                    <a:pt x="1709905" y="664766"/>
                                  </a:lnTo>
                                  <a:lnTo>
                                    <a:pt x="1720228" y="667941"/>
                                  </a:lnTo>
                                  <a:lnTo>
                                    <a:pt x="1731345" y="670719"/>
                                  </a:lnTo>
                                  <a:lnTo>
                                    <a:pt x="1742066" y="673101"/>
                                  </a:lnTo>
                                  <a:lnTo>
                                    <a:pt x="1753183" y="674688"/>
                                  </a:lnTo>
                                  <a:lnTo>
                                    <a:pt x="1764301" y="675879"/>
                                  </a:lnTo>
                                  <a:lnTo>
                                    <a:pt x="1775815" y="676276"/>
                                  </a:lnTo>
                                  <a:lnTo>
                                    <a:pt x="1786932" y="676276"/>
                                  </a:lnTo>
                                  <a:lnTo>
                                    <a:pt x="1798447" y="675879"/>
                                  </a:lnTo>
                                  <a:lnTo>
                                    <a:pt x="1809564" y="674688"/>
                                  </a:lnTo>
                                  <a:lnTo>
                                    <a:pt x="1821476" y="673101"/>
                                  </a:lnTo>
                                  <a:lnTo>
                                    <a:pt x="1832593" y="670322"/>
                                  </a:lnTo>
                                  <a:lnTo>
                                    <a:pt x="1844108" y="667544"/>
                                  </a:lnTo>
                                  <a:lnTo>
                                    <a:pt x="1855225" y="663972"/>
                                  </a:lnTo>
                                  <a:lnTo>
                                    <a:pt x="1866740" y="660004"/>
                                  </a:lnTo>
                                  <a:lnTo>
                                    <a:pt x="1877063" y="655241"/>
                                  </a:lnTo>
                                  <a:lnTo>
                                    <a:pt x="1887386" y="650479"/>
                                  </a:lnTo>
                                  <a:lnTo>
                                    <a:pt x="1897313" y="644922"/>
                                  </a:lnTo>
                                  <a:lnTo>
                                    <a:pt x="1906842" y="638969"/>
                                  </a:lnTo>
                                  <a:lnTo>
                                    <a:pt x="1916371" y="632619"/>
                                  </a:lnTo>
                                  <a:lnTo>
                                    <a:pt x="1925503" y="625872"/>
                                  </a:lnTo>
                                  <a:lnTo>
                                    <a:pt x="1933841" y="618332"/>
                                  </a:lnTo>
                                  <a:lnTo>
                                    <a:pt x="1941782" y="610791"/>
                                  </a:lnTo>
                                  <a:lnTo>
                                    <a:pt x="1949723" y="603250"/>
                                  </a:lnTo>
                                  <a:lnTo>
                                    <a:pt x="1957267" y="594916"/>
                                  </a:lnTo>
                                  <a:lnTo>
                                    <a:pt x="1964017" y="586185"/>
                                  </a:lnTo>
                                  <a:lnTo>
                                    <a:pt x="1970370" y="577057"/>
                                  </a:lnTo>
                                  <a:lnTo>
                                    <a:pt x="1976326" y="567929"/>
                                  </a:lnTo>
                                  <a:lnTo>
                                    <a:pt x="1981884" y="558404"/>
                                  </a:lnTo>
                                  <a:lnTo>
                                    <a:pt x="1987046" y="548879"/>
                                  </a:lnTo>
                                  <a:lnTo>
                                    <a:pt x="1991811" y="538957"/>
                                  </a:lnTo>
                                  <a:lnTo>
                                    <a:pt x="1995781" y="528638"/>
                                  </a:lnTo>
                                  <a:lnTo>
                                    <a:pt x="1999752" y="518319"/>
                                  </a:lnTo>
                                  <a:lnTo>
                                    <a:pt x="2003325" y="507604"/>
                                  </a:lnTo>
                                  <a:lnTo>
                                    <a:pt x="2005708" y="496888"/>
                                  </a:lnTo>
                                  <a:lnTo>
                                    <a:pt x="2008090" y="485775"/>
                                  </a:lnTo>
                                  <a:lnTo>
                                    <a:pt x="2009678" y="475060"/>
                                  </a:lnTo>
                                  <a:lnTo>
                                    <a:pt x="2010869" y="463947"/>
                                  </a:lnTo>
                                  <a:lnTo>
                                    <a:pt x="2011266" y="452835"/>
                                  </a:lnTo>
                                  <a:lnTo>
                                    <a:pt x="2011266" y="441325"/>
                                  </a:lnTo>
                                  <a:lnTo>
                                    <a:pt x="2010869" y="429816"/>
                                  </a:lnTo>
                                  <a:lnTo>
                                    <a:pt x="2009678" y="418703"/>
                                  </a:lnTo>
                                  <a:lnTo>
                                    <a:pt x="2007693" y="407194"/>
                                  </a:lnTo>
                                  <a:lnTo>
                                    <a:pt x="2005311" y="395288"/>
                                  </a:lnTo>
                                  <a:lnTo>
                                    <a:pt x="2002531" y="384175"/>
                                  </a:lnTo>
                                  <a:lnTo>
                                    <a:pt x="1998561" y="373063"/>
                                  </a:lnTo>
                                  <a:lnTo>
                                    <a:pt x="1994590" y="361950"/>
                                  </a:lnTo>
                                  <a:lnTo>
                                    <a:pt x="1990223" y="351632"/>
                                  </a:lnTo>
                                  <a:lnTo>
                                    <a:pt x="1985061" y="340916"/>
                                  </a:lnTo>
                                  <a:lnTo>
                                    <a:pt x="1979899" y="330994"/>
                                  </a:lnTo>
                                  <a:lnTo>
                                    <a:pt x="1973943" y="321469"/>
                                  </a:lnTo>
                                  <a:lnTo>
                                    <a:pt x="1967591" y="312341"/>
                                  </a:lnTo>
                                  <a:lnTo>
                                    <a:pt x="1960841" y="303213"/>
                                  </a:lnTo>
                                  <a:lnTo>
                                    <a:pt x="1953297" y="294482"/>
                                  </a:lnTo>
                                  <a:lnTo>
                                    <a:pt x="1945753" y="286544"/>
                                  </a:lnTo>
                                  <a:lnTo>
                                    <a:pt x="1937812" y="279003"/>
                                  </a:lnTo>
                                  <a:lnTo>
                                    <a:pt x="1929474" y="271860"/>
                                  </a:lnTo>
                                  <a:lnTo>
                                    <a:pt x="1921136" y="264716"/>
                                  </a:lnTo>
                                  <a:lnTo>
                                    <a:pt x="1912004" y="258366"/>
                                  </a:lnTo>
                                  <a:lnTo>
                                    <a:pt x="1902474" y="252016"/>
                                  </a:lnTo>
                                  <a:lnTo>
                                    <a:pt x="1893342" y="246460"/>
                                  </a:lnTo>
                                  <a:lnTo>
                                    <a:pt x="1883416" y="241300"/>
                                  </a:lnTo>
                                  <a:lnTo>
                                    <a:pt x="1873490" y="236935"/>
                                  </a:lnTo>
                                  <a:lnTo>
                                    <a:pt x="1863166" y="232569"/>
                                  </a:lnTo>
                                  <a:lnTo>
                                    <a:pt x="1852843" y="228997"/>
                                  </a:lnTo>
                                  <a:lnTo>
                                    <a:pt x="1842123" y="225822"/>
                                  </a:lnTo>
                                  <a:lnTo>
                                    <a:pt x="1831402" y="223044"/>
                                  </a:lnTo>
                                  <a:lnTo>
                                    <a:pt x="1820682" y="221059"/>
                                  </a:lnTo>
                                  <a:lnTo>
                                    <a:pt x="1809564" y="219472"/>
                                  </a:lnTo>
                                  <a:lnTo>
                                    <a:pt x="1798447" y="218281"/>
                                  </a:lnTo>
                                  <a:lnTo>
                                    <a:pt x="1787330" y="217488"/>
                                  </a:lnTo>
                                  <a:lnTo>
                                    <a:pt x="1775815" y="217488"/>
                                  </a:lnTo>
                                  <a:close/>
                                  <a:moveTo>
                                    <a:pt x="1712287" y="0"/>
                                  </a:moveTo>
                                  <a:lnTo>
                                    <a:pt x="1715860" y="0"/>
                                  </a:lnTo>
                                  <a:lnTo>
                                    <a:pt x="1718640" y="397"/>
                                  </a:lnTo>
                                  <a:lnTo>
                                    <a:pt x="1721816" y="1191"/>
                                  </a:lnTo>
                                  <a:lnTo>
                                    <a:pt x="1724198" y="2778"/>
                                  </a:lnTo>
                                  <a:lnTo>
                                    <a:pt x="1726978" y="4366"/>
                                  </a:lnTo>
                                  <a:lnTo>
                                    <a:pt x="1728566" y="6350"/>
                                  </a:lnTo>
                                  <a:lnTo>
                                    <a:pt x="1729757" y="8731"/>
                                  </a:lnTo>
                                  <a:lnTo>
                                    <a:pt x="1730551" y="11112"/>
                                  </a:lnTo>
                                  <a:lnTo>
                                    <a:pt x="1737698" y="39687"/>
                                  </a:lnTo>
                                  <a:lnTo>
                                    <a:pt x="1744448" y="68262"/>
                                  </a:lnTo>
                                  <a:lnTo>
                                    <a:pt x="1744845" y="70644"/>
                                  </a:lnTo>
                                  <a:lnTo>
                                    <a:pt x="1746036" y="73025"/>
                                  </a:lnTo>
                                  <a:lnTo>
                                    <a:pt x="1747227" y="75406"/>
                                  </a:lnTo>
                                  <a:lnTo>
                                    <a:pt x="1748816" y="77391"/>
                                  </a:lnTo>
                                  <a:lnTo>
                                    <a:pt x="1750801" y="78978"/>
                                  </a:lnTo>
                                  <a:lnTo>
                                    <a:pt x="1752786" y="80169"/>
                                  </a:lnTo>
                                  <a:lnTo>
                                    <a:pt x="1755168" y="80962"/>
                                  </a:lnTo>
                                  <a:lnTo>
                                    <a:pt x="1757551" y="81756"/>
                                  </a:lnTo>
                                  <a:lnTo>
                                    <a:pt x="1775815" y="80962"/>
                                  </a:lnTo>
                                  <a:lnTo>
                                    <a:pt x="1793682" y="81359"/>
                                  </a:lnTo>
                                  <a:lnTo>
                                    <a:pt x="1811550" y="82153"/>
                                  </a:lnTo>
                                  <a:lnTo>
                                    <a:pt x="1829814" y="84137"/>
                                  </a:lnTo>
                                  <a:lnTo>
                                    <a:pt x="1847284" y="86916"/>
                                  </a:lnTo>
                                  <a:lnTo>
                                    <a:pt x="1865152" y="90487"/>
                                  </a:lnTo>
                                  <a:lnTo>
                                    <a:pt x="1882225" y="94853"/>
                                  </a:lnTo>
                                  <a:lnTo>
                                    <a:pt x="1899298" y="100012"/>
                                  </a:lnTo>
                                  <a:lnTo>
                                    <a:pt x="1902077" y="100409"/>
                                  </a:lnTo>
                                  <a:lnTo>
                                    <a:pt x="1904460" y="100012"/>
                                  </a:lnTo>
                                  <a:lnTo>
                                    <a:pt x="1906842" y="99616"/>
                                  </a:lnTo>
                                  <a:lnTo>
                                    <a:pt x="1908827" y="98425"/>
                                  </a:lnTo>
                                  <a:lnTo>
                                    <a:pt x="1911606" y="97234"/>
                                  </a:lnTo>
                                  <a:lnTo>
                                    <a:pt x="1913195" y="95250"/>
                                  </a:lnTo>
                                  <a:lnTo>
                                    <a:pt x="1914783" y="93266"/>
                                  </a:lnTo>
                                  <a:lnTo>
                                    <a:pt x="1915974" y="91281"/>
                                  </a:lnTo>
                                  <a:lnTo>
                                    <a:pt x="1944165" y="39687"/>
                                  </a:lnTo>
                                  <a:lnTo>
                                    <a:pt x="1945356" y="37306"/>
                                  </a:lnTo>
                                  <a:lnTo>
                                    <a:pt x="1947341" y="35322"/>
                                  </a:lnTo>
                                  <a:lnTo>
                                    <a:pt x="1949326" y="34131"/>
                                  </a:lnTo>
                                  <a:lnTo>
                                    <a:pt x="1952106" y="32941"/>
                                  </a:lnTo>
                                  <a:lnTo>
                                    <a:pt x="1954885" y="32147"/>
                                  </a:lnTo>
                                  <a:lnTo>
                                    <a:pt x="1958061" y="32147"/>
                                  </a:lnTo>
                                  <a:lnTo>
                                    <a:pt x="1961238" y="32544"/>
                                  </a:lnTo>
                                  <a:lnTo>
                                    <a:pt x="1964414" y="33734"/>
                                  </a:lnTo>
                                  <a:lnTo>
                                    <a:pt x="1975532" y="38894"/>
                                  </a:lnTo>
                                  <a:lnTo>
                                    <a:pt x="1986252" y="44053"/>
                                  </a:lnTo>
                                  <a:lnTo>
                                    <a:pt x="1996972" y="50006"/>
                                  </a:lnTo>
                                  <a:lnTo>
                                    <a:pt x="2008090" y="55959"/>
                                  </a:lnTo>
                                  <a:lnTo>
                                    <a:pt x="2018413" y="61912"/>
                                  </a:lnTo>
                                  <a:lnTo>
                                    <a:pt x="2028737" y="68659"/>
                                  </a:lnTo>
                                  <a:lnTo>
                                    <a:pt x="2039060" y="75803"/>
                                  </a:lnTo>
                                  <a:lnTo>
                                    <a:pt x="2049383" y="82550"/>
                                  </a:lnTo>
                                  <a:lnTo>
                                    <a:pt x="2051765" y="84931"/>
                                  </a:lnTo>
                                  <a:lnTo>
                                    <a:pt x="2053751" y="87312"/>
                                  </a:lnTo>
                                  <a:lnTo>
                                    <a:pt x="2054942" y="90091"/>
                                  </a:lnTo>
                                  <a:lnTo>
                                    <a:pt x="2055736" y="92472"/>
                                  </a:lnTo>
                                  <a:lnTo>
                                    <a:pt x="2056133" y="95250"/>
                                  </a:lnTo>
                                  <a:lnTo>
                                    <a:pt x="2056133" y="98028"/>
                                  </a:lnTo>
                                  <a:lnTo>
                                    <a:pt x="2055339" y="100409"/>
                                  </a:lnTo>
                                  <a:lnTo>
                                    <a:pt x="2054148" y="102791"/>
                                  </a:lnTo>
                                  <a:lnTo>
                                    <a:pt x="2038663" y="128191"/>
                                  </a:lnTo>
                                  <a:lnTo>
                                    <a:pt x="2023575" y="153194"/>
                                  </a:lnTo>
                                  <a:lnTo>
                                    <a:pt x="2021987" y="155178"/>
                                  </a:lnTo>
                                  <a:lnTo>
                                    <a:pt x="2021193" y="157559"/>
                                  </a:lnTo>
                                  <a:lnTo>
                                    <a:pt x="2020398" y="159941"/>
                                  </a:lnTo>
                                  <a:lnTo>
                                    <a:pt x="2020398" y="162322"/>
                                  </a:lnTo>
                                  <a:lnTo>
                                    <a:pt x="2020398" y="164703"/>
                                  </a:lnTo>
                                  <a:lnTo>
                                    <a:pt x="2021193" y="167481"/>
                                  </a:lnTo>
                                  <a:lnTo>
                                    <a:pt x="2022384" y="169863"/>
                                  </a:lnTo>
                                  <a:lnTo>
                                    <a:pt x="2023575" y="171847"/>
                                  </a:lnTo>
                                  <a:lnTo>
                                    <a:pt x="2036678" y="184150"/>
                                  </a:lnTo>
                                  <a:lnTo>
                                    <a:pt x="2049383" y="196850"/>
                                  </a:lnTo>
                                  <a:lnTo>
                                    <a:pt x="2061295" y="210344"/>
                                  </a:lnTo>
                                  <a:lnTo>
                                    <a:pt x="2072809" y="224234"/>
                                  </a:lnTo>
                                  <a:lnTo>
                                    <a:pt x="2083133" y="238919"/>
                                  </a:lnTo>
                                  <a:lnTo>
                                    <a:pt x="2092662" y="253603"/>
                                  </a:lnTo>
                                  <a:lnTo>
                                    <a:pt x="2102191" y="269478"/>
                                  </a:lnTo>
                                  <a:lnTo>
                                    <a:pt x="2110529" y="284956"/>
                                  </a:lnTo>
                                  <a:lnTo>
                                    <a:pt x="2112514" y="286941"/>
                                  </a:lnTo>
                                  <a:lnTo>
                                    <a:pt x="2114102" y="288528"/>
                                  </a:lnTo>
                                  <a:lnTo>
                                    <a:pt x="2116485" y="289719"/>
                                  </a:lnTo>
                                  <a:lnTo>
                                    <a:pt x="2118867" y="290513"/>
                                  </a:lnTo>
                                  <a:lnTo>
                                    <a:pt x="2121249" y="290910"/>
                                  </a:lnTo>
                                  <a:lnTo>
                                    <a:pt x="2123632" y="291307"/>
                                  </a:lnTo>
                                  <a:lnTo>
                                    <a:pt x="2126014" y="290910"/>
                                  </a:lnTo>
                                  <a:lnTo>
                                    <a:pt x="2128396" y="290116"/>
                                  </a:lnTo>
                                  <a:lnTo>
                                    <a:pt x="2156984" y="281781"/>
                                  </a:lnTo>
                                  <a:lnTo>
                                    <a:pt x="2185572" y="273844"/>
                                  </a:lnTo>
                                  <a:lnTo>
                                    <a:pt x="2187954" y="273447"/>
                                  </a:lnTo>
                                  <a:lnTo>
                                    <a:pt x="2190733" y="273050"/>
                                  </a:lnTo>
                                  <a:lnTo>
                                    <a:pt x="2193116" y="273844"/>
                                  </a:lnTo>
                                  <a:lnTo>
                                    <a:pt x="2195498" y="274638"/>
                                  </a:lnTo>
                                  <a:lnTo>
                                    <a:pt x="2197880" y="276225"/>
                                  </a:lnTo>
                                  <a:lnTo>
                                    <a:pt x="2200263" y="278210"/>
                                  </a:lnTo>
                                  <a:lnTo>
                                    <a:pt x="2202248" y="280988"/>
                                  </a:lnTo>
                                  <a:lnTo>
                                    <a:pt x="2203439" y="283766"/>
                                  </a:lnTo>
                                  <a:lnTo>
                                    <a:pt x="2207807" y="295275"/>
                                  </a:lnTo>
                                  <a:lnTo>
                                    <a:pt x="2211777" y="307182"/>
                                  </a:lnTo>
                                  <a:lnTo>
                                    <a:pt x="2215350" y="318691"/>
                                  </a:lnTo>
                                  <a:lnTo>
                                    <a:pt x="2218527" y="330200"/>
                                  </a:lnTo>
                                  <a:lnTo>
                                    <a:pt x="2221703" y="342107"/>
                                  </a:lnTo>
                                  <a:lnTo>
                                    <a:pt x="2224086" y="354410"/>
                                  </a:lnTo>
                                  <a:lnTo>
                                    <a:pt x="2226468" y="366316"/>
                                  </a:lnTo>
                                  <a:lnTo>
                                    <a:pt x="2228850" y="378222"/>
                                  </a:lnTo>
                                  <a:lnTo>
                                    <a:pt x="2228850" y="381397"/>
                                  </a:lnTo>
                                  <a:lnTo>
                                    <a:pt x="2228453" y="384572"/>
                                  </a:lnTo>
                                  <a:lnTo>
                                    <a:pt x="2227659" y="387350"/>
                                  </a:lnTo>
                                  <a:lnTo>
                                    <a:pt x="2226468" y="390128"/>
                                  </a:lnTo>
                                  <a:lnTo>
                                    <a:pt x="2224880" y="392113"/>
                                  </a:lnTo>
                                  <a:lnTo>
                                    <a:pt x="2222894" y="393700"/>
                                  </a:lnTo>
                                  <a:lnTo>
                                    <a:pt x="2220512" y="394891"/>
                                  </a:lnTo>
                                  <a:lnTo>
                                    <a:pt x="2217733" y="396082"/>
                                  </a:lnTo>
                                  <a:lnTo>
                                    <a:pt x="2189542" y="403225"/>
                                  </a:lnTo>
                                  <a:lnTo>
                                    <a:pt x="2160557" y="409972"/>
                                  </a:lnTo>
                                  <a:lnTo>
                                    <a:pt x="2158175" y="410766"/>
                                  </a:lnTo>
                                  <a:lnTo>
                                    <a:pt x="2155793" y="411560"/>
                                  </a:lnTo>
                                  <a:lnTo>
                                    <a:pt x="2153808" y="412750"/>
                                  </a:lnTo>
                                  <a:lnTo>
                                    <a:pt x="2151822" y="414338"/>
                                  </a:lnTo>
                                  <a:lnTo>
                                    <a:pt x="2150234" y="416322"/>
                                  </a:lnTo>
                                  <a:lnTo>
                                    <a:pt x="2149043" y="418307"/>
                                  </a:lnTo>
                                  <a:lnTo>
                                    <a:pt x="2148249" y="420688"/>
                                  </a:lnTo>
                                  <a:lnTo>
                                    <a:pt x="2147852" y="423069"/>
                                  </a:lnTo>
                                  <a:lnTo>
                                    <a:pt x="2148249" y="440929"/>
                                  </a:lnTo>
                                  <a:lnTo>
                                    <a:pt x="2147852" y="459185"/>
                                  </a:lnTo>
                                  <a:lnTo>
                                    <a:pt x="2147058" y="477044"/>
                                  </a:lnTo>
                                  <a:lnTo>
                                    <a:pt x="2145072" y="494904"/>
                                  </a:lnTo>
                                  <a:lnTo>
                                    <a:pt x="2142293" y="512763"/>
                                  </a:lnTo>
                                  <a:lnTo>
                                    <a:pt x="2138323" y="530225"/>
                                  </a:lnTo>
                                  <a:lnTo>
                                    <a:pt x="2133955" y="547688"/>
                                  </a:lnTo>
                                  <a:lnTo>
                                    <a:pt x="2128793" y="564754"/>
                                  </a:lnTo>
                                  <a:lnTo>
                                    <a:pt x="2128396" y="567135"/>
                                  </a:lnTo>
                                  <a:lnTo>
                                    <a:pt x="2128793" y="569913"/>
                                  </a:lnTo>
                                  <a:lnTo>
                                    <a:pt x="2129190" y="572294"/>
                                  </a:lnTo>
                                  <a:lnTo>
                                    <a:pt x="2130382" y="574279"/>
                                  </a:lnTo>
                                  <a:lnTo>
                                    <a:pt x="2131573" y="576263"/>
                                  </a:lnTo>
                                  <a:lnTo>
                                    <a:pt x="2133558" y="578247"/>
                                  </a:lnTo>
                                  <a:lnTo>
                                    <a:pt x="2135543" y="580232"/>
                                  </a:lnTo>
                                  <a:lnTo>
                                    <a:pt x="2137926" y="581025"/>
                                  </a:lnTo>
                                  <a:lnTo>
                                    <a:pt x="2189542" y="609600"/>
                                  </a:lnTo>
                                  <a:lnTo>
                                    <a:pt x="2191924" y="610791"/>
                                  </a:lnTo>
                                  <a:lnTo>
                                    <a:pt x="2193910" y="612379"/>
                                  </a:lnTo>
                                  <a:lnTo>
                                    <a:pt x="2195498" y="614760"/>
                                  </a:lnTo>
                                  <a:lnTo>
                                    <a:pt x="2196292" y="617141"/>
                                  </a:lnTo>
                                  <a:lnTo>
                                    <a:pt x="2197086" y="619919"/>
                                  </a:lnTo>
                                  <a:lnTo>
                                    <a:pt x="2197086" y="623094"/>
                                  </a:lnTo>
                                  <a:lnTo>
                                    <a:pt x="2196689" y="626666"/>
                                  </a:lnTo>
                                  <a:lnTo>
                                    <a:pt x="2195498" y="629841"/>
                                  </a:lnTo>
                                  <a:lnTo>
                                    <a:pt x="2190336" y="640557"/>
                                  </a:lnTo>
                                  <a:lnTo>
                                    <a:pt x="2184778" y="651669"/>
                                  </a:lnTo>
                                  <a:lnTo>
                                    <a:pt x="2178822" y="662385"/>
                                  </a:lnTo>
                                  <a:lnTo>
                                    <a:pt x="2173263" y="673101"/>
                                  </a:lnTo>
                                  <a:lnTo>
                                    <a:pt x="2166910" y="683816"/>
                                  </a:lnTo>
                                  <a:lnTo>
                                    <a:pt x="2160557" y="693738"/>
                                  </a:lnTo>
                                  <a:lnTo>
                                    <a:pt x="2153808" y="704057"/>
                                  </a:lnTo>
                                  <a:lnTo>
                                    <a:pt x="2146661" y="713979"/>
                                  </a:lnTo>
                                  <a:lnTo>
                                    <a:pt x="2144278" y="716360"/>
                                  </a:lnTo>
                                  <a:lnTo>
                                    <a:pt x="2141896" y="718741"/>
                                  </a:lnTo>
                                  <a:lnTo>
                                    <a:pt x="2138720" y="719932"/>
                                  </a:lnTo>
                                  <a:lnTo>
                                    <a:pt x="2136337" y="721122"/>
                                  </a:lnTo>
                                  <a:lnTo>
                                    <a:pt x="2133558" y="721519"/>
                                  </a:lnTo>
                                  <a:lnTo>
                                    <a:pt x="2130779" y="721122"/>
                                  </a:lnTo>
                                  <a:lnTo>
                                    <a:pt x="2128396" y="720329"/>
                                  </a:lnTo>
                                  <a:lnTo>
                                    <a:pt x="2126014" y="719138"/>
                                  </a:lnTo>
                                  <a:lnTo>
                                    <a:pt x="2101000" y="703660"/>
                                  </a:lnTo>
                                  <a:lnTo>
                                    <a:pt x="2075589" y="688579"/>
                                  </a:lnTo>
                                  <a:lnTo>
                                    <a:pt x="2073603" y="686991"/>
                                  </a:lnTo>
                                  <a:lnTo>
                                    <a:pt x="2071221" y="686197"/>
                                  </a:lnTo>
                                  <a:lnTo>
                                    <a:pt x="2068839" y="685801"/>
                                  </a:lnTo>
                                  <a:lnTo>
                                    <a:pt x="2066456" y="685404"/>
                                  </a:lnTo>
                                  <a:lnTo>
                                    <a:pt x="2064074" y="685801"/>
                                  </a:lnTo>
                                  <a:lnTo>
                                    <a:pt x="2061692" y="686197"/>
                                  </a:lnTo>
                                  <a:lnTo>
                                    <a:pt x="2059309" y="687388"/>
                                  </a:lnTo>
                                  <a:lnTo>
                                    <a:pt x="2057324" y="688579"/>
                                  </a:lnTo>
                                  <a:lnTo>
                                    <a:pt x="2044619" y="701676"/>
                                  </a:lnTo>
                                  <a:lnTo>
                                    <a:pt x="2031913" y="713979"/>
                                  </a:lnTo>
                                  <a:lnTo>
                                    <a:pt x="2018413" y="726282"/>
                                  </a:lnTo>
                                  <a:lnTo>
                                    <a:pt x="2004913" y="737791"/>
                                  </a:lnTo>
                                  <a:lnTo>
                                    <a:pt x="1989826" y="748110"/>
                                  </a:lnTo>
                                  <a:lnTo>
                                    <a:pt x="1974738" y="757635"/>
                                  </a:lnTo>
                                  <a:lnTo>
                                    <a:pt x="1959650" y="767160"/>
                                  </a:lnTo>
                                  <a:lnTo>
                                    <a:pt x="1943371" y="775494"/>
                                  </a:lnTo>
                                  <a:lnTo>
                                    <a:pt x="1941385" y="777082"/>
                                  </a:lnTo>
                                  <a:lnTo>
                                    <a:pt x="1939797" y="779066"/>
                                  </a:lnTo>
                                  <a:lnTo>
                                    <a:pt x="1938606" y="781447"/>
                                  </a:lnTo>
                                  <a:lnTo>
                                    <a:pt x="1937812" y="783432"/>
                                  </a:lnTo>
                                  <a:lnTo>
                                    <a:pt x="1937415" y="785813"/>
                                  </a:lnTo>
                                  <a:lnTo>
                                    <a:pt x="1937018" y="788591"/>
                                  </a:lnTo>
                                  <a:lnTo>
                                    <a:pt x="1937415" y="790972"/>
                                  </a:lnTo>
                                  <a:lnTo>
                                    <a:pt x="1938209" y="793354"/>
                                  </a:lnTo>
                                  <a:lnTo>
                                    <a:pt x="1946547" y="821532"/>
                                  </a:lnTo>
                                  <a:lnTo>
                                    <a:pt x="1954488" y="849710"/>
                                  </a:lnTo>
                                  <a:lnTo>
                                    <a:pt x="1955282" y="852488"/>
                                  </a:lnTo>
                                  <a:lnTo>
                                    <a:pt x="1955282" y="854869"/>
                                  </a:lnTo>
                                  <a:lnTo>
                                    <a:pt x="1954885" y="858044"/>
                                  </a:lnTo>
                                  <a:lnTo>
                                    <a:pt x="1953694" y="860426"/>
                                  </a:lnTo>
                                  <a:lnTo>
                                    <a:pt x="1952106" y="862807"/>
                                  </a:lnTo>
                                  <a:lnTo>
                                    <a:pt x="1950120" y="864791"/>
                                  </a:lnTo>
                                  <a:lnTo>
                                    <a:pt x="1947341" y="866776"/>
                                  </a:lnTo>
                                  <a:lnTo>
                                    <a:pt x="1944562" y="868363"/>
                                  </a:lnTo>
                                  <a:lnTo>
                                    <a:pt x="1933047" y="872332"/>
                                  </a:lnTo>
                                  <a:lnTo>
                                    <a:pt x="1921533" y="876301"/>
                                  </a:lnTo>
                                  <a:lnTo>
                                    <a:pt x="1910018" y="879873"/>
                                  </a:lnTo>
                                  <a:lnTo>
                                    <a:pt x="1898107" y="883444"/>
                                  </a:lnTo>
                                  <a:lnTo>
                                    <a:pt x="1886195" y="886223"/>
                                  </a:lnTo>
                                  <a:lnTo>
                                    <a:pt x="1874284" y="889001"/>
                                  </a:lnTo>
                                  <a:lnTo>
                                    <a:pt x="1861975" y="891382"/>
                                  </a:lnTo>
                                  <a:lnTo>
                                    <a:pt x="1850064" y="893366"/>
                                  </a:lnTo>
                                  <a:lnTo>
                                    <a:pt x="1846887" y="893763"/>
                                  </a:lnTo>
                                  <a:lnTo>
                                    <a:pt x="1843711" y="893366"/>
                                  </a:lnTo>
                                  <a:lnTo>
                                    <a:pt x="1840931" y="892176"/>
                                  </a:lnTo>
                                  <a:lnTo>
                                    <a:pt x="1838152" y="890985"/>
                                  </a:lnTo>
                                  <a:lnTo>
                                    <a:pt x="1836167" y="889398"/>
                                  </a:lnTo>
                                  <a:lnTo>
                                    <a:pt x="1834182" y="887413"/>
                                  </a:lnTo>
                                  <a:lnTo>
                                    <a:pt x="1832990" y="885032"/>
                                  </a:lnTo>
                                  <a:lnTo>
                                    <a:pt x="1832593" y="882651"/>
                                  </a:lnTo>
                                  <a:lnTo>
                                    <a:pt x="1825049" y="853679"/>
                                  </a:lnTo>
                                  <a:lnTo>
                                    <a:pt x="1818300" y="825501"/>
                                  </a:lnTo>
                                  <a:lnTo>
                                    <a:pt x="1817902" y="823119"/>
                                  </a:lnTo>
                                  <a:lnTo>
                                    <a:pt x="1816711" y="820738"/>
                                  </a:lnTo>
                                  <a:lnTo>
                                    <a:pt x="1815520" y="818357"/>
                                  </a:lnTo>
                                  <a:lnTo>
                                    <a:pt x="1813535" y="816769"/>
                                  </a:lnTo>
                                  <a:lnTo>
                                    <a:pt x="1811947" y="815182"/>
                                  </a:lnTo>
                                  <a:lnTo>
                                    <a:pt x="1809564" y="813991"/>
                                  </a:lnTo>
                                  <a:lnTo>
                                    <a:pt x="1807182" y="812801"/>
                                  </a:lnTo>
                                  <a:lnTo>
                                    <a:pt x="1804800" y="812404"/>
                                  </a:lnTo>
                                  <a:lnTo>
                                    <a:pt x="1786932" y="813197"/>
                                  </a:lnTo>
                                  <a:lnTo>
                                    <a:pt x="1769065" y="812801"/>
                                  </a:lnTo>
                                  <a:lnTo>
                                    <a:pt x="1751198" y="812007"/>
                                  </a:lnTo>
                                  <a:lnTo>
                                    <a:pt x="1733331" y="810022"/>
                                  </a:lnTo>
                                  <a:lnTo>
                                    <a:pt x="1715463" y="806847"/>
                                  </a:lnTo>
                                  <a:lnTo>
                                    <a:pt x="1697993" y="803276"/>
                                  </a:lnTo>
                                  <a:lnTo>
                                    <a:pt x="1680523" y="798513"/>
                                  </a:lnTo>
                                  <a:lnTo>
                                    <a:pt x="1663053" y="793354"/>
                                  </a:lnTo>
                                  <a:lnTo>
                                    <a:pt x="1660670" y="793354"/>
                                  </a:lnTo>
                                  <a:lnTo>
                                    <a:pt x="1658288" y="793751"/>
                                  </a:lnTo>
                                  <a:lnTo>
                                    <a:pt x="1655906" y="794147"/>
                                  </a:lnTo>
                                  <a:lnTo>
                                    <a:pt x="1653523" y="795338"/>
                                  </a:lnTo>
                                  <a:lnTo>
                                    <a:pt x="1651538" y="796529"/>
                                  </a:lnTo>
                                  <a:lnTo>
                                    <a:pt x="1649553" y="798116"/>
                                  </a:lnTo>
                                  <a:lnTo>
                                    <a:pt x="1648362" y="800101"/>
                                  </a:lnTo>
                                  <a:lnTo>
                                    <a:pt x="1647171" y="802482"/>
                                  </a:lnTo>
                                  <a:lnTo>
                                    <a:pt x="1618186" y="854076"/>
                                  </a:lnTo>
                                  <a:lnTo>
                                    <a:pt x="1616995" y="856854"/>
                                  </a:lnTo>
                                  <a:lnTo>
                                    <a:pt x="1615406" y="858838"/>
                                  </a:lnTo>
                                  <a:lnTo>
                                    <a:pt x="1613024" y="860029"/>
                                  </a:lnTo>
                                  <a:lnTo>
                                    <a:pt x="1610642" y="861219"/>
                                  </a:lnTo>
                                  <a:lnTo>
                                    <a:pt x="1607862" y="861616"/>
                                  </a:lnTo>
                                  <a:lnTo>
                                    <a:pt x="1604686" y="861616"/>
                                  </a:lnTo>
                                  <a:lnTo>
                                    <a:pt x="1601510" y="861219"/>
                                  </a:lnTo>
                                  <a:lnTo>
                                    <a:pt x="1598333" y="860426"/>
                                  </a:lnTo>
                                  <a:lnTo>
                                    <a:pt x="1587216" y="854869"/>
                                  </a:lnTo>
                                  <a:lnTo>
                                    <a:pt x="1576098" y="849313"/>
                                  </a:lnTo>
                                  <a:lnTo>
                                    <a:pt x="1565378" y="843757"/>
                                  </a:lnTo>
                                  <a:lnTo>
                                    <a:pt x="1555054" y="837804"/>
                                  </a:lnTo>
                                  <a:lnTo>
                                    <a:pt x="1544334" y="831454"/>
                                  </a:lnTo>
                                  <a:lnTo>
                                    <a:pt x="1533613" y="825104"/>
                                  </a:lnTo>
                                  <a:lnTo>
                                    <a:pt x="1523687" y="818357"/>
                                  </a:lnTo>
                                  <a:lnTo>
                                    <a:pt x="1513761" y="811213"/>
                                  </a:lnTo>
                                  <a:lnTo>
                                    <a:pt x="1511379" y="808832"/>
                                  </a:lnTo>
                                  <a:lnTo>
                                    <a:pt x="1509393" y="806451"/>
                                  </a:lnTo>
                                  <a:lnTo>
                                    <a:pt x="1507805" y="803672"/>
                                  </a:lnTo>
                                  <a:lnTo>
                                    <a:pt x="1507011" y="800894"/>
                                  </a:lnTo>
                                  <a:lnTo>
                                    <a:pt x="1506614" y="798116"/>
                                  </a:lnTo>
                                  <a:lnTo>
                                    <a:pt x="1507011" y="795735"/>
                                  </a:lnTo>
                                  <a:lnTo>
                                    <a:pt x="1507408" y="793354"/>
                                  </a:lnTo>
                                  <a:lnTo>
                                    <a:pt x="1508996" y="790972"/>
                                  </a:lnTo>
                                  <a:lnTo>
                                    <a:pt x="1523687" y="765969"/>
                                  </a:lnTo>
                                  <a:lnTo>
                                    <a:pt x="1539172" y="740569"/>
                                  </a:lnTo>
                                  <a:lnTo>
                                    <a:pt x="1540363" y="738585"/>
                                  </a:lnTo>
                                  <a:lnTo>
                                    <a:pt x="1541554" y="736204"/>
                                  </a:lnTo>
                                  <a:lnTo>
                                    <a:pt x="1542349" y="733822"/>
                                  </a:lnTo>
                                  <a:lnTo>
                                    <a:pt x="1542746" y="731441"/>
                                  </a:lnTo>
                                  <a:lnTo>
                                    <a:pt x="1542349" y="729060"/>
                                  </a:lnTo>
                                  <a:lnTo>
                                    <a:pt x="1541554" y="726679"/>
                                  </a:lnTo>
                                  <a:lnTo>
                                    <a:pt x="1540363" y="724297"/>
                                  </a:lnTo>
                                  <a:lnTo>
                                    <a:pt x="1539172" y="722313"/>
                                  </a:lnTo>
                                  <a:lnTo>
                                    <a:pt x="1526069" y="709613"/>
                                  </a:lnTo>
                                  <a:lnTo>
                                    <a:pt x="1513364" y="696913"/>
                                  </a:lnTo>
                                  <a:lnTo>
                                    <a:pt x="1501849" y="683419"/>
                                  </a:lnTo>
                                  <a:lnTo>
                                    <a:pt x="1489938" y="669529"/>
                                  </a:lnTo>
                                  <a:lnTo>
                                    <a:pt x="1479615" y="654844"/>
                                  </a:lnTo>
                                  <a:lnTo>
                                    <a:pt x="1470085" y="640160"/>
                                  </a:lnTo>
                                  <a:lnTo>
                                    <a:pt x="1460953" y="624285"/>
                                  </a:lnTo>
                                  <a:lnTo>
                                    <a:pt x="1452218" y="608410"/>
                                  </a:lnTo>
                                  <a:lnTo>
                                    <a:pt x="1450630" y="606822"/>
                                  </a:lnTo>
                                  <a:lnTo>
                                    <a:pt x="1448247" y="605235"/>
                                  </a:lnTo>
                                  <a:lnTo>
                                    <a:pt x="1446262" y="604044"/>
                                  </a:lnTo>
                                  <a:lnTo>
                                    <a:pt x="1443880" y="602854"/>
                                  </a:lnTo>
                                  <a:lnTo>
                                    <a:pt x="1441498" y="602457"/>
                                  </a:lnTo>
                                  <a:lnTo>
                                    <a:pt x="1439115" y="602457"/>
                                  </a:lnTo>
                                  <a:lnTo>
                                    <a:pt x="1436733" y="602854"/>
                                  </a:lnTo>
                                  <a:lnTo>
                                    <a:pt x="1433954" y="603647"/>
                                  </a:lnTo>
                                  <a:lnTo>
                                    <a:pt x="1406160" y="611982"/>
                                  </a:lnTo>
                                  <a:lnTo>
                                    <a:pt x="1377572" y="619522"/>
                                  </a:lnTo>
                                  <a:lnTo>
                                    <a:pt x="1375190" y="620316"/>
                                  </a:lnTo>
                                  <a:lnTo>
                                    <a:pt x="1372411" y="620713"/>
                                  </a:lnTo>
                                  <a:lnTo>
                                    <a:pt x="1369631" y="619919"/>
                                  </a:lnTo>
                                  <a:lnTo>
                                    <a:pt x="1367249" y="619126"/>
                                  </a:lnTo>
                                  <a:lnTo>
                                    <a:pt x="1364867" y="617538"/>
                                  </a:lnTo>
                                  <a:lnTo>
                                    <a:pt x="1362882" y="615157"/>
                                  </a:lnTo>
                                  <a:lnTo>
                                    <a:pt x="1360896" y="612775"/>
                                  </a:lnTo>
                                  <a:lnTo>
                                    <a:pt x="1359308" y="609600"/>
                                  </a:lnTo>
                                  <a:lnTo>
                                    <a:pt x="1354941" y="598488"/>
                                  </a:lnTo>
                                  <a:lnTo>
                                    <a:pt x="1350970" y="586979"/>
                                  </a:lnTo>
                                  <a:lnTo>
                                    <a:pt x="1347397" y="575072"/>
                                  </a:lnTo>
                                  <a:lnTo>
                                    <a:pt x="1343823" y="563166"/>
                                  </a:lnTo>
                                  <a:lnTo>
                                    <a:pt x="1341044" y="551657"/>
                                  </a:lnTo>
                                  <a:lnTo>
                                    <a:pt x="1338264" y="539750"/>
                                  </a:lnTo>
                                  <a:lnTo>
                                    <a:pt x="1335882" y="527447"/>
                                  </a:lnTo>
                                  <a:lnTo>
                                    <a:pt x="1333897" y="515541"/>
                                  </a:lnTo>
                                  <a:lnTo>
                                    <a:pt x="1333500" y="512366"/>
                                  </a:lnTo>
                                  <a:lnTo>
                                    <a:pt x="1333897" y="509191"/>
                                  </a:lnTo>
                                  <a:lnTo>
                                    <a:pt x="1335088" y="506413"/>
                                  </a:lnTo>
                                  <a:lnTo>
                                    <a:pt x="1336279" y="503635"/>
                                  </a:lnTo>
                                  <a:lnTo>
                                    <a:pt x="1337867" y="501650"/>
                                  </a:lnTo>
                                  <a:lnTo>
                                    <a:pt x="1339853" y="499666"/>
                                  </a:lnTo>
                                  <a:lnTo>
                                    <a:pt x="1342235" y="498475"/>
                                  </a:lnTo>
                                  <a:lnTo>
                                    <a:pt x="1345014" y="498079"/>
                                  </a:lnTo>
                                  <a:lnTo>
                                    <a:pt x="1373602" y="490538"/>
                                  </a:lnTo>
                                  <a:lnTo>
                                    <a:pt x="1401793" y="483394"/>
                                  </a:lnTo>
                                  <a:lnTo>
                                    <a:pt x="1404969" y="482997"/>
                                  </a:lnTo>
                                  <a:lnTo>
                                    <a:pt x="1407351" y="482204"/>
                                  </a:lnTo>
                                  <a:lnTo>
                                    <a:pt x="1409336" y="481013"/>
                                  </a:lnTo>
                                  <a:lnTo>
                                    <a:pt x="1411322" y="479029"/>
                                  </a:lnTo>
                                  <a:lnTo>
                                    <a:pt x="1412513" y="477441"/>
                                  </a:lnTo>
                                  <a:lnTo>
                                    <a:pt x="1414101" y="475060"/>
                                  </a:lnTo>
                                  <a:lnTo>
                                    <a:pt x="1414895" y="473075"/>
                                  </a:lnTo>
                                  <a:lnTo>
                                    <a:pt x="1415292" y="470297"/>
                                  </a:lnTo>
                                  <a:lnTo>
                                    <a:pt x="1414895" y="452835"/>
                                  </a:lnTo>
                                  <a:lnTo>
                                    <a:pt x="1414895" y="434579"/>
                                  </a:lnTo>
                                  <a:lnTo>
                                    <a:pt x="1416086" y="416719"/>
                                  </a:lnTo>
                                  <a:lnTo>
                                    <a:pt x="1417675" y="398860"/>
                                  </a:lnTo>
                                  <a:lnTo>
                                    <a:pt x="1420454" y="381000"/>
                                  </a:lnTo>
                                  <a:lnTo>
                                    <a:pt x="1424424" y="363538"/>
                                  </a:lnTo>
                                  <a:lnTo>
                                    <a:pt x="1428792" y="346075"/>
                                  </a:lnTo>
                                  <a:lnTo>
                                    <a:pt x="1433954" y="329010"/>
                                  </a:lnTo>
                                  <a:lnTo>
                                    <a:pt x="1434351" y="326232"/>
                                  </a:lnTo>
                                  <a:lnTo>
                                    <a:pt x="1433954" y="323850"/>
                                  </a:lnTo>
                                  <a:lnTo>
                                    <a:pt x="1433160" y="321469"/>
                                  </a:lnTo>
                                  <a:lnTo>
                                    <a:pt x="1432365" y="319485"/>
                                  </a:lnTo>
                                  <a:lnTo>
                                    <a:pt x="1430777" y="317103"/>
                                  </a:lnTo>
                                  <a:lnTo>
                                    <a:pt x="1429189" y="315516"/>
                                  </a:lnTo>
                                  <a:lnTo>
                                    <a:pt x="1427204" y="313928"/>
                                  </a:lnTo>
                                  <a:lnTo>
                                    <a:pt x="1424821" y="312738"/>
                                  </a:lnTo>
                                  <a:lnTo>
                                    <a:pt x="1373205" y="284163"/>
                                  </a:lnTo>
                                  <a:lnTo>
                                    <a:pt x="1370823" y="282972"/>
                                  </a:lnTo>
                                  <a:lnTo>
                                    <a:pt x="1369234" y="280988"/>
                                  </a:lnTo>
                                  <a:lnTo>
                                    <a:pt x="1367646" y="279003"/>
                                  </a:lnTo>
                                  <a:lnTo>
                                    <a:pt x="1366455" y="276225"/>
                                  </a:lnTo>
                                  <a:lnTo>
                                    <a:pt x="1366058" y="273447"/>
                                  </a:lnTo>
                                  <a:lnTo>
                                    <a:pt x="1366058" y="270669"/>
                                  </a:lnTo>
                                  <a:lnTo>
                                    <a:pt x="1366455" y="267494"/>
                                  </a:lnTo>
                                  <a:lnTo>
                                    <a:pt x="1367249" y="264319"/>
                                  </a:lnTo>
                                  <a:lnTo>
                                    <a:pt x="1372411" y="252810"/>
                                  </a:lnTo>
                                  <a:lnTo>
                                    <a:pt x="1377969" y="242094"/>
                                  </a:lnTo>
                                  <a:lnTo>
                                    <a:pt x="1383528" y="231378"/>
                                  </a:lnTo>
                                  <a:lnTo>
                                    <a:pt x="1389484" y="220663"/>
                                  </a:lnTo>
                                  <a:lnTo>
                                    <a:pt x="1395837" y="209947"/>
                                  </a:lnTo>
                                  <a:lnTo>
                                    <a:pt x="1402190" y="199628"/>
                                  </a:lnTo>
                                  <a:lnTo>
                                    <a:pt x="1409336" y="189706"/>
                                  </a:lnTo>
                                  <a:lnTo>
                                    <a:pt x="1416483" y="179784"/>
                                  </a:lnTo>
                                  <a:lnTo>
                                    <a:pt x="1418469" y="177403"/>
                                  </a:lnTo>
                                  <a:lnTo>
                                    <a:pt x="1421248" y="175419"/>
                                  </a:lnTo>
                                  <a:lnTo>
                                    <a:pt x="1423630" y="173831"/>
                                  </a:lnTo>
                                  <a:lnTo>
                                    <a:pt x="1426410" y="173038"/>
                                  </a:lnTo>
                                  <a:lnTo>
                                    <a:pt x="1429189" y="172641"/>
                                  </a:lnTo>
                                  <a:lnTo>
                                    <a:pt x="1431571" y="173038"/>
                                  </a:lnTo>
                                  <a:lnTo>
                                    <a:pt x="1434351" y="173831"/>
                                  </a:lnTo>
                                  <a:lnTo>
                                    <a:pt x="1436336" y="175022"/>
                                  </a:lnTo>
                                  <a:lnTo>
                                    <a:pt x="1462144" y="189706"/>
                                  </a:lnTo>
                                  <a:lnTo>
                                    <a:pt x="1486761" y="205184"/>
                                  </a:lnTo>
                                  <a:lnTo>
                                    <a:pt x="1489144" y="206375"/>
                                  </a:lnTo>
                                  <a:lnTo>
                                    <a:pt x="1491526" y="207566"/>
                                  </a:lnTo>
                                  <a:lnTo>
                                    <a:pt x="1493908" y="207963"/>
                                  </a:lnTo>
                                  <a:lnTo>
                                    <a:pt x="1496688" y="208359"/>
                                  </a:lnTo>
                                  <a:lnTo>
                                    <a:pt x="1499070" y="207963"/>
                                  </a:lnTo>
                                  <a:lnTo>
                                    <a:pt x="1501452" y="207169"/>
                                  </a:lnTo>
                                  <a:lnTo>
                                    <a:pt x="1503835" y="206375"/>
                                  </a:lnTo>
                                  <a:lnTo>
                                    <a:pt x="1505820" y="205184"/>
                                  </a:lnTo>
                                  <a:lnTo>
                                    <a:pt x="1518128" y="192088"/>
                                  </a:lnTo>
                                  <a:lnTo>
                                    <a:pt x="1530834" y="179784"/>
                                  </a:lnTo>
                                  <a:lnTo>
                                    <a:pt x="1544731" y="167878"/>
                                  </a:lnTo>
                                  <a:lnTo>
                                    <a:pt x="1558231" y="155972"/>
                                  </a:lnTo>
                                  <a:lnTo>
                                    <a:pt x="1572922" y="145653"/>
                                  </a:lnTo>
                                  <a:lnTo>
                                    <a:pt x="1587613" y="136128"/>
                                  </a:lnTo>
                                  <a:lnTo>
                                    <a:pt x="1603495" y="127000"/>
                                  </a:lnTo>
                                  <a:lnTo>
                                    <a:pt x="1619377" y="118269"/>
                                  </a:lnTo>
                                  <a:lnTo>
                                    <a:pt x="1620965" y="116284"/>
                                  </a:lnTo>
                                  <a:lnTo>
                                    <a:pt x="1622553" y="114300"/>
                                  </a:lnTo>
                                  <a:lnTo>
                                    <a:pt x="1623745" y="112316"/>
                                  </a:lnTo>
                                  <a:lnTo>
                                    <a:pt x="1624936" y="109934"/>
                                  </a:lnTo>
                                  <a:lnTo>
                                    <a:pt x="1625333" y="107553"/>
                                  </a:lnTo>
                                  <a:lnTo>
                                    <a:pt x="1625333" y="105172"/>
                                  </a:lnTo>
                                  <a:lnTo>
                                    <a:pt x="1624936" y="102791"/>
                                  </a:lnTo>
                                  <a:lnTo>
                                    <a:pt x="1624142" y="100409"/>
                                  </a:lnTo>
                                  <a:lnTo>
                                    <a:pt x="1615803" y="71834"/>
                                  </a:lnTo>
                                  <a:lnTo>
                                    <a:pt x="1608260" y="44053"/>
                                  </a:lnTo>
                                  <a:lnTo>
                                    <a:pt x="1607465" y="41275"/>
                                  </a:lnTo>
                                  <a:lnTo>
                                    <a:pt x="1607465" y="38894"/>
                                  </a:lnTo>
                                  <a:lnTo>
                                    <a:pt x="1607862" y="36116"/>
                                  </a:lnTo>
                                  <a:lnTo>
                                    <a:pt x="1609054" y="33734"/>
                                  </a:lnTo>
                                  <a:lnTo>
                                    <a:pt x="1610245" y="31353"/>
                                  </a:lnTo>
                                  <a:lnTo>
                                    <a:pt x="1612627" y="28972"/>
                                  </a:lnTo>
                                  <a:lnTo>
                                    <a:pt x="1615009" y="26987"/>
                                  </a:lnTo>
                                  <a:lnTo>
                                    <a:pt x="1617789" y="25400"/>
                                  </a:lnTo>
                                  <a:lnTo>
                                    <a:pt x="1629303" y="21034"/>
                                  </a:lnTo>
                                  <a:lnTo>
                                    <a:pt x="1641215" y="17066"/>
                                  </a:lnTo>
                                  <a:lnTo>
                                    <a:pt x="1652729" y="13494"/>
                                  </a:lnTo>
                                  <a:lnTo>
                                    <a:pt x="1664641" y="10319"/>
                                  </a:lnTo>
                                  <a:lnTo>
                                    <a:pt x="1676155" y="7541"/>
                                  </a:lnTo>
                                  <a:lnTo>
                                    <a:pt x="1688464" y="4762"/>
                                  </a:lnTo>
                                  <a:lnTo>
                                    <a:pt x="1700375" y="2381"/>
                                  </a:lnTo>
                                  <a:lnTo>
                                    <a:pt x="1712287" y="0"/>
                                  </a:lnTo>
                                  <a:close/>
                                </a:path>
                              </a:pathLst>
                            </a:custGeom>
                            <a:grpFill/>
                            <a:ln>
                              <a:noFill/>
                            </a:ln>
                          </wps:spPr>
                          <wps:bodyPr anchor="ctr"/>
                        </wps:wsp>
                        <wps:wsp>
                          <wps:cNvPr id="397" name="KSO_Shape"/>
                          <wps:cNvSpPr/>
                          <wps:spPr bwMode="auto">
                            <a:xfrm>
                              <a:off x="741584" y="5424207"/>
                              <a:ext cx="187014" cy="192444"/>
                            </a:xfrm>
                            <a:custGeom>
                              <a:avLst/>
                              <a:gdLst>
                                <a:gd name="T0" fmla="*/ 423406849 w 3613"/>
                                <a:gd name="T1" fmla="*/ 871737410 h 3718"/>
                                <a:gd name="T2" fmla="*/ 0 w 3613"/>
                                <a:gd name="T3" fmla="*/ 734810398 h 3718"/>
                                <a:gd name="T4" fmla="*/ 287897832 w 3613"/>
                                <a:gd name="T5" fmla="*/ 605151589 h 3718"/>
                                <a:gd name="T6" fmla="*/ 292352498 w 3613"/>
                                <a:gd name="T7" fmla="*/ 655326930 h 3718"/>
                                <a:gd name="T8" fmla="*/ 113940200 w 3613"/>
                                <a:gd name="T9" fmla="*/ 734810398 h 3718"/>
                                <a:gd name="T10" fmla="*/ 423406849 w 3613"/>
                                <a:gd name="T11" fmla="*/ 823672177 h 3718"/>
                                <a:gd name="T12" fmla="*/ 733107852 w 3613"/>
                                <a:gd name="T13" fmla="*/ 734810398 h 3718"/>
                                <a:gd name="T14" fmla="*/ 551179273 w 3613"/>
                                <a:gd name="T15" fmla="*/ 654858232 h 3718"/>
                                <a:gd name="T16" fmla="*/ 555633456 w 3613"/>
                                <a:gd name="T17" fmla="*/ 604682892 h 3718"/>
                                <a:gd name="T18" fmla="*/ 847048053 w 3613"/>
                                <a:gd name="T19" fmla="*/ 734810398 h 3718"/>
                                <a:gd name="T20" fmla="*/ 423406849 w 3613"/>
                                <a:gd name="T21" fmla="*/ 871737410 h 3718"/>
                                <a:gd name="T22" fmla="*/ 476859942 w 3613"/>
                                <a:gd name="T23" fmla="*/ 767400862 h 3718"/>
                                <a:gd name="T24" fmla="*/ 423172495 w 3613"/>
                                <a:gd name="T25" fmla="*/ 767400862 h 3718"/>
                                <a:gd name="T26" fmla="*/ 421531047 w 3613"/>
                                <a:gd name="T27" fmla="*/ 767400862 h 3718"/>
                                <a:gd name="T28" fmla="*/ 366905700 w 3613"/>
                                <a:gd name="T29" fmla="*/ 767400862 h 3718"/>
                                <a:gd name="T30" fmla="*/ 343695435 w 3613"/>
                                <a:gd name="T31" fmla="*/ 493546839 h 3718"/>
                                <a:gd name="T32" fmla="*/ 257654520 w 3613"/>
                                <a:gd name="T33" fmla="*/ 493546839 h 3718"/>
                                <a:gd name="T34" fmla="*/ 257654520 w 3613"/>
                                <a:gd name="T35" fmla="*/ 275729782 h 3718"/>
                                <a:gd name="T36" fmla="*/ 421765886 w 3613"/>
                                <a:gd name="T37" fmla="*/ 222272105 h 3718"/>
                                <a:gd name="T38" fmla="*/ 587049022 w 3613"/>
                                <a:gd name="T39" fmla="*/ 275729782 h 3718"/>
                                <a:gd name="T40" fmla="*/ 587049022 w 3613"/>
                                <a:gd name="T41" fmla="*/ 493546839 h 3718"/>
                                <a:gd name="T42" fmla="*/ 500070207 w 3613"/>
                                <a:gd name="T43" fmla="*/ 493546839 h 3718"/>
                                <a:gd name="T44" fmla="*/ 476859942 w 3613"/>
                                <a:gd name="T45" fmla="*/ 767400862 h 3718"/>
                                <a:gd name="T46" fmla="*/ 420827985 w 3613"/>
                                <a:gd name="T47" fmla="*/ 182882137 h 3718"/>
                                <a:gd name="T48" fmla="*/ 329394503 w 3613"/>
                                <a:gd name="T49" fmla="*/ 91441068 h 3718"/>
                                <a:gd name="T50" fmla="*/ 420827985 w 3613"/>
                                <a:gd name="T51" fmla="*/ 0 h 3718"/>
                                <a:gd name="T52" fmla="*/ 512261467 w 3613"/>
                                <a:gd name="T53" fmla="*/ 91441068 h 3718"/>
                                <a:gd name="T54" fmla="*/ 420827985 w 3613"/>
                                <a:gd name="T55" fmla="*/ 182882137 h 3718"/>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Lst>
                              <a:ahLst/>
                              <a:cxnLst>
                                <a:cxn ang="T56">
                                  <a:pos x="T0" y="T1"/>
                                </a:cxn>
                                <a:cxn ang="T57">
                                  <a:pos x="T2" y="T3"/>
                                </a:cxn>
                                <a:cxn ang="T58">
                                  <a:pos x="T4" y="T5"/>
                                </a:cxn>
                                <a:cxn ang="T59">
                                  <a:pos x="T6" y="T7"/>
                                </a:cxn>
                                <a:cxn ang="T60">
                                  <a:pos x="T8" y="T9"/>
                                </a:cxn>
                                <a:cxn ang="T61">
                                  <a:pos x="T10" y="T11"/>
                                </a:cxn>
                                <a:cxn ang="T62">
                                  <a:pos x="T12" y="T13"/>
                                </a:cxn>
                                <a:cxn ang="T63">
                                  <a:pos x="T14" y="T15"/>
                                </a:cxn>
                                <a:cxn ang="T64">
                                  <a:pos x="T16" y="T17"/>
                                </a:cxn>
                                <a:cxn ang="T65">
                                  <a:pos x="T18" y="T19"/>
                                </a:cxn>
                                <a:cxn ang="T66">
                                  <a:pos x="T20" y="T21"/>
                                </a:cxn>
                                <a:cxn ang="T67">
                                  <a:pos x="T22" y="T23"/>
                                </a:cxn>
                                <a:cxn ang="T68">
                                  <a:pos x="T24" y="T25"/>
                                </a:cxn>
                                <a:cxn ang="T69">
                                  <a:pos x="T26" y="T27"/>
                                </a:cxn>
                                <a:cxn ang="T70">
                                  <a:pos x="T28" y="T29"/>
                                </a:cxn>
                                <a:cxn ang="T71">
                                  <a:pos x="T30" y="T31"/>
                                </a:cxn>
                                <a:cxn ang="T72">
                                  <a:pos x="T32" y="T33"/>
                                </a:cxn>
                                <a:cxn ang="T73">
                                  <a:pos x="T34" y="T35"/>
                                </a:cxn>
                                <a:cxn ang="T74">
                                  <a:pos x="T36" y="T37"/>
                                </a:cxn>
                                <a:cxn ang="T75">
                                  <a:pos x="T38" y="T39"/>
                                </a:cxn>
                                <a:cxn ang="T76">
                                  <a:pos x="T40" y="T41"/>
                                </a:cxn>
                                <a:cxn ang="T77">
                                  <a:pos x="T42" y="T43"/>
                                </a:cxn>
                                <a:cxn ang="T78">
                                  <a:pos x="T44" y="T45"/>
                                </a:cxn>
                                <a:cxn ang="T79">
                                  <a:pos x="T46" y="T47"/>
                                </a:cxn>
                                <a:cxn ang="T80">
                                  <a:pos x="T48" y="T49"/>
                                </a:cxn>
                                <a:cxn ang="T81">
                                  <a:pos x="T50" y="T51"/>
                                </a:cxn>
                                <a:cxn ang="T82">
                                  <a:pos x="T52" y="T53"/>
                                </a:cxn>
                                <a:cxn ang="T83">
                                  <a:pos x="T54" y="T55"/>
                                </a:cxn>
                              </a:cxnLst>
                              <a:rect l="0" t="0" r="r" b="b"/>
                              <a:pathLst>
                                <a:path w="3613" h="3718">
                                  <a:moveTo>
                                    <a:pt x="1806" y="3718"/>
                                  </a:moveTo>
                                  <a:cubicBezTo>
                                    <a:pt x="808" y="3718"/>
                                    <a:pt x="0" y="3456"/>
                                    <a:pt x="0" y="3134"/>
                                  </a:cubicBezTo>
                                  <a:cubicBezTo>
                                    <a:pt x="0" y="2876"/>
                                    <a:pt x="514" y="2659"/>
                                    <a:pt x="1228" y="2581"/>
                                  </a:cubicBezTo>
                                  <a:cubicBezTo>
                                    <a:pt x="1247" y="2795"/>
                                    <a:pt x="1247" y="2795"/>
                                    <a:pt x="1247" y="2795"/>
                                  </a:cubicBezTo>
                                  <a:cubicBezTo>
                                    <a:pt x="822" y="2858"/>
                                    <a:pt x="486" y="2986"/>
                                    <a:pt x="486" y="3134"/>
                                  </a:cubicBezTo>
                                  <a:cubicBezTo>
                                    <a:pt x="486" y="3343"/>
                                    <a:pt x="1158" y="3513"/>
                                    <a:pt x="1806" y="3513"/>
                                  </a:cubicBezTo>
                                  <a:cubicBezTo>
                                    <a:pt x="2455" y="3513"/>
                                    <a:pt x="3127" y="3343"/>
                                    <a:pt x="3127" y="3134"/>
                                  </a:cubicBezTo>
                                  <a:cubicBezTo>
                                    <a:pt x="3127" y="2984"/>
                                    <a:pt x="2784" y="2855"/>
                                    <a:pt x="2351" y="2793"/>
                                  </a:cubicBezTo>
                                  <a:cubicBezTo>
                                    <a:pt x="2370" y="2579"/>
                                    <a:pt x="2370" y="2579"/>
                                    <a:pt x="2370" y="2579"/>
                                  </a:cubicBezTo>
                                  <a:cubicBezTo>
                                    <a:pt x="3091" y="2655"/>
                                    <a:pt x="3613" y="2875"/>
                                    <a:pt x="3613" y="3134"/>
                                  </a:cubicBezTo>
                                  <a:cubicBezTo>
                                    <a:pt x="3613" y="3456"/>
                                    <a:pt x="2804" y="3718"/>
                                    <a:pt x="1806" y="3718"/>
                                  </a:cubicBezTo>
                                  <a:close/>
                                  <a:moveTo>
                                    <a:pt x="2034" y="3273"/>
                                  </a:moveTo>
                                  <a:cubicBezTo>
                                    <a:pt x="1805" y="3273"/>
                                    <a:pt x="1805" y="3273"/>
                                    <a:pt x="1805" y="3273"/>
                                  </a:cubicBezTo>
                                  <a:cubicBezTo>
                                    <a:pt x="1798" y="3273"/>
                                    <a:pt x="1798" y="3273"/>
                                    <a:pt x="1798" y="3273"/>
                                  </a:cubicBezTo>
                                  <a:cubicBezTo>
                                    <a:pt x="1565" y="3273"/>
                                    <a:pt x="1565" y="3273"/>
                                    <a:pt x="1565" y="3273"/>
                                  </a:cubicBezTo>
                                  <a:cubicBezTo>
                                    <a:pt x="1466" y="2105"/>
                                    <a:pt x="1466" y="2105"/>
                                    <a:pt x="1466" y="2105"/>
                                  </a:cubicBezTo>
                                  <a:cubicBezTo>
                                    <a:pt x="1099" y="2105"/>
                                    <a:pt x="1099" y="2105"/>
                                    <a:pt x="1099" y="2105"/>
                                  </a:cubicBezTo>
                                  <a:cubicBezTo>
                                    <a:pt x="1099" y="2105"/>
                                    <a:pt x="1099" y="1443"/>
                                    <a:pt x="1099" y="1176"/>
                                  </a:cubicBezTo>
                                  <a:cubicBezTo>
                                    <a:pt x="1099" y="920"/>
                                    <a:pt x="1742" y="946"/>
                                    <a:pt x="1799" y="948"/>
                                  </a:cubicBezTo>
                                  <a:cubicBezTo>
                                    <a:pt x="1857" y="946"/>
                                    <a:pt x="2504" y="920"/>
                                    <a:pt x="2504" y="1176"/>
                                  </a:cubicBezTo>
                                  <a:cubicBezTo>
                                    <a:pt x="2504" y="1443"/>
                                    <a:pt x="2504" y="2105"/>
                                    <a:pt x="2504" y="2105"/>
                                  </a:cubicBezTo>
                                  <a:cubicBezTo>
                                    <a:pt x="2133" y="2105"/>
                                    <a:pt x="2133" y="2105"/>
                                    <a:pt x="2133" y="2105"/>
                                  </a:cubicBezTo>
                                  <a:lnTo>
                                    <a:pt x="2034" y="3273"/>
                                  </a:lnTo>
                                  <a:close/>
                                  <a:moveTo>
                                    <a:pt x="1795" y="780"/>
                                  </a:moveTo>
                                  <a:cubicBezTo>
                                    <a:pt x="1580" y="780"/>
                                    <a:pt x="1405" y="605"/>
                                    <a:pt x="1405" y="390"/>
                                  </a:cubicBezTo>
                                  <a:cubicBezTo>
                                    <a:pt x="1405" y="175"/>
                                    <a:pt x="1580" y="0"/>
                                    <a:pt x="1795" y="0"/>
                                  </a:cubicBezTo>
                                  <a:cubicBezTo>
                                    <a:pt x="2010" y="0"/>
                                    <a:pt x="2185" y="175"/>
                                    <a:pt x="2185" y="390"/>
                                  </a:cubicBezTo>
                                  <a:cubicBezTo>
                                    <a:pt x="2185" y="605"/>
                                    <a:pt x="2010" y="780"/>
                                    <a:pt x="1795" y="780"/>
                                  </a:cubicBezTo>
                                  <a:close/>
                                </a:path>
                              </a:pathLst>
                            </a:custGeom>
                            <a:grpFill/>
                            <a:ln>
                              <a:noFill/>
                            </a:ln>
                          </wps:spPr>
                          <wps:bodyPr anchor="ctr" anchorCtr="1"/>
                        </wps:wsp>
                      </wpg:grpSp>
                    </wpg:wgp>
                  </a:graphicData>
                </a:graphic>
              </wp:anchor>
            </w:drawing>
          </mc:Choice>
          <mc:Fallback>
            <w:pict>
              <v:group id="组合 9" o:spid="_x0000_s1026" o:spt="203" style="position:absolute;left:0pt;margin-left:-1.35pt;margin-top:-25.65pt;height:841.9pt;width:530.5pt;mso-position-horizontal-relative:page;z-index:251720704;mso-width-relative:page;mso-height-relative:page;" coordorigin="0,1" coordsize="6737494,10691815" o:gfxdata="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">
                <o:lock v:ext="edit" aspectratio="f"/>
                <v:rect id="矩形 2" o:spid="_x0000_s1026" o:spt="1" style="position:absolute;left:-5182243;top:5183982;flip:y;height:323852;width:10691815;rotation:5898240f;v-text-anchor:middle;" fillcolor="#046A6A" filled="t" stroked="f" coordsize="21600,21600" o:gfxdata="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CIJYugAAANw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roundrect id="圆角矩形 8" o:spid="_x0000_s1026" o:spt="2" style="position:absolute;left:290836;top:1090899;flip:y;height:384799;width:90172;v-text-anchor:middle;" fillcolor="#046A6A" filled="t" stroked="f" coordsize="21600,21600" arcsize="0.166666666666667" o:gfxdata="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wche/&#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ect id="矩形 13" o:spid="_x0000_s1026" o:spt="1" style="position:absolute;left:402599;top:1504907;height:5827858;width:6334895;" filled="f" stroked="f" coordsize="21600,21600" o:gfxdata="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BG9i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lang w:val="en-US" w:eastAsia="zh-CN"/>
                          </w:rPr>
                        </w:pPr>
                        <w:r>
                          <w:rPr>
                            <w:rFonts w:hint="eastAsia"/>
                            <w:lang w:val="en-US" w:eastAsia="zh-CN"/>
                          </w:rPr>
                          <w:t xml:space="preserve">我的优势: </w:t>
                        </w:r>
                      </w:p>
                      <w:p>
                        <w:pPr>
                          <w:rPr>
                            <w:rFonts w:hint="eastAsia"/>
                            <w:lang w:val="en-US" w:eastAsia="zh-CN"/>
                          </w:rPr>
                        </w:pPr>
                        <w:r>
                          <w:rPr>
                            <w:rFonts w:hint="eastAsia"/>
                            <w:lang w:val="en-US" w:eastAsia="zh-CN"/>
                          </w:rPr>
                          <w:t xml:space="preserve">我的劣势: </w:t>
                        </w:r>
                      </w:p>
                      <w:p>
                        <w:pPr>
                          <w:rPr>
                            <w:rFonts w:hint="eastAsia"/>
                            <w:lang w:val="en-US" w:eastAsia="zh-CN"/>
                          </w:rPr>
                        </w:pPr>
                        <w:r>
                          <w:rPr>
                            <w:rFonts w:hint="eastAsia"/>
                            <w:lang w:val="en-US" w:eastAsia="zh-CN"/>
                          </w:rPr>
                          <w:t>我喜欢的书籍:</w:t>
                        </w:r>
                      </w:p>
                      <w:p>
                        <w:pPr>
                          <w:ind w:firstLine="420" w:firstLineChars="0"/>
                          <w:rPr>
                            <w:rFonts w:hint="eastAsia"/>
                            <w:lang w:val="en-US" w:eastAsia="zh-CN"/>
                          </w:rPr>
                        </w:pPr>
                        <w:r>
                          <w:rPr>
                            <w:rFonts w:hint="eastAsia"/>
                            <w:lang w:val="en-US" w:eastAsia="zh-CN"/>
                          </w:rPr>
                          <w:t>技术类：等</w:t>
                        </w:r>
                      </w:p>
                      <w:p>
                        <w:pPr>
                          <w:ind w:firstLine="420" w:firstLineChars="0"/>
                          <w:rPr>
                            <w:rFonts w:hint="eastAsia"/>
                            <w:lang w:val="en-US" w:eastAsia="zh-CN"/>
                          </w:rPr>
                        </w:pPr>
                        <w:r>
                          <w:rPr>
                            <w:rFonts w:hint="eastAsia"/>
                            <w:lang w:val="en-US" w:eastAsia="zh-CN"/>
                          </w:rPr>
                          <w:t>其他：《必然》</w:t>
                        </w:r>
                      </w:p>
                      <w:p>
                        <w:pPr>
                          <w:rPr>
                            <w:rFonts w:hint="eastAsia"/>
                            <w:lang w:val="en-US" w:eastAsia="zh-CN"/>
                          </w:rPr>
                        </w:pPr>
                        <w:r>
                          <w:rPr>
                            <w:rFonts w:hint="eastAsia"/>
                            <w:lang w:val="en-US" w:eastAsia="zh-CN"/>
                          </w:rPr>
                          <w:t xml:space="preserve">我喜欢的社区: </w:t>
                        </w:r>
                      </w:p>
                      <w:p>
                        <w:pPr>
                          <w:ind w:firstLine="420" w:firstLineChars="0"/>
                          <w:rPr>
                            <w:rFonts w:hint="eastAsia"/>
                            <w:lang w:val="en-US" w:eastAsia="zh-CN"/>
                          </w:rPr>
                        </w:pPr>
                        <w:r>
                          <w:rPr>
                            <w:rFonts w:hint="eastAsia"/>
                            <w:lang w:val="en-US" w:eastAsia="zh-CN"/>
                          </w:rPr>
                          <w:t>图灵社区</w:t>
                        </w:r>
                      </w:p>
                      <w:p>
                        <w:pPr>
                          <w:rPr>
                            <w:rFonts w:hint="eastAsia"/>
                            <w:lang w:val="en-US" w:eastAsia="zh-CN"/>
                          </w:rPr>
                        </w:pPr>
                        <w:r>
                          <w:rPr>
                            <w:rFonts w:hint="eastAsia"/>
                            <w:lang w:val="en-US" w:eastAsia="zh-CN"/>
                          </w:rPr>
                          <w:t xml:space="preserve">我对自己的定位: </w:t>
                        </w:r>
                      </w:p>
                      <w:p>
                        <w:pPr>
                          <w:rPr>
                            <w:rFonts w:hint="eastAsia"/>
                            <w:lang w:val="en-US" w:eastAsia="zh-CN"/>
                          </w:rPr>
                        </w:pPr>
                        <w:r>
                          <w:rPr>
                            <w:rFonts w:hint="eastAsia"/>
                            <w:lang w:val="en-US" w:eastAsia="zh-CN"/>
                          </w:rPr>
                          <w:t xml:space="preserve">我对技术的态度: </w:t>
                        </w:r>
                      </w:p>
                      <w:p>
                        <w:pPr>
                          <w:rPr>
                            <w:rFonts w:hint="eastAsia"/>
                            <w:lang w:val="en-US" w:eastAsia="zh-CN"/>
                          </w:rPr>
                        </w:pPr>
                        <w:r>
                          <w:rPr>
                            <w:rFonts w:hint="eastAsia"/>
                            <w:lang w:val="en-US" w:eastAsia="zh-CN"/>
                          </w:rPr>
                          <w:t xml:space="preserve">我怎样克服困难: </w:t>
                        </w:r>
                      </w:p>
                      <w:p>
                        <w:pPr>
                          <w:ind w:firstLine="420" w:firstLineChars="0"/>
                          <w:rPr>
                            <w:rFonts w:hint="eastAsia"/>
                            <w:lang w:val="en-US" w:eastAsia="zh-CN"/>
                          </w:rPr>
                        </w:pPr>
                        <w:r>
                          <w:rPr>
                            <w:rFonts w:hint="eastAsia"/>
                            <w:lang w:val="en-US" w:eastAsia="zh-CN"/>
                          </w:rPr>
                          <w:t>熟练地阅读源码、手册、规范</w:t>
                        </w:r>
                      </w:p>
                      <w:p>
                        <w:pPr>
                          <w:rPr>
                            <w:rFonts w:hint="eastAsia"/>
                            <w:lang w:val="en-US" w:eastAsia="zh-CN"/>
                          </w:rPr>
                        </w:pPr>
                        <w:r>
                          <w:rPr>
                            <w:rFonts w:hint="eastAsia"/>
                            <w:lang w:val="en-US" w:eastAsia="zh-CN"/>
                          </w:rPr>
                          <w:t>怎样保持自己的视野:</w:t>
                        </w:r>
                      </w:p>
                      <w:p>
                        <w:pPr>
                          <w:ind w:firstLine="420" w:firstLineChars="0"/>
                          <w:rPr>
                            <w:rFonts w:hint="eastAsia"/>
                            <w:lang w:val="en-US" w:eastAsia="zh-CN"/>
                          </w:rPr>
                        </w:pPr>
                      </w:p>
                      <w:p>
                        <w:pPr>
                          <w:rPr>
                            <w:rFonts w:hint="eastAsia"/>
                            <w:lang w:val="en-US" w:eastAsia="zh-CN"/>
                          </w:rPr>
                        </w:pPr>
                        <w:r>
                          <w:rPr>
                            <w:rFonts w:hint="eastAsia"/>
                            <w:lang w:val="en-US" w:eastAsia="zh-CN"/>
                          </w:rPr>
                          <w:t>个人博客:</w:t>
                        </w:r>
                      </w:p>
                      <w:p>
                        <w:pPr>
                          <w:rPr>
                            <w:rFonts w:hint="eastAsia"/>
                            <w:lang w:val="en-US" w:eastAsia="zh-CN"/>
                          </w:rPr>
                        </w:pPr>
                        <w:r>
                          <w:rPr>
                            <w:rFonts w:hint="eastAsia"/>
                            <w:lang w:val="en-US" w:eastAsia="zh-CN"/>
                          </w:rPr>
                          <w:t>微信公众账号:</w:t>
                        </w:r>
                      </w:p>
                      <w:p>
                        <w:pPr>
                          <w:ind w:firstLine="420" w:firstLineChars="0"/>
                          <w:rPr>
                            <w:rFonts w:hint="eastAsia"/>
                            <w:lang w:val="en-US" w:eastAsia="zh-CN"/>
                          </w:rPr>
                        </w:pPr>
                      </w:p>
                    </w:txbxContent>
                  </v:textbox>
                </v:rect>
                <v:rect id="矩形 19" o:spid="_x0000_s1026" o:spt="1" style="position:absolute;left:-1372066;top:1399897;flip:y;height:332441;width:3076573;rotation:-5898240f;v-text-anchor:middle;" filled="f" stroked="f" coordsize="21600,21600" o:gfxdata="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YgxO8AAAA&#10;3A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pStyle w:val="2"/>
                          <w:snapToGrid w:val="0"/>
                          <w:spacing w:before="0" w:beforeAutospacing="0" w:after="0" w:afterAutospacing="0"/>
                          <w:jc w:val="right"/>
                        </w:pPr>
                        <w:r>
                          <w:rPr>
                            <w:rFonts w:hint="eastAsia" w:ascii="方正超粗黑简体" w:eastAsia="方正超粗黑简体" w:cstheme="minorBidi"/>
                            <w:color w:val="FFFFFF"/>
                            <w:kern w:val="24"/>
                            <w:sz w:val="28"/>
                            <w:szCs w:val="28"/>
                          </w:rPr>
                          <w:t>PERSONAL RESUME</w:t>
                        </w:r>
                      </w:p>
                    </w:txbxContent>
                  </v:textbox>
                </v:rect>
                <v:shape id="五边形 24" o:spid="_x0000_s1026" o:spt="15" type="#_x0000_t15" style="position:absolute;left:329572;top:1156937;flip:y;height:252088;width:1956477;v-text-anchor:middle;" fillcolor="#046A6A" filled="t" stroked="f" coordsize="21600,21600" o:gfxdata="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QGwvQAA&#10;ANwAAAAPAAAAAAAAAAEAIAAAACIAAABkcnMvZG93bnJldi54bWxQSwECFAAUAAAACACHTuJAMy8F&#10;njsAAAA5AAAAEAAAAAAAAAABACAAAAAMAQAAZHJzL3NoYXBleG1sLnhtbFBLBQYAAAAABgAGAFsB&#10;AAC2AwAAAAA=&#10;" adj="20787">
                  <v:fill on="t" focussize="0,0"/>
                  <v:stroke on="f" weight="1pt" miterlimit="8" joinstyle="miter"/>
                  <v:imagedata o:title=""/>
                  <o:lock v:ext="edit" aspectratio="f"/>
                  <v:shadow on="t" color="#000000" opacity="26214f" offset="-2.12133858267717pt,-2.12133858267717pt" origin="32768f,32768f" matrix="65536f,0f,0f,65536f"/>
                </v:shape>
                <v:shape id="文本框 118" o:spid="_x0000_s1026" o:spt="202" type="#_x0000_t202" style="position:absolute;left:892829;top:1122013;height:321936;width:1101113;" filled="f" stroked="f" coordsize="21600,21600" o:gfxdata="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r1Mm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napToGrid w:val="0"/>
                          <w:spacing w:before="0" w:beforeAutospacing="0" w:after="0" w:afterAutospacing="0"/>
                        </w:pPr>
                        <w:r>
                          <w:rPr>
                            <w:rFonts w:hint="eastAsia" w:ascii="方正兰亭粗黑简体" w:eastAsia="方正兰亭粗黑简体" w:cstheme="minorBidi"/>
                            <w:color w:val="FFFFFF"/>
                            <w:kern w:val="24"/>
                            <w:sz w:val="28"/>
                            <w:szCs w:val="28"/>
                          </w:rPr>
                          <w:t>自我评价</w:t>
                        </w:r>
                      </w:p>
                    </w:txbxContent>
                  </v:textbox>
                </v:shape>
                <v:group id="组合 27" o:spid="_x0000_s1026" o:spt="203" style="position:absolute;left:741584;top:1203291;height:5894297;width:187014;" coordorigin="741584,1203291" coordsize="187014,5894297" o:gfxdata="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yl1bvwAAANwAAAAPAAAAAAAAAAEAIAAAACIAAABkcnMvZG93bnJldi54&#10;bWxQSwECFAAUAAAACACHTuJAMy8FnjsAAAA5AAAAFQAAAAAAAAABACAAAAAOAQAAZHJzL2dyb3Vw&#10;c2hhcGV4bWwueG1sUEsFBgAAAAAGAAYAYAEAAMsDAAAAAA==&#10;">
                  <o:lock v:ext="edit" aspectratio="f"/>
                  <v:shape id="KSO_Shape" o:spid="_x0000_s1026" o:spt="100" style="position:absolute;left:749316;top:1203291;height:160650;width:132718;v-text-anchor:middle-center;" filled="t" stroked="f" coordsize="2244,2719" o:gfxdata="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BDv&#10;v8EAAADcAAAADwAAAAAAAAABACAAAAAiAAAAZHJzL2Rvd25yZXYueG1sUEsBAhQAFAAAAAgAh07i&#10;QDMvBZ47AAAAOQAAABAAAAAAAAAAAQAgAAAAEAEAAGRycy9zaGFwZXhtbC54bWxQSwUGAAAAAAYA&#10;BgBbAQAAugMAAAAA&#10;" path="m0,2719c285,2053,285,2053,285,2053c285,2053,347,1831,566,1831c1718,1831,1718,1831,1718,1831c1938,1831,2006,2053,2006,2053c2244,2719,2244,2719,2244,2719l0,2719xm1118,1775c627,1775,230,1378,230,888c230,397,627,0,1118,0c1608,0,2006,397,2006,888c2006,1378,1608,1775,1118,1775xm972,241c700,338,1033,685,437,888c437,1264,742,1569,1118,1569c1494,1569,1799,1264,1799,888c1452,602,870,734,972,241xe">
                    <v:path o:connectlocs="0,@0;@0,@0;@0,@0;@0,@0;@0,@0;@0,@0;0,@0;@0,@0;@0,@0;@0,0;@0,@0;@0,@0;@0,@0;@0,@0;@0,@0;@0,@0;@0,@0" o:connectangles="0,0,0,0,0,0,0,0,0,0,0,0,0,0,0,0,0"/>
                    <v:fill on="t" focussize="0,0"/>
                    <v:stroke on="f"/>
                    <v:imagedata o:title=""/>
                    <o:lock v:ext="edit" aspectratio="f"/>
                  </v:shape>
                  <v:shape id="KSO_Shape" o:spid="_x0000_s1026" o:spt="100" style="position:absolute;left:757904;top:6951473;height:146115;width:161156;v-text-anchor:middle;" filled="t" stroked="f" coordsize="2228850,2019300" o:gfxdata="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FM3lvQAA&#10;ANwAAAAPAAAAAAAAAAEAIAAAACIAAABkcnMvZG93bnJldi54bWxQSwECFAAUAAAACACHTuJAMy8F&#10;njsAAAA5AAAAEAAAAAAAAAABACAAAAAMAQAAZHJzL3NoYXBleG1sLnhtbFBLBQYAAAAABgAGAFsB&#10;AAC2AwAAAAA=&#10;" path="m788194,927497l772732,927894,756875,929085,741810,931069,726745,933847,711680,937022,697408,940991,683136,945753,669260,951706,655781,957660,642698,964406,630012,971947,617326,979488,605432,988219,593936,997347,583232,1006872,572131,1016794,562220,1027510,552705,1038622,543587,1050132,535262,1062038,526936,1074341,519800,1087438,513061,1100535,507114,1114028,501564,1127522,496806,1142207,492842,1156494,489274,1171178,486499,1186260,484517,1201341,483327,1216819,482931,1232694,483327,1248172,484517,1263650,486499,1279129,489274,1294210,492842,1308894,496806,1323579,501564,1337469,507114,1351360,513061,1365250,519800,1377950,526936,1390650,535262,1402954,543587,1415257,552705,1426766,562220,1437879,572131,1448197,583232,1458516,593936,1468041,605432,1477169,617326,1485504,630012,1493441,642698,1500585,655781,1507729,669260,1513682,683136,1519238,697408,1524001,711680,1527969,726745,1531541,741810,1534319,756875,1536304,772732,1537494,788194,1537891,803655,1537494,819513,1536304,834578,1534319,849643,1531541,864708,1527969,878980,1524001,892855,1519238,907127,1513682,920606,1507729,933689,1500585,946772,1493441,958665,1485504,970559,1477169,982056,1468041,993552,1458516,1003860,1448197,1014168,1437879,1023682,1426766,1032404,1415257,1041522,1402954,1049055,1390650,1056587,1377950,1063327,1365250,1069273,1351360,1074824,1337469,1079581,1323579,1083942,1308894,1087510,1294210,1089889,1279129,1091871,1263650,1093060,1248172,1093457,1232694,1093060,1216819,1091871,1201341,1089889,1186260,1087510,1171178,1083942,1156494,1079581,1142207,1074824,1127522,1069273,1114028,1063327,1100535,1056587,1087438,1049055,1074341,1041522,1062038,1032404,1050132,1023682,1038622,1014168,1027510,1003860,1016794,993552,1006872,982056,997347,970559,988219,958665,979488,946772,971947,933689,964406,920606,957660,907127,951706,892855,945753,878980,940991,864708,937022,849643,933847,834578,931069,819513,929085,803655,927894,788194,927497xm788194,866775l806827,867569,825460,868760,843696,871141,861933,874316,879773,878285,896820,883444,913867,889000,930518,895350,947168,903288,962630,911225,977695,919956,992760,929481,1007032,939403,1020907,950516,1033990,962025,1047073,973931,1058966,986631,1070463,1000125,1081167,1014016,1091871,1027906,1100989,1042988,1109711,1058466,1118036,1073944,1125172,1090613,1131912,1106885,1137859,1123950,1142616,1141413,1146580,1158875,1149752,1176735,1152131,1195388,1153716,1213644,1154113,1232694,1153716,1251347,1152131,1270000,1149752,1288257,1146580,1306116,1142616,1324372,1137859,1341438,1131912,1358107,1125172,1375172,1118036,1391047,1109711,1406922,1100989,1422401,1091871,1437085,1081167,1451372,1070463,1465660,1058966,1478757,1047073,1491060,1033990,1503760,1020907,1514872,1007032,1525588,992760,1535907,977695,1545432,962630,1554560,947168,1562498,930518,1569641,913867,1576388,896820,1581944,879773,1586707,861933,1590676,843696,1594248,825460,1596629,806827,1598216,788194,1598613,769561,1598216,750531,1596629,732295,1594248,714058,1590676,696615,1586707,679568,1581944,662124,1576388,645870,1569641,629616,1562498,613758,1554560,598296,1545432,583628,1535907,568960,1525588,555480,1514872,542398,1503760,529315,1491060,517025,1478757,505925,1465660,494824,1451372,484517,1437085,475002,1422401,466280,1406922,458351,1391047,451215,1375172,444476,1358107,438529,1341438,433375,1324372,429411,1306116,426239,1288257,423861,1270000,422671,1251347,422275,1232694,422671,1213644,423861,1195388,426239,1176735,429411,1158875,433375,1141413,438529,1123950,444476,1106885,451215,1090613,458351,1073944,466280,1058466,475002,1042988,484517,1027906,494824,1014016,505925,1000125,517025,986631,529315,973931,542398,962025,555480,950516,568960,939403,583628,929481,598296,919956,613758,911225,629616,903288,645870,895350,662124,889000,679568,883444,696615,878285,714058,874316,732295,871141,750531,868760,769561,867569,788194,866775xm781447,832045l771525,832443,761603,832840,751284,833634,741363,834428,731838,836016,721916,837207,711994,839193,702469,841178,692944,843164,683419,845546,674291,848326,655637,854282,637381,861429,619522,868973,602456,877709,585787,886842,569119,896769,553641,908284,538162,919799,523478,931711,509587,944815,496094,958712,482997,973007,470694,987699,459581,1003582,448866,1019465,438547,1036142,434181,1045275,429816,1053613,425450,1062349,421481,1071482,417512,1080217,413941,1089747,410766,1098880,407591,1108410,404416,1117940,402034,1127469,399256,1137396,397272,1147323,395287,1157250,392906,1167177,391319,1177104,390128,1187825,389334,1197752,388541,1208076,388144,1218003,387747,1228724,387747,1238650,388144,1248577,388541,1258504,389334,1268431,390525,1278755,391716,1288285,393303,1297815,395287,1307742,397272,1317668,399653,1326801,402034,1336331,404416,1345464,410369,1364523,417512,1382392,425053,1399863,433387,1417334,443309,1434011,453231,1450291,463947,1466174,475456,1481660,488156,1495955,501253,1510250,514747,1523750,529034,1536457,544116,1548766,559594,1560281,575469,1571002,592534,1580532,601266,1585297,609600,1589665,618331,1594430,627856,1598401,636587,1601974,645716,1605548,655241,1609122,664369,1612298,674291,1615078,683816,1617857,693738,1620240,703263,1622622,713184,1624607,723503,1626196,733822,1627784,743744,1628975,754063,1630167,764778,1630961,774700,1631358,784622,1631755,794941,1631755,804863,1631358,815181,1630564,825103,1630167,834628,1628975,844550,1627784,854472,1626196,864394,1624607,873919,1622622,883444,1620240,892572,1617857,902494,1615078,920750,1609122,938609,1602371,956469,1594827,973931,1586091,990600,1576561,1006872,1566635,1022747,1555914,1038225,1544001,1052910,1531692,1066800,1518588,1080294,1505088,1093391,1490396,1105297,1475704,1116806,1460218,1127125,1443938,1137444,1427261,1142206,1418923,1146572,1410187,1150938,1401054,1154906,1392319,1158478,1383186,1162050,1374053,1165622,1364920,1168797,1354993,1171575,1345861,1174353,1335934,1177131,1326404,1179513,1316874,1181497,1306550,1183085,1296623,1184672,1286299,1185863,1276373,1187053,1265652,1187847,1255328,1188244,1245401,1188641,1235474,1188641,1225150,1188244,1214826,1187847,1204899,1187053,1194972,1185863,1185442,1184672,1175118,1183085,1165589,1181497,1156059,1179513,1146529,1177131,1136999,1174353,1127072,1171575,1117940,1165622,1099674,1158875,1081012,1151335,1063540,1143000,1046466,1133475,1029392,1123156,1013112,1112441,997626,1100931,982140,1088628,967448,1075135,953550,1061641,939653,1047353,926946,1032272,915034,1016794,903519,1000522,892798,983456,882871,975122,878106,966391,873738,957659,869371,948928,865400,939403,861826,930275,858252,921147,854282,911622,851105,902494,848326,892175,845546,882650,843164,872728,840781,863203,838796,852488,837207,842566,835619,832247,834428,822325,833237,812006,832840,801688,832045,791369,832045,781447,832045xm802481,444500l823913,445294,844947,446486,866775,448471,887413,450853,908844,453633,929878,457207,950913,461177,971550,465545,977106,467530,981869,470310,985838,473487,989013,477060,991791,481428,992981,483413,993378,485796,993775,488575,993775,490561,993775,492943,993378,495326,989409,520341,985838,546151,978297,596580,977503,600948,977106,605316,977900,609683,979488,613654,981472,617625,983853,620801,987028,623581,990600,626361,1005681,631920,1020366,637479,1034653,643435,1049338,649391,1063625,656141,1077516,662891,1091803,670039,1105297,677583,1118791,685525,1132285,693863,1144985,702599,1157685,711335,1170385,720864,1183085,730394,1195388,739924,1207294,749851,1211263,751836,1215231,753028,1219597,753425,1224360,753425,1228328,752630,1232297,751042,1236266,748660,1239441,745880,1320006,681554,1321594,679966,1323181,678774,1325166,677583,1327547,676789,1329531,676392,1331913,675995,1336675,675995,1341835,676789,1346597,678774,1351360,681554,1355725,685128,1370410,700614,1384300,716497,1397794,733174,1411685,749454,1424385,766925,1436688,783999,1448594,801471,1460103,819736,1462485,824898,1464072,830060,1464866,835619,1464469,840384,1463278,845149,1462485,847134,1461294,849120,1460103,851105,1458516,852693,1456532,853885,1454944,855076,1434307,871356,1413669,886445,1393032,901931,1372394,917020,1368822,919402,1365647,922579,1362869,925755,1361281,929726,1360091,933697,1359297,938065,1359694,942432,1360488,946800,1366838,961492,1373188,975390,1379141,989684,1384697,1004773,1390253,1019068,1395413,1033760,1400175,1048849,1404938,1063937,1408510,1079026,1412082,1094512,1415257,1109601,1418035,1125087,1420416,1140573,1422400,1156059,1424385,1171545,1425575,1187428,1427163,1191398,1429147,1195369,1431925,1198546,1435100,1201722,1438672,1204105,1442641,1205693,1446610,1206884,1451769,1206884,1476772,1209267,1502569,1212046,1527969,1214826,1553766,1218003,1555750,1218003,1558132,1218400,1560116,1219194,1562497,1219988,1564482,1221179,1566069,1222767,1569641,1226341,1572419,1230709,1574404,1235474,1575991,1240636,1576388,1246195,1575594,1267240,1574404,1289079,1572419,1310124,1570038,1331169,1567260,1352214,1563688,1373656,1559719,1394304,1555353,1415349,1553369,1420511,1550591,1425276,1547416,1429644,1543447,1432820,1539082,1435203,1536700,1435997,1534716,1436791,1532335,1437188,1530350,1437188,1527969,1436791,1525588,1436394,1474788,1429644,1448991,1425673,1423988,1421702,1419622,1420908,1415257,1420908,1410891,1421702,1406922,1422893,1402953,1424879,1399382,1427658,1396603,1430835,1394222,1434408,1388666,1449100,1383110,1464189,1377156,1478484,1371203,1492381,1364456,1507073,1357313,1520971,1350169,1534869,1343025,1548766,1335088,1561870,1326753,1574973,1318022,1588077,1308894,1601180,1299766,1613886,1290241,1626196,1280716,1638902,1270794,1650814,1268810,1654785,1267619,1658756,1266825,1663124,1267222,1667095,1268016,1671462,1269603,1675433,1271588,1679007,1274763,1682580,1339056,1762790,1340644,1764378,1341835,1766363,1343025,1768349,1343819,1770334,1344216,1772717,1344613,1774702,1344613,1779864,1343819,1785026,1341835,1789791,1339056,1794556,1335485,1798923,1320006,1813218,1303735,1827513,1287463,1841013,1271191,1854514,1253728,1867220,1236663,1879927,1218406,1891442,1200547,1902957,1195388,1905340,1190228,1906928,1185069,1907325,1179910,1906928,1175544,1906134,1172766,1904943,1170781,1903751,1169194,1902560,1167606,1900972,1166019,1899383,1164828,1897398,1149350,1877147,1133872,1856499,1103313,1815204,1100931,1811630,1097756,1808453,1094581,1806071,1090613,1804085,1086644,1802894,1081881,1802497,1077516,1802497,1073150,1803291,1058863,1810042,1044972,1815998,1029891,1821954,1015603,1828307,1000919,1833469,985838,1838631,971153,1843396,956469,1847764,940991,1851337,925909,1854911,910431,1857691,894953,1860470,879475,1863250,863997,1865235,848122,1867220,832644,1868412,828675,1870397,824706,1872382,821531,1875162,818753,1878339,816372,1881912,814388,1885883,813594,1889854,813197,1894222,810816,1920031,808038,1945444,804863,1970857,801688,1996270,801688,1998652,801291,2001035,800497,2003020,799703,2005005,798513,2007388,797322,2009373,793750,2012550,789384,2015329,784622,2017315,779463,2018903,773906,2019300,752078,2018506,731044,2017315,709613,2015727,688578,2013344,667147,2010167,646509,2006197,625475,2002226,604441,1997858,599281,1995873,594519,1993093,590550,1989917,586978,1986343,584597,1981975,583803,1979990,583009,1977607,583009,1975622,582612,1973239,583009,1970857,583406,1968872,586581,1943062,590153,1918046,598091,1866823,598884,1862456,598884,1858088,598487,1853720,596900,1849749,594916,1846175,592137,1842602,588962,1839822,585391,1837440,570309,1831881,556022,1826322,541734,1820366,527050,1814012,512762,1807659,498872,1800909,484584,1793762,471091,1786217,457597,1778276,444500,1769540,431006,1760804,418306,1752069,406003,1742936,392906,1733803,381000,1723479,369094,1713552,365125,1711567,360759,1710376,356791,1709979,352425,1709979,347662,1710773,343694,1712361,340122,1714744,336947,1717523,256778,1782246,254794,1783835,252809,1785026,250825,1786217,248840,1787011,246459,1787805,244475,1787805,239712,1788202,234553,1787011,229790,1785423,225028,1782643,222647,1780658,220662,1779070,205978,1762790,192087,1746907,178197,1731024,165100,1713949,152003,1696875,139700,1679404,127794,1661933,116284,1644064,113506,1638902,112315,1633343,111522,1628181,111919,1623019,113109,1618651,113903,1616269,115094,1614284,116284,1612695,117872,1610710,119856,1609519,121840,1608327,162322,1576958,183356,1561870,203994,1546781,207565,1544001,211137,1540825,213519,1537648,215503,1533677,216694,1529707,217090,1525339,217090,1520971,216297,1516603,209153,1502705,202803,1488014,196850,1473719,191294,1459027,186134,1444335,180975,1429644,176212,1414952,171847,1399466,167878,1384377,164703,1369288,161131,1353802,158353,1338713,155972,1323227,153987,1307344,152003,1291859,150812,1276373,149225,1272402,146844,1268034,144462,1264857,141287,1262078,137715,1259695,133747,1257710,129778,1256916,125015,1256519,99219,1254136,74215,1251357,22622,1245401,20240,1245401,18256,1245004,15875,1244209,13890,1243415,11906,1242224,9922,1241033,6747,1237459,3969,1233488,1984,1228724,397,1222767,0,1219988,0,1217208,794,1196163,1984,1174721,3572,1153676,6350,1132631,9128,1111189,12700,1090541,16669,1069099,21034,1048451,23019,1043289,25797,1038127,29369,1034157,32940,1030583,37306,1028201,39290,1027406,41672,1026612,44053,1026612,46037,1026215,48419,1026612,50800,1027009,101600,1033760,127000,1037730,152400,1042098,156765,1042892,161131,1042892,165497,1042495,169862,1040907,173434,1038525,177006,1035745,179784,1032568,182165,1028995,187325,1014303,192881,1000008,198834,985316,205184,971022,211931,957124,218678,942432,225822,928932,233362,915034,241300,901931,249634,888430,258762,875327,267494,862620,276622,849517,286147,837207,295672,825295,305990,812986,307975,809015,309165,804647,309562,800279,309562,796309,308769,791941,307181,787970,304800,784396,301625,780823,237331,700614,235744,699025,234553,697437,233362,695452,232569,693069,231775,691084,231775,688701,231775,683936,232569,678774,234156,674010,236934,668848,240506,664480,256778,650185,272653,636287,288925,622390,305594,609286,322659,596183,339725,583874,357584,571961,375841,560446,381000,558064,386159,556475,391319,556078,396478,556475,401241,557667,403225,558461,405606,559652,407194,560843,408781,562431,410369,564020,411559,566005,427037,586653,442912,606904,457994,627552,472678,648200,475456,652170,478234,654950,481806,657729,486172,659318,490141,660509,494506,661303,498872,660906,503237,660112,517128,653759,531416,647406,546100,641449,560387,635890,575072,630331,590153,625566,604837,620404,619919,615640,635397,612066,650478,608492,665956,605713,681434,602933,696913,600154,711994,598168,727869,596580,743347,594992,747713,593403,751284,591418,754856,588638,757634,585462,760016,582285,762397,577917,763191,573550,763588,569182,765969,543769,768747,517959,771525,492943,774700,467133,774700,464751,775097,462766,775891,460383,776684,458398,777875,456412,779066,454824,782638,451250,786606,448471,791369,446486,796925,444897,802481,444500xm1780579,266729l1770667,267126,1761944,267921,1752824,269113,1744101,270304,1735378,272688,1727052,275071,1718329,277852,1710399,281030,1702469,284605,1694539,288578,1687005,292550,1679472,297317,1672731,302482,1665991,308043,1659250,313605,1653303,319563,1647355,325919,1641804,332275,1636253,339029,1631098,346179,1626340,353727,1621979,361275,1618014,368822,1614445,376767,1611273,384712,1608498,393055,1606119,401794,1604136,410534,1602550,419273,1601361,428410,1600568,437547,1600171,447081,1600568,456218,1601361,465354,1602550,474094,1604136,482833,1606119,491970,1608498,500312,1611273,508655,1614445,516997,1618014,524545,1621979,532490,1626340,540435,1631098,547585,1636253,554338,1641804,561092,1647355,567845,1653303,573804,1659250,580160,1665991,585721,1672731,591283,1679472,596050,1687005,600817,1694539,605186,1702469,609159,1710399,612734,1718329,615912,1727052,618693,1735378,621076,1744101,623063,1752824,624652,1761944,626241,1770667,626638,1780579,627035,1789699,626638,1798819,626241,1807542,624652,1816265,623063,1825384,621076,1833711,618693,1842037,615912,1850364,612734,1858294,609159,1866224,605186,1873757,600817,1880894,596050,1888031,591283,1894772,585721,1901116,580160,1907460,573804,1913804,567845,1919355,561092,1924509,554338,1929664,547585,1934026,540435,1938387,532490,1942352,524545,1945921,516997,1949093,508655,1951868,500312,1954247,491970,1957023,482833,1958212,474094,1959402,465354,1960195,456218,1960591,447081,1960195,437547,1959402,428410,1958212,419273,1957023,410534,1954247,401794,1951868,393055,1949093,384712,1945921,376767,1942352,368822,1938387,361275,1934026,353727,1929664,346179,1924509,339029,1919355,332275,1913804,325919,1907460,319563,1901116,313605,1894772,308043,1888031,302482,1880894,297317,1873757,292550,1866224,288578,1858294,284605,1850364,281030,1842037,277852,1833711,275071,1825384,272688,1816265,270304,1807542,269113,1798819,267921,1789699,267126,1780579,266729xm1769477,236538l1780579,236538,1791285,236538,1801594,237333,1812300,238922,1823005,240511,1832918,242894,1842830,245675,1852346,248853,1861862,252825,1871775,256798,1880498,261962,1889221,267126,1897944,272291,1905874,278249,1914200,284208,1921734,290961,1929268,297715,1936008,305660,1942352,313207,1948696,320755,1954644,329097,1960195,337440,1965349,346179,1970107,355713,1974072,364850,1978037,374384,1981209,384315,1983985,393849,1986364,404575,1988346,414903,1989536,425232,1990329,435958,1990725,447081,1990329,457807,1989536,468135,1988346,478861,1986364,489587,1983985,499518,1981209,509449,1978037,518983,1974072,528517,1970107,538051,1965349,547188,1960195,555927,1954644,564270,1948696,572612,1942352,580954,1936008,588502,1929268,595652,1921734,602406,1914200,609159,1905874,615118,1897944,621076,1889221,627035,1880498,631802,1871775,636569,1861862,640542,1852346,644514,1842830,647692,1832918,650473,1823005,652856,1812300,654843,1801594,656034,1791285,656829,1780579,657226,1769477,656829,1758772,656034,1748463,654843,1738154,652856,1727845,650473,1717536,647692,1708020,644514,1698504,640542,1689384,636569,1680265,631802,1671145,627035,1662819,621076,1654492,615118,1646562,609159,1639028,602406,1631495,595652,1624358,588502,1618014,580954,1611670,572612,1606119,564270,1600568,555927,1595413,547188,1591052,538051,1586294,528517,1582725,518983,1579553,509449,1576381,499518,1574399,489587,1572416,478861,1571227,468135,1570434,457807,1570037,447081,1570434,435958,1571227,425232,1572416,414903,1574399,404575,1576381,393849,1579553,384315,1582725,374384,1586294,364850,1591052,355713,1595413,346179,1600568,337440,1606119,329097,1611670,320755,1618014,313207,1624358,305660,1631495,297715,1639028,290961,1646562,284208,1654492,278249,1662819,272291,1671145,267126,1680265,261962,1689384,256798,1698504,252825,1708020,248853,1717536,245675,1727845,242894,1738154,240511,1748463,238922,1758772,237333,1769477,236538xm1775815,217488l1764301,218281,1752786,219472,1741669,221059,1730154,223441,1718243,226219,1707125,229791,1696405,233759,1685684,238125,1674964,243285,1665038,248841,1655509,254794,1646376,261541,1637641,268288,1628906,275035,1620568,282575,1613024,290513,1605877,298847,1598730,307578,1592377,316707,1586025,325835,1580466,334963,1575304,344885,1570937,355203,1566569,365125,1562995,375444,1559819,385763,1557039,396875,1555054,407988,1553466,418703,1552275,429816,1551481,440929,1551481,452438,1552275,463947,1553466,475060,1555054,486569,1557437,498079,1560216,509588,1563789,520700,1567760,531416,1572525,542529,1577290,552847,1582848,562769,1589201,572294,1595554,581819,1602304,590550,1609451,598885,1616995,607219,1624936,614760,1632877,621904,1642009,629047,1650744,635794,1659876,641747,1669405,647304,1678935,652066,1689258,656829,1699581,661194,1709905,664766,1720228,667941,1731345,670719,1742066,673101,1753183,674688,1764301,675879,1775815,676276,1786932,676276,1798447,675879,1809564,674688,1821476,673101,1832593,670322,1844108,667544,1855225,663972,1866740,660004,1877063,655241,1887386,650479,1897313,644922,1906842,638969,1916371,632619,1925503,625872,1933841,618332,1941782,610791,1949723,603250,1957267,594916,1964017,586185,1970370,577057,1976326,567929,1981884,558404,1987046,548879,1991811,538957,1995781,528638,1999752,518319,2003325,507604,2005708,496888,2008090,485775,2009678,475060,2010869,463947,2011266,452835,2011266,441325,2010869,429816,2009678,418703,2007693,407194,2005311,395288,2002531,384175,1998561,373063,1994590,361950,1990223,351632,1985061,340916,1979899,330994,1973943,321469,1967591,312341,1960841,303213,1953297,294482,1945753,286544,1937812,279003,1929474,271860,1921136,264716,1912004,258366,1902474,252016,1893342,246460,1883416,241300,1873490,236935,1863166,232569,1852843,228997,1842123,225822,1831402,223044,1820682,221059,1809564,219472,1798447,218281,1787330,217488,1775815,217488xm1712287,0l1715860,0,1718640,397,1721816,1191,1724198,2778,1726978,4366,1728566,6350,1729757,8731,1730551,11112,1737698,39687,1744448,68262,1744845,70644,1746036,73025,1747227,75406,1748816,77391,1750801,78978,1752786,80169,1755168,80962,1757551,81756,1775815,80962,1793682,81359,1811550,82153,1829814,84137,1847284,86916,1865152,90487,1882225,94853,1899298,100012,1902077,100409,1904460,100012,1906842,99616,1908827,98425,1911606,97234,1913195,95250,1914783,93266,1915974,91281,1944165,39687,1945356,37306,1947341,35322,1949326,34131,1952106,32941,1954885,32147,1958061,32147,1961238,32544,1964414,33734,1975532,38894,1986252,44053,1996972,50006,2008090,55959,2018413,61912,2028737,68659,2039060,75803,2049383,82550,2051765,84931,2053751,87312,2054942,90091,2055736,92472,2056133,95250,2056133,98028,2055339,100409,2054148,102791,2038663,128191,2023575,153194,2021987,155178,2021193,157559,2020398,159941,2020398,162322,2020398,164703,2021193,167481,2022384,169863,2023575,171847,2036678,184150,2049383,196850,2061295,210344,2072809,224234,2083133,238919,2092662,253603,2102191,269478,2110529,284956,2112514,286941,2114102,288528,2116485,289719,2118867,290513,2121249,290910,2123632,291307,2126014,290910,2128396,290116,2156984,281781,2185572,273844,2187954,273447,2190733,273050,2193116,273844,2195498,274638,2197880,276225,2200263,278210,2202248,280988,2203439,283766,2207807,295275,2211777,307182,2215350,318691,2218527,330200,2221703,342107,2224086,354410,2226468,366316,2228850,378222,2228850,381397,2228453,384572,2227659,387350,2226468,390128,2224880,392113,2222894,393700,2220512,394891,2217733,396082,2189542,403225,2160557,409972,2158175,410766,2155793,411560,2153808,412750,2151822,414338,2150234,416322,2149043,418307,2148249,420688,2147852,423069,2148249,440929,2147852,459185,2147058,477044,2145072,494904,2142293,512763,2138323,530225,2133955,547688,2128793,564754,2128396,567135,2128793,569913,2129190,572294,2130382,574279,2131573,576263,2133558,578247,2135543,580232,2137926,581025,2189542,609600,2191924,610791,2193910,612379,2195498,614760,2196292,617141,2197086,619919,2197086,623094,2196689,626666,2195498,629841,2190336,640557,2184778,651669,2178822,662385,2173263,673101,2166910,683816,2160557,693738,2153808,704057,2146661,713979,2144278,716360,2141896,718741,2138720,719932,2136337,721122,2133558,721519,2130779,721122,2128396,720329,2126014,719138,2101000,703660,2075589,688579,2073603,686991,2071221,686197,2068839,685801,2066456,685404,2064074,685801,2061692,686197,2059309,687388,2057324,688579,2044619,701676,2031913,713979,2018413,726282,2004913,737791,1989826,748110,1974738,757635,1959650,767160,1943371,775494,1941385,777082,1939797,779066,1938606,781447,1937812,783432,1937415,785813,1937018,788591,1937415,790972,1938209,793354,1946547,821532,1954488,849710,1955282,852488,1955282,854869,1954885,858044,1953694,860426,1952106,862807,1950120,864791,1947341,866776,1944562,868363,1933047,872332,1921533,876301,1910018,879873,1898107,883444,1886195,886223,1874284,889001,1861975,891382,1850064,893366,1846887,893763,1843711,893366,1840931,892176,1838152,890985,1836167,889398,1834182,887413,1832990,885032,1832593,882651,1825049,853679,1818300,825501,1817902,823119,1816711,820738,1815520,818357,1813535,816769,1811947,815182,1809564,813991,1807182,812801,1804800,812404,1786932,813197,1769065,812801,1751198,812007,1733331,810022,1715463,806847,1697993,803276,1680523,798513,1663053,793354,1660670,793354,1658288,793751,1655906,794147,1653523,795338,1651538,796529,1649553,798116,1648362,800101,1647171,802482,1618186,854076,1616995,856854,1615406,858838,1613024,860029,1610642,861219,1607862,861616,1604686,861616,1601510,861219,1598333,860426,1587216,854869,1576098,849313,1565378,843757,1555054,837804,1544334,831454,1533613,825104,1523687,818357,1513761,811213,1511379,808832,1509393,806451,1507805,803672,1507011,800894,1506614,798116,1507011,795735,1507408,793354,1508996,790972,1523687,765969,1539172,740569,1540363,738585,1541554,736204,1542349,733822,1542746,731441,1542349,729060,1541554,726679,1540363,724297,1539172,722313,1526069,709613,1513364,696913,1501849,683419,1489938,669529,1479615,654844,1470085,640160,1460953,624285,1452218,608410,1450630,606822,1448247,605235,1446262,604044,1443880,602854,1441498,602457,1439115,602457,1436733,602854,1433954,603647,1406160,611982,1377572,619522,1375190,620316,1372411,620713,1369631,619919,1367249,619126,1364867,617538,1362882,615157,1360896,612775,1359308,609600,1354941,598488,1350970,586979,1347397,575072,1343823,563166,1341044,551657,1338264,539750,1335882,527447,1333897,515541,1333500,512366,1333897,509191,1335088,506413,1336279,503635,1337867,501650,1339853,499666,1342235,498475,1345014,498079,1373602,490538,1401793,483394,1404969,482997,1407351,482204,1409336,481013,1411322,479029,1412513,477441,1414101,475060,1414895,473075,1415292,470297,1414895,452835,1414895,434579,1416086,416719,1417675,398860,1420454,381000,1424424,363538,1428792,346075,1433954,329010,1434351,326232,1433954,323850,1433160,321469,1432365,319485,1430777,317103,1429189,315516,1427204,313928,1424821,312738,1373205,284163,1370823,282972,1369234,280988,1367646,279003,1366455,276225,1366058,273447,1366058,270669,1366455,267494,1367249,264319,1372411,252810,1377969,242094,1383528,231378,1389484,220663,1395837,209947,1402190,199628,1409336,189706,1416483,179784,1418469,177403,1421248,175419,1423630,173831,1426410,173038,1429189,172641,1431571,173038,1434351,173831,1436336,175022,1462144,189706,1486761,205184,1489144,206375,1491526,207566,1493908,207963,1496688,208359,1499070,207963,1501452,207169,1503835,206375,1505820,205184,1518128,192088,1530834,179784,1544731,167878,1558231,155972,1572922,145653,1587613,136128,1603495,127000,1619377,118269,1620965,116284,1622553,114300,1623745,112316,1624936,109934,1625333,107553,1625333,105172,1624936,102791,1624142,100409,1615803,71834,1608260,44053,1607465,41275,1607465,38894,1607862,36116,1609054,33734,1610245,31353,1612627,28972,1615009,26987,1617789,25400,1629303,21034,1641215,17066,1652729,13494,1664641,10319,1676155,7541,1688464,4762,1700375,2381,1712287,0xe">
                    <v:path o:connectlocs="35376,84745;49393,109930;76396,99707;70175,71506;74762,69611;78947,103986;45524,113061;31707,81328;55067,60263;30474,77531;29671,98735;52312,117670;78110,108907;85829,86467;67923,62361;71510,34519;82787,50839;102071,54229;99287,70578;112803,88219;104768,103160;91625,120629;84997,137926;64709,134622;52857,145971;41235,132553;17820,129364;14749,111923;9957,91150;2123,74830;18049,64286;20890,45035;37390,47305;56043,33485;118308,24531;119541,41520;136513,42784;140154,26141;132528,17575;143852,33873;129518,47527;113836,35426;123497,18006;113901,24955;119356,46005;140973,43650;141777,21940;125643,2871;140945,2469;146141,12118;159634,21365;155098,35810;155213,51662;140170,56544;132619,64212;117002,61800;111518,53098;98542,44512;102303,32766;100925,15191;117088,8557" o:connectangles="0,0,0,0,0,0,0,0,0,0,0,0,0,0,0,0,0,0,0,0,0,0,0,0,0,0,0,0,0,0,0,0,0,0,0,0,0,0,0,0,0,0,0,0,0,0,0,0,0,0,0,0,0,0,0,0,0,0,0,0,0"/>
                    <v:fill on="t" focussize="0,0"/>
                    <v:stroke on="f"/>
                    <v:imagedata o:title=""/>
                    <o:lock v:ext="edit" aspectratio="f"/>
                  </v:shape>
                  <v:shape id="KSO_Shape" o:spid="_x0000_s1026" o:spt="100" style="position:absolute;left:741584;top:5424207;height:192444;width:187014;v-text-anchor:middle-center;" filled="t" stroked="f" coordsize="3613,3718" o:gfxdata="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doOMvQAA&#10;ANwAAAAPAAAAAAAAAAEAIAAAACIAAABkcnMvZG93bnJldi54bWxQSwECFAAUAAAACACHTuJAMy8F&#10;njsAAAA5AAAAEAAAAAAAAAABACAAAAAMAQAAZHJzL3NoYXBleG1sLnhtbFBLBQYAAAAABgAGAFsB&#10;AAC2AwAAAAA=&#10;" path="m1806,3718c808,3718,0,3456,0,3134c0,2876,514,2659,1228,2581c1247,2795,1247,2795,1247,2795c822,2858,486,2986,486,3134c486,3343,1158,3513,1806,3513c2455,3513,3127,3343,3127,3134c3127,2984,2784,2855,2351,2793c2370,2579,2370,2579,2370,2579c3091,2655,3613,2875,3613,3134c3613,3456,2804,3718,1806,3718xm2034,3273c1805,3273,1805,3273,1805,3273c1798,3273,1798,3273,1798,3273c1565,3273,1565,3273,1565,3273c1466,2105,1466,2105,1466,2105c1099,2105,1099,2105,1099,2105c1099,2105,1099,1443,1099,1176c1099,920,1742,946,1799,948c1857,946,2504,920,2504,1176c2504,1443,2504,2105,2504,2105c2133,2105,2133,2105,2133,2105l2034,3273xm1795,780c1580,780,1405,605,1405,390c1405,175,1580,0,1795,0c2010,0,2185,175,2185,390c2185,605,2010,780,1795,780xe">
                    <v:path o:connectlocs="@0,@0;0,@0;@0,@0;@0,@0;@0,@0;@0,@0;@0,@0;@0,@0;@0,@0;@0,@0;@0,@0;@0,@0;@0,@0;@0,@0;@0,@0;@0,@0;@0,@0;@0,@0;@0,@0;@0,@0;@0,@0;@0,@0;@0,@0;@0,@0;@0,@0;@0,0;@0,@0;@0,@0" o:connectangles="0,0,0,0,0,0,0,0,0,0,0,0,0,0,0,0,0,0,0,0,0,0,0,0,0,0,0,0"/>
                    <v:fill on="t" focussize="0,0"/>
                    <v:stroke on="f"/>
                    <v:imagedata o:title=""/>
                    <o:lock v:ext="edit" aspectratio="f"/>
                  </v:shape>
                </v:group>
              </v:group>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-389890</wp:posOffset>
                </wp:positionH>
                <wp:positionV relativeFrom="paragraph">
                  <wp:posOffset>2799715</wp:posOffset>
                </wp:positionV>
                <wp:extent cx="143510" cy="121920"/>
                <wp:effectExtent l="0" t="0" r="8890" b="5080"/>
                <wp:wrapNone/>
                <wp:docPr id="351" name="KSO_Shape"/>
                <wp:cNvGraphicFramePr/>
                <a:graphic xmlns:a="http://schemas.openxmlformats.org/drawingml/2006/main">
                  <a:graphicData uri="http://schemas.microsoft.com/office/word/2010/wordprocessingShape">
                    <wps:wsp>
                      <wps:cNvSpPr/>
                      <wps:spPr>
                        <a:xfrm>
                          <a:off x="760762" y="4373525"/>
                          <a:ext cx="143549" cy="12178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30.7pt;margin-top:220.45pt;height:9.6pt;width:11.3pt;z-index:251727872;v-text-anchor:middle;mso-width-relative:page;mso-height-relative:page;" fillcolor="#FFFFFF" filled="t" stroked="f" coordsize="3261356,2766950" o:gfxdata="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&#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43549,60992;143549,115939;143475,116605;143327,117196;143179,117714;142809,118232;142513,118749;142143,119267;141625,119711;140959,120155;139775,120894;138295,121412;136667,121708;134965,121782;8657,121782;6955,121708;5327,121412;3847,120894;2515,120155;2071,119711;1553,119267;1109,118749;739,118232;369,117714;221,117196;73,116605;0,115939;0,61140;8657,63433;17906,65799;29079,68462;34999,69941;41066,71272;46986,72455;52831,73564;58381,74526;63487,75191;68000,75709;69924,75857;71774,75931;73624,75857;75696,75709;80135,75191;85167,74526;90717,73564;96562,72455;102556,71124;108549,69793;114543,68388;125642,65725;134965,63285;66401,53100;62379,57122;62379,57851;66401,61873;77147,61873;81169,57851;81169,57122;77147,53100;71774,7671;49060,20643;48910,21682;94638,21682;94488,20643;71774,7671;71774,0;99913,21500;99924,21682;134965,21682;136667,21756;138295,22052;139775,22569;140959,23309;141625,23753;142143,24196;142513,24714;142809,25232;143179,25749;143327,26267;143475,26859;143549,27524;143549,58399;143548,58399;143548,58400;134965,60692;125642,63132;114543,65795;108549,67200;102556,68531;96562,69862;90717,70971;85167,71933;80136,72598;75696,73116;73624,73264;71774,73338;69924,73264;68000,73116;63487,72598;58381,71933;52832,70971;46986,69862;41066,68679;34999,67348;29079,65869;17906,63206;8657,60840;0,58547;0,58639;0,58639;0,42759;0,27524;74,26859;222,26267;369,25749;740,25232;1109,24714;1553,24196;2071,23753;2515,23309;3847,22569;5327,22052;6955,21756;8657,21682;43624,21682;43634,21500;71774,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724800" behindDoc="1" locked="0" layoutInCell="1" allowOverlap="1">
                <wp:simplePos x="0" y="0"/>
                <wp:positionH relativeFrom="column">
                  <wp:posOffset>-935355</wp:posOffset>
                </wp:positionH>
                <wp:positionV relativeFrom="paragraph">
                  <wp:posOffset>2680335</wp:posOffset>
                </wp:positionV>
                <wp:extent cx="90170" cy="384810"/>
                <wp:effectExtent l="0" t="0" r="11430" b="8890"/>
                <wp:wrapNone/>
                <wp:docPr id="354" name="圆角矩形 354"/>
                <wp:cNvGraphicFramePr/>
                <a:graphic xmlns:a="http://schemas.openxmlformats.org/drawingml/2006/main">
                  <a:graphicData uri="http://schemas.microsoft.com/office/word/2010/wordprocessingShape">
                    <wps:wsp>
                      <wps:cNvSpPr/>
                      <wps:spPr>
                        <a:xfrm flipV="1">
                          <a:off x="204203" y="4248571"/>
                          <a:ext cx="90367" cy="384575"/>
                        </a:xfrm>
                        <a:prstGeom prst="roundRect">
                          <a:avLst/>
                        </a:prstGeom>
                        <a:solidFill>
                          <a:srgbClr val="046A6A"/>
                        </a:solidFill>
                        <a:ln w="12700" cap="flat" cmpd="sng" algn="ctr">
                          <a:noFill/>
                          <a:prstDash val="solid"/>
                          <a:miter lim="800000"/>
                        </a:ln>
                        <a:effectLst>
                          <a:innerShdw blurRad="114300">
                            <a:prstClr val="black"/>
                          </a:innerShdw>
                        </a:effectLst>
                      </wps:spPr>
                      <wps:bodyPr rtlCol="0" anchor="ctr"/>
                    </wps:wsp>
                  </a:graphicData>
                </a:graphic>
              </wp:anchor>
            </w:drawing>
          </mc:Choice>
          <mc:Fallback>
            <w:pict>
              <v:roundrect id="_x0000_s1026" o:spid="_x0000_s1026" o:spt="2" style="position:absolute;left:0pt;flip:y;margin-left:-73.65pt;margin-top:211.05pt;height:30.3pt;width:7.1pt;z-index:-251591680;v-text-anchor:middle;mso-width-relative:page;mso-height-relative:page;" fillcolor="#046A6A" filled="t" stroked="f" coordsize="21600,21600" arcsize="0.166666666666667" o:gfxdata="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JnwRdwAAAANAQAADwAAAAAAAAABACAAAAAiAAAAZHJzL2Rvd25yZXYueG1sUEsBAhQAFAAAAAgA&#10;h07iQMHn5B8hAgAA+QMAAA4AAAAAAAAAAQAgAAAAKwEAAGRycy9lMm9Eb2MueG1sUEsFBgAAAAAG&#10;AAYAWQEAAL4FAAAAAA==&#10;">
                <v:fill on="t" focussize="0,0"/>
                <v:stroke on="f" weight="1pt" miterlimit="8" joinstyle="miter"/>
                <v:imagedata o:title=""/>
                <o:lock v:ext="edit" aspectratio="f"/>
              </v:roundrect>
            </w:pict>
          </mc:Fallback>
        </mc:AlternateContent>
      </w:r>
    </w:p>
    <w:p>
      <w:r>
        <mc:AlternateContent>
          <mc:Choice Requires="wps">
            <w:drawing>
              <wp:anchor distT="0" distB="0" distL="114300" distR="114300" simplePos="0" relativeHeight="251808768" behindDoc="0" locked="0" layoutInCell="1" allowOverlap="1">
                <wp:simplePos x="0" y="0"/>
                <wp:positionH relativeFrom="column">
                  <wp:posOffset>-642620</wp:posOffset>
                </wp:positionH>
                <wp:positionV relativeFrom="paragraph">
                  <wp:posOffset>180975</wp:posOffset>
                </wp:positionV>
                <wp:extent cx="7020560" cy="309245"/>
                <wp:effectExtent l="0" t="0" r="0" b="0"/>
                <wp:wrapNone/>
                <wp:docPr id="26" name="矩形 26"/>
                <wp:cNvGraphicFramePr/>
                <a:graphic xmlns:a="http://schemas.openxmlformats.org/drawingml/2006/main">
                  <a:graphicData uri="http://schemas.microsoft.com/office/word/2010/wordprocessingShape">
                    <wps:wsp>
                      <wps:cNvSpPr/>
                      <wps:spPr>
                        <a:xfrm>
                          <a:off x="690244" y="3215640"/>
                          <a:ext cx="7020560" cy="309245"/>
                        </a:xfrm>
                        <a:prstGeom prst="rect">
                          <a:avLst/>
                        </a:prstGeom>
                      </wps:spPr>
                      <wps:txbx>
                        <w:txbxContent>
                          <w:p>
                            <w:pPr>
                              <w:pStyle w:val="2"/>
                              <w:snapToGrid w:val="0"/>
                              <w:spacing w:before="0" w:beforeAutospacing="0" w:after="0" w:afterAutospacing="0"/>
                              <w:rPr>
                                <w:color w:val="595959"/>
                                <w:sz w:val="18"/>
                              </w:rPr>
                            </w:pPr>
                            <w:r>
                              <w:rPr>
                                <w:rFonts w:hint="eastAsia" w:ascii="微软雅黑" w:hAnsi="微软雅黑" w:eastAsia="微软雅黑" w:cstheme="minorBidi"/>
                                <w:b/>
                                <w:bCs/>
                                <w:color w:val="046A6A"/>
                                <w:kern w:val="24"/>
                                <w:sz w:val="20"/>
                                <w:szCs w:val="20"/>
                              </w:rPr>
                              <w:t xml:space="preserve">  20</w:t>
                            </w:r>
                            <w:r>
                              <w:rPr>
                                <w:rFonts w:hint="eastAsia" w:ascii="微软雅黑" w:hAnsi="微软雅黑" w:eastAsia="微软雅黑" w:cstheme="minorBidi"/>
                                <w:b/>
                                <w:bCs/>
                                <w:color w:val="046A6A"/>
                                <w:kern w:val="24"/>
                                <w:sz w:val="20"/>
                                <w:szCs w:val="20"/>
                                <w:lang w:val="en-US" w:eastAsia="zh-CN"/>
                              </w:rPr>
                              <w:t>10</w:t>
                            </w:r>
                            <w:r>
                              <w:rPr>
                                <w:rFonts w:hint="eastAsia" w:ascii="微软雅黑" w:hAnsi="微软雅黑" w:eastAsia="微软雅黑" w:cstheme="minorBidi"/>
                                <w:b/>
                                <w:bCs/>
                                <w:color w:val="046A6A"/>
                                <w:kern w:val="24"/>
                                <w:sz w:val="20"/>
                                <w:szCs w:val="20"/>
                              </w:rPr>
                              <w:t>.09—201</w:t>
                            </w:r>
                            <w:r>
                              <w:rPr>
                                <w:rFonts w:hint="eastAsia" w:ascii="微软雅黑" w:hAnsi="微软雅黑" w:eastAsia="微软雅黑" w:cstheme="minorBidi"/>
                                <w:b/>
                                <w:bCs/>
                                <w:color w:val="046A6A"/>
                                <w:kern w:val="24"/>
                                <w:sz w:val="20"/>
                                <w:szCs w:val="20"/>
                                <w:lang w:val="en-US" w:eastAsia="zh-CN"/>
                              </w:rPr>
                              <w:t>4</w:t>
                            </w:r>
                            <w:r>
                              <w:rPr>
                                <w:rFonts w:hint="eastAsia" w:ascii="微软雅黑" w:hAnsi="微软雅黑" w:eastAsia="微软雅黑" w:cstheme="minorBidi"/>
                                <w:b/>
                                <w:bCs/>
                                <w:color w:val="046A6A"/>
                                <w:kern w:val="24"/>
                                <w:sz w:val="20"/>
                                <w:szCs w:val="20"/>
                              </w:rPr>
                              <w:t>.</w:t>
                            </w:r>
                            <w:r>
                              <w:rPr>
                                <w:rFonts w:hint="eastAsia" w:ascii="微软雅黑" w:hAnsi="微软雅黑" w:eastAsia="微软雅黑" w:cstheme="minorBidi"/>
                                <w:b/>
                                <w:bCs/>
                                <w:color w:val="046A6A"/>
                                <w:kern w:val="24"/>
                                <w:sz w:val="20"/>
                                <w:szCs w:val="20"/>
                                <w:lang w:val="en-US" w:eastAsia="zh-CN"/>
                              </w:rPr>
                              <w:t>7</w:t>
                            </w:r>
                            <w:r>
                              <w:rPr>
                                <w:rFonts w:hint="eastAsia" w:ascii="微软雅黑" w:hAnsi="微软雅黑" w:eastAsia="微软雅黑" w:cstheme="minorBidi"/>
                                <w:b/>
                                <w:bCs/>
                                <w:color w:val="046A6A"/>
                                <w:kern w:val="24"/>
                                <w:sz w:val="20"/>
                                <w:szCs w:val="20"/>
                              </w:rPr>
                              <w:t xml:space="preserve">            </w:t>
                            </w:r>
                            <w:r>
                              <w:rPr>
                                <w:rFonts w:hint="eastAsia" w:ascii="微软雅黑" w:hAnsi="微软雅黑" w:eastAsia="微软雅黑" w:cstheme="minorBidi"/>
                                <w:b/>
                                <w:bCs/>
                                <w:color w:val="046A6A"/>
                                <w:kern w:val="24"/>
                                <w:sz w:val="20"/>
                                <w:szCs w:val="20"/>
                                <w:lang w:val="en-US" w:eastAsia="zh-CN"/>
                              </w:rPr>
                              <w:t xml:space="preserve">  大学</w:t>
                            </w:r>
                            <w:r>
                              <w:rPr>
                                <w:rFonts w:hint="eastAsia" w:ascii="微软雅黑" w:hAnsi="微软雅黑" w:eastAsia="微软雅黑" w:cstheme="minorBidi"/>
                                <w:b/>
                                <w:bCs/>
                                <w:color w:val="046A6A"/>
                                <w:kern w:val="24"/>
                                <w:sz w:val="20"/>
                                <w:szCs w:val="20"/>
                              </w:rPr>
                              <w:t xml:space="preserve">            </w:t>
                            </w:r>
                            <w:r>
                              <w:rPr>
                                <w:rFonts w:hint="eastAsia" w:ascii="微软雅黑" w:hAnsi="微软雅黑" w:eastAsia="微软雅黑" w:cstheme="minorBidi"/>
                                <w:b/>
                                <w:bCs/>
                                <w:color w:val="046A6A"/>
                                <w:kern w:val="24"/>
                                <w:sz w:val="20"/>
                                <w:szCs w:val="20"/>
                                <w:lang w:val="en-US" w:eastAsia="zh-CN"/>
                              </w:rPr>
                              <w:t xml:space="preserve">  </w:t>
                            </w:r>
                            <w:r>
                              <w:rPr>
                                <w:rFonts w:hint="eastAsia" w:ascii="微软雅黑" w:hAnsi="微软雅黑" w:eastAsia="微软雅黑" w:cstheme="minorBidi"/>
                                <w:b/>
                                <w:bCs/>
                                <w:color w:val="046A6A"/>
                                <w:kern w:val="24"/>
                                <w:sz w:val="20"/>
                                <w:szCs w:val="20"/>
                              </w:rPr>
                              <w:t xml:space="preserve">             学士学位 </w:t>
                            </w:r>
                          </w:p>
                        </w:txbxContent>
                      </wps:txbx>
                      <wps:bodyPr wrap="square">
                        <a:spAutoFit/>
                      </wps:bodyPr>
                    </wps:wsp>
                  </a:graphicData>
                </a:graphic>
              </wp:anchor>
            </w:drawing>
          </mc:Choice>
          <mc:Fallback>
            <w:pict>
              <v:rect id="_x0000_s1026" o:spid="_x0000_s1026" o:spt="1" style="position:absolute;left:0pt;margin-left:-50.6pt;margin-top:14.25pt;height:24.35pt;width:552.8pt;z-index:251808768;mso-width-relative:page;mso-height-relative:page;" filled="f" stroked="f" coordsize="21600,21600" o:gfxdata="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OXvsDaAAAACwEAAA8AAAAAAAAAAQAgAAAAIgAA&#10;AGRycy9kb3ducmV2LnhtbFBLAQIUABQAAAAIAIdO4kCJzT2/lAEAAPkCAAAOAAAAAAAAAAEAIAAA&#10;ACkBAABkcnMvZTJvRG9jLnhtbFBLBQYAAAAABgAGAFkBAAAvBQAAAAA=&#10;">
                <v:fill on="f" focussize="0,0"/>
                <v:stroke on="f"/>
                <v:imagedata o:title=""/>
                <o:lock v:ext="edit" aspectratio="f"/>
                <v:textbox style="mso-fit-shape-to-text:t;">
                  <w:txbxContent>
                    <w:p>
                      <w:pPr>
                        <w:pStyle w:val="2"/>
                        <w:snapToGrid w:val="0"/>
                        <w:spacing w:before="0" w:beforeAutospacing="0" w:after="0" w:afterAutospacing="0"/>
                        <w:rPr>
                          <w:color w:val="595959"/>
                          <w:sz w:val="18"/>
                        </w:rPr>
                      </w:pPr>
                      <w:r>
                        <w:rPr>
                          <w:rFonts w:hint="eastAsia" w:ascii="微软雅黑" w:hAnsi="微软雅黑" w:eastAsia="微软雅黑" w:cstheme="minorBidi"/>
                          <w:b/>
                          <w:bCs/>
                          <w:color w:val="046A6A"/>
                          <w:kern w:val="24"/>
                          <w:sz w:val="20"/>
                          <w:szCs w:val="20"/>
                        </w:rPr>
                        <w:t xml:space="preserve">  20</w:t>
                      </w:r>
                      <w:r>
                        <w:rPr>
                          <w:rFonts w:hint="eastAsia" w:ascii="微软雅黑" w:hAnsi="微软雅黑" w:eastAsia="微软雅黑" w:cstheme="minorBidi"/>
                          <w:b/>
                          <w:bCs/>
                          <w:color w:val="046A6A"/>
                          <w:kern w:val="24"/>
                          <w:sz w:val="20"/>
                          <w:szCs w:val="20"/>
                          <w:lang w:val="en-US" w:eastAsia="zh-CN"/>
                        </w:rPr>
                        <w:t>10</w:t>
                      </w:r>
                      <w:r>
                        <w:rPr>
                          <w:rFonts w:hint="eastAsia" w:ascii="微软雅黑" w:hAnsi="微软雅黑" w:eastAsia="微软雅黑" w:cstheme="minorBidi"/>
                          <w:b/>
                          <w:bCs/>
                          <w:color w:val="046A6A"/>
                          <w:kern w:val="24"/>
                          <w:sz w:val="20"/>
                          <w:szCs w:val="20"/>
                        </w:rPr>
                        <w:t>.09—201</w:t>
                      </w:r>
                      <w:r>
                        <w:rPr>
                          <w:rFonts w:hint="eastAsia" w:ascii="微软雅黑" w:hAnsi="微软雅黑" w:eastAsia="微软雅黑" w:cstheme="minorBidi"/>
                          <w:b/>
                          <w:bCs/>
                          <w:color w:val="046A6A"/>
                          <w:kern w:val="24"/>
                          <w:sz w:val="20"/>
                          <w:szCs w:val="20"/>
                          <w:lang w:val="en-US" w:eastAsia="zh-CN"/>
                        </w:rPr>
                        <w:t>4</w:t>
                      </w:r>
                      <w:r>
                        <w:rPr>
                          <w:rFonts w:hint="eastAsia" w:ascii="微软雅黑" w:hAnsi="微软雅黑" w:eastAsia="微软雅黑" w:cstheme="minorBidi"/>
                          <w:b/>
                          <w:bCs/>
                          <w:color w:val="046A6A"/>
                          <w:kern w:val="24"/>
                          <w:sz w:val="20"/>
                          <w:szCs w:val="20"/>
                        </w:rPr>
                        <w:t>.</w:t>
                      </w:r>
                      <w:r>
                        <w:rPr>
                          <w:rFonts w:hint="eastAsia" w:ascii="微软雅黑" w:hAnsi="微软雅黑" w:eastAsia="微软雅黑" w:cstheme="minorBidi"/>
                          <w:b/>
                          <w:bCs/>
                          <w:color w:val="046A6A"/>
                          <w:kern w:val="24"/>
                          <w:sz w:val="20"/>
                          <w:szCs w:val="20"/>
                          <w:lang w:val="en-US" w:eastAsia="zh-CN"/>
                        </w:rPr>
                        <w:t>7</w:t>
                      </w:r>
                      <w:r>
                        <w:rPr>
                          <w:rFonts w:hint="eastAsia" w:ascii="微软雅黑" w:hAnsi="微软雅黑" w:eastAsia="微软雅黑" w:cstheme="minorBidi"/>
                          <w:b/>
                          <w:bCs/>
                          <w:color w:val="046A6A"/>
                          <w:kern w:val="24"/>
                          <w:sz w:val="20"/>
                          <w:szCs w:val="20"/>
                        </w:rPr>
                        <w:t xml:space="preserve">            </w:t>
                      </w:r>
                      <w:r>
                        <w:rPr>
                          <w:rFonts w:hint="eastAsia" w:ascii="微软雅黑" w:hAnsi="微软雅黑" w:eastAsia="微软雅黑" w:cstheme="minorBidi"/>
                          <w:b/>
                          <w:bCs/>
                          <w:color w:val="046A6A"/>
                          <w:kern w:val="24"/>
                          <w:sz w:val="20"/>
                          <w:szCs w:val="20"/>
                          <w:lang w:val="en-US" w:eastAsia="zh-CN"/>
                        </w:rPr>
                        <w:t xml:space="preserve">  大学</w:t>
                      </w:r>
                      <w:r>
                        <w:rPr>
                          <w:rFonts w:hint="eastAsia" w:ascii="微软雅黑" w:hAnsi="微软雅黑" w:eastAsia="微软雅黑" w:cstheme="minorBidi"/>
                          <w:b/>
                          <w:bCs/>
                          <w:color w:val="046A6A"/>
                          <w:kern w:val="24"/>
                          <w:sz w:val="20"/>
                          <w:szCs w:val="20"/>
                        </w:rPr>
                        <w:t xml:space="preserve">            </w:t>
                      </w:r>
                      <w:r>
                        <w:rPr>
                          <w:rFonts w:hint="eastAsia" w:ascii="微软雅黑" w:hAnsi="微软雅黑" w:eastAsia="微软雅黑" w:cstheme="minorBidi"/>
                          <w:b/>
                          <w:bCs/>
                          <w:color w:val="046A6A"/>
                          <w:kern w:val="24"/>
                          <w:sz w:val="20"/>
                          <w:szCs w:val="20"/>
                          <w:lang w:val="en-US" w:eastAsia="zh-CN"/>
                        </w:rPr>
                        <w:t xml:space="preserve">  </w:t>
                      </w:r>
                      <w:r>
                        <w:rPr>
                          <w:rFonts w:hint="eastAsia" w:ascii="微软雅黑" w:hAnsi="微软雅黑" w:eastAsia="微软雅黑" w:cstheme="minorBidi"/>
                          <w:b/>
                          <w:bCs/>
                          <w:color w:val="046A6A"/>
                          <w:kern w:val="24"/>
                          <w:sz w:val="20"/>
                          <w:szCs w:val="20"/>
                        </w:rPr>
                        <w:t xml:space="preserve">             学士学位 </w:t>
                      </w:r>
                    </w:p>
                  </w:txbxContent>
                </v:textbox>
              </v:rect>
            </w:pict>
          </mc:Fallback>
        </mc:AlternateContent>
      </w:r>
    </w:p>
    <w:p/>
    <w:p/>
    <w:p>
      <w:r>
        <mc:AlternateContent>
          <mc:Choice Requires="wps">
            <w:drawing>
              <wp:anchor distT="0" distB="0" distL="114300" distR="114300" simplePos="0" relativeHeight="251676672" behindDoc="0" locked="0" layoutInCell="1" allowOverlap="1">
                <wp:simplePos x="0" y="0"/>
                <wp:positionH relativeFrom="column">
                  <wp:posOffset>-389890</wp:posOffset>
                </wp:positionH>
                <wp:positionV relativeFrom="paragraph">
                  <wp:posOffset>2799715</wp:posOffset>
                </wp:positionV>
                <wp:extent cx="143510" cy="121920"/>
                <wp:effectExtent l="0" t="0" r="8890" b="5080"/>
                <wp:wrapNone/>
                <wp:docPr id="52" name="KSO_Shape"/>
                <wp:cNvGraphicFramePr/>
                <a:graphic xmlns:a="http://schemas.openxmlformats.org/drawingml/2006/main">
                  <a:graphicData uri="http://schemas.microsoft.com/office/word/2010/wordprocessingShape">
                    <wps:wsp>
                      <wps:cNvSpPr/>
                      <wps:spPr>
                        <a:xfrm>
                          <a:off x="760762" y="4373525"/>
                          <a:ext cx="143549" cy="121782"/>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30.7pt;margin-top:220.45pt;height:9.6pt;width:11.3pt;z-index:251676672;v-text-anchor:middle;mso-width-relative:page;mso-height-relative:page;" fillcolor="#FFFFFF" filled="t" stroked="f" coordsize="3261356,2766950" o:gfxdata="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43549,60992;143549,115939;143475,116605;143327,117196;143179,117714;142809,118232;142513,118749;142143,119267;141625,119711;140959,120155;139775,120894;138295,121412;136667,121708;134965,121782;8657,121782;6955,121708;5327,121412;3847,120894;2515,120155;2071,119711;1553,119267;1109,118749;739,118232;369,117714;221,117196;73,116605;0,115939;0,61140;8657,63433;17906,65799;29079,68462;34999,69941;41066,71272;46986,72455;52831,73564;58381,74526;63487,75191;68000,75709;69924,75857;71774,75931;73624,75857;75696,75709;80135,75191;85167,74526;90717,73564;96562,72455;102556,71124;108549,69793;114543,68388;125642,65725;134965,63285;66401,53100;62379,57122;62379,57851;66401,61873;77147,61873;81169,57851;81169,57122;77147,53100;71774,7671;49060,20643;48910,21682;94638,21682;94488,20643;71774,7671;71774,0;99913,21500;99924,21682;134965,21682;136667,21756;138295,22052;139775,22569;140959,23309;141625,23753;142143,24196;142513,24714;142809,25232;143179,25749;143327,26267;143475,26859;143549,27524;143549,58399;143548,58399;143548,58400;134965,60692;125642,63132;114543,65795;108549,67200;102556,68531;96562,69862;90717,70971;85167,71933;80136,72598;75696,73116;73624,73264;71774,73338;69924,73264;68000,73116;63487,72598;58381,71933;52832,70971;46986,69862;41066,68679;34999,67348;29079,65869;17906,63206;8657,60840;0,58547;0,58639;0,58639;0,42759;0,27524;74,26859;222,26267;369,25749;740,25232;1109,24714;1553,24196;2071,23753;2515,23309;3847,22569;5327,22052;6955,21756;8657,21682;43624,21682;43634,21500;71774,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兰亭粗黑简体">
    <w:altName w:val="黑体"/>
    <w:panose1 w:val="00000000000000000000"/>
    <w:charset w:val="86"/>
    <w:family w:val="auto"/>
    <w:pitch w:val="default"/>
    <w:sig w:usb0="00000000" w:usb1="00000000" w:usb2="00000010" w:usb3="00000000" w:csb0="00040000" w:csb1="00000000"/>
  </w:font>
  <w:font w:name="方正超粗黑简体">
    <w:altName w:val="黑体"/>
    <w:panose1 w:val="00000000000000000000"/>
    <w:charset w:val="86"/>
    <w:family w:val="script"/>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97D19"/>
    <w:multiLevelType w:val="singleLevel"/>
    <w:tmpl w:val="56C97D19"/>
    <w:lvl w:ilvl="0" w:tentative="0">
      <w:start w:val="1"/>
      <w:numFmt w:val="decimal"/>
      <w:suff w:val="nothing"/>
      <w:lvlText w:val="%1、"/>
      <w:lvlJc w:val="left"/>
    </w:lvl>
  </w:abstractNum>
  <w:abstractNum w:abstractNumId="1">
    <w:nsid w:val="5A24F2C8"/>
    <w:multiLevelType w:val="singleLevel"/>
    <w:tmpl w:val="5A24F2C8"/>
    <w:lvl w:ilvl="0" w:tentative="0">
      <w:start w:val="2"/>
      <w:numFmt w:val="decimal"/>
      <w:suff w:val="nothing"/>
      <w:lvlText w:val="%1、"/>
      <w:lvlJc w:val="left"/>
      <w:pPr>
        <w:ind w:left="420" w:leftChars="0" w:firstLine="0" w:firstLineChars="0"/>
      </w:pPr>
    </w:lvl>
  </w:abstractNum>
  <w:abstractNum w:abstractNumId="2">
    <w:nsid w:val="5A26B6A6"/>
    <w:multiLevelType w:val="singleLevel"/>
    <w:tmpl w:val="5A26B6A6"/>
    <w:lvl w:ilvl="0" w:tentative="0">
      <w:start w:val="8"/>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206AA9"/>
    <w:rsid w:val="000A7E57"/>
    <w:rsid w:val="00425F5C"/>
    <w:rsid w:val="006C6344"/>
    <w:rsid w:val="00817E93"/>
    <w:rsid w:val="00826351"/>
    <w:rsid w:val="008367C1"/>
    <w:rsid w:val="008E1278"/>
    <w:rsid w:val="009B2B8E"/>
    <w:rsid w:val="00B96D6E"/>
    <w:rsid w:val="00FE5D74"/>
    <w:rsid w:val="012345FB"/>
    <w:rsid w:val="01C3062B"/>
    <w:rsid w:val="01D06C78"/>
    <w:rsid w:val="02653387"/>
    <w:rsid w:val="02676A4A"/>
    <w:rsid w:val="037C0F57"/>
    <w:rsid w:val="03CA2E79"/>
    <w:rsid w:val="040A0C0D"/>
    <w:rsid w:val="04117C2E"/>
    <w:rsid w:val="0421192C"/>
    <w:rsid w:val="04282B4A"/>
    <w:rsid w:val="046705F2"/>
    <w:rsid w:val="04EF7762"/>
    <w:rsid w:val="056D211A"/>
    <w:rsid w:val="05AE6935"/>
    <w:rsid w:val="063848D2"/>
    <w:rsid w:val="066827A2"/>
    <w:rsid w:val="07412FDE"/>
    <w:rsid w:val="07CB616D"/>
    <w:rsid w:val="080B4119"/>
    <w:rsid w:val="08342C71"/>
    <w:rsid w:val="08597613"/>
    <w:rsid w:val="086356FD"/>
    <w:rsid w:val="09023853"/>
    <w:rsid w:val="09086BE5"/>
    <w:rsid w:val="0992740D"/>
    <w:rsid w:val="0A3B4E6D"/>
    <w:rsid w:val="0A8D2856"/>
    <w:rsid w:val="0AC74A58"/>
    <w:rsid w:val="0ADF20D2"/>
    <w:rsid w:val="0B317A7D"/>
    <w:rsid w:val="0B336867"/>
    <w:rsid w:val="0B3E50E8"/>
    <w:rsid w:val="0C1C2067"/>
    <w:rsid w:val="0C3821DF"/>
    <w:rsid w:val="0C8C5EFC"/>
    <w:rsid w:val="0CA95107"/>
    <w:rsid w:val="0CAC0AF1"/>
    <w:rsid w:val="0D451D14"/>
    <w:rsid w:val="0D586C73"/>
    <w:rsid w:val="0D926F19"/>
    <w:rsid w:val="0DB14B56"/>
    <w:rsid w:val="0DE51AA0"/>
    <w:rsid w:val="0E880208"/>
    <w:rsid w:val="0F6F4F1A"/>
    <w:rsid w:val="0FAB61CB"/>
    <w:rsid w:val="0FF00FF5"/>
    <w:rsid w:val="10184D5C"/>
    <w:rsid w:val="1021317C"/>
    <w:rsid w:val="10444B27"/>
    <w:rsid w:val="104904CB"/>
    <w:rsid w:val="1059770B"/>
    <w:rsid w:val="105E2628"/>
    <w:rsid w:val="116151C6"/>
    <w:rsid w:val="1184137D"/>
    <w:rsid w:val="11A85FBE"/>
    <w:rsid w:val="12415907"/>
    <w:rsid w:val="12D93EE7"/>
    <w:rsid w:val="13185DEB"/>
    <w:rsid w:val="13900CB9"/>
    <w:rsid w:val="140B2F11"/>
    <w:rsid w:val="142F1824"/>
    <w:rsid w:val="14353889"/>
    <w:rsid w:val="14AF52DE"/>
    <w:rsid w:val="14B062C6"/>
    <w:rsid w:val="154805FA"/>
    <w:rsid w:val="15C230FE"/>
    <w:rsid w:val="15DE7FBF"/>
    <w:rsid w:val="162261CC"/>
    <w:rsid w:val="16242DCD"/>
    <w:rsid w:val="174C50C9"/>
    <w:rsid w:val="175C50B5"/>
    <w:rsid w:val="17AD503B"/>
    <w:rsid w:val="17B46915"/>
    <w:rsid w:val="17EB4490"/>
    <w:rsid w:val="18F05247"/>
    <w:rsid w:val="1935617A"/>
    <w:rsid w:val="194A3592"/>
    <w:rsid w:val="197A0D22"/>
    <w:rsid w:val="19CB39AF"/>
    <w:rsid w:val="19E75BCD"/>
    <w:rsid w:val="19F05AF5"/>
    <w:rsid w:val="1A2C1133"/>
    <w:rsid w:val="1A7B6CC5"/>
    <w:rsid w:val="1AC903E2"/>
    <w:rsid w:val="1B094E21"/>
    <w:rsid w:val="1B5D0864"/>
    <w:rsid w:val="1B62162A"/>
    <w:rsid w:val="1C6F3A0F"/>
    <w:rsid w:val="1C9753ED"/>
    <w:rsid w:val="1CDF5CBC"/>
    <w:rsid w:val="1D3C5A38"/>
    <w:rsid w:val="1D710556"/>
    <w:rsid w:val="1DD04ABB"/>
    <w:rsid w:val="1E5A258D"/>
    <w:rsid w:val="1E897B00"/>
    <w:rsid w:val="201373C7"/>
    <w:rsid w:val="208A5F2C"/>
    <w:rsid w:val="20FE0528"/>
    <w:rsid w:val="22194ED9"/>
    <w:rsid w:val="22873B33"/>
    <w:rsid w:val="22E6494B"/>
    <w:rsid w:val="22FA25AB"/>
    <w:rsid w:val="2439610C"/>
    <w:rsid w:val="245D23DB"/>
    <w:rsid w:val="246F4B15"/>
    <w:rsid w:val="2486493B"/>
    <w:rsid w:val="24BE44CC"/>
    <w:rsid w:val="24DF156C"/>
    <w:rsid w:val="24F329AF"/>
    <w:rsid w:val="252D6155"/>
    <w:rsid w:val="266E0F0D"/>
    <w:rsid w:val="26965E63"/>
    <w:rsid w:val="26C07A73"/>
    <w:rsid w:val="26FC1821"/>
    <w:rsid w:val="274609F5"/>
    <w:rsid w:val="27FD526C"/>
    <w:rsid w:val="28425ACB"/>
    <w:rsid w:val="2893071B"/>
    <w:rsid w:val="28AD1F67"/>
    <w:rsid w:val="29090F01"/>
    <w:rsid w:val="2915717B"/>
    <w:rsid w:val="294C4A68"/>
    <w:rsid w:val="296F3D79"/>
    <w:rsid w:val="29816E1A"/>
    <w:rsid w:val="2A2D73F8"/>
    <w:rsid w:val="2A8D1674"/>
    <w:rsid w:val="2AC37FC6"/>
    <w:rsid w:val="2BB84C5F"/>
    <w:rsid w:val="2BC4156D"/>
    <w:rsid w:val="2C01448C"/>
    <w:rsid w:val="2C0234A7"/>
    <w:rsid w:val="2C641F94"/>
    <w:rsid w:val="2C650AB3"/>
    <w:rsid w:val="2C9F41C3"/>
    <w:rsid w:val="2CB813DF"/>
    <w:rsid w:val="2CDB780D"/>
    <w:rsid w:val="2CE14F3A"/>
    <w:rsid w:val="2CF77E47"/>
    <w:rsid w:val="2D40063B"/>
    <w:rsid w:val="2D9F3B4C"/>
    <w:rsid w:val="2DCD49FC"/>
    <w:rsid w:val="2DF7603B"/>
    <w:rsid w:val="2DFC29ED"/>
    <w:rsid w:val="2EDD6247"/>
    <w:rsid w:val="2EF86BE3"/>
    <w:rsid w:val="2F0F2DE8"/>
    <w:rsid w:val="2F3707DA"/>
    <w:rsid w:val="30886DEE"/>
    <w:rsid w:val="31016DD9"/>
    <w:rsid w:val="3112351D"/>
    <w:rsid w:val="312F1BAA"/>
    <w:rsid w:val="315D69F0"/>
    <w:rsid w:val="3193574F"/>
    <w:rsid w:val="319C5953"/>
    <w:rsid w:val="323025E9"/>
    <w:rsid w:val="32576BBF"/>
    <w:rsid w:val="32675A1D"/>
    <w:rsid w:val="328D4F88"/>
    <w:rsid w:val="33040488"/>
    <w:rsid w:val="330E4A04"/>
    <w:rsid w:val="341B5916"/>
    <w:rsid w:val="34BC492C"/>
    <w:rsid w:val="34FC4975"/>
    <w:rsid w:val="356B19A7"/>
    <w:rsid w:val="35A91C49"/>
    <w:rsid w:val="36A451F3"/>
    <w:rsid w:val="36EC1CB2"/>
    <w:rsid w:val="374A1247"/>
    <w:rsid w:val="38136867"/>
    <w:rsid w:val="38E54849"/>
    <w:rsid w:val="392B222A"/>
    <w:rsid w:val="39693025"/>
    <w:rsid w:val="396E0A89"/>
    <w:rsid w:val="397059C6"/>
    <w:rsid w:val="39C02903"/>
    <w:rsid w:val="39ED10D2"/>
    <w:rsid w:val="3A041ED0"/>
    <w:rsid w:val="3A264837"/>
    <w:rsid w:val="3A997806"/>
    <w:rsid w:val="3BD672EA"/>
    <w:rsid w:val="3C743556"/>
    <w:rsid w:val="3C7E471F"/>
    <w:rsid w:val="3C8C21C9"/>
    <w:rsid w:val="3CC13150"/>
    <w:rsid w:val="3CCF3150"/>
    <w:rsid w:val="3DBE2ED4"/>
    <w:rsid w:val="3DD21839"/>
    <w:rsid w:val="3DDA5FED"/>
    <w:rsid w:val="3E076AB1"/>
    <w:rsid w:val="3E173CEE"/>
    <w:rsid w:val="3E2B68C8"/>
    <w:rsid w:val="3E8C015D"/>
    <w:rsid w:val="3EF77DBF"/>
    <w:rsid w:val="3F9E1716"/>
    <w:rsid w:val="3FF83E66"/>
    <w:rsid w:val="3FFE5EBD"/>
    <w:rsid w:val="40BA299A"/>
    <w:rsid w:val="40C41D4D"/>
    <w:rsid w:val="41133C20"/>
    <w:rsid w:val="412107EE"/>
    <w:rsid w:val="41CC61CD"/>
    <w:rsid w:val="42473E07"/>
    <w:rsid w:val="42A01AE7"/>
    <w:rsid w:val="43F05E51"/>
    <w:rsid w:val="440A7EB1"/>
    <w:rsid w:val="4437023D"/>
    <w:rsid w:val="444075A7"/>
    <w:rsid w:val="448F1E25"/>
    <w:rsid w:val="44C55735"/>
    <w:rsid w:val="44D42771"/>
    <w:rsid w:val="44E113AE"/>
    <w:rsid w:val="44FA17D9"/>
    <w:rsid w:val="45595754"/>
    <w:rsid w:val="45F45FF0"/>
    <w:rsid w:val="462814CA"/>
    <w:rsid w:val="463D63E5"/>
    <w:rsid w:val="468129BB"/>
    <w:rsid w:val="4687106C"/>
    <w:rsid w:val="46D82012"/>
    <w:rsid w:val="46F26E9C"/>
    <w:rsid w:val="47212559"/>
    <w:rsid w:val="476E7DB8"/>
    <w:rsid w:val="47EE61D7"/>
    <w:rsid w:val="481D5373"/>
    <w:rsid w:val="485C45AB"/>
    <w:rsid w:val="48A32F71"/>
    <w:rsid w:val="493634DD"/>
    <w:rsid w:val="494000F6"/>
    <w:rsid w:val="495453CD"/>
    <w:rsid w:val="49567A5D"/>
    <w:rsid w:val="4A250D98"/>
    <w:rsid w:val="4A5D4BE0"/>
    <w:rsid w:val="4AD504D0"/>
    <w:rsid w:val="4B686832"/>
    <w:rsid w:val="4B687A43"/>
    <w:rsid w:val="4B8E02BD"/>
    <w:rsid w:val="4C3B19E7"/>
    <w:rsid w:val="4CD8726A"/>
    <w:rsid w:val="4D31298B"/>
    <w:rsid w:val="4E174A71"/>
    <w:rsid w:val="4E211F14"/>
    <w:rsid w:val="4E911AA7"/>
    <w:rsid w:val="4F18584A"/>
    <w:rsid w:val="4F2F3E89"/>
    <w:rsid w:val="4F5F5FBF"/>
    <w:rsid w:val="504D6CE9"/>
    <w:rsid w:val="506B673D"/>
    <w:rsid w:val="50D12BA7"/>
    <w:rsid w:val="50EC4257"/>
    <w:rsid w:val="511016A1"/>
    <w:rsid w:val="51192FFA"/>
    <w:rsid w:val="516E37A0"/>
    <w:rsid w:val="51DB14B1"/>
    <w:rsid w:val="52F843B7"/>
    <w:rsid w:val="53281363"/>
    <w:rsid w:val="53441DB8"/>
    <w:rsid w:val="53FA6789"/>
    <w:rsid w:val="556F6987"/>
    <w:rsid w:val="565801CD"/>
    <w:rsid w:val="56667421"/>
    <w:rsid w:val="56963539"/>
    <w:rsid w:val="5757129B"/>
    <w:rsid w:val="57574CD3"/>
    <w:rsid w:val="575A26A5"/>
    <w:rsid w:val="57F83CA1"/>
    <w:rsid w:val="58181776"/>
    <w:rsid w:val="58206AA9"/>
    <w:rsid w:val="589A1317"/>
    <w:rsid w:val="589B4D61"/>
    <w:rsid w:val="58B8374D"/>
    <w:rsid w:val="58C97813"/>
    <w:rsid w:val="58D55342"/>
    <w:rsid w:val="59190BAF"/>
    <w:rsid w:val="59974B13"/>
    <w:rsid w:val="59CF1C88"/>
    <w:rsid w:val="5A223ED3"/>
    <w:rsid w:val="5A61200F"/>
    <w:rsid w:val="5AD27CB8"/>
    <w:rsid w:val="5B2B4C0C"/>
    <w:rsid w:val="5C6E28C8"/>
    <w:rsid w:val="5C752165"/>
    <w:rsid w:val="5CA91481"/>
    <w:rsid w:val="5DBC14DD"/>
    <w:rsid w:val="5DC3299E"/>
    <w:rsid w:val="5DCE4B3A"/>
    <w:rsid w:val="5E5F299D"/>
    <w:rsid w:val="5F13294D"/>
    <w:rsid w:val="5F8903B9"/>
    <w:rsid w:val="60512820"/>
    <w:rsid w:val="60732FF3"/>
    <w:rsid w:val="60B061B7"/>
    <w:rsid w:val="60EA2C75"/>
    <w:rsid w:val="613E1B76"/>
    <w:rsid w:val="61B73890"/>
    <w:rsid w:val="622F1E52"/>
    <w:rsid w:val="62741DBD"/>
    <w:rsid w:val="62764951"/>
    <w:rsid w:val="62FB3BFA"/>
    <w:rsid w:val="633F4523"/>
    <w:rsid w:val="63D00EA8"/>
    <w:rsid w:val="642A7BBD"/>
    <w:rsid w:val="642C00BA"/>
    <w:rsid w:val="65993478"/>
    <w:rsid w:val="66BA18F2"/>
    <w:rsid w:val="675253A6"/>
    <w:rsid w:val="676C00D0"/>
    <w:rsid w:val="676C2AEB"/>
    <w:rsid w:val="680D2C03"/>
    <w:rsid w:val="681132F5"/>
    <w:rsid w:val="691E111A"/>
    <w:rsid w:val="69D55FD6"/>
    <w:rsid w:val="6A5639FE"/>
    <w:rsid w:val="6A975C20"/>
    <w:rsid w:val="6B255446"/>
    <w:rsid w:val="6BD77296"/>
    <w:rsid w:val="6C20785F"/>
    <w:rsid w:val="6CA61775"/>
    <w:rsid w:val="6CD6042E"/>
    <w:rsid w:val="6CFE6CCD"/>
    <w:rsid w:val="6D7D0F85"/>
    <w:rsid w:val="6DA86F6F"/>
    <w:rsid w:val="6DC55747"/>
    <w:rsid w:val="6DD217E7"/>
    <w:rsid w:val="6E62432D"/>
    <w:rsid w:val="6F084096"/>
    <w:rsid w:val="6F8D4F12"/>
    <w:rsid w:val="70280832"/>
    <w:rsid w:val="70C06B84"/>
    <w:rsid w:val="70D113A9"/>
    <w:rsid w:val="710940F5"/>
    <w:rsid w:val="71482FED"/>
    <w:rsid w:val="7189793D"/>
    <w:rsid w:val="7219192F"/>
    <w:rsid w:val="724916B7"/>
    <w:rsid w:val="72AB242A"/>
    <w:rsid w:val="73FE621B"/>
    <w:rsid w:val="74593E6B"/>
    <w:rsid w:val="74630B35"/>
    <w:rsid w:val="75281AF0"/>
    <w:rsid w:val="75EC7896"/>
    <w:rsid w:val="75F74A23"/>
    <w:rsid w:val="7600206E"/>
    <w:rsid w:val="762F1005"/>
    <w:rsid w:val="768F198F"/>
    <w:rsid w:val="7695514F"/>
    <w:rsid w:val="76A96B89"/>
    <w:rsid w:val="76D13365"/>
    <w:rsid w:val="774A79E0"/>
    <w:rsid w:val="77782FDB"/>
    <w:rsid w:val="78D02DD7"/>
    <w:rsid w:val="79511D31"/>
    <w:rsid w:val="796B169D"/>
    <w:rsid w:val="79984A76"/>
    <w:rsid w:val="7A362D37"/>
    <w:rsid w:val="7A7047F0"/>
    <w:rsid w:val="7A895734"/>
    <w:rsid w:val="7A9F69A6"/>
    <w:rsid w:val="7AFA7CA6"/>
    <w:rsid w:val="7B277EB6"/>
    <w:rsid w:val="7B3A486C"/>
    <w:rsid w:val="7C910A6A"/>
    <w:rsid w:val="7EE57910"/>
    <w:rsid w:val="7EEB4773"/>
    <w:rsid w:val="7F0819B9"/>
    <w:rsid w:val="7F0C1CEE"/>
    <w:rsid w:val="7F8B1849"/>
    <w:rsid w:val="7FB81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nhideWhenUsed/>
    <w:qFormat/>
    <w:uiPriority w:val="99"/>
    <w:rPr>
      <w:color w:val="0000FF"/>
      <w:u w:val="single"/>
    </w:rPr>
  </w:style>
  <w:style w:type="paragraph" w:customStyle="1" w:styleId="6">
    <w:name w:val="列出段落1"/>
    <w:basedOn w:val="1"/>
    <w:qFormat/>
    <w:uiPriority w:val="34"/>
    <w:pPr>
      <w:widowControl/>
      <w:ind w:firstLine="420" w:firstLineChars="200"/>
      <w:jc w:val="left"/>
    </w:pPr>
    <w:rPr>
      <w:rFonts w:ascii="宋体" w:hAnsi="宋体" w:eastAsia="宋体" w:cs="宋体"/>
      <w:kern w:val="0"/>
      <w:sz w:val="24"/>
      <w:szCs w:val="24"/>
    </w:rPr>
  </w:style>
  <w:style w:type="paragraph" w:customStyle="1" w:styleId="7">
    <w:name w:val="_Style 1"/>
    <w:basedOn w:val="1"/>
    <w:qFormat/>
    <w:uiPriority w:val="0"/>
    <w:pPr>
      <w:ind w:firstLine="420" w:firstLineChars="200"/>
    </w:pPr>
  </w:style>
  <w:style w:type="paragraph" w:customStyle="1" w:styleId="8">
    <w:name w:val="功能描述统一使用微软雅黑，小五字"/>
    <w:basedOn w:val="1"/>
    <w:qFormat/>
    <w:uiPriority w:val="0"/>
    <w:pPr>
      <w:spacing w:line="360" w:lineRule="auto"/>
      <w:ind w:firstLine="640" w:firstLineChars="200"/>
    </w:pPr>
    <w:rPr>
      <w:rFonts w:eastAsia="微软雅黑"/>
      <w:sz w:val="18"/>
    </w:rPr>
  </w:style>
  <w:style w:type="character" w:customStyle="1" w:styleId="9">
    <w:name w:val="fontstyle01"/>
    <w:basedOn w:val="3"/>
    <w:qFormat/>
    <w:uiPriority w:val="0"/>
    <w:rPr>
      <w:rFonts w:ascii="微软雅黑" w:hAnsi="微软雅黑" w:eastAsia="微软雅黑" w:cs="微软雅黑"/>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AppData\Roaming\kingsoft\office6\templates\download\&#40664;&#35748;\&#31616;&#21382;JZ51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简历JZ518.docx</Template>
  <Pages>4</Pages>
  <Words>0</Words>
  <Characters>0</Characters>
  <Lines>1</Lines>
  <Paragraphs>1</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2016-02-20T02:04:00Z</dcterms:created>
  <dc:creator>sl</dc:creator>
  <cp:lastModifiedBy>王先生的一亩三分地</cp:lastModifiedBy>
  <dcterms:modified xsi:type="dcterms:W3CDTF">2018-04-01T16:06:39Z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