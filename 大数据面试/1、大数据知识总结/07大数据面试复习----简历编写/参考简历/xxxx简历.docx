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2680335</wp:posOffset>
                </wp:positionV>
                <wp:extent cx="90170" cy="384810"/>
                <wp:effectExtent l="0" t="0" r="11430" b="889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04203" y="4248571"/>
                          <a:ext cx="90367" cy="384575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73.65pt;margin-top:211.05pt;height:30.3pt;width:7.1pt;z-index:-251653120;v-text-anchor:middle;mso-width-relative:page;mso-height-relative:page;" fillcolor="#046A6A" filled="t" stroked="f" coordsize="21600,21600" arcsize="0.166666666666667" o:gfxdata="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mfBF3AAAAA0BAAAPAAAAAAAAAAEAIAAAACIAAABkcnMvZG93bnJldi54bWxQSwECFAAUAAAACACH&#10;TuJAW5hQWSACAAD3AwAADgAAAAAAAAABACAAAAArAQAAZHJzL2Uyb0RvYy54bWxQSwUGAAAAAAYA&#10;BgBZAQAAv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1738630</wp:posOffset>
                </wp:positionV>
                <wp:extent cx="359537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1781" y="2149070"/>
                          <a:ext cx="359561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EC40F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95pt,136.9pt" to="252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" strokecolor="#afabab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-5715</wp:posOffset>
                </wp:positionH>
                <wp:positionV relativeFrom="paragraph">
                  <wp:posOffset>-320040</wp:posOffset>
                </wp:positionV>
                <wp:extent cx="7411085" cy="10692130"/>
                <wp:effectExtent l="0" t="0" r="0" b="1270"/>
                <wp:wrapNone/>
                <wp:docPr id="17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326" cy="10691815"/>
                          <a:chOff x="0" y="1"/>
                          <a:chExt cx="7411326" cy="10691815"/>
                        </a:xfrm>
                      </wpg:grpSpPr>
                      <wps:wsp>
                        <wps:cNvPr id="2" name="矩形 2"/>
                        <wps:cNvSpPr/>
                        <wps:spPr>
                          <a:xfrm rot="16200000" flipV="1">
                            <a:off x="-5182243" y="5183982"/>
                            <a:ext cx="10691815" cy="323852"/>
                          </a:xfrm>
                          <a:prstGeom prst="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圆角矩形 5"/>
                        <wps:cNvSpPr/>
                        <wps:spPr>
                          <a:xfrm flipV="1">
                            <a:off x="210192" y="3186337"/>
                            <a:ext cx="90173" cy="384799"/>
                          </a:xfrm>
                          <a:prstGeom prst="round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bodyPr rtlCol="0" anchor="ctr"/>
                      </wps:wsp>
                      <wps:wsp>
                        <wps:cNvPr id="6" name="圆角矩形 6"/>
                        <wps:cNvSpPr/>
                        <wps:spPr>
                          <a:xfrm flipV="1">
                            <a:off x="210192" y="4939520"/>
                            <a:ext cx="90173" cy="384799"/>
                          </a:xfrm>
                          <a:prstGeom prst="round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bodyPr rtlCol="0" anchor="ctr"/>
                      </wps:wsp>
                      <wps:wsp>
                        <wps:cNvPr id="11" name="矩形 11"/>
                        <wps:cNvSpPr/>
                        <wps:spPr>
                          <a:xfrm>
                            <a:off x="361962" y="5330034"/>
                            <a:ext cx="6812502" cy="38022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046A6A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Cs w:val="21"/>
                                </w:rPr>
                                <w:t xml:space="preserve">     Java开发方面技能：</w:t>
                              </w:r>
                            </w:p>
                            <w:p w:rsidR="000A7E57" w:rsidRDefault="00FE5D74">
                              <w:pPr>
                                <w:numPr>
                                  <w:ilvl w:val="0"/>
                                  <w:numId w:val="1"/>
                                </w:num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JavaSE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JavaEE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相关知识，具备良好的面相对象编程思想，并且熟悉常用的Java设计模式(例如</w:t>
                              </w:r>
                            </w:p>
                            <w:p w:rsidR="000A7E57" w:rsidRDefault="00FE5D74">
                              <w:pPr>
                                <w:ind w:leftChars="200" w:left="42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   工厂、单例、代理等设计模式)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2、熟练使用Oracle和MySQL数据库，熟练写出各自的分页语句，能独立进行关系型数据库的设计建模。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3、熟练编写SQL的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增删改查语句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，能使用进行对千万级别的数据进行查询和优化。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046A6A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Cs w:val="21"/>
                                </w:rPr>
                                <w:t xml:space="preserve">     大数据开发方面技能：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4、掌握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体系架构，能够快速部署、配置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分布式集群。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5、掌握高并发架构，能使用zookeeper实现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分布式集群的高可用。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6、熟练编写MapReduce程序，善于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抽象业务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逻辑，熟悉MapReduce工作原理。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7、理解机器学习概念，熟练运用mahout中提供的机器学习算法，掌握基本的机器学习算法(例如逻辑回归、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朴素贝叶斯)，能够读懂R语言设计的程序。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8、熟练掌握Spark的工作原理及代码编写，能使用Spark Streaming对数据进行微批处理熟练使用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scala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。</w:t>
                              </w:r>
                            </w:p>
                            <w:p w:rsidR="000A7E57" w:rsidRDefault="00FE5D74">
                              <w:pPr>
                                <w:ind w:left="360" w:firstLineChars="200" w:firstLine="36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9、熟练掌握Storm集群架构及其工作原理，能够使用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storm+kafka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对数据进行清洗和实时统计分析。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    10、熟练掌握hive和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、能安装运维以及编写相关代码。能设计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表结构，实现存储与查询，优化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        Hive查询问题，能对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优化。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    11、熟练使用flume和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sqoop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技术。做到日志采集分析，同步关系型数据库和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>上的数据。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widowControl/>
                                <w:adjustRightInd w:val="0"/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kern w:val="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:rsidR="000A7E57" w:rsidRDefault="000A7E57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1173" y="2683432"/>
                            <a:ext cx="7020153" cy="42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20"/>
                                  <w:szCs w:val="20"/>
                                </w:rPr>
                                <w:t>工作性质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：全职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20"/>
                                  <w:szCs w:val="20"/>
                                </w:rPr>
                                <w:t>目标职位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：大数据工程师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20"/>
                                  <w:szCs w:val="20"/>
                                </w:rPr>
                                <w:t>目标地点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：北京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20"/>
                                  <w:szCs w:val="20"/>
                                </w:rPr>
                                <w:t>目标薪资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：面议</w:t>
                              </w:r>
                            </w:p>
                            <w:p w:rsidR="000A7E57" w:rsidRDefault="000A7E57">
                              <w:pPr>
                                <w:pStyle w:val="1"/>
                                <w:snapToGrid w:val="0"/>
                                <w:ind w:left="360" w:firstLineChars="0" w:firstLine="0"/>
                                <w:rPr>
                                  <w:color w:val="595959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2436" y="3668288"/>
                            <a:ext cx="7020153" cy="120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ind w:firstLine="420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 xml:space="preserve">2013.06-2014.10          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 xml:space="preserve">山东舜德数据管理软件工程有限公司       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>JavaEE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>工程师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tabs>
                                  <w:tab w:val="left" w:pos="2127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工作描述：主要从事软件编码工作。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tabs>
                                  <w:tab w:val="left" w:pos="2127"/>
                                </w:tabs>
                                <w:snapToGrid w:val="0"/>
                                <w:ind w:firstLineChars="0" w:firstLine="0"/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   涉及用户需求调研、需求分析、功能模块分析及编码实现等</w:t>
                              </w:r>
                              <w:r>
                                <w:rPr>
                                  <w:rFonts w:ascii="Verdana" w:eastAsia="微软雅黑" w:hAnsi="Verdana" w:hint="eastAsia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ind w:firstLine="420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 xml:space="preserve">2014.12-2016.02         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>金现代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046A6A"/>
                                  <w:kern w:val="24"/>
                                  <w:sz w:val="21"/>
                                  <w:szCs w:val="21"/>
                                </w:rPr>
                                <w:t>信息产业股份有限公司              大数据工程师</w:t>
                              </w:r>
                            </w:p>
                            <w:p w:rsidR="000A7E57" w:rsidRDefault="00FE5D74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工作描述：主要参与Hadoop和Storm相关程序的开发。</w:t>
                              </w:r>
                            </w:p>
                            <w:p w:rsidR="000A7E57" w:rsidRDefault="000A7E57">
                              <w:pPr>
                                <w:pStyle w:val="1"/>
                                <w:snapToGrid w:val="0"/>
                                <w:ind w:left="360" w:firstLineChars="0" w:firstLine="0"/>
                                <w:rPr>
                                  <w:color w:val="595959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noAutofit/>
                        </wps:bodyPr>
                      </wps:wsp>
                      <wps:wsp>
                        <wps:cNvPr id="16" name="五边形 16"/>
                        <wps:cNvSpPr/>
                        <wps:spPr>
                          <a:xfrm flipV="1">
                            <a:off x="266709" y="3247930"/>
                            <a:ext cx="1956499" cy="252088"/>
                          </a:xfrm>
                          <a:prstGeom prst="homePlate">
                            <a:avLst>
                              <a:gd name="adj" fmla="val 29215"/>
                            </a:avLst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19" name="组合 18"/>
                        <wpg:cNvGrpSpPr/>
                        <wpg:grpSpPr>
                          <a:xfrm>
                            <a:off x="696748" y="436822"/>
                            <a:ext cx="3952960" cy="1729054"/>
                            <a:chOff x="696748" y="436822"/>
                            <a:chExt cx="3952960" cy="1729054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96748" y="436822"/>
                              <a:ext cx="3952960" cy="17290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A7E57" w:rsidRDefault="00B96D6E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  <w:rPr>
                                    <w:color w:val="046A6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046A6A"/>
                                    <w:spacing w:val="60"/>
                                    <w:kern w:val="24"/>
                                    <w:sz w:val="44"/>
                                    <w:szCs w:val="44"/>
                                  </w:rPr>
                                  <w:t>x</w:t>
                                </w:r>
                                <w:r>
                                  <w:rPr>
                                    <w:rFonts w:ascii="方正兰亭粗黑简体" w:eastAsia="方正兰亭粗黑简体" w:cstheme="minorBidi"/>
                                    <w:color w:val="046A6A"/>
                                    <w:spacing w:val="60"/>
                                    <w:kern w:val="24"/>
                                    <w:sz w:val="44"/>
                                    <w:szCs w:val="44"/>
                                  </w:rPr>
                                  <w:t>xxx</w:t>
                                </w:r>
                                <w:proofErr w:type="spellEnd"/>
                                <w:proofErr w:type="gramEnd"/>
                                <w:r w:rsidR="00FE5D74">
                                  <w:rPr>
                                    <w:rFonts w:ascii="方正兰亭粗黑简体" w:eastAsia="方正兰亭粗黑简体" w:cstheme="minorBidi" w:hint="eastAsia"/>
                                    <w:color w:val="046A6A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360" w:lineRule="auto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性别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 xml:space="preserve">：男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现居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 xml:space="preserve">：北京海淀    </w:t>
                                </w:r>
                              </w:p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360" w:lineRule="auto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学历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 xml:space="preserve">： 本科 （学士学位）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：计算机科学与技术</w:t>
                                </w:r>
                              </w:p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360" w:lineRule="auto"/>
                                  <w:rPr>
                                    <w:rFonts w:ascii="微软雅黑" w:eastAsia="微软雅黑" w:hAnsi="微软雅黑" w:cstheme="minorBidi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生日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：19</w:t>
                                </w:r>
                                <w:r w:rsidR="00B96D6E">
                                  <w:rPr>
                                    <w:rFonts w:ascii="微软雅黑" w:eastAsia="微软雅黑" w:hAnsi="微软雅黑" w:cstheme="minorBidi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89.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 xml:space="preserve">2.15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70AD47" w:themeColor="accent6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：CET-4（4级）</w:t>
                                </w:r>
                              </w:p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360" w:lineRule="auto"/>
                                  <w:rPr>
                                    <w:rFonts w:ascii="微软雅黑" w:eastAsia="微软雅黑" w:hAnsi="微软雅黑" w:cstheme="minorBidi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电话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：1520</w:t>
                                </w:r>
                                <w:r w:rsidR="00B96D6E">
                                  <w:rPr>
                                    <w:rFonts w:ascii="微软雅黑" w:eastAsia="微软雅黑" w:hAnsi="微软雅黑" w:cstheme="minorBidi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 xml:space="preserve">2715（北京）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46A6A"/>
                                    <w:kern w:val="24"/>
                                    <w:sz w:val="20"/>
                                    <w:szCs w:val="20"/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：34</w:t>
                                </w:r>
                                <w:r w:rsidR="00B96D6E">
                                  <w:rPr>
                                    <w:rFonts w:ascii="微软雅黑" w:eastAsia="微软雅黑" w:hAnsi="微软雅黑" w:cstheme="minorBidi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>7@qq.com</w:t>
                                </w:r>
                              </w:p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 w:line="360" w:lineRule="auto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04040"/>
                                    <w:kern w:val="24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20" name="组合 41"/>
                          <wpg:cNvGrpSpPr/>
                          <wpg:grpSpPr>
                            <a:xfrm>
                              <a:off x="753126" y="1113123"/>
                              <a:ext cx="3607513" cy="616567"/>
                              <a:chOff x="752568" y="1113123"/>
                              <a:chExt cx="3249150" cy="616567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752568" y="1729690"/>
                                <a:ext cx="323828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直接连接符 43"/>
                            <wps:cNvCnPr/>
                            <wps:spPr>
                              <a:xfrm>
                                <a:off x="763435" y="1427439"/>
                                <a:ext cx="323828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直接连接符 44"/>
                            <wps:cNvCnPr/>
                            <wps:spPr>
                              <a:xfrm>
                                <a:off x="758288" y="1113123"/>
                                <a:ext cx="323828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1" name="矩形 19"/>
                        <wps:cNvSpPr/>
                        <wps:spPr>
                          <a:xfrm rot="5400000" flipV="1">
                            <a:off x="-1372066" y="1399897"/>
                            <a:ext cx="3076573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方正超粗黑简体" w:eastAsia="方正超粗黑简体" w:cstheme="minorBidi" w:hint="eastAsia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五边形 22"/>
                        <wps:cNvSpPr/>
                        <wps:spPr>
                          <a:xfrm flipV="1">
                            <a:off x="260993" y="5003019"/>
                            <a:ext cx="1956499" cy="252088"/>
                          </a:xfrm>
                          <a:prstGeom prst="homePlate">
                            <a:avLst>
                              <a:gd name="adj" fmla="val 29215"/>
                            </a:avLst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30" name="组合 25"/>
                        <wpg:cNvGrpSpPr/>
                        <wpg:grpSpPr>
                          <a:xfrm>
                            <a:off x="916970" y="3224436"/>
                            <a:ext cx="1105571" cy="2078294"/>
                            <a:chOff x="916970" y="3224436"/>
                            <a:chExt cx="1105571" cy="2078294"/>
                          </a:xfrm>
                        </wpg:grpSpPr>
                        <wps:wsp>
                          <wps:cNvPr id="36" name="文本框 112"/>
                          <wps:cNvSpPr txBox="1"/>
                          <wps:spPr>
                            <a:xfrm>
                              <a:off x="921415" y="4980794"/>
                              <a:ext cx="1101126" cy="3219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" name="文本框 46"/>
                          <wps:cNvSpPr txBox="1"/>
                          <wps:spPr>
                            <a:xfrm>
                              <a:off x="916970" y="3224436"/>
                              <a:ext cx="1101126" cy="3206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2" name="组合 27"/>
                        <wpg:cNvGrpSpPr/>
                        <wpg:grpSpPr>
                          <a:xfrm>
                            <a:off x="707413" y="3276504"/>
                            <a:ext cx="212732" cy="1928439"/>
                            <a:chOff x="707413" y="3276504"/>
                            <a:chExt cx="212732" cy="1928439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47" name="KSO_Shape"/>
                          <wps:cNvSpPr/>
                          <wps:spPr bwMode="auto">
                            <a:xfrm>
                              <a:off x="758850" y="5058897"/>
                              <a:ext cx="161295" cy="146046"/>
                            </a:xfrm>
                            <a:custGeom>
                              <a:avLst/>
                              <a:gdLst>
                                <a:gd name="T0" fmla="*/ 489274 w 2228850"/>
                                <a:gd name="T1" fmla="*/ 1171178 h 2019300"/>
                                <a:gd name="T2" fmla="*/ 683136 w 2228850"/>
                                <a:gd name="T3" fmla="*/ 1519238 h 2019300"/>
                                <a:gd name="T4" fmla="*/ 1056587 w 2228850"/>
                                <a:gd name="T5" fmla="*/ 1377950 h 2019300"/>
                                <a:gd name="T6" fmla="*/ 970559 w 2228850"/>
                                <a:gd name="T7" fmla="*/ 988219 h 2019300"/>
                                <a:gd name="T8" fmla="*/ 1033990 w 2228850"/>
                                <a:gd name="T9" fmla="*/ 962025 h 2019300"/>
                                <a:gd name="T10" fmla="*/ 1091871 w 2228850"/>
                                <a:gd name="T11" fmla="*/ 1437085 h 2019300"/>
                                <a:gd name="T12" fmla="*/ 629616 w 2228850"/>
                                <a:gd name="T13" fmla="*/ 1562498 h 2019300"/>
                                <a:gd name="T14" fmla="*/ 438529 w 2228850"/>
                                <a:gd name="T15" fmla="*/ 1123950 h 2019300"/>
                                <a:gd name="T16" fmla="*/ 761603 w 2228850"/>
                                <a:gd name="T17" fmla="*/ 832840 h 2019300"/>
                                <a:gd name="T18" fmla="*/ 421481 w 2228850"/>
                                <a:gd name="T19" fmla="*/ 1071482 h 2019300"/>
                                <a:gd name="T20" fmla="*/ 410369 w 2228850"/>
                                <a:gd name="T21" fmla="*/ 1364523 h 2019300"/>
                                <a:gd name="T22" fmla="*/ 723503 w 2228850"/>
                                <a:gd name="T23" fmla="*/ 1626196 h 2019300"/>
                                <a:gd name="T24" fmla="*/ 1080294 w 2228850"/>
                                <a:gd name="T25" fmla="*/ 1505088 h 2019300"/>
                                <a:gd name="T26" fmla="*/ 1187053 w 2228850"/>
                                <a:gd name="T27" fmla="*/ 1194972 h 2019300"/>
                                <a:gd name="T28" fmla="*/ 939403 w 2228850"/>
                                <a:gd name="T29" fmla="*/ 861826 h 2019300"/>
                                <a:gd name="T30" fmla="*/ 989013 w 2228850"/>
                                <a:gd name="T31" fmla="*/ 477060 h 2019300"/>
                                <a:gd name="T32" fmla="*/ 1144985 w 2228850"/>
                                <a:gd name="T33" fmla="*/ 702599 h 2019300"/>
                                <a:gd name="T34" fmla="*/ 1411685 w 2228850"/>
                                <a:gd name="T35" fmla="*/ 749454 h 2019300"/>
                                <a:gd name="T36" fmla="*/ 1373188 w 2228850"/>
                                <a:gd name="T37" fmla="*/ 975390 h 2019300"/>
                                <a:gd name="T38" fmla="*/ 1560116 w 2228850"/>
                                <a:gd name="T39" fmla="*/ 1219194 h 2019300"/>
                                <a:gd name="T40" fmla="*/ 1448991 w 2228850"/>
                                <a:gd name="T41" fmla="*/ 1425673 h 2019300"/>
                                <a:gd name="T42" fmla="*/ 1267222 w 2228850"/>
                                <a:gd name="T43" fmla="*/ 1667095 h 2019300"/>
                                <a:gd name="T44" fmla="*/ 1175544 w 2228850"/>
                                <a:gd name="T45" fmla="*/ 1906134 h 2019300"/>
                                <a:gd name="T46" fmla="*/ 894953 w 2228850"/>
                                <a:gd name="T47" fmla="*/ 1860470 h 2019300"/>
                                <a:gd name="T48" fmla="*/ 731044 w 2228850"/>
                                <a:gd name="T49" fmla="*/ 2017315 h 2019300"/>
                                <a:gd name="T50" fmla="*/ 570309 w 2228850"/>
                                <a:gd name="T51" fmla="*/ 1831881 h 2019300"/>
                                <a:gd name="T52" fmla="*/ 246459 w 2228850"/>
                                <a:gd name="T53" fmla="*/ 1787805 h 2019300"/>
                                <a:gd name="T54" fmla="*/ 203994 w 2228850"/>
                                <a:gd name="T55" fmla="*/ 1546781 h 2019300"/>
                                <a:gd name="T56" fmla="*/ 137715 w 2228850"/>
                                <a:gd name="T57" fmla="*/ 1259695 h 2019300"/>
                                <a:gd name="T58" fmla="*/ 29369 w 2228850"/>
                                <a:gd name="T59" fmla="*/ 1034157 h 2019300"/>
                                <a:gd name="T60" fmla="*/ 249634 w 2228850"/>
                                <a:gd name="T61" fmla="*/ 888430 h 2019300"/>
                                <a:gd name="T62" fmla="*/ 288925 w 2228850"/>
                                <a:gd name="T63" fmla="*/ 622390 h 2019300"/>
                                <a:gd name="T64" fmla="*/ 517128 w 2228850"/>
                                <a:gd name="T65" fmla="*/ 653759 h 2019300"/>
                                <a:gd name="T66" fmla="*/ 775097 w 2228850"/>
                                <a:gd name="T67" fmla="*/ 462766 h 2019300"/>
                                <a:gd name="T68" fmla="*/ 1636253 w 2228850"/>
                                <a:gd name="T69" fmla="*/ 339029 h 2019300"/>
                                <a:gd name="T70" fmla="*/ 1653303 w 2228850"/>
                                <a:gd name="T71" fmla="*/ 573804 h 2019300"/>
                                <a:gd name="T72" fmla="*/ 1888031 w 2228850"/>
                                <a:gd name="T73" fmla="*/ 591283 h 2019300"/>
                                <a:gd name="T74" fmla="*/ 1938387 w 2228850"/>
                                <a:gd name="T75" fmla="*/ 361275 h 2019300"/>
                                <a:gd name="T76" fmla="*/ 1832918 w 2228850"/>
                                <a:gd name="T77" fmla="*/ 242894 h 2019300"/>
                                <a:gd name="T78" fmla="*/ 1989536 w 2228850"/>
                                <a:gd name="T79" fmla="*/ 468135 h 2019300"/>
                                <a:gd name="T80" fmla="*/ 1791285 w 2228850"/>
                                <a:gd name="T81" fmla="*/ 656829 h 2019300"/>
                                <a:gd name="T82" fmla="*/ 1574399 w 2228850"/>
                                <a:gd name="T83" fmla="*/ 489587 h 2019300"/>
                                <a:gd name="T84" fmla="*/ 1708020 w 2228850"/>
                                <a:gd name="T85" fmla="*/ 248853 h 2019300"/>
                                <a:gd name="T86" fmla="*/ 1575304 w 2228850"/>
                                <a:gd name="T87" fmla="*/ 344885 h 2019300"/>
                                <a:gd name="T88" fmla="*/ 1650744 w 2228850"/>
                                <a:gd name="T89" fmla="*/ 635794 h 2019300"/>
                                <a:gd name="T90" fmla="*/ 1949723 w 2228850"/>
                                <a:gd name="T91" fmla="*/ 603250 h 2019300"/>
                                <a:gd name="T92" fmla="*/ 1960841 w 2228850"/>
                                <a:gd name="T93" fmla="*/ 303213 h 2019300"/>
                                <a:gd name="T94" fmla="*/ 1737698 w 2228850"/>
                                <a:gd name="T95" fmla="*/ 39687 h 2019300"/>
                                <a:gd name="T96" fmla="*/ 1949326 w 2228850"/>
                                <a:gd name="T97" fmla="*/ 34131 h 2019300"/>
                                <a:gd name="T98" fmla="*/ 2021193 w 2228850"/>
                                <a:gd name="T99" fmla="*/ 167481 h 2019300"/>
                                <a:gd name="T100" fmla="*/ 2207807 w 2228850"/>
                                <a:gd name="T101" fmla="*/ 295275 h 2019300"/>
                                <a:gd name="T102" fmla="*/ 2145072 w 2228850"/>
                                <a:gd name="T103" fmla="*/ 494904 h 2019300"/>
                                <a:gd name="T104" fmla="*/ 2146661 w 2228850"/>
                                <a:gd name="T105" fmla="*/ 713979 h 2019300"/>
                                <a:gd name="T106" fmla="*/ 1938606 w 2228850"/>
                                <a:gd name="T107" fmla="*/ 781447 h 2019300"/>
                                <a:gd name="T108" fmla="*/ 1834182 w 2228850"/>
                                <a:gd name="T109" fmla="*/ 887413 h 2019300"/>
                                <a:gd name="T110" fmla="*/ 1618186 w 2228850"/>
                                <a:gd name="T111" fmla="*/ 854076 h 2019300"/>
                                <a:gd name="T112" fmla="*/ 1542349 w 2228850"/>
                                <a:gd name="T113" fmla="*/ 733822 h 2019300"/>
                                <a:gd name="T114" fmla="*/ 1362882 w 2228850"/>
                                <a:gd name="T115" fmla="*/ 615157 h 2019300"/>
                                <a:gd name="T116" fmla="*/ 1414895 w 2228850"/>
                                <a:gd name="T117" fmla="*/ 452835 h 2019300"/>
                                <a:gd name="T118" fmla="*/ 1395837 w 2228850"/>
                                <a:gd name="T119" fmla="*/ 209947 h 2019300"/>
                                <a:gd name="T120" fmla="*/ 1619377 w 2228850"/>
                                <a:gd name="T121" fmla="*/ 118269 h 2019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228850" h="2019300">
                                  <a:moveTo>
                                    <a:pt x="788194" y="927497"/>
                                  </a:moveTo>
                                  <a:lnTo>
                                    <a:pt x="772732" y="927894"/>
                                  </a:lnTo>
                                  <a:lnTo>
                                    <a:pt x="756875" y="929085"/>
                                  </a:lnTo>
                                  <a:lnTo>
                                    <a:pt x="741810" y="931069"/>
                                  </a:lnTo>
                                  <a:lnTo>
                                    <a:pt x="726745" y="933847"/>
                                  </a:lnTo>
                                  <a:lnTo>
                                    <a:pt x="711680" y="937022"/>
                                  </a:lnTo>
                                  <a:lnTo>
                                    <a:pt x="697408" y="940991"/>
                                  </a:lnTo>
                                  <a:lnTo>
                                    <a:pt x="683136" y="945753"/>
                                  </a:lnTo>
                                  <a:lnTo>
                                    <a:pt x="669260" y="951706"/>
                                  </a:lnTo>
                                  <a:lnTo>
                                    <a:pt x="655781" y="957660"/>
                                  </a:lnTo>
                                  <a:lnTo>
                                    <a:pt x="642698" y="964406"/>
                                  </a:lnTo>
                                  <a:lnTo>
                                    <a:pt x="630012" y="971947"/>
                                  </a:lnTo>
                                  <a:lnTo>
                                    <a:pt x="617326" y="979488"/>
                                  </a:lnTo>
                                  <a:lnTo>
                                    <a:pt x="605432" y="988219"/>
                                  </a:lnTo>
                                  <a:lnTo>
                                    <a:pt x="593936" y="997347"/>
                                  </a:lnTo>
                                  <a:lnTo>
                                    <a:pt x="583232" y="1006872"/>
                                  </a:lnTo>
                                  <a:lnTo>
                                    <a:pt x="572131" y="1016794"/>
                                  </a:lnTo>
                                  <a:lnTo>
                                    <a:pt x="562220" y="1027510"/>
                                  </a:lnTo>
                                  <a:lnTo>
                                    <a:pt x="552705" y="1038622"/>
                                  </a:lnTo>
                                  <a:lnTo>
                                    <a:pt x="543587" y="1050132"/>
                                  </a:lnTo>
                                  <a:lnTo>
                                    <a:pt x="535262" y="1062038"/>
                                  </a:lnTo>
                                  <a:lnTo>
                                    <a:pt x="526936" y="1074341"/>
                                  </a:lnTo>
                                  <a:lnTo>
                                    <a:pt x="519800" y="1087438"/>
                                  </a:lnTo>
                                  <a:lnTo>
                                    <a:pt x="513061" y="1100535"/>
                                  </a:lnTo>
                                  <a:lnTo>
                                    <a:pt x="507114" y="1114028"/>
                                  </a:lnTo>
                                  <a:lnTo>
                                    <a:pt x="501564" y="1127522"/>
                                  </a:lnTo>
                                  <a:lnTo>
                                    <a:pt x="496806" y="1142207"/>
                                  </a:lnTo>
                                  <a:lnTo>
                                    <a:pt x="492842" y="1156494"/>
                                  </a:lnTo>
                                  <a:lnTo>
                                    <a:pt x="489274" y="1171178"/>
                                  </a:lnTo>
                                  <a:lnTo>
                                    <a:pt x="486499" y="1186260"/>
                                  </a:lnTo>
                                  <a:lnTo>
                                    <a:pt x="484517" y="1201341"/>
                                  </a:lnTo>
                                  <a:lnTo>
                                    <a:pt x="483327" y="1216819"/>
                                  </a:lnTo>
                                  <a:lnTo>
                                    <a:pt x="482931" y="1232694"/>
                                  </a:lnTo>
                                  <a:lnTo>
                                    <a:pt x="483327" y="1248172"/>
                                  </a:lnTo>
                                  <a:lnTo>
                                    <a:pt x="484517" y="1263650"/>
                                  </a:lnTo>
                                  <a:lnTo>
                                    <a:pt x="486499" y="1279129"/>
                                  </a:lnTo>
                                  <a:lnTo>
                                    <a:pt x="489274" y="1294210"/>
                                  </a:lnTo>
                                  <a:lnTo>
                                    <a:pt x="492842" y="1308894"/>
                                  </a:lnTo>
                                  <a:lnTo>
                                    <a:pt x="496806" y="1323579"/>
                                  </a:lnTo>
                                  <a:lnTo>
                                    <a:pt x="501564" y="1337469"/>
                                  </a:lnTo>
                                  <a:lnTo>
                                    <a:pt x="507114" y="1351360"/>
                                  </a:lnTo>
                                  <a:lnTo>
                                    <a:pt x="513061" y="1365250"/>
                                  </a:lnTo>
                                  <a:lnTo>
                                    <a:pt x="519800" y="1377950"/>
                                  </a:lnTo>
                                  <a:lnTo>
                                    <a:pt x="526936" y="1390650"/>
                                  </a:lnTo>
                                  <a:lnTo>
                                    <a:pt x="535262" y="1402954"/>
                                  </a:lnTo>
                                  <a:lnTo>
                                    <a:pt x="543587" y="1415257"/>
                                  </a:lnTo>
                                  <a:lnTo>
                                    <a:pt x="552705" y="1426766"/>
                                  </a:lnTo>
                                  <a:lnTo>
                                    <a:pt x="562220" y="1437879"/>
                                  </a:lnTo>
                                  <a:lnTo>
                                    <a:pt x="572131" y="1448197"/>
                                  </a:lnTo>
                                  <a:lnTo>
                                    <a:pt x="583232" y="1458516"/>
                                  </a:lnTo>
                                  <a:lnTo>
                                    <a:pt x="593936" y="1468041"/>
                                  </a:lnTo>
                                  <a:lnTo>
                                    <a:pt x="605432" y="1477169"/>
                                  </a:lnTo>
                                  <a:lnTo>
                                    <a:pt x="617326" y="1485504"/>
                                  </a:lnTo>
                                  <a:lnTo>
                                    <a:pt x="630012" y="1493441"/>
                                  </a:lnTo>
                                  <a:lnTo>
                                    <a:pt x="642698" y="1500585"/>
                                  </a:lnTo>
                                  <a:lnTo>
                                    <a:pt x="655781" y="1507729"/>
                                  </a:lnTo>
                                  <a:lnTo>
                                    <a:pt x="669260" y="1513682"/>
                                  </a:lnTo>
                                  <a:lnTo>
                                    <a:pt x="683136" y="1519238"/>
                                  </a:lnTo>
                                  <a:lnTo>
                                    <a:pt x="697408" y="1524001"/>
                                  </a:lnTo>
                                  <a:lnTo>
                                    <a:pt x="711680" y="1527969"/>
                                  </a:lnTo>
                                  <a:lnTo>
                                    <a:pt x="726745" y="1531541"/>
                                  </a:lnTo>
                                  <a:lnTo>
                                    <a:pt x="741810" y="1534319"/>
                                  </a:lnTo>
                                  <a:lnTo>
                                    <a:pt x="756875" y="1536304"/>
                                  </a:lnTo>
                                  <a:lnTo>
                                    <a:pt x="772732" y="1537494"/>
                                  </a:lnTo>
                                  <a:lnTo>
                                    <a:pt x="788194" y="1537891"/>
                                  </a:lnTo>
                                  <a:lnTo>
                                    <a:pt x="803655" y="1537494"/>
                                  </a:lnTo>
                                  <a:lnTo>
                                    <a:pt x="819513" y="1536304"/>
                                  </a:lnTo>
                                  <a:lnTo>
                                    <a:pt x="834578" y="1534319"/>
                                  </a:lnTo>
                                  <a:lnTo>
                                    <a:pt x="849643" y="1531541"/>
                                  </a:lnTo>
                                  <a:lnTo>
                                    <a:pt x="864708" y="1527969"/>
                                  </a:lnTo>
                                  <a:lnTo>
                                    <a:pt x="878980" y="1524001"/>
                                  </a:lnTo>
                                  <a:lnTo>
                                    <a:pt x="892855" y="1519238"/>
                                  </a:lnTo>
                                  <a:lnTo>
                                    <a:pt x="907127" y="1513682"/>
                                  </a:lnTo>
                                  <a:lnTo>
                                    <a:pt x="920606" y="1507729"/>
                                  </a:lnTo>
                                  <a:lnTo>
                                    <a:pt x="933689" y="1500585"/>
                                  </a:lnTo>
                                  <a:lnTo>
                                    <a:pt x="946772" y="1493441"/>
                                  </a:lnTo>
                                  <a:lnTo>
                                    <a:pt x="958665" y="1485504"/>
                                  </a:lnTo>
                                  <a:lnTo>
                                    <a:pt x="970559" y="1477169"/>
                                  </a:lnTo>
                                  <a:lnTo>
                                    <a:pt x="982056" y="1468041"/>
                                  </a:lnTo>
                                  <a:lnTo>
                                    <a:pt x="993552" y="1458516"/>
                                  </a:lnTo>
                                  <a:lnTo>
                                    <a:pt x="1003860" y="1448197"/>
                                  </a:lnTo>
                                  <a:lnTo>
                                    <a:pt x="1014168" y="1437879"/>
                                  </a:lnTo>
                                  <a:lnTo>
                                    <a:pt x="1023682" y="1426766"/>
                                  </a:lnTo>
                                  <a:lnTo>
                                    <a:pt x="1032404" y="1415257"/>
                                  </a:lnTo>
                                  <a:lnTo>
                                    <a:pt x="1041522" y="1402954"/>
                                  </a:lnTo>
                                  <a:lnTo>
                                    <a:pt x="1049055" y="1390650"/>
                                  </a:lnTo>
                                  <a:lnTo>
                                    <a:pt x="1056587" y="1377950"/>
                                  </a:lnTo>
                                  <a:lnTo>
                                    <a:pt x="1063327" y="1365250"/>
                                  </a:lnTo>
                                  <a:lnTo>
                                    <a:pt x="1069273" y="1351360"/>
                                  </a:lnTo>
                                  <a:lnTo>
                                    <a:pt x="1074824" y="1337469"/>
                                  </a:lnTo>
                                  <a:lnTo>
                                    <a:pt x="1079581" y="1323579"/>
                                  </a:lnTo>
                                  <a:lnTo>
                                    <a:pt x="1083942" y="1308894"/>
                                  </a:lnTo>
                                  <a:lnTo>
                                    <a:pt x="1087510" y="1294210"/>
                                  </a:lnTo>
                                  <a:lnTo>
                                    <a:pt x="1089889" y="1279129"/>
                                  </a:lnTo>
                                  <a:lnTo>
                                    <a:pt x="1091871" y="1263650"/>
                                  </a:lnTo>
                                  <a:lnTo>
                                    <a:pt x="1093060" y="1248172"/>
                                  </a:lnTo>
                                  <a:lnTo>
                                    <a:pt x="1093457" y="1232694"/>
                                  </a:lnTo>
                                  <a:lnTo>
                                    <a:pt x="1093060" y="1216819"/>
                                  </a:lnTo>
                                  <a:lnTo>
                                    <a:pt x="1091871" y="1201341"/>
                                  </a:lnTo>
                                  <a:lnTo>
                                    <a:pt x="1089889" y="1186260"/>
                                  </a:lnTo>
                                  <a:lnTo>
                                    <a:pt x="1087510" y="1171178"/>
                                  </a:lnTo>
                                  <a:lnTo>
                                    <a:pt x="1083942" y="1156494"/>
                                  </a:lnTo>
                                  <a:lnTo>
                                    <a:pt x="1079581" y="1142207"/>
                                  </a:lnTo>
                                  <a:lnTo>
                                    <a:pt x="1074824" y="1127522"/>
                                  </a:lnTo>
                                  <a:lnTo>
                                    <a:pt x="1069273" y="1114028"/>
                                  </a:lnTo>
                                  <a:lnTo>
                                    <a:pt x="1063327" y="1100535"/>
                                  </a:lnTo>
                                  <a:lnTo>
                                    <a:pt x="1056587" y="1087438"/>
                                  </a:lnTo>
                                  <a:lnTo>
                                    <a:pt x="1049055" y="1074341"/>
                                  </a:lnTo>
                                  <a:lnTo>
                                    <a:pt x="1041522" y="1062038"/>
                                  </a:lnTo>
                                  <a:lnTo>
                                    <a:pt x="1032404" y="1050132"/>
                                  </a:lnTo>
                                  <a:lnTo>
                                    <a:pt x="1023682" y="1038622"/>
                                  </a:lnTo>
                                  <a:lnTo>
                                    <a:pt x="1014168" y="1027510"/>
                                  </a:lnTo>
                                  <a:lnTo>
                                    <a:pt x="1003860" y="1016794"/>
                                  </a:lnTo>
                                  <a:lnTo>
                                    <a:pt x="993552" y="1006872"/>
                                  </a:lnTo>
                                  <a:lnTo>
                                    <a:pt x="982056" y="997347"/>
                                  </a:lnTo>
                                  <a:lnTo>
                                    <a:pt x="970559" y="988219"/>
                                  </a:lnTo>
                                  <a:lnTo>
                                    <a:pt x="958665" y="979488"/>
                                  </a:lnTo>
                                  <a:lnTo>
                                    <a:pt x="946772" y="971947"/>
                                  </a:lnTo>
                                  <a:lnTo>
                                    <a:pt x="933689" y="964406"/>
                                  </a:lnTo>
                                  <a:lnTo>
                                    <a:pt x="920606" y="957660"/>
                                  </a:lnTo>
                                  <a:lnTo>
                                    <a:pt x="907127" y="951706"/>
                                  </a:lnTo>
                                  <a:lnTo>
                                    <a:pt x="892855" y="945753"/>
                                  </a:lnTo>
                                  <a:lnTo>
                                    <a:pt x="878980" y="940991"/>
                                  </a:lnTo>
                                  <a:lnTo>
                                    <a:pt x="864708" y="937022"/>
                                  </a:lnTo>
                                  <a:lnTo>
                                    <a:pt x="849643" y="933847"/>
                                  </a:lnTo>
                                  <a:lnTo>
                                    <a:pt x="834578" y="931069"/>
                                  </a:lnTo>
                                  <a:lnTo>
                                    <a:pt x="819513" y="929085"/>
                                  </a:lnTo>
                                  <a:lnTo>
                                    <a:pt x="803655" y="927894"/>
                                  </a:lnTo>
                                  <a:lnTo>
                                    <a:pt x="788194" y="927497"/>
                                  </a:lnTo>
                                  <a:close/>
                                  <a:moveTo>
                                    <a:pt x="788194" y="866775"/>
                                  </a:moveTo>
                                  <a:lnTo>
                                    <a:pt x="806827" y="867569"/>
                                  </a:lnTo>
                                  <a:lnTo>
                                    <a:pt x="825460" y="868760"/>
                                  </a:lnTo>
                                  <a:lnTo>
                                    <a:pt x="843696" y="871141"/>
                                  </a:lnTo>
                                  <a:lnTo>
                                    <a:pt x="861933" y="874316"/>
                                  </a:lnTo>
                                  <a:lnTo>
                                    <a:pt x="879773" y="878285"/>
                                  </a:lnTo>
                                  <a:lnTo>
                                    <a:pt x="896820" y="883444"/>
                                  </a:lnTo>
                                  <a:lnTo>
                                    <a:pt x="913867" y="889000"/>
                                  </a:lnTo>
                                  <a:lnTo>
                                    <a:pt x="930518" y="895350"/>
                                  </a:lnTo>
                                  <a:lnTo>
                                    <a:pt x="947168" y="903288"/>
                                  </a:lnTo>
                                  <a:lnTo>
                                    <a:pt x="962630" y="911225"/>
                                  </a:lnTo>
                                  <a:lnTo>
                                    <a:pt x="977695" y="919956"/>
                                  </a:lnTo>
                                  <a:lnTo>
                                    <a:pt x="992760" y="929481"/>
                                  </a:lnTo>
                                  <a:lnTo>
                                    <a:pt x="1007032" y="939403"/>
                                  </a:lnTo>
                                  <a:lnTo>
                                    <a:pt x="1020907" y="950516"/>
                                  </a:lnTo>
                                  <a:lnTo>
                                    <a:pt x="1033990" y="962025"/>
                                  </a:lnTo>
                                  <a:lnTo>
                                    <a:pt x="1047073" y="973931"/>
                                  </a:lnTo>
                                  <a:lnTo>
                                    <a:pt x="1058966" y="986631"/>
                                  </a:lnTo>
                                  <a:lnTo>
                                    <a:pt x="1070463" y="1000125"/>
                                  </a:lnTo>
                                  <a:lnTo>
                                    <a:pt x="1081167" y="1014016"/>
                                  </a:lnTo>
                                  <a:lnTo>
                                    <a:pt x="1091871" y="1027906"/>
                                  </a:lnTo>
                                  <a:lnTo>
                                    <a:pt x="1100989" y="1042988"/>
                                  </a:lnTo>
                                  <a:lnTo>
                                    <a:pt x="1109711" y="1058466"/>
                                  </a:lnTo>
                                  <a:lnTo>
                                    <a:pt x="1118036" y="1073944"/>
                                  </a:lnTo>
                                  <a:lnTo>
                                    <a:pt x="1125172" y="1090613"/>
                                  </a:lnTo>
                                  <a:lnTo>
                                    <a:pt x="1131912" y="1106885"/>
                                  </a:lnTo>
                                  <a:lnTo>
                                    <a:pt x="1137859" y="1123950"/>
                                  </a:lnTo>
                                  <a:lnTo>
                                    <a:pt x="1142616" y="1141413"/>
                                  </a:lnTo>
                                  <a:lnTo>
                                    <a:pt x="1146580" y="1158875"/>
                                  </a:lnTo>
                                  <a:lnTo>
                                    <a:pt x="1149752" y="1176735"/>
                                  </a:lnTo>
                                  <a:lnTo>
                                    <a:pt x="1152131" y="1195388"/>
                                  </a:lnTo>
                                  <a:lnTo>
                                    <a:pt x="1153716" y="1213644"/>
                                  </a:lnTo>
                                  <a:lnTo>
                                    <a:pt x="1154113" y="1232694"/>
                                  </a:lnTo>
                                  <a:lnTo>
                                    <a:pt x="1153716" y="1251347"/>
                                  </a:lnTo>
                                  <a:lnTo>
                                    <a:pt x="1152131" y="1270000"/>
                                  </a:lnTo>
                                  <a:lnTo>
                                    <a:pt x="1149752" y="1288257"/>
                                  </a:lnTo>
                                  <a:lnTo>
                                    <a:pt x="1146580" y="1306116"/>
                                  </a:lnTo>
                                  <a:lnTo>
                                    <a:pt x="1142616" y="1324372"/>
                                  </a:lnTo>
                                  <a:lnTo>
                                    <a:pt x="1137859" y="1341438"/>
                                  </a:lnTo>
                                  <a:lnTo>
                                    <a:pt x="1131912" y="1358107"/>
                                  </a:lnTo>
                                  <a:lnTo>
                                    <a:pt x="1125172" y="1375172"/>
                                  </a:lnTo>
                                  <a:lnTo>
                                    <a:pt x="1118036" y="1391047"/>
                                  </a:lnTo>
                                  <a:lnTo>
                                    <a:pt x="1109711" y="1406922"/>
                                  </a:lnTo>
                                  <a:lnTo>
                                    <a:pt x="1100989" y="1422401"/>
                                  </a:lnTo>
                                  <a:lnTo>
                                    <a:pt x="1091871" y="1437085"/>
                                  </a:lnTo>
                                  <a:lnTo>
                                    <a:pt x="1081167" y="1451372"/>
                                  </a:lnTo>
                                  <a:lnTo>
                                    <a:pt x="1070463" y="1465660"/>
                                  </a:lnTo>
                                  <a:lnTo>
                                    <a:pt x="1058966" y="1478757"/>
                                  </a:lnTo>
                                  <a:lnTo>
                                    <a:pt x="1047073" y="1491060"/>
                                  </a:lnTo>
                                  <a:lnTo>
                                    <a:pt x="1033990" y="1503760"/>
                                  </a:lnTo>
                                  <a:lnTo>
                                    <a:pt x="1020907" y="1514872"/>
                                  </a:lnTo>
                                  <a:lnTo>
                                    <a:pt x="1007032" y="1525588"/>
                                  </a:lnTo>
                                  <a:lnTo>
                                    <a:pt x="992760" y="1535907"/>
                                  </a:lnTo>
                                  <a:lnTo>
                                    <a:pt x="977695" y="1545432"/>
                                  </a:lnTo>
                                  <a:lnTo>
                                    <a:pt x="962630" y="1554560"/>
                                  </a:lnTo>
                                  <a:lnTo>
                                    <a:pt x="947168" y="1562498"/>
                                  </a:lnTo>
                                  <a:lnTo>
                                    <a:pt x="930518" y="1569641"/>
                                  </a:lnTo>
                                  <a:lnTo>
                                    <a:pt x="913867" y="1576388"/>
                                  </a:lnTo>
                                  <a:lnTo>
                                    <a:pt x="896820" y="1581944"/>
                                  </a:lnTo>
                                  <a:lnTo>
                                    <a:pt x="879773" y="1586707"/>
                                  </a:lnTo>
                                  <a:lnTo>
                                    <a:pt x="861933" y="1590676"/>
                                  </a:lnTo>
                                  <a:lnTo>
                                    <a:pt x="843696" y="1594248"/>
                                  </a:lnTo>
                                  <a:lnTo>
                                    <a:pt x="825460" y="1596629"/>
                                  </a:lnTo>
                                  <a:lnTo>
                                    <a:pt x="806827" y="1598216"/>
                                  </a:lnTo>
                                  <a:lnTo>
                                    <a:pt x="788194" y="1598613"/>
                                  </a:lnTo>
                                  <a:lnTo>
                                    <a:pt x="769561" y="1598216"/>
                                  </a:lnTo>
                                  <a:lnTo>
                                    <a:pt x="750531" y="1596629"/>
                                  </a:lnTo>
                                  <a:lnTo>
                                    <a:pt x="732295" y="1594248"/>
                                  </a:lnTo>
                                  <a:lnTo>
                                    <a:pt x="714058" y="1590676"/>
                                  </a:lnTo>
                                  <a:lnTo>
                                    <a:pt x="696615" y="1586707"/>
                                  </a:lnTo>
                                  <a:lnTo>
                                    <a:pt x="679568" y="1581944"/>
                                  </a:lnTo>
                                  <a:lnTo>
                                    <a:pt x="662124" y="1576388"/>
                                  </a:lnTo>
                                  <a:lnTo>
                                    <a:pt x="645870" y="1569641"/>
                                  </a:lnTo>
                                  <a:lnTo>
                                    <a:pt x="629616" y="1562498"/>
                                  </a:lnTo>
                                  <a:lnTo>
                                    <a:pt x="613758" y="1554560"/>
                                  </a:lnTo>
                                  <a:lnTo>
                                    <a:pt x="598296" y="1545432"/>
                                  </a:lnTo>
                                  <a:lnTo>
                                    <a:pt x="583628" y="1535907"/>
                                  </a:lnTo>
                                  <a:lnTo>
                                    <a:pt x="568960" y="1525588"/>
                                  </a:lnTo>
                                  <a:lnTo>
                                    <a:pt x="555480" y="1514872"/>
                                  </a:lnTo>
                                  <a:lnTo>
                                    <a:pt x="542398" y="1503760"/>
                                  </a:lnTo>
                                  <a:lnTo>
                                    <a:pt x="529315" y="1491060"/>
                                  </a:lnTo>
                                  <a:lnTo>
                                    <a:pt x="517025" y="1478757"/>
                                  </a:lnTo>
                                  <a:lnTo>
                                    <a:pt x="505925" y="1465660"/>
                                  </a:lnTo>
                                  <a:lnTo>
                                    <a:pt x="494824" y="1451372"/>
                                  </a:lnTo>
                                  <a:lnTo>
                                    <a:pt x="484517" y="1437085"/>
                                  </a:lnTo>
                                  <a:lnTo>
                                    <a:pt x="475002" y="1422401"/>
                                  </a:lnTo>
                                  <a:lnTo>
                                    <a:pt x="466280" y="1406922"/>
                                  </a:lnTo>
                                  <a:lnTo>
                                    <a:pt x="458351" y="1391047"/>
                                  </a:lnTo>
                                  <a:lnTo>
                                    <a:pt x="451215" y="1375172"/>
                                  </a:lnTo>
                                  <a:lnTo>
                                    <a:pt x="444476" y="1358107"/>
                                  </a:lnTo>
                                  <a:lnTo>
                                    <a:pt x="438529" y="1341438"/>
                                  </a:lnTo>
                                  <a:lnTo>
                                    <a:pt x="433375" y="1324372"/>
                                  </a:lnTo>
                                  <a:lnTo>
                                    <a:pt x="429411" y="1306116"/>
                                  </a:lnTo>
                                  <a:lnTo>
                                    <a:pt x="426239" y="1288257"/>
                                  </a:lnTo>
                                  <a:lnTo>
                                    <a:pt x="423861" y="1270000"/>
                                  </a:lnTo>
                                  <a:lnTo>
                                    <a:pt x="422671" y="1251347"/>
                                  </a:lnTo>
                                  <a:lnTo>
                                    <a:pt x="422275" y="1232694"/>
                                  </a:lnTo>
                                  <a:lnTo>
                                    <a:pt x="422671" y="1213644"/>
                                  </a:lnTo>
                                  <a:lnTo>
                                    <a:pt x="423861" y="1195388"/>
                                  </a:lnTo>
                                  <a:lnTo>
                                    <a:pt x="426239" y="1176735"/>
                                  </a:lnTo>
                                  <a:lnTo>
                                    <a:pt x="429411" y="1158875"/>
                                  </a:lnTo>
                                  <a:lnTo>
                                    <a:pt x="433375" y="1141413"/>
                                  </a:lnTo>
                                  <a:lnTo>
                                    <a:pt x="438529" y="1123950"/>
                                  </a:lnTo>
                                  <a:lnTo>
                                    <a:pt x="444476" y="1106885"/>
                                  </a:lnTo>
                                  <a:lnTo>
                                    <a:pt x="451215" y="1090613"/>
                                  </a:lnTo>
                                  <a:lnTo>
                                    <a:pt x="458351" y="1073944"/>
                                  </a:lnTo>
                                  <a:lnTo>
                                    <a:pt x="466280" y="1058466"/>
                                  </a:lnTo>
                                  <a:lnTo>
                                    <a:pt x="475002" y="1042988"/>
                                  </a:lnTo>
                                  <a:lnTo>
                                    <a:pt x="484517" y="1027906"/>
                                  </a:lnTo>
                                  <a:lnTo>
                                    <a:pt x="494824" y="1014016"/>
                                  </a:lnTo>
                                  <a:lnTo>
                                    <a:pt x="505925" y="1000125"/>
                                  </a:lnTo>
                                  <a:lnTo>
                                    <a:pt x="517025" y="986631"/>
                                  </a:lnTo>
                                  <a:lnTo>
                                    <a:pt x="529315" y="973931"/>
                                  </a:lnTo>
                                  <a:lnTo>
                                    <a:pt x="542398" y="962025"/>
                                  </a:lnTo>
                                  <a:lnTo>
                                    <a:pt x="555480" y="950516"/>
                                  </a:lnTo>
                                  <a:lnTo>
                                    <a:pt x="568960" y="939403"/>
                                  </a:lnTo>
                                  <a:lnTo>
                                    <a:pt x="583628" y="929481"/>
                                  </a:lnTo>
                                  <a:lnTo>
                                    <a:pt x="598296" y="919956"/>
                                  </a:lnTo>
                                  <a:lnTo>
                                    <a:pt x="613758" y="911225"/>
                                  </a:lnTo>
                                  <a:lnTo>
                                    <a:pt x="629616" y="903288"/>
                                  </a:lnTo>
                                  <a:lnTo>
                                    <a:pt x="645870" y="895350"/>
                                  </a:lnTo>
                                  <a:lnTo>
                                    <a:pt x="662124" y="889000"/>
                                  </a:lnTo>
                                  <a:lnTo>
                                    <a:pt x="679568" y="883444"/>
                                  </a:lnTo>
                                  <a:lnTo>
                                    <a:pt x="696615" y="878285"/>
                                  </a:lnTo>
                                  <a:lnTo>
                                    <a:pt x="714058" y="874316"/>
                                  </a:lnTo>
                                  <a:lnTo>
                                    <a:pt x="732295" y="871141"/>
                                  </a:lnTo>
                                  <a:lnTo>
                                    <a:pt x="750531" y="868760"/>
                                  </a:lnTo>
                                  <a:lnTo>
                                    <a:pt x="769561" y="867569"/>
                                  </a:lnTo>
                                  <a:lnTo>
                                    <a:pt x="788194" y="866775"/>
                                  </a:lnTo>
                                  <a:close/>
                                  <a:moveTo>
                                    <a:pt x="781447" y="832045"/>
                                  </a:moveTo>
                                  <a:lnTo>
                                    <a:pt x="771525" y="832443"/>
                                  </a:lnTo>
                                  <a:lnTo>
                                    <a:pt x="761603" y="832840"/>
                                  </a:lnTo>
                                  <a:lnTo>
                                    <a:pt x="751284" y="833634"/>
                                  </a:lnTo>
                                  <a:lnTo>
                                    <a:pt x="741363" y="834428"/>
                                  </a:lnTo>
                                  <a:lnTo>
                                    <a:pt x="731838" y="836016"/>
                                  </a:lnTo>
                                  <a:lnTo>
                                    <a:pt x="721916" y="837207"/>
                                  </a:lnTo>
                                  <a:lnTo>
                                    <a:pt x="711994" y="839193"/>
                                  </a:lnTo>
                                  <a:lnTo>
                                    <a:pt x="702469" y="841178"/>
                                  </a:lnTo>
                                  <a:lnTo>
                                    <a:pt x="692944" y="843164"/>
                                  </a:lnTo>
                                  <a:lnTo>
                                    <a:pt x="683419" y="845546"/>
                                  </a:lnTo>
                                  <a:lnTo>
                                    <a:pt x="674291" y="848326"/>
                                  </a:lnTo>
                                  <a:lnTo>
                                    <a:pt x="655637" y="854282"/>
                                  </a:lnTo>
                                  <a:lnTo>
                                    <a:pt x="637381" y="861429"/>
                                  </a:lnTo>
                                  <a:lnTo>
                                    <a:pt x="619522" y="868973"/>
                                  </a:lnTo>
                                  <a:lnTo>
                                    <a:pt x="602456" y="877709"/>
                                  </a:lnTo>
                                  <a:lnTo>
                                    <a:pt x="585787" y="886842"/>
                                  </a:lnTo>
                                  <a:lnTo>
                                    <a:pt x="569119" y="896769"/>
                                  </a:lnTo>
                                  <a:lnTo>
                                    <a:pt x="553641" y="908284"/>
                                  </a:lnTo>
                                  <a:lnTo>
                                    <a:pt x="538162" y="919799"/>
                                  </a:lnTo>
                                  <a:lnTo>
                                    <a:pt x="523478" y="931711"/>
                                  </a:lnTo>
                                  <a:lnTo>
                                    <a:pt x="509587" y="944815"/>
                                  </a:lnTo>
                                  <a:lnTo>
                                    <a:pt x="496094" y="958712"/>
                                  </a:lnTo>
                                  <a:lnTo>
                                    <a:pt x="482997" y="973007"/>
                                  </a:lnTo>
                                  <a:lnTo>
                                    <a:pt x="470694" y="987699"/>
                                  </a:lnTo>
                                  <a:lnTo>
                                    <a:pt x="459581" y="1003582"/>
                                  </a:lnTo>
                                  <a:lnTo>
                                    <a:pt x="448866" y="1019465"/>
                                  </a:lnTo>
                                  <a:lnTo>
                                    <a:pt x="438547" y="1036142"/>
                                  </a:lnTo>
                                  <a:lnTo>
                                    <a:pt x="434181" y="1045275"/>
                                  </a:lnTo>
                                  <a:lnTo>
                                    <a:pt x="429816" y="1053613"/>
                                  </a:lnTo>
                                  <a:lnTo>
                                    <a:pt x="425450" y="1062349"/>
                                  </a:lnTo>
                                  <a:lnTo>
                                    <a:pt x="421481" y="1071482"/>
                                  </a:lnTo>
                                  <a:lnTo>
                                    <a:pt x="417512" y="1080217"/>
                                  </a:lnTo>
                                  <a:lnTo>
                                    <a:pt x="413941" y="1089747"/>
                                  </a:lnTo>
                                  <a:lnTo>
                                    <a:pt x="410766" y="1098880"/>
                                  </a:lnTo>
                                  <a:lnTo>
                                    <a:pt x="407591" y="1108410"/>
                                  </a:lnTo>
                                  <a:lnTo>
                                    <a:pt x="404416" y="1117940"/>
                                  </a:lnTo>
                                  <a:lnTo>
                                    <a:pt x="402034" y="1127469"/>
                                  </a:lnTo>
                                  <a:lnTo>
                                    <a:pt x="399256" y="1137396"/>
                                  </a:lnTo>
                                  <a:lnTo>
                                    <a:pt x="397272" y="1147323"/>
                                  </a:lnTo>
                                  <a:lnTo>
                                    <a:pt x="395287" y="1157250"/>
                                  </a:lnTo>
                                  <a:lnTo>
                                    <a:pt x="392906" y="1167177"/>
                                  </a:lnTo>
                                  <a:lnTo>
                                    <a:pt x="391319" y="1177104"/>
                                  </a:lnTo>
                                  <a:lnTo>
                                    <a:pt x="390128" y="1187825"/>
                                  </a:lnTo>
                                  <a:lnTo>
                                    <a:pt x="389334" y="1197752"/>
                                  </a:lnTo>
                                  <a:lnTo>
                                    <a:pt x="388541" y="1208076"/>
                                  </a:lnTo>
                                  <a:lnTo>
                                    <a:pt x="388144" y="1218003"/>
                                  </a:lnTo>
                                  <a:lnTo>
                                    <a:pt x="387747" y="1228724"/>
                                  </a:lnTo>
                                  <a:lnTo>
                                    <a:pt x="387747" y="1238650"/>
                                  </a:lnTo>
                                  <a:lnTo>
                                    <a:pt x="388144" y="1248577"/>
                                  </a:lnTo>
                                  <a:lnTo>
                                    <a:pt x="388541" y="1258504"/>
                                  </a:lnTo>
                                  <a:lnTo>
                                    <a:pt x="389334" y="1268431"/>
                                  </a:lnTo>
                                  <a:lnTo>
                                    <a:pt x="390525" y="1278755"/>
                                  </a:lnTo>
                                  <a:lnTo>
                                    <a:pt x="391716" y="1288285"/>
                                  </a:lnTo>
                                  <a:lnTo>
                                    <a:pt x="393303" y="1297815"/>
                                  </a:lnTo>
                                  <a:lnTo>
                                    <a:pt x="395287" y="1307742"/>
                                  </a:lnTo>
                                  <a:lnTo>
                                    <a:pt x="397272" y="1317668"/>
                                  </a:lnTo>
                                  <a:lnTo>
                                    <a:pt x="399653" y="1326801"/>
                                  </a:lnTo>
                                  <a:lnTo>
                                    <a:pt x="402034" y="1336331"/>
                                  </a:lnTo>
                                  <a:lnTo>
                                    <a:pt x="404416" y="1345464"/>
                                  </a:lnTo>
                                  <a:lnTo>
                                    <a:pt x="410369" y="1364523"/>
                                  </a:lnTo>
                                  <a:lnTo>
                                    <a:pt x="417512" y="1382392"/>
                                  </a:lnTo>
                                  <a:lnTo>
                                    <a:pt x="425053" y="1399863"/>
                                  </a:lnTo>
                                  <a:lnTo>
                                    <a:pt x="433387" y="1417334"/>
                                  </a:lnTo>
                                  <a:lnTo>
                                    <a:pt x="443309" y="1434011"/>
                                  </a:lnTo>
                                  <a:lnTo>
                                    <a:pt x="453231" y="1450291"/>
                                  </a:lnTo>
                                  <a:lnTo>
                                    <a:pt x="463947" y="1466174"/>
                                  </a:lnTo>
                                  <a:lnTo>
                                    <a:pt x="475456" y="1481660"/>
                                  </a:lnTo>
                                  <a:lnTo>
                                    <a:pt x="488156" y="1495955"/>
                                  </a:lnTo>
                                  <a:lnTo>
                                    <a:pt x="501253" y="1510250"/>
                                  </a:lnTo>
                                  <a:lnTo>
                                    <a:pt x="514747" y="1523750"/>
                                  </a:lnTo>
                                  <a:lnTo>
                                    <a:pt x="529034" y="1536457"/>
                                  </a:lnTo>
                                  <a:lnTo>
                                    <a:pt x="544116" y="1548766"/>
                                  </a:lnTo>
                                  <a:lnTo>
                                    <a:pt x="559594" y="1560281"/>
                                  </a:lnTo>
                                  <a:lnTo>
                                    <a:pt x="575469" y="1571002"/>
                                  </a:lnTo>
                                  <a:lnTo>
                                    <a:pt x="592534" y="1580532"/>
                                  </a:lnTo>
                                  <a:lnTo>
                                    <a:pt x="601266" y="1585297"/>
                                  </a:lnTo>
                                  <a:lnTo>
                                    <a:pt x="609600" y="1589665"/>
                                  </a:lnTo>
                                  <a:lnTo>
                                    <a:pt x="618331" y="1594430"/>
                                  </a:lnTo>
                                  <a:lnTo>
                                    <a:pt x="627856" y="1598401"/>
                                  </a:lnTo>
                                  <a:lnTo>
                                    <a:pt x="636587" y="1601974"/>
                                  </a:lnTo>
                                  <a:lnTo>
                                    <a:pt x="645716" y="1605548"/>
                                  </a:lnTo>
                                  <a:lnTo>
                                    <a:pt x="655241" y="1609122"/>
                                  </a:lnTo>
                                  <a:lnTo>
                                    <a:pt x="664369" y="1612298"/>
                                  </a:lnTo>
                                  <a:lnTo>
                                    <a:pt x="674291" y="1615078"/>
                                  </a:lnTo>
                                  <a:lnTo>
                                    <a:pt x="683816" y="1617857"/>
                                  </a:lnTo>
                                  <a:lnTo>
                                    <a:pt x="693738" y="1620240"/>
                                  </a:lnTo>
                                  <a:lnTo>
                                    <a:pt x="703263" y="1622622"/>
                                  </a:lnTo>
                                  <a:lnTo>
                                    <a:pt x="713184" y="1624607"/>
                                  </a:lnTo>
                                  <a:lnTo>
                                    <a:pt x="723503" y="1626196"/>
                                  </a:lnTo>
                                  <a:lnTo>
                                    <a:pt x="733822" y="1627784"/>
                                  </a:lnTo>
                                  <a:lnTo>
                                    <a:pt x="743744" y="1628975"/>
                                  </a:lnTo>
                                  <a:lnTo>
                                    <a:pt x="754063" y="1630167"/>
                                  </a:lnTo>
                                  <a:lnTo>
                                    <a:pt x="764778" y="1630961"/>
                                  </a:lnTo>
                                  <a:lnTo>
                                    <a:pt x="774700" y="1631358"/>
                                  </a:lnTo>
                                  <a:lnTo>
                                    <a:pt x="784622" y="1631755"/>
                                  </a:lnTo>
                                  <a:lnTo>
                                    <a:pt x="794941" y="1631755"/>
                                  </a:lnTo>
                                  <a:lnTo>
                                    <a:pt x="804863" y="1631358"/>
                                  </a:lnTo>
                                  <a:lnTo>
                                    <a:pt x="815181" y="1630564"/>
                                  </a:lnTo>
                                  <a:lnTo>
                                    <a:pt x="825103" y="1630167"/>
                                  </a:lnTo>
                                  <a:lnTo>
                                    <a:pt x="834628" y="1628975"/>
                                  </a:lnTo>
                                  <a:lnTo>
                                    <a:pt x="844550" y="1627784"/>
                                  </a:lnTo>
                                  <a:lnTo>
                                    <a:pt x="854472" y="1626196"/>
                                  </a:lnTo>
                                  <a:lnTo>
                                    <a:pt x="864394" y="1624607"/>
                                  </a:lnTo>
                                  <a:lnTo>
                                    <a:pt x="873919" y="1622622"/>
                                  </a:lnTo>
                                  <a:lnTo>
                                    <a:pt x="883444" y="1620240"/>
                                  </a:lnTo>
                                  <a:lnTo>
                                    <a:pt x="892572" y="1617857"/>
                                  </a:lnTo>
                                  <a:lnTo>
                                    <a:pt x="902494" y="1615078"/>
                                  </a:lnTo>
                                  <a:lnTo>
                                    <a:pt x="920750" y="1609122"/>
                                  </a:lnTo>
                                  <a:lnTo>
                                    <a:pt x="938609" y="1602371"/>
                                  </a:lnTo>
                                  <a:lnTo>
                                    <a:pt x="956469" y="1594827"/>
                                  </a:lnTo>
                                  <a:lnTo>
                                    <a:pt x="973931" y="1586091"/>
                                  </a:lnTo>
                                  <a:lnTo>
                                    <a:pt x="990600" y="1576561"/>
                                  </a:lnTo>
                                  <a:lnTo>
                                    <a:pt x="1006872" y="1566635"/>
                                  </a:lnTo>
                                  <a:lnTo>
                                    <a:pt x="1022747" y="1555914"/>
                                  </a:lnTo>
                                  <a:lnTo>
                                    <a:pt x="1038225" y="1544001"/>
                                  </a:lnTo>
                                  <a:lnTo>
                                    <a:pt x="1052910" y="1531692"/>
                                  </a:lnTo>
                                  <a:lnTo>
                                    <a:pt x="1066800" y="1518588"/>
                                  </a:lnTo>
                                  <a:lnTo>
                                    <a:pt x="1080294" y="1505088"/>
                                  </a:lnTo>
                                  <a:lnTo>
                                    <a:pt x="1093391" y="1490396"/>
                                  </a:lnTo>
                                  <a:lnTo>
                                    <a:pt x="1105297" y="1475704"/>
                                  </a:lnTo>
                                  <a:lnTo>
                                    <a:pt x="1116806" y="1460218"/>
                                  </a:lnTo>
                                  <a:lnTo>
                                    <a:pt x="1127125" y="1443938"/>
                                  </a:lnTo>
                                  <a:lnTo>
                                    <a:pt x="1137444" y="1427261"/>
                                  </a:lnTo>
                                  <a:lnTo>
                                    <a:pt x="1142206" y="1418923"/>
                                  </a:lnTo>
                                  <a:lnTo>
                                    <a:pt x="1146572" y="1410187"/>
                                  </a:lnTo>
                                  <a:lnTo>
                                    <a:pt x="1150938" y="1401054"/>
                                  </a:lnTo>
                                  <a:lnTo>
                                    <a:pt x="1154906" y="1392319"/>
                                  </a:lnTo>
                                  <a:lnTo>
                                    <a:pt x="1158478" y="1383186"/>
                                  </a:lnTo>
                                  <a:lnTo>
                                    <a:pt x="1162050" y="1374053"/>
                                  </a:lnTo>
                                  <a:lnTo>
                                    <a:pt x="1165622" y="1364920"/>
                                  </a:lnTo>
                                  <a:lnTo>
                                    <a:pt x="1168797" y="1354993"/>
                                  </a:lnTo>
                                  <a:lnTo>
                                    <a:pt x="1171575" y="1345861"/>
                                  </a:lnTo>
                                  <a:lnTo>
                                    <a:pt x="1174353" y="1335934"/>
                                  </a:lnTo>
                                  <a:lnTo>
                                    <a:pt x="1177131" y="1326404"/>
                                  </a:lnTo>
                                  <a:lnTo>
                                    <a:pt x="1179513" y="1316874"/>
                                  </a:lnTo>
                                  <a:lnTo>
                                    <a:pt x="1181497" y="1306550"/>
                                  </a:lnTo>
                                  <a:lnTo>
                                    <a:pt x="1183085" y="1296623"/>
                                  </a:lnTo>
                                  <a:lnTo>
                                    <a:pt x="1184672" y="1286299"/>
                                  </a:lnTo>
                                  <a:lnTo>
                                    <a:pt x="1185863" y="1276373"/>
                                  </a:lnTo>
                                  <a:lnTo>
                                    <a:pt x="1187053" y="1265652"/>
                                  </a:lnTo>
                                  <a:lnTo>
                                    <a:pt x="1187847" y="1255328"/>
                                  </a:lnTo>
                                  <a:lnTo>
                                    <a:pt x="1188244" y="1245401"/>
                                  </a:lnTo>
                                  <a:lnTo>
                                    <a:pt x="1188641" y="1235474"/>
                                  </a:lnTo>
                                  <a:lnTo>
                                    <a:pt x="1188641" y="1225150"/>
                                  </a:lnTo>
                                  <a:lnTo>
                                    <a:pt x="1188244" y="1214826"/>
                                  </a:lnTo>
                                  <a:lnTo>
                                    <a:pt x="1187847" y="1204899"/>
                                  </a:lnTo>
                                  <a:lnTo>
                                    <a:pt x="1187053" y="1194972"/>
                                  </a:lnTo>
                                  <a:lnTo>
                                    <a:pt x="1185863" y="1185442"/>
                                  </a:lnTo>
                                  <a:lnTo>
                                    <a:pt x="1184672" y="1175118"/>
                                  </a:lnTo>
                                  <a:lnTo>
                                    <a:pt x="1183085" y="1165589"/>
                                  </a:lnTo>
                                  <a:lnTo>
                                    <a:pt x="1181497" y="1156059"/>
                                  </a:lnTo>
                                  <a:lnTo>
                                    <a:pt x="1179513" y="1146529"/>
                                  </a:lnTo>
                                  <a:lnTo>
                                    <a:pt x="1177131" y="1136999"/>
                                  </a:lnTo>
                                  <a:lnTo>
                                    <a:pt x="1174353" y="1127072"/>
                                  </a:lnTo>
                                  <a:lnTo>
                                    <a:pt x="1171575" y="1117940"/>
                                  </a:lnTo>
                                  <a:lnTo>
                                    <a:pt x="1165622" y="1099674"/>
                                  </a:lnTo>
                                  <a:lnTo>
                                    <a:pt x="1158875" y="1081012"/>
                                  </a:lnTo>
                                  <a:lnTo>
                                    <a:pt x="1151335" y="1063540"/>
                                  </a:lnTo>
                                  <a:lnTo>
                                    <a:pt x="1143000" y="1046466"/>
                                  </a:lnTo>
                                  <a:lnTo>
                                    <a:pt x="1133475" y="1029392"/>
                                  </a:lnTo>
                                  <a:lnTo>
                                    <a:pt x="1123156" y="1013112"/>
                                  </a:lnTo>
                                  <a:lnTo>
                                    <a:pt x="1112441" y="997626"/>
                                  </a:lnTo>
                                  <a:lnTo>
                                    <a:pt x="1100931" y="982140"/>
                                  </a:lnTo>
                                  <a:lnTo>
                                    <a:pt x="1088628" y="967448"/>
                                  </a:lnTo>
                                  <a:lnTo>
                                    <a:pt x="1075135" y="953550"/>
                                  </a:lnTo>
                                  <a:lnTo>
                                    <a:pt x="1061641" y="939653"/>
                                  </a:lnTo>
                                  <a:lnTo>
                                    <a:pt x="1047353" y="926946"/>
                                  </a:lnTo>
                                  <a:lnTo>
                                    <a:pt x="1032272" y="915034"/>
                                  </a:lnTo>
                                  <a:lnTo>
                                    <a:pt x="1016794" y="903519"/>
                                  </a:lnTo>
                                  <a:lnTo>
                                    <a:pt x="1000522" y="892798"/>
                                  </a:lnTo>
                                  <a:lnTo>
                                    <a:pt x="983456" y="882871"/>
                                  </a:lnTo>
                                  <a:lnTo>
                                    <a:pt x="975122" y="878106"/>
                                  </a:lnTo>
                                  <a:lnTo>
                                    <a:pt x="966391" y="873738"/>
                                  </a:lnTo>
                                  <a:lnTo>
                                    <a:pt x="957659" y="869371"/>
                                  </a:lnTo>
                                  <a:lnTo>
                                    <a:pt x="948928" y="865400"/>
                                  </a:lnTo>
                                  <a:lnTo>
                                    <a:pt x="939403" y="861826"/>
                                  </a:lnTo>
                                  <a:lnTo>
                                    <a:pt x="930275" y="858252"/>
                                  </a:lnTo>
                                  <a:lnTo>
                                    <a:pt x="921147" y="854282"/>
                                  </a:lnTo>
                                  <a:lnTo>
                                    <a:pt x="911622" y="851105"/>
                                  </a:lnTo>
                                  <a:lnTo>
                                    <a:pt x="902494" y="848326"/>
                                  </a:lnTo>
                                  <a:lnTo>
                                    <a:pt x="892175" y="845546"/>
                                  </a:lnTo>
                                  <a:lnTo>
                                    <a:pt x="882650" y="843164"/>
                                  </a:lnTo>
                                  <a:lnTo>
                                    <a:pt x="872728" y="840781"/>
                                  </a:lnTo>
                                  <a:lnTo>
                                    <a:pt x="863203" y="838796"/>
                                  </a:lnTo>
                                  <a:lnTo>
                                    <a:pt x="852488" y="837207"/>
                                  </a:lnTo>
                                  <a:lnTo>
                                    <a:pt x="842566" y="835619"/>
                                  </a:lnTo>
                                  <a:lnTo>
                                    <a:pt x="832247" y="834428"/>
                                  </a:lnTo>
                                  <a:lnTo>
                                    <a:pt x="822325" y="833237"/>
                                  </a:lnTo>
                                  <a:lnTo>
                                    <a:pt x="812006" y="832840"/>
                                  </a:lnTo>
                                  <a:lnTo>
                                    <a:pt x="801688" y="832045"/>
                                  </a:lnTo>
                                  <a:lnTo>
                                    <a:pt x="791369" y="832045"/>
                                  </a:lnTo>
                                  <a:lnTo>
                                    <a:pt x="781447" y="832045"/>
                                  </a:lnTo>
                                  <a:close/>
                                  <a:moveTo>
                                    <a:pt x="802481" y="444500"/>
                                  </a:moveTo>
                                  <a:lnTo>
                                    <a:pt x="823913" y="445294"/>
                                  </a:lnTo>
                                  <a:lnTo>
                                    <a:pt x="844947" y="446486"/>
                                  </a:lnTo>
                                  <a:lnTo>
                                    <a:pt x="866775" y="448471"/>
                                  </a:lnTo>
                                  <a:lnTo>
                                    <a:pt x="887413" y="450853"/>
                                  </a:lnTo>
                                  <a:lnTo>
                                    <a:pt x="908844" y="453633"/>
                                  </a:lnTo>
                                  <a:lnTo>
                                    <a:pt x="929878" y="457207"/>
                                  </a:lnTo>
                                  <a:lnTo>
                                    <a:pt x="950913" y="461177"/>
                                  </a:lnTo>
                                  <a:lnTo>
                                    <a:pt x="971550" y="465545"/>
                                  </a:lnTo>
                                  <a:lnTo>
                                    <a:pt x="977106" y="467530"/>
                                  </a:lnTo>
                                  <a:lnTo>
                                    <a:pt x="981869" y="470310"/>
                                  </a:lnTo>
                                  <a:lnTo>
                                    <a:pt x="985838" y="473487"/>
                                  </a:lnTo>
                                  <a:lnTo>
                                    <a:pt x="989013" y="477060"/>
                                  </a:lnTo>
                                  <a:lnTo>
                                    <a:pt x="991791" y="481428"/>
                                  </a:lnTo>
                                  <a:lnTo>
                                    <a:pt x="992981" y="483413"/>
                                  </a:lnTo>
                                  <a:lnTo>
                                    <a:pt x="993378" y="485796"/>
                                  </a:lnTo>
                                  <a:lnTo>
                                    <a:pt x="993775" y="488575"/>
                                  </a:lnTo>
                                  <a:lnTo>
                                    <a:pt x="993775" y="490561"/>
                                  </a:lnTo>
                                  <a:lnTo>
                                    <a:pt x="993775" y="492943"/>
                                  </a:lnTo>
                                  <a:lnTo>
                                    <a:pt x="993378" y="495326"/>
                                  </a:lnTo>
                                  <a:lnTo>
                                    <a:pt x="989409" y="520341"/>
                                  </a:lnTo>
                                  <a:lnTo>
                                    <a:pt x="985838" y="546151"/>
                                  </a:lnTo>
                                  <a:lnTo>
                                    <a:pt x="978297" y="596580"/>
                                  </a:lnTo>
                                  <a:lnTo>
                                    <a:pt x="977503" y="600948"/>
                                  </a:lnTo>
                                  <a:lnTo>
                                    <a:pt x="977106" y="605316"/>
                                  </a:lnTo>
                                  <a:lnTo>
                                    <a:pt x="977900" y="609683"/>
                                  </a:lnTo>
                                  <a:lnTo>
                                    <a:pt x="979488" y="613654"/>
                                  </a:lnTo>
                                  <a:lnTo>
                                    <a:pt x="981472" y="617625"/>
                                  </a:lnTo>
                                  <a:lnTo>
                                    <a:pt x="983853" y="620801"/>
                                  </a:lnTo>
                                  <a:lnTo>
                                    <a:pt x="987028" y="623581"/>
                                  </a:lnTo>
                                  <a:lnTo>
                                    <a:pt x="990600" y="626361"/>
                                  </a:lnTo>
                                  <a:lnTo>
                                    <a:pt x="1005681" y="631920"/>
                                  </a:lnTo>
                                  <a:lnTo>
                                    <a:pt x="1020366" y="637479"/>
                                  </a:lnTo>
                                  <a:lnTo>
                                    <a:pt x="1034653" y="643435"/>
                                  </a:lnTo>
                                  <a:lnTo>
                                    <a:pt x="1049338" y="649391"/>
                                  </a:lnTo>
                                  <a:lnTo>
                                    <a:pt x="1063625" y="656141"/>
                                  </a:lnTo>
                                  <a:lnTo>
                                    <a:pt x="1077516" y="662891"/>
                                  </a:lnTo>
                                  <a:lnTo>
                                    <a:pt x="1091803" y="670039"/>
                                  </a:lnTo>
                                  <a:lnTo>
                                    <a:pt x="1105297" y="677583"/>
                                  </a:lnTo>
                                  <a:lnTo>
                                    <a:pt x="1118791" y="685525"/>
                                  </a:lnTo>
                                  <a:lnTo>
                                    <a:pt x="1132285" y="693863"/>
                                  </a:lnTo>
                                  <a:lnTo>
                                    <a:pt x="1144985" y="702599"/>
                                  </a:lnTo>
                                  <a:lnTo>
                                    <a:pt x="1157685" y="711335"/>
                                  </a:lnTo>
                                  <a:lnTo>
                                    <a:pt x="1170385" y="720864"/>
                                  </a:lnTo>
                                  <a:lnTo>
                                    <a:pt x="1183085" y="730394"/>
                                  </a:lnTo>
                                  <a:lnTo>
                                    <a:pt x="1195388" y="739924"/>
                                  </a:lnTo>
                                  <a:lnTo>
                                    <a:pt x="1207294" y="749851"/>
                                  </a:lnTo>
                                  <a:lnTo>
                                    <a:pt x="1211263" y="751836"/>
                                  </a:lnTo>
                                  <a:lnTo>
                                    <a:pt x="1215231" y="753028"/>
                                  </a:lnTo>
                                  <a:lnTo>
                                    <a:pt x="1219597" y="753425"/>
                                  </a:lnTo>
                                  <a:lnTo>
                                    <a:pt x="1224360" y="753425"/>
                                  </a:lnTo>
                                  <a:lnTo>
                                    <a:pt x="1228328" y="752630"/>
                                  </a:lnTo>
                                  <a:lnTo>
                                    <a:pt x="1232297" y="751042"/>
                                  </a:lnTo>
                                  <a:lnTo>
                                    <a:pt x="1236266" y="748660"/>
                                  </a:lnTo>
                                  <a:lnTo>
                                    <a:pt x="1239441" y="745880"/>
                                  </a:lnTo>
                                  <a:lnTo>
                                    <a:pt x="1320006" y="681554"/>
                                  </a:lnTo>
                                  <a:lnTo>
                                    <a:pt x="1321594" y="679966"/>
                                  </a:lnTo>
                                  <a:lnTo>
                                    <a:pt x="1323181" y="678774"/>
                                  </a:lnTo>
                                  <a:lnTo>
                                    <a:pt x="1325166" y="677583"/>
                                  </a:lnTo>
                                  <a:lnTo>
                                    <a:pt x="1327547" y="676789"/>
                                  </a:lnTo>
                                  <a:lnTo>
                                    <a:pt x="1329531" y="676392"/>
                                  </a:lnTo>
                                  <a:lnTo>
                                    <a:pt x="1331913" y="675995"/>
                                  </a:lnTo>
                                  <a:lnTo>
                                    <a:pt x="1336675" y="675995"/>
                                  </a:lnTo>
                                  <a:lnTo>
                                    <a:pt x="1341835" y="676789"/>
                                  </a:lnTo>
                                  <a:lnTo>
                                    <a:pt x="1346597" y="678774"/>
                                  </a:lnTo>
                                  <a:lnTo>
                                    <a:pt x="1351360" y="681554"/>
                                  </a:lnTo>
                                  <a:lnTo>
                                    <a:pt x="1355725" y="685128"/>
                                  </a:lnTo>
                                  <a:lnTo>
                                    <a:pt x="1370410" y="700614"/>
                                  </a:lnTo>
                                  <a:lnTo>
                                    <a:pt x="1384300" y="716497"/>
                                  </a:lnTo>
                                  <a:lnTo>
                                    <a:pt x="1397794" y="733174"/>
                                  </a:lnTo>
                                  <a:lnTo>
                                    <a:pt x="1411685" y="749454"/>
                                  </a:lnTo>
                                  <a:lnTo>
                                    <a:pt x="1424385" y="766925"/>
                                  </a:lnTo>
                                  <a:lnTo>
                                    <a:pt x="1436688" y="783999"/>
                                  </a:lnTo>
                                  <a:lnTo>
                                    <a:pt x="1448594" y="801471"/>
                                  </a:lnTo>
                                  <a:lnTo>
                                    <a:pt x="1460103" y="819736"/>
                                  </a:lnTo>
                                  <a:lnTo>
                                    <a:pt x="1462485" y="824898"/>
                                  </a:lnTo>
                                  <a:lnTo>
                                    <a:pt x="1464072" y="830060"/>
                                  </a:lnTo>
                                  <a:lnTo>
                                    <a:pt x="1464866" y="835619"/>
                                  </a:lnTo>
                                  <a:lnTo>
                                    <a:pt x="1464469" y="840384"/>
                                  </a:lnTo>
                                  <a:lnTo>
                                    <a:pt x="1463278" y="845149"/>
                                  </a:lnTo>
                                  <a:lnTo>
                                    <a:pt x="1462485" y="847134"/>
                                  </a:lnTo>
                                  <a:lnTo>
                                    <a:pt x="1461294" y="849120"/>
                                  </a:lnTo>
                                  <a:lnTo>
                                    <a:pt x="1460103" y="851105"/>
                                  </a:lnTo>
                                  <a:lnTo>
                                    <a:pt x="1458516" y="852693"/>
                                  </a:lnTo>
                                  <a:lnTo>
                                    <a:pt x="1456532" y="853885"/>
                                  </a:lnTo>
                                  <a:lnTo>
                                    <a:pt x="1454944" y="855076"/>
                                  </a:lnTo>
                                  <a:lnTo>
                                    <a:pt x="1434307" y="871356"/>
                                  </a:lnTo>
                                  <a:lnTo>
                                    <a:pt x="1413669" y="886445"/>
                                  </a:lnTo>
                                  <a:lnTo>
                                    <a:pt x="1393032" y="901931"/>
                                  </a:lnTo>
                                  <a:lnTo>
                                    <a:pt x="1372394" y="917020"/>
                                  </a:lnTo>
                                  <a:lnTo>
                                    <a:pt x="1368822" y="919402"/>
                                  </a:lnTo>
                                  <a:lnTo>
                                    <a:pt x="1365647" y="922579"/>
                                  </a:lnTo>
                                  <a:lnTo>
                                    <a:pt x="1362869" y="925755"/>
                                  </a:lnTo>
                                  <a:lnTo>
                                    <a:pt x="1361281" y="929726"/>
                                  </a:lnTo>
                                  <a:lnTo>
                                    <a:pt x="1360091" y="933697"/>
                                  </a:lnTo>
                                  <a:lnTo>
                                    <a:pt x="1359297" y="938065"/>
                                  </a:lnTo>
                                  <a:lnTo>
                                    <a:pt x="1359694" y="942432"/>
                                  </a:lnTo>
                                  <a:lnTo>
                                    <a:pt x="1360488" y="946800"/>
                                  </a:lnTo>
                                  <a:lnTo>
                                    <a:pt x="1366838" y="961492"/>
                                  </a:lnTo>
                                  <a:lnTo>
                                    <a:pt x="1373188" y="975390"/>
                                  </a:lnTo>
                                  <a:lnTo>
                                    <a:pt x="1379141" y="989684"/>
                                  </a:lnTo>
                                  <a:lnTo>
                                    <a:pt x="1384697" y="1004773"/>
                                  </a:lnTo>
                                  <a:lnTo>
                                    <a:pt x="1390253" y="1019068"/>
                                  </a:lnTo>
                                  <a:lnTo>
                                    <a:pt x="1395413" y="1033760"/>
                                  </a:lnTo>
                                  <a:lnTo>
                                    <a:pt x="1400175" y="1048849"/>
                                  </a:lnTo>
                                  <a:lnTo>
                                    <a:pt x="1404938" y="1063937"/>
                                  </a:lnTo>
                                  <a:lnTo>
                                    <a:pt x="1408510" y="1079026"/>
                                  </a:lnTo>
                                  <a:lnTo>
                                    <a:pt x="1412082" y="1094512"/>
                                  </a:lnTo>
                                  <a:lnTo>
                                    <a:pt x="1415257" y="1109601"/>
                                  </a:lnTo>
                                  <a:lnTo>
                                    <a:pt x="1418035" y="1125087"/>
                                  </a:lnTo>
                                  <a:lnTo>
                                    <a:pt x="1420416" y="1140573"/>
                                  </a:lnTo>
                                  <a:lnTo>
                                    <a:pt x="1422400" y="1156059"/>
                                  </a:lnTo>
                                  <a:lnTo>
                                    <a:pt x="1424385" y="1171545"/>
                                  </a:lnTo>
                                  <a:lnTo>
                                    <a:pt x="1425575" y="1187428"/>
                                  </a:lnTo>
                                  <a:lnTo>
                                    <a:pt x="1427163" y="1191398"/>
                                  </a:lnTo>
                                  <a:lnTo>
                                    <a:pt x="1429147" y="1195369"/>
                                  </a:lnTo>
                                  <a:lnTo>
                                    <a:pt x="1431925" y="1198546"/>
                                  </a:lnTo>
                                  <a:lnTo>
                                    <a:pt x="1435100" y="1201722"/>
                                  </a:lnTo>
                                  <a:lnTo>
                                    <a:pt x="1438672" y="1204105"/>
                                  </a:lnTo>
                                  <a:lnTo>
                                    <a:pt x="1442641" y="1205693"/>
                                  </a:lnTo>
                                  <a:lnTo>
                                    <a:pt x="1446610" y="1206884"/>
                                  </a:lnTo>
                                  <a:lnTo>
                                    <a:pt x="1451769" y="1206884"/>
                                  </a:lnTo>
                                  <a:lnTo>
                                    <a:pt x="1476772" y="1209267"/>
                                  </a:lnTo>
                                  <a:lnTo>
                                    <a:pt x="1502569" y="1212046"/>
                                  </a:lnTo>
                                  <a:lnTo>
                                    <a:pt x="1527969" y="1214826"/>
                                  </a:lnTo>
                                  <a:lnTo>
                                    <a:pt x="1553766" y="1218003"/>
                                  </a:lnTo>
                                  <a:lnTo>
                                    <a:pt x="1555750" y="1218003"/>
                                  </a:lnTo>
                                  <a:lnTo>
                                    <a:pt x="1558132" y="1218400"/>
                                  </a:lnTo>
                                  <a:lnTo>
                                    <a:pt x="1560116" y="1219194"/>
                                  </a:lnTo>
                                  <a:lnTo>
                                    <a:pt x="1562497" y="1219988"/>
                                  </a:lnTo>
                                  <a:lnTo>
                                    <a:pt x="1564482" y="1221179"/>
                                  </a:lnTo>
                                  <a:lnTo>
                                    <a:pt x="1566069" y="1222767"/>
                                  </a:lnTo>
                                  <a:lnTo>
                                    <a:pt x="1569641" y="1226341"/>
                                  </a:lnTo>
                                  <a:lnTo>
                                    <a:pt x="1572419" y="1230709"/>
                                  </a:lnTo>
                                  <a:lnTo>
                                    <a:pt x="1574404" y="1235474"/>
                                  </a:lnTo>
                                  <a:lnTo>
                                    <a:pt x="1575991" y="1240636"/>
                                  </a:lnTo>
                                  <a:lnTo>
                                    <a:pt x="1576388" y="1246195"/>
                                  </a:lnTo>
                                  <a:lnTo>
                                    <a:pt x="1575594" y="1267240"/>
                                  </a:lnTo>
                                  <a:lnTo>
                                    <a:pt x="1574404" y="1289079"/>
                                  </a:lnTo>
                                  <a:lnTo>
                                    <a:pt x="1572419" y="1310124"/>
                                  </a:lnTo>
                                  <a:lnTo>
                                    <a:pt x="1570038" y="1331169"/>
                                  </a:lnTo>
                                  <a:lnTo>
                                    <a:pt x="1567260" y="1352214"/>
                                  </a:lnTo>
                                  <a:lnTo>
                                    <a:pt x="1563688" y="1373656"/>
                                  </a:lnTo>
                                  <a:lnTo>
                                    <a:pt x="1559719" y="1394304"/>
                                  </a:lnTo>
                                  <a:lnTo>
                                    <a:pt x="1555353" y="1415349"/>
                                  </a:lnTo>
                                  <a:lnTo>
                                    <a:pt x="1553369" y="1420511"/>
                                  </a:lnTo>
                                  <a:lnTo>
                                    <a:pt x="1550591" y="1425276"/>
                                  </a:lnTo>
                                  <a:lnTo>
                                    <a:pt x="1547416" y="1429644"/>
                                  </a:lnTo>
                                  <a:lnTo>
                                    <a:pt x="1543447" y="1432820"/>
                                  </a:lnTo>
                                  <a:lnTo>
                                    <a:pt x="1539082" y="1435203"/>
                                  </a:lnTo>
                                  <a:lnTo>
                                    <a:pt x="1536700" y="1435997"/>
                                  </a:lnTo>
                                  <a:lnTo>
                                    <a:pt x="1534716" y="1436791"/>
                                  </a:lnTo>
                                  <a:lnTo>
                                    <a:pt x="1532335" y="1437188"/>
                                  </a:lnTo>
                                  <a:lnTo>
                                    <a:pt x="1530350" y="1437188"/>
                                  </a:lnTo>
                                  <a:lnTo>
                                    <a:pt x="1527969" y="1436791"/>
                                  </a:lnTo>
                                  <a:lnTo>
                                    <a:pt x="1525588" y="1436394"/>
                                  </a:lnTo>
                                  <a:lnTo>
                                    <a:pt x="1474788" y="1429644"/>
                                  </a:lnTo>
                                  <a:lnTo>
                                    <a:pt x="1448991" y="1425673"/>
                                  </a:lnTo>
                                  <a:lnTo>
                                    <a:pt x="1423988" y="1421702"/>
                                  </a:lnTo>
                                  <a:lnTo>
                                    <a:pt x="1419622" y="1420908"/>
                                  </a:lnTo>
                                  <a:lnTo>
                                    <a:pt x="1415257" y="1420908"/>
                                  </a:lnTo>
                                  <a:lnTo>
                                    <a:pt x="1410891" y="1421702"/>
                                  </a:lnTo>
                                  <a:lnTo>
                                    <a:pt x="1406922" y="1422893"/>
                                  </a:lnTo>
                                  <a:lnTo>
                                    <a:pt x="1402953" y="1424879"/>
                                  </a:lnTo>
                                  <a:lnTo>
                                    <a:pt x="1399382" y="1427658"/>
                                  </a:lnTo>
                                  <a:lnTo>
                                    <a:pt x="1396603" y="1430835"/>
                                  </a:lnTo>
                                  <a:lnTo>
                                    <a:pt x="1394222" y="1434408"/>
                                  </a:lnTo>
                                  <a:lnTo>
                                    <a:pt x="1388666" y="1449100"/>
                                  </a:lnTo>
                                  <a:lnTo>
                                    <a:pt x="1383110" y="1464189"/>
                                  </a:lnTo>
                                  <a:lnTo>
                                    <a:pt x="1377156" y="1478484"/>
                                  </a:lnTo>
                                  <a:lnTo>
                                    <a:pt x="1371203" y="1492381"/>
                                  </a:lnTo>
                                  <a:lnTo>
                                    <a:pt x="1364456" y="1507073"/>
                                  </a:lnTo>
                                  <a:lnTo>
                                    <a:pt x="1357313" y="1520971"/>
                                  </a:lnTo>
                                  <a:lnTo>
                                    <a:pt x="1350169" y="1534869"/>
                                  </a:lnTo>
                                  <a:lnTo>
                                    <a:pt x="1343025" y="1548766"/>
                                  </a:lnTo>
                                  <a:lnTo>
                                    <a:pt x="1335088" y="1561870"/>
                                  </a:lnTo>
                                  <a:lnTo>
                                    <a:pt x="1326753" y="1574973"/>
                                  </a:lnTo>
                                  <a:lnTo>
                                    <a:pt x="1318022" y="1588077"/>
                                  </a:lnTo>
                                  <a:lnTo>
                                    <a:pt x="1308894" y="1601180"/>
                                  </a:lnTo>
                                  <a:lnTo>
                                    <a:pt x="1299766" y="1613886"/>
                                  </a:lnTo>
                                  <a:lnTo>
                                    <a:pt x="1290241" y="1626196"/>
                                  </a:lnTo>
                                  <a:lnTo>
                                    <a:pt x="1280716" y="1638902"/>
                                  </a:lnTo>
                                  <a:lnTo>
                                    <a:pt x="1270794" y="1650814"/>
                                  </a:lnTo>
                                  <a:lnTo>
                                    <a:pt x="1268810" y="1654785"/>
                                  </a:lnTo>
                                  <a:lnTo>
                                    <a:pt x="1267619" y="1658756"/>
                                  </a:lnTo>
                                  <a:lnTo>
                                    <a:pt x="1266825" y="1663124"/>
                                  </a:lnTo>
                                  <a:lnTo>
                                    <a:pt x="1267222" y="1667095"/>
                                  </a:lnTo>
                                  <a:lnTo>
                                    <a:pt x="1268016" y="1671462"/>
                                  </a:lnTo>
                                  <a:lnTo>
                                    <a:pt x="1269603" y="1675433"/>
                                  </a:lnTo>
                                  <a:lnTo>
                                    <a:pt x="1271588" y="1679007"/>
                                  </a:lnTo>
                                  <a:lnTo>
                                    <a:pt x="1274763" y="1682580"/>
                                  </a:lnTo>
                                  <a:lnTo>
                                    <a:pt x="1339056" y="1762790"/>
                                  </a:lnTo>
                                  <a:lnTo>
                                    <a:pt x="1340644" y="1764378"/>
                                  </a:lnTo>
                                  <a:lnTo>
                                    <a:pt x="1341835" y="1766363"/>
                                  </a:lnTo>
                                  <a:lnTo>
                                    <a:pt x="1343025" y="1768349"/>
                                  </a:lnTo>
                                  <a:lnTo>
                                    <a:pt x="1343819" y="1770334"/>
                                  </a:lnTo>
                                  <a:lnTo>
                                    <a:pt x="1344216" y="1772717"/>
                                  </a:lnTo>
                                  <a:lnTo>
                                    <a:pt x="1344613" y="1774702"/>
                                  </a:lnTo>
                                  <a:lnTo>
                                    <a:pt x="1344613" y="1779864"/>
                                  </a:lnTo>
                                  <a:lnTo>
                                    <a:pt x="1343819" y="1785026"/>
                                  </a:lnTo>
                                  <a:lnTo>
                                    <a:pt x="1341835" y="1789791"/>
                                  </a:lnTo>
                                  <a:lnTo>
                                    <a:pt x="1339056" y="1794556"/>
                                  </a:lnTo>
                                  <a:lnTo>
                                    <a:pt x="1335485" y="1798923"/>
                                  </a:lnTo>
                                  <a:lnTo>
                                    <a:pt x="1320006" y="1813218"/>
                                  </a:lnTo>
                                  <a:lnTo>
                                    <a:pt x="1303735" y="1827513"/>
                                  </a:lnTo>
                                  <a:lnTo>
                                    <a:pt x="1287463" y="1841013"/>
                                  </a:lnTo>
                                  <a:lnTo>
                                    <a:pt x="1271191" y="1854514"/>
                                  </a:lnTo>
                                  <a:lnTo>
                                    <a:pt x="1253728" y="1867220"/>
                                  </a:lnTo>
                                  <a:lnTo>
                                    <a:pt x="1236663" y="1879927"/>
                                  </a:lnTo>
                                  <a:lnTo>
                                    <a:pt x="1218406" y="1891442"/>
                                  </a:lnTo>
                                  <a:lnTo>
                                    <a:pt x="1200547" y="1902957"/>
                                  </a:lnTo>
                                  <a:lnTo>
                                    <a:pt x="1195388" y="1905340"/>
                                  </a:lnTo>
                                  <a:lnTo>
                                    <a:pt x="1190228" y="1906928"/>
                                  </a:lnTo>
                                  <a:lnTo>
                                    <a:pt x="1185069" y="1907325"/>
                                  </a:lnTo>
                                  <a:lnTo>
                                    <a:pt x="1179910" y="1906928"/>
                                  </a:lnTo>
                                  <a:lnTo>
                                    <a:pt x="1175544" y="1906134"/>
                                  </a:lnTo>
                                  <a:lnTo>
                                    <a:pt x="1172766" y="1904943"/>
                                  </a:lnTo>
                                  <a:lnTo>
                                    <a:pt x="1170781" y="1903751"/>
                                  </a:lnTo>
                                  <a:lnTo>
                                    <a:pt x="1169194" y="1902560"/>
                                  </a:lnTo>
                                  <a:lnTo>
                                    <a:pt x="1167606" y="1900972"/>
                                  </a:lnTo>
                                  <a:lnTo>
                                    <a:pt x="1166019" y="1899383"/>
                                  </a:lnTo>
                                  <a:lnTo>
                                    <a:pt x="1164828" y="1897398"/>
                                  </a:lnTo>
                                  <a:lnTo>
                                    <a:pt x="1149350" y="1877147"/>
                                  </a:lnTo>
                                  <a:lnTo>
                                    <a:pt x="1133872" y="1856499"/>
                                  </a:lnTo>
                                  <a:lnTo>
                                    <a:pt x="1103313" y="1815204"/>
                                  </a:lnTo>
                                  <a:lnTo>
                                    <a:pt x="1100931" y="1811630"/>
                                  </a:lnTo>
                                  <a:lnTo>
                                    <a:pt x="1097756" y="1808453"/>
                                  </a:lnTo>
                                  <a:lnTo>
                                    <a:pt x="1094581" y="1806071"/>
                                  </a:lnTo>
                                  <a:lnTo>
                                    <a:pt x="1090613" y="1804085"/>
                                  </a:lnTo>
                                  <a:lnTo>
                                    <a:pt x="1086644" y="1802894"/>
                                  </a:lnTo>
                                  <a:lnTo>
                                    <a:pt x="1081881" y="1802497"/>
                                  </a:lnTo>
                                  <a:lnTo>
                                    <a:pt x="1077516" y="1802497"/>
                                  </a:lnTo>
                                  <a:lnTo>
                                    <a:pt x="1073150" y="1803291"/>
                                  </a:lnTo>
                                  <a:lnTo>
                                    <a:pt x="1058863" y="1810042"/>
                                  </a:lnTo>
                                  <a:lnTo>
                                    <a:pt x="1044972" y="1815998"/>
                                  </a:lnTo>
                                  <a:lnTo>
                                    <a:pt x="1029891" y="1821954"/>
                                  </a:lnTo>
                                  <a:lnTo>
                                    <a:pt x="1015603" y="1828307"/>
                                  </a:lnTo>
                                  <a:lnTo>
                                    <a:pt x="1000919" y="1833469"/>
                                  </a:lnTo>
                                  <a:lnTo>
                                    <a:pt x="985838" y="1838631"/>
                                  </a:lnTo>
                                  <a:lnTo>
                                    <a:pt x="971153" y="1843396"/>
                                  </a:lnTo>
                                  <a:lnTo>
                                    <a:pt x="956469" y="1847764"/>
                                  </a:lnTo>
                                  <a:lnTo>
                                    <a:pt x="940991" y="1851337"/>
                                  </a:lnTo>
                                  <a:lnTo>
                                    <a:pt x="925909" y="1854911"/>
                                  </a:lnTo>
                                  <a:lnTo>
                                    <a:pt x="910431" y="1857691"/>
                                  </a:lnTo>
                                  <a:lnTo>
                                    <a:pt x="894953" y="1860470"/>
                                  </a:lnTo>
                                  <a:lnTo>
                                    <a:pt x="879475" y="1863250"/>
                                  </a:lnTo>
                                  <a:lnTo>
                                    <a:pt x="863997" y="1865235"/>
                                  </a:lnTo>
                                  <a:lnTo>
                                    <a:pt x="848122" y="1867220"/>
                                  </a:lnTo>
                                  <a:lnTo>
                                    <a:pt x="832644" y="1868412"/>
                                  </a:lnTo>
                                  <a:lnTo>
                                    <a:pt x="828675" y="1870397"/>
                                  </a:lnTo>
                                  <a:lnTo>
                                    <a:pt x="824706" y="1872382"/>
                                  </a:lnTo>
                                  <a:lnTo>
                                    <a:pt x="821531" y="1875162"/>
                                  </a:lnTo>
                                  <a:lnTo>
                                    <a:pt x="818753" y="1878339"/>
                                  </a:lnTo>
                                  <a:lnTo>
                                    <a:pt x="816372" y="1881912"/>
                                  </a:lnTo>
                                  <a:lnTo>
                                    <a:pt x="814388" y="1885883"/>
                                  </a:lnTo>
                                  <a:lnTo>
                                    <a:pt x="813594" y="1889854"/>
                                  </a:lnTo>
                                  <a:lnTo>
                                    <a:pt x="813197" y="1894222"/>
                                  </a:lnTo>
                                  <a:lnTo>
                                    <a:pt x="810816" y="1920031"/>
                                  </a:lnTo>
                                  <a:lnTo>
                                    <a:pt x="808038" y="1945444"/>
                                  </a:lnTo>
                                  <a:lnTo>
                                    <a:pt x="804863" y="1970857"/>
                                  </a:lnTo>
                                  <a:lnTo>
                                    <a:pt x="801688" y="1996270"/>
                                  </a:lnTo>
                                  <a:lnTo>
                                    <a:pt x="801688" y="1998652"/>
                                  </a:lnTo>
                                  <a:lnTo>
                                    <a:pt x="801291" y="2001035"/>
                                  </a:lnTo>
                                  <a:lnTo>
                                    <a:pt x="800497" y="2003020"/>
                                  </a:lnTo>
                                  <a:lnTo>
                                    <a:pt x="799703" y="2005005"/>
                                  </a:lnTo>
                                  <a:lnTo>
                                    <a:pt x="798513" y="2007388"/>
                                  </a:lnTo>
                                  <a:lnTo>
                                    <a:pt x="797322" y="2009373"/>
                                  </a:lnTo>
                                  <a:lnTo>
                                    <a:pt x="793750" y="2012550"/>
                                  </a:lnTo>
                                  <a:lnTo>
                                    <a:pt x="789384" y="2015329"/>
                                  </a:lnTo>
                                  <a:lnTo>
                                    <a:pt x="784622" y="2017315"/>
                                  </a:lnTo>
                                  <a:lnTo>
                                    <a:pt x="779463" y="2018903"/>
                                  </a:lnTo>
                                  <a:lnTo>
                                    <a:pt x="773906" y="2019300"/>
                                  </a:lnTo>
                                  <a:lnTo>
                                    <a:pt x="752078" y="2018506"/>
                                  </a:lnTo>
                                  <a:lnTo>
                                    <a:pt x="731044" y="2017315"/>
                                  </a:lnTo>
                                  <a:lnTo>
                                    <a:pt x="709613" y="2015727"/>
                                  </a:lnTo>
                                  <a:lnTo>
                                    <a:pt x="688578" y="2013344"/>
                                  </a:lnTo>
                                  <a:lnTo>
                                    <a:pt x="667147" y="2010167"/>
                                  </a:lnTo>
                                  <a:lnTo>
                                    <a:pt x="646509" y="2006197"/>
                                  </a:lnTo>
                                  <a:lnTo>
                                    <a:pt x="625475" y="2002226"/>
                                  </a:lnTo>
                                  <a:lnTo>
                                    <a:pt x="604441" y="1997858"/>
                                  </a:lnTo>
                                  <a:lnTo>
                                    <a:pt x="599281" y="1995873"/>
                                  </a:lnTo>
                                  <a:lnTo>
                                    <a:pt x="594519" y="1993093"/>
                                  </a:lnTo>
                                  <a:lnTo>
                                    <a:pt x="590550" y="1989917"/>
                                  </a:lnTo>
                                  <a:lnTo>
                                    <a:pt x="586978" y="1986343"/>
                                  </a:lnTo>
                                  <a:lnTo>
                                    <a:pt x="584597" y="1981975"/>
                                  </a:lnTo>
                                  <a:lnTo>
                                    <a:pt x="583803" y="1979990"/>
                                  </a:lnTo>
                                  <a:lnTo>
                                    <a:pt x="583009" y="1977607"/>
                                  </a:lnTo>
                                  <a:lnTo>
                                    <a:pt x="583009" y="1975622"/>
                                  </a:lnTo>
                                  <a:lnTo>
                                    <a:pt x="582612" y="1973239"/>
                                  </a:lnTo>
                                  <a:lnTo>
                                    <a:pt x="583009" y="1970857"/>
                                  </a:lnTo>
                                  <a:lnTo>
                                    <a:pt x="583406" y="1968872"/>
                                  </a:lnTo>
                                  <a:lnTo>
                                    <a:pt x="586581" y="1943062"/>
                                  </a:lnTo>
                                  <a:lnTo>
                                    <a:pt x="590153" y="1918046"/>
                                  </a:lnTo>
                                  <a:lnTo>
                                    <a:pt x="598091" y="1866823"/>
                                  </a:lnTo>
                                  <a:lnTo>
                                    <a:pt x="598884" y="1862456"/>
                                  </a:lnTo>
                                  <a:lnTo>
                                    <a:pt x="598884" y="1858088"/>
                                  </a:lnTo>
                                  <a:lnTo>
                                    <a:pt x="598487" y="1853720"/>
                                  </a:lnTo>
                                  <a:lnTo>
                                    <a:pt x="596900" y="1849749"/>
                                  </a:lnTo>
                                  <a:lnTo>
                                    <a:pt x="594916" y="1846175"/>
                                  </a:lnTo>
                                  <a:lnTo>
                                    <a:pt x="592137" y="1842602"/>
                                  </a:lnTo>
                                  <a:lnTo>
                                    <a:pt x="588962" y="1839822"/>
                                  </a:lnTo>
                                  <a:lnTo>
                                    <a:pt x="585391" y="1837440"/>
                                  </a:lnTo>
                                  <a:lnTo>
                                    <a:pt x="570309" y="1831881"/>
                                  </a:lnTo>
                                  <a:lnTo>
                                    <a:pt x="556022" y="1826322"/>
                                  </a:lnTo>
                                  <a:lnTo>
                                    <a:pt x="541734" y="1820366"/>
                                  </a:lnTo>
                                  <a:lnTo>
                                    <a:pt x="527050" y="1814012"/>
                                  </a:lnTo>
                                  <a:lnTo>
                                    <a:pt x="512762" y="1807659"/>
                                  </a:lnTo>
                                  <a:lnTo>
                                    <a:pt x="498872" y="1800909"/>
                                  </a:lnTo>
                                  <a:lnTo>
                                    <a:pt x="484584" y="1793762"/>
                                  </a:lnTo>
                                  <a:lnTo>
                                    <a:pt x="471091" y="1786217"/>
                                  </a:lnTo>
                                  <a:lnTo>
                                    <a:pt x="457597" y="1778276"/>
                                  </a:lnTo>
                                  <a:lnTo>
                                    <a:pt x="444500" y="1769540"/>
                                  </a:lnTo>
                                  <a:lnTo>
                                    <a:pt x="431006" y="1760804"/>
                                  </a:lnTo>
                                  <a:lnTo>
                                    <a:pt x="418306" y="1752069"/>
                                  </a:lnTo>
                                  <a:lnTo>
                                    <a:pt x="406003" y="1742936"/>
                                  </a:lnTo>
                                  <a:lnTo>
                                    <a:pt x="392906" y="1733803"/>
                                  </a:lnTo>
                                  <a:lnTo>
                                    <a:pt x="381000" y="1723479"/>
                                  </a:lnTo>
                                  <a:lnTo>
                                    <a:pt x="369094" y="1713552"/>
                                  </a:lnTo>
                                  <a:lnTo>
                                    <a:pt x="365125" y="1711567"/>
                                  </a:lnTo>
                                  <a:lnTo>
                                    <a:pt x="360759" y="1710376"/>
                                  </a:lnTo>
                                  <a:lnTo>
                                    <a:pt x="356791" y="1709979"/>
                                  </a:lnTo>
                                  <a:lnTo>
                                    <a:pt x="352425" y="1709979"/>
                                  </a:lnTo>
                                  <a:lnTo>
                                    <a:pt x="347662" y="1710773"/>
                                  </a:lnTo>
                                  <a:lnTo>
                                    <a:pt x="343694" y="1712361"/>
                                  </a:lnTo>
                                  <a:lnTo>
                                    <a:pt x="340122" y="1714744"/>
                                  </a:lnTo>
                                  <a:lnTo>
                                    <a:pt x="336947" y="1717523"/>
                                  </a:lnTo>
                                  <a:lnTo>
                                    <a:pt x="256778" y="1782246"/>
                                  </a:lnTo>
                                  <a:lnTo>
                                    <a:pt x="254794" y="1783835"/>
                                  </a:lnTo>
                                  <a:lnTo>
                                    <a:pt x="252809" y="1785026"/>
                                  </a:lnTo>
                                  <a:lnTo>
                                    <a:pt x="250825" y="1786217"/>
                                  </a:lnTo>
                                  <a:lnTo>
                                    <a:pt x="248840" y="1787011"/>
                                  </a:lnTo>
                                  <a:lnTo>
                                    <a:pt x="246459" y="1787805"/>
                                  </a:lnTo>
                                  <a:lnTo>
                                    <a:pt x="244475" y="1787805"/>
                                  </a:lnTo>
                                  <a:lnTo>
                                    <a:pt x="239712" y="1788202"/>
                                  </a:lnTo>
                                  <a:lnTo>
                                    <a:pt x="234553" y="1787011"/>
                                  </a:lnTo>
                                  <a:lnTo>
                                    <a:pt x="229790" y="1785423"/>
                                  </a:lnTo>
                                  <a:lnTo>
                                    <a:pt x="225028" y="1782643"/>
                                  </a:lnTo>
                                  <a:lnTo>
                                    <a:pt x="222647" y="1780658"/>
                                  </a:lnTo>
                                  <a:lnTo>
                                    <a:pt x="220662" y="1779070"/>
                                  </a:lnTo>
                                  <a:lnTo>
                                    <a:pt x="205978" y="1762790"/>
                                  </a:lnTo>
                                  <a:lnTo>
                                    <a:pt x="192087" y="1746907"/>
                                  </a:lnTo>
                                  <a:lnTo>
                                    <a:pt x="178197" y="1731024"/>
                                  </a:lnTo>
                                  <a:lnTo>
                                    <a:pt x="165100" y="1713949"/>
                                  </a:lnTo>
                                  <a:lnTo>
                                    <a:pt x="152003" y="1696875"/>
                                  </a:lnTo>
                                  <a:lnTo>
                                    <a:pt x="139700" y="1679404"/>
                                  </a:lnTo>
                                  <a:lnTo>
                                    <a:pt x="127794" y="1661933"/>
                                  </a:lnTo>
                                  <a:lnTo>
                                    <a:pt x="116284" y="1644064"/>
                                  </a:lnTo>
                                  <a:lnTo>
                                    <a:pt x="113506" y="1638902"/>
                                  </a:lnTo>
                                  <a:lnTo>
                                    <a:pt x="112315" y="1633343"/>
                                  </a:lnTo>
                                  <a:lnTo>
                                    <a:pt x="111522" y="1628181"/>
                                  </a:lnTo>
                                  <a:lnTo>
                                    <a:pt x="111919" y="1623019"/>
                                  </a:lnTo>
                                  <a:lnTo>
                                    <a:pt x="113109" y="1618651"/>
                                  </a:lnTo>
                                  <a:lnTo>
                                    <a:pt x="113903" y="1616269"/>
                                  </a:lnTo>
                                  <a:lnTo>
                                    <a:pt x="115094" y="1614284"/>
                                  </a:lnTo>
                                  <a:lnTo>
                                    <a:pt x="116284" y="1612695"/>
                                  </a:lnTo>
                                  <a:lnTo>
                                    <a:pt x="117872" y="1610710"/>
                                  </a:lnTo>
                                  <a:lnTo>
                                    <a:pt x="119856" y="1609519"/>
                                  </a:lnTo>
                                  <a:lnTo>
                                    <a:pt x="121840" y="1608327"/>
                                  </a:lnTo>
                                  <a:lnTo>
                                    <a:pt x="162322" y="1576958"/>
                                  </a:lnTo>
                                  <a:lnTo>
                                    <a:pt x="183356" y="1561870"/>
                                  </a:lnTo>
                                  <a:lnTo>
                                    <a:pt x="203994" y="1546781"/>
                                  </a:lnTo>
                                  <a:lnTo>
                                    <a:pt x="207565" y="1544001"/>
                                  </a:lnTo>
                                  <a:lnTo>
                                    <a:pt x="211137" y="1540825"/>
                                  </a:lnTo>
                                  <a:lnTo>
                                    <a:pt x="213519" y="1537648"/>
                                  </a:lnTo>
                                  <a:lnTo>
                                    <a:pt x="215503" y="1533677"/>
                                  </a:lnTo>
                                  <a:lnTo>
                                    <a:pt x="216694" y="1529707"/>
                                  </a:lnTo>
                                  <a:lnTo>
                                    <a:pt x="217090" y="1525339"/>
                                  </a:lnTo>
                                  <a:lnTo>
                                    <a:pt x="217090" y="1520971"/>
                                  </a:lnTo>
                                  <a:lnTo>
                                    <a:pt x="216297" y="1516603"/>
                                  </a:lnTo>
                                  <a:lnTo>
                                    <a:pt x="209153" y="1502705"/>
                                  </a:lnTo>
                                  <a:lnTo>
                                    <a:pt x="202803" y="1488014"/>
                                  </a:lnTo>
                                  <a:lnTo>
                                    <a:pt x="196850" y="1473719"/>
                                  </a:lnTo>
                                  <a:lnTo>
                                    <a:pt x="191294" y="1459027"/>
                                  </a:lnTo>
                                  <a:lnTo>
                                    <a:pt x="186134" y="1444335"/>
                                  </a:lnTo>
                                  <a:lnTo>
                                    <a:pt x="180975" y="1429644"/>
                                  </a:lnTo>
                                  <a:lnTo>
                                    <a:pt x="176212" y="1414952"/>
                                  </a:lnTo>
                                  <a:lnTo>
                                    <a:pt x="171847" y="1399466"/>
                                  </a:lnTo>
                                  <a:lnTo>
                                    <a:pt x="167878" y="1384377"/>
                                  </a:lnTo>
                                  <a:lnTo>
                                    <a:pt x="164703" y="1369288"/>
                                  </a:lnTo>
                                  <a:lnTo>
                                    <a:pt x="161131" y="1353802"/>
                                  </a:lnTo>
                                  <a:lnTo>
                                    <a:pt x="158353" y="1338713"/>
                                  </a:lnTo>
                                  <a:lnTo>
                                    <a:pt x="155972" y="1323227"/>
                                  </a:lnTo>
                                  <a:lnTo>
                                    <a:pt x="153987" y="1307344"/>
                                  </a:lnTo>
                                  <a:lnTo>
                                    <a:pt x="152003" y="1291859"/>
                                  </a:lnTo>
                                  <a:lnTo>
                                    <a:pt x="150812" y="1276373"/>
                                  </a:lnTo>
                                  <a:lnTo>
                                    <a:pt x="149225" y="1272402"/>
                                  </a:lnTo>
                                  <a:lnTo>
                                    <a:pt x="146844" y="1268034"/>
                                  </a:lnTo>
                                  <a:lnTo>
                                    <a:pt x="144462" y="1264857"/>
                                  </a:lnTo>
                                  <a:lnTo>
                                    <a:pt x="141287" y="1262078"/>
                                  </a:lnTo>
                                  <a:lnTo>
                                    <a:pt x="137715" y="1259695"/>
                                  </a:lnTo>
                                  <a:lnTo>
                                    <a:pt x="133747" y="1257710"/>
                                  </a:lnTo>
                                  <a:lnTo>
                                    <a:pt x="129778" y="1256916"/>
                                  </a:lnTo>
                                  <a:lnTo>
                                    <a:pt x="125015" y="1256519"/>
                                  </a:lnTo>
                                  <a:lnTo>
                                    <a:pt x="99219" y="1254136"/>
                                  </a:lnTo>
                                  <a:lnTo>
                                    <a:pt x="74215" y="1251357"/>
                                  </a:lnTo>
                                  <a:lnTo>
                                    <a:pt x="22622" y="1245401"/>
                                  </a:lnTo>
                                  <a:lnTo>
                                    <a:pt x="20240" y="1245401"/>
                                  </a:lnTo>
                                  <a:lnTo>
                                    <a:pt x="18256" y="1245004"/>
                                  </a:lnTo>
                                  <a:lnTo>
                                    <a:pt x="15875" y="1244209"/>
                                  </a:lnTo>
                                  <a:lnTo>
                                    <a:pt x="13890" y="1243415"/>
                                  </a:lnTo>
                                  <a:lnTo>
                                    <a:pt x="11906" y="1242224"/>
                                  </a:lnTo>
                                  <a:lnTo>
                                    <a:pt x="9922" y="1241033"/>
                                  </a:lnTo>
                                  <a:lnTo>
                                    <a:pt x="6747" y="1237459"/>
                                  </a:lnTo>
                                  <a:lnTo>
                                    <a:pt x="3969" y="1233488"/>
                                  </a:lnTo>
                                  <a:lnTo>
                                    <a:pt x="1984" y="1228724"/>
                                  </a:lnTo>
                                  <a:lnTo>
                                    <a:pt x="397" y="1222767"/>
                                  </a:lnTo>
                                  <a:lnTo>
                                    <a:pt x="0" y="1219988"/>
                                  </a:lnTo>
                                  <a:lnTo>
                                    <a:pt x="0" y="1217208"/>
                                  </a:lnTo>
                                  <a:lnTo>
                                    <a:pt x="794" y="1196163"/>
                                  </a:lnTo>
                                  <a:lnTo>
                                    <a:pt x="1984" y="1174721"/>
                                  </a:lnTo>
                                  <a:lnTo>
                                    <a:pt x="3572" y="1153676"/>
                                  </a:lnTo>
                                  <a:lnTo>
                                    <a:pt x="6350" y="1132631"/>
                                  </a:lnTo>
                                  <a:lnTo>
                                    <a:pt x="9128" y="1111189"/>
                                  </a:lnTo>
                                  <a:lnTo>
                                    <a:pt x="12700" y="1090541"/>
                                  </a:lnTo>
                                  <a:lnTo>
                                    <a:pt x="16669" y="1069099"/>
                                  </a:lnTo>
                                  <a:lnTo>
                                    <a:pt x="21034" y="1048451"/>
                                  </a:lnTo>
                                  <a:lnTo>
                                    <a:pt x="23019" y="1043289"/>
                                  </a:lnTo>
                                  <a:lnTo>
                                    <a:pt x="25797" y="1038127"/>
                                  </a:lnTo>
                                  <a:lnTo>
                                    <a:pt x="29369" y="1034157"/>
                                  </a:lnTo>
                                  <a:lnTo>
                                    <a:pt x="32940" y="1030583"/>
                                  </a:lnTo>
                                  <a:lnTo>
                                    <a:pt x="37306" y="1028201"/>
                                  </a:lnTo>
                                  <a:lnTo>
                                    <a:pt x="39290" y="1027406"/>
                                  </a:lnTo>
                                  <a:lnTo>
                                    <a:pt x="41672" y="1026612"/>
                                  </a:lnTo>
                                  <a:lnTo>
                                    <a:pt x="44053" y="1026612"/>
                                  </a:lnTo>
                                  <a:lnTo>
                                    <a:pt x="46037" y="1026215"/>
                                  </a:lnTo>
                                  <a:lnTo>
                                    <a:pt x="48419" y="1026612"/>
                                  </a:lnTo>
                                  <a:lnTo>
                                    <a:pt x="50800" y="1027009"/>
                                  </a:lnTo>
                                  <a:lnTo>
                                    <a:pt x="101600" y="1033760"/>
                                  </a:lnTo>
                                  <a:lnTo>
                                    <a:pt x="127000" y="1037730"/>
                                  </a:lnTo>
                                  <a:lnTo>
                                    <a:pt x="152400" y="1042098"/>
                                  </a:lnTo>
                                  <a:lnTo>
                                    <a:pt x="156765" y="1042892"/>
                                  </a:lnTo>
                                  <a:lnTo>
                                    <a:pt x="161131" y="1042892"/>
                                  </a:lnTo>
                                  <a:lnTo>
                                    <a:pt x="165497" y="1042495"/>
                                  </a:lnTo>
                                  <a:lnTo>
                                    <a:pt x="169862" y="1040907"/>
                                  </a:lnTo>
                                  <a:lnTo>
                                    <a:pt x="173434" y="1038525"/>
                                  </a:lnTo>
                                  <a:lnTo>
                                    <a:pt x="177006" y="1035745"/>
                                  </a:lnTo>
                                  <a:lnTo>
                                    <a:pt x="179784" y="1032568"/>
                                  </a:lnTo>
                                  <a:lnTo>
                                    <a:pt x="182165" y="1028995"/>
                                  </a:lnTo>
                                  <a:lnTo>
                                    <a:pt x="187325" y="1014303"/>
                                  </a:lnTo>
                                  <a:lnTo>
                                    <a:pt x="192881" y="1000008"/>
                                  </a:lnTo>
                                  <a:lnTo>
                                    <a:pt x="198834" y="985316"/>
                                  </a:lnTo>
                                  <a:lnTo>
                                    <a:pt x="205184" y="971022"/>
                                  </a:lnTo>
                                  <a:lnTo>
                                    <a:pt x="211931" y="957124"/>
                                  </a:lnTo>
                                  <a:lnTo>
                                    <a:pt x="218678" y="942432"/>
                                  </a:lnTo>
                                  <a:lnTo>
                                    <a:pt x="225822" y="928932"/>
                                  </a:lnTo>
                                  <a:lnTo>
                                    <a:pt x="233362" y="915034"/>
                                  </a:lnTo>
                                  <a:lnTo>
                                    <a:pt x="241300" y="901931"/>
                                  </a:lnTo>
                                  <a:lnTo>
                                    <a:pt x="249634" y="888430"/>
                                  </a:lnTo>
                                  <a:lnTo>
                                    <a:pt x="258762" y="875327"/>
                                  </a:lnTo>
                                  <a:lnTo>
                                    <a:pt x="267494" y="862620"/>
                                  </a:lnTo>
                                  <a:lnTo>
                                    <a:pt x="276622" y="849517"/>
                                  </a:lnTo>
                                  <a:lnTo>
                                    <a:pt x="286147" y="837207"/>
                                  </a:lnTo>
                                  <a:lnTo>
                                    <a:pt x="295672" y="825295"/>
                                  </a:lnTo>
                                  <a:lnTo>
                                    <a:pt x="305990" y="812986"/>
                                  </a:lnTo>
                                  <a:lnTo>
                                    <a:pt x="307975" y="809015"/>
                                  </a:lnTo>
                                  <a:lnTo>
                                    <a:pt x="309165" y="804647"/>
                                  </a:lnTo>
                                  <a:lnTo>
                                    <a:pt x="309562" y="800279"/>
                                  </a:lnTo>
                                  <a:lnTo>
                                    <a:pt x="309562" y="796309"/>
                                  </a:lnTo>
                                  <a:lnTo>
                                    <a:pt x="308769" y="791941"/>
                                  </a:lnTo>
                                  <a:lnTo>
                                    <a:pt x="307181" y="787970"/>
                                  </a:lnTo>
                                  <a:lnTo>
                                    <a:pt x="304800" y="784396"/>
                                  </a:lnTo>
                                  <a:lnTo>
                                    <a:pt x="301625" y="780823"/>
                                  </a:lnTo>
                                  <a:lnTo>
                                    <a:pt x="237331" y="700614"/>
                                  </a:lnTo>
                                  <a:lnTo>
                                    <a:pt x="235744" y="699025"/>
                                  </a:lnTo>
                                  <a:lnTo>
                                    <a:pt x="234553" y="697437"/>
                                  </a:lnTo>
                                  <a:lnTo>
                                    <a:pt x="233362" y="695452"/>
                                  </a:lnTo>
                                  <a:lnTo>
                                    <a:pt x="232569" y="693069"/>
                                  </a:lnTo>
                                  <a:lnTo>
                                    <a:pt x="231775" y="691084"/>
                                  </a:lnTo>
                                  <a:lnTo>
                                    <a:pt x="231775" y="688701"/>
                                  </a:lnTo>
                                  <a:lnTo>
                                    <a:pt x="231775" y="683936"/>
                                  </a:lnTo>
                                  <a:lnTo>
                                    <a:pt x="232569" y="678774"/>
                                  </a:lnTo>
                                  <a:lnTo>
                                    <a:pt x="234156" y="674010"/>
                                  </a:lnTo>
                                  <a:lnTo>
                                    <a:pt x="236934" y="668848"/>
                                  </a:lnTo>
                                  <a:lnTo>
                                    <a:pt x="240506" y="664480"/>
                                  </a:lnTo>
                                  <a:lnTo>
                                    <a:pt x="256778" y="650185"/>
                                  </a:lnTo>
                                  <a:lnTo>
                                    <a:pt x="272653" y="636287"/>
                                  </a:lnTo>
                                  <a:lnTo>
                                    <a:pt x="288925" y="622390"/>
                                  </a:lnTo>
                                  <a:lnTo>
                                    <a:pt x="305594" y="609286"/>
                                  </a:lnTo>
                                  <a:lnTo>
                                    <a:pt x="322659" y="596183"/>
                                  </a:lnTo>
                                  <a:lnTo>
                                    <a:pt x="339725" y="583874"/>
                                  </a:lnTo>
                                  <a:lnTo>
                                    <a:pt x="357584" y="571961"/>
                                  </a:lnTo>
                                  <a:lnTo>
                                    <a:pt x="375841" y="560446"/>
                                  </a:lnTo>
                                  <a:lnTo>
                                    <a:pt x="381000" y="558064"/>
                                  </a:lnTo>
                                  <a:lnTo>
                                    <a:pt x="386159" y="556475"/>
                                  </a:lnTo>
                                  <a:lnTo>
                                    <a:pt x="391319" y="556078"/>
                                  </a:lnTo>
                                  <a:lnTo>
                                    <a:pt x="396478" y="556475"/>
                                  </a:lnTo>
                                  <a:lnTo>
                                    <a:pt x="401241" y="557667"/>
                                  </a:lnTo>
                                  <a:lnTo>
                                    <a:pt x="403225" y="558461"/>
                                  </a:lnTo>
                                  <a:lnTo>
                                    <a:pt x="405606" y="559652"/>
                                  </a:lnTo>
                                  <a:lnTo>
                                    <a:pt x="407194" y="560843"/>
                                  </a:lnTo>
                                  <a:lnTo>
                                    <a:pt x="408781" y="562431"/>
                                  </a:lnTo>
                                  <a:lnTo>
                                    <a:pt x="410369" y="564020"/>
                                  </a:lnTo>
                                  <a:lnTo>
                                    <a:pt x="411559" y="566005"/>
                                  </a:lnTo>
                                  <a:lnTo>
                                    <a:pt x="427037" y="586653"/>
                                  </a:lnTo>
                                  <a:lnTo>
                                    <a:pt x="442912" y="606904"/>
                                  </a:lnTo>
                                  <a:lnTo>
                                    <a:pt x="457994" y="627552"/>
                                  </a:lnTo>
                                  <a:lnTo>
                                    <a:pt x="472678" y="648200"/>
                                  </a:lnTo>
                                  <a:lnTo>
                                    <a:pt x="475456" y="652170"/>
                                  </a:lnTo>
                                  <a:lnTo>
                                    <a:pt x="478234" y="654950"/>
                                  </a:lnTo>
                                  <a:lnTo>
                                    <a:pt x="481806" y="657729"/>
                                  </a:lnTo>
                                  <a:lnTo>
                                    <a:pt x="486172" y="659318"/>
                                  </a:lnTo>
                                  <a:lnTo>
                                    <a:pt x="490141" y="660509"/>
                                  </a:lnTo>
                                  <a:lnTo>
                                    <a:pt x="494506" y="661303"/>
                                  </a:lnTo>
                                  <a:lnTo>
                                    <a:pt x="498872" y="660906"/>
                                  </a:lnTo>
                                  <a:lnTo>
                                    <a:pt x="503237" y="660112"/>
                                  </a:lnTo>
                                  <a:lnTo>
                                    <a:pt x="517128" y="653759"/>
                                  </a:lnTo>
                                  <a:lnTo>
                                    <a:pt x="531416" y="647406"/>
                                  </a:lnTo>
                                  <a:lnTo>
                                    <a:pt x="546100" y="641449"/>
                                  </a:lnTo>
                                  <a:lnTo>
                                    <a:pt x="560387" y="635890"/>
                                  </a:lnTo>
                                  <a:lnTo>
                                    <a:pt x="575072" y="630331"/>
                                  </a:lnTo>
                                  <a:lnTo>
                                    <a:pt x="590153" y="625566"/>
                                  </a:lnTo>
                                  <a:lnTo>
                                    <a:pt x="604837" y="620404"/>
                                  </a:lnTo>
                                  <a:lnTo>
                                    <a:pt x="619919" y="615640"/>
                                  </a:lnTo>
                                  <a:lnTo>
                                    <a:pt x="635397" y="612066"/>
                                  </a:lnTo>
                                  <a:lnTo>
                                    <a:pt x="650478" y="608492"/>
                                  </a:lnTo>
                                  <a:lnTo>
                                    <a:pt x="665956" y="605713"/>
                                  </a:lnTo>
                                  <a:lnTo>
                                    <a:pt x="681434" y="602933"/>
                                  </a:lnTo>
                                  <a:lnTo>
                                    <a:pt x="696913" y="600154"/>
                                  </a:lnTo>
                                  <a:lnTo>
                                    <a:pt x="711994" y="598168"/>
                                  </a:lnTo>
                                  <a:lnTo>
                                    <a:pt x="727869" y="596580"/>
                                  </a:lnTo>
                                  <a:lnTo>
                                    <a:pt x="743347" y="594992"/>
                                  </a:lnTo>
                                  <a:lnTo>
                                    <a:pt x="747713" y="593403"/>
                                  </a:lnTo>
                                  <a:lnTo>
                                    <a:pt x="751284" y="591418"/>
                                  </a:lnTo>
                                  <a:lnTo>
                                    <a:pt x="754856" y="588638"/>
                                  </a:lnTo>
                                  <a:lnTo>
                                    <a:pt x="757634" y="585462"/>
                                  </a:lnTo>
                                  <a:lnTo>
                                    <a:pt x="760016" y="582285"/>
                                  </a:lnTo>
                                  <a:lnTo>
                                    <a:pt x="762397" y="577917"/>
                                  </a:lnTo>
                                  <a:lnTo>
                                    <a:pt x="763191" y="573550"/>
                                  </a:lnTo>
                                  <a:lnTo>
                                    <a:pt x="763588" y="569182"/>
                                  </a:lnTo>
                                  <a:lnTo>
                                    <a:pt x="765969" y="543769"/>
                                  </a:lnTo>
                                  <a:lnTo>
                                    <a:pt x="768747" y="517959"/>
                                  </a:lnTo>
                                  <a:lnTo>
                                    <a:pt x="771525" y="492943"/>
                                  </a:lnTo>
                                  <a:lnTo>
                                    <a:pt x="774700" y="467133"/>
                                  </a:lnTo>
                                  <a:lnTo>
                                    <a:pt x="774700" y="464751"/>
                                  </a:lnTo>
                                  <a:lnTo>
                                    <a:pt x="775097" y="462766"/>
                                  </a:lnTo>
                                  <a:lnTo>
                                    <a:pt x="775891" y="460383"/>
                                  </a:lnTo>
                                  <a:lnTo>
                                    <a:pt x="776684" y="458398"/>
                                  </a:lnTo>
                                  <a:lnTo>
                                    <a:pt x="777875" y="456412"/>
                                  </a:lnTo>
                                  <a:lnTo>
                                    <a:pt x="779066" y="454824"/>
                                  </a:lnTo>
                                  <a:lnTo>
                                    <a:pt x="782638" y="451250"/>
                                  </a:lnTo>
                                  <a:lnTo>
                                    <a:pt x="786606" y="448471"/>
                                  </a:lnTo>
                                  <a:lnTo>
                                    <a:pt x="791369" y="446486"/>
                                  </a:lnTo>
                                  <a:lnTo>
                                    <a:pt x="796925" y="444897"/>
                                  </a:lnTo>
                                  <a:lnTo>
                                    <a:pt x="802481" y="444500"/>
                                  </a:lnTo>
                                  <a:close/>
                                  <a:moveTo>
                                    <a:pt x="1780579" y="266729"/>
                                  </a:moveTo>
                                  <a:lnTo>
                                    <a:pt x="1770667" y="267126"/>
                                  </a:lnTo>
                                  <a:lnTo>
                                    <a:pt x="1761944" y="267921"/>
                                  </a:lnTo>
                                  <a:lnTo>
                                    <a:pt x="1752824" y="269113"/>
                                  </a:lnTo>
                                  <a:lnTo>
                                    <a:pt x="1744101" y="270304"/>
                                  </a:lnTo>
                                  <a:lnTo>
                                    <a:pt x="1735378" y="272688"/>
                                  </a:lnTo>
                                  <a:lnTo>
                                    <a:pt x="1727052" y="275071"/>
                                  </a:lnTo>
                                  <a:lnTo>
                                    <a:pt x="1718329" y="277852"/>
                                  </a:lnTo>
                                  <a:lnTo>
                                    <a:pt x="1710399" y="281030"/>
                                  </a:lnTo>
                                  <a:lnTo>
                                    <a:pt x="1702469" y="284605"/>
                                  </a:lnTo>
                                  <a:lnTo>
                                    <a:pt x="1694539" y="288578"/>
                                  </a:lnTo>
                                  <a:lnTo>
                                    <a:pt x="1687005" y="292550"/>
                                  </a:lnTo>
                                  <a:lnTo>
                                    <a:pt x="1679472" y="297317"/>
                                  </a:lnTo>
                                  <a:lnTo>
                                    <a:pt x="1672731" y="302482"/>
                                  </a:lnTo>
                                  <a:lnTo>
                                    <a:pt x="1665991" y="308043"/>
                                  </a:lnTo>
                                  <a:lnTo>
                                    <a:pt x="1659250" y="313605"/>
                                  </a:lnTo>
                                  <a:lnTo>
                                    <a:pt x="1653303" y="319563"/>
                                  </a:lnTo>
                                  <a:lnTo>
                                    <a:pt x="1647355" y="325919"/>
                                  </a:lnTo>
                                  <a:lnTo>
                                    <a:pt x="1641804" y="332275"/>
                                  </a:lnTo>
                                  <a:lnTo>
                                    <a:pt x="1636253" y="339029"/>
                                  </a:lnTo>
                                  <a:lnTo>
                                    <a:pt x="1631098" y="346179"/>
                                  </a:lnTo>
                                  <a:lnTo>
                                    <a:pt x="1626340" y="353727"/>
                                  </a:lnTo>
                                  <a:lnTo>
                                    <a:pt x="1621979" y="361275"/>
                                  </a:lnTo>
                                  <a:lnTo>
                                    <a:pt x="1618014" y="368822"/>
                                  </a:lnTo>
                                  <a:lnTo>
                                    <a:pt x="1614445" y="376767"/>
                                  </a:lnTo>
                                  <a:lnTo>
                                    <a:pt x="1611273" y="384712"/>
                                  </a:lnTo>
                                  <a:lnTo>
                                    <a:pt x="1608498" y="393055"/>
                                  </a:lnTo>
                                  <a:lnTo>
                                    <a:pt x="1606119" y="401794"/>
                                  </a:lnTo>
                                  <a:lnTo>
                                    <a:pt x="1604136" y="410534"/>
                                  </a:lnTo>
                                  <a:lnTo>
                                    <a:pt x="1602550" y="419273"/>
                                  </a:lnTo>
                                  <a:lnTo>
                                    <a:pt x="1601361" y="428410"/>
                                  </a:lnTo>
                                  <a:lnTo>
                                    <a:pt x="1600568" y="437547"/>
                                  </a:lnTo>
                                  <a:lnTo>
                                    <a:pt x="1600171" y="447081"/>
                                  </a:lnTo>
                                  <a:lnTo>
                                    <a:pt x="1600568" y="456218"/>
                                  </a:lnTo>
                                  <a:lnTo>
                                    <a:pt x="1601361" y="465354"/>
                                  </a:lnTo>
                                  <a:lnTo>
                                    <a:pt x="1602550" y="474094"/>
                                  </a:lnTo>
                                  <a:lnTo>
                                    <a:pt x="1604136" y="482833"/>
                                  </a:lnTo>
                                  <a:lnTo>
                                    <a:pt x="1606119" y="491970"/>
                                  </a:lnTo>
                                  <a:lnTo>
                                    <a:pt x="1608498" y="500312"/>
                                  </a:lnTo>
                                  <a:lnTo>
                                    <a:pt x="1611273" y="508655"/>
                                  </a:lnTo>
                                  <a:lnTo>
                                    <a:pt x="1614445" y="516997"/>
                                  </a:lnTo>
                                  <a:lnTo>
                                    <a:pt x="1618014" y="524545"/>
                                  </a:lnTo>
                                  <a:lnTo>
                                    <a:pt x="1621979" y="532490"/>
                                  </a:lnTo>
                                  <a:lnTo>
                                    <a:pt x="1626340" y="540435"/>
                                  </a:lnTo>
                                  <a:lnTo>
                                    <a:pt x="1631098" y="547585"/>
                                  </a:lnTo>
                                  <a:lnTo>
                                    <a:pt x="1636253" y="554338"/>
                                  </a:lnTo>
                                  <a:lnTo>
                                    <a:pt x="1641804" y="561092"/>
                                  </a:lnTo>
                                  <a:lnTo>
                                    <a:pt x="1647355" y="567845"/>
                                  </a:lnTo>
                                  <a:lnTo>
                                    <a:pt x="1653303" y="573804"/>
                                  </a:lnTo>
                                  <a:lnTo>
                                    <a:pt x="1659250" y="580160"/>
                                  </a:lnTo>
                                  <a:lnTo>
                                    <a:pt x="1665991" y="585721"/>
                                  </a:lnTo>
                                  <a:lnTo>
                                    <a:pt x="1672731" y="591283"/>
                                  </a:lnTo>
                                  <a:lnTo>
                                    <a:pt x="1679472" y="596050"/>
                                  </a:lnTo>
                                  <a:lnTo>
                                    <a:pt x="1687005" y="600817"/>
                                  </a:lnTo>
                                  <a:lnTo>
                                    <a:pt x="1694539" y="605186"/>
                                  </a:lnTo>
                                  <a:lnTo>
                                    <a:pt x="1702469" y="609159"/>
                                  </a:lnTo>
                                  <a:lnTo>
                                    <a:pt x="1710399" y="612734"/>
                                  </a:lnTo>
                                  <a:lnTo>
                                    <a:pt x="1718329" y="615912"/>
                                  </a:lnTo>
                                  <a:lnTo>
                                    <a:pt x="1727052" y="618693"/>
                                  </a:lnTo>
                                  <a:lnTo>
                                    <a:pt x="1735378" y="621076"/>
                                  </a:lnTo>
                                  <a:lnTo>
                                    <a:pt x="1744101" y="623063"/>
                                  </a:lnTo>
                                  <a:lnTo>
                                    <a:pt x="1752824" y="624652"/>
                                  </a:lnTo>
                                  <a:lnTo>
                                    <a:pt x="1761944" y="626241"/>
                                  </a:lnTo>
                                  <a:lnTo>
                                    <a:pt x="1770667" y="626638"/>
                                  </a:lnTo>
                                  <a:lnTo>
                                    <a:pt x="1780579" y="627035"/>
                                  </a:lnTo>
                                  <a:lnTo>
                                    <a:pt x="1789699" y="626638"/>
                                  </a:lnTo>
                                  <a:lnTo>
                                    <a:pt x="1798819" y="626241"/>
                                  </a:lnTo>
                                  <a:lnTo>
                                    <a:pt x="1807542" y="624652"/>
                                  </a:lnTo>
                                  <a:lnTo>
                                    <a:pt x="1816265" y="623063"/>
                                  </a:lnTo>
                                  <a:lnTo>
                                    <a:pt x="1825384" y="621076"/>
                                  </a:lnTo>
                                  <a:lnTo>
                                    <a:pt x="1833711" y="618693"/>
                                  </a:lnTo>
                                  <a:lnTo>
                                    <a:pt x="1842037" y="615912"/>
                                  </a:lnTo>
                                  <a:lnTo>
                                    <a:pt x="1850364" y="612734"/>
                                  </a:lnTo>
                                  <a:lnTo>
                                    <a:pt x="1858294" y="609159"/>
                                  </a:lnTo>
                                  <a:lnTo>
                                    <a:pt x="1866224" y="605186"/>
                                  </a:lnTo>
                                  <a:lnTo>
                                    <a:pt x="1873757" y="600817"/>
                                  </a:lnTo>
                                  <a:lnTo>
                                    <a:pt x="1880894" y="596050"/>
                                  </a:lnTo>
                                  <a:lnTo>
                                    <a:pt x="1888031" y="591283"/>
                                  </a:lnTo>
                                  <a:lnTo>
                                    <a:pt x="1894772" y="585721"/>
                                  </a:lnTo>
                                  <a:lnTo>
                                    <a:pt x="1901116" y="580160"/>
                                  </a:lnTo>
                                  <a:lnTo>
                                    <a:pt x="1907460" y="573804"/>
                                  </a:lnTo>
                                  <a:lnTo>
                                    <a:pt x="1913804" y="567845"/>
                                  </a:lnTo>
                                  <a:lnTo>
                                    <a:pt x="1919355" y="561092"/>
                                  </a:lnTo>
                                  <a:lnTo>
                                    <a:pt x="1924509" y="554338"/>
                                  </a:lnTo>
                                  <a:lnTo>
                                    <a:pt x="1929664" y="547585"/>
                                  </a:lnTo>
                                  <a:lnTo>
                                    <a:pt x="1934026" y="540435"/>
                                  </a:lnTo>
                                  <a:lnTo>
                                    <a:pt x="1938387" y="532490"/>
                                  </a:lnTo>
                                  <a:lnTo>
                                    <a:pt x="1942352" y="524545"/>
                                  </a:lnTo>
                                  <a:lnTo>
                                    <a:pt x="1945921" y="516997"/>
                                  </a:lnTo>
                                  <a:lnTo>
                                    <a:pt x="1949093" y="508655"/>
                                  </a:lnTo>
                                  <a:lnTo>
                                    <a:pt x="1951868" y="500312"/>
                                  </a:lnTo>
                                  <a:lnTo>
                                    <a:pt x="1954247" y="491970"/>
                                  </a:lnTo>
                                  <a:lnTo>
                                    <a:pt x="1957023" y="482833"/>
                                  </a:lnTo>
                                  <a:lnTo>
                                    <a:pt x="1958212" y="474094"/>
                                  </a:lnTo>
                                  <a:lnTo>
                                    <a:pt x="1959402" y="465354"/>
                                  </a:lnTo>
                                  <a:lnTo>
                                    <a:pt x="1960195" y="456218"/>
                                  </a:lnTo>
                                  <a:lnTo>
                                    <a:pt x="1960591" y="447081"/>
                                  </a:lnTo>
                                  <a:lnTo>
                                    <a:pt x="1960195" y="437547"/>
                                  </a:lnTo>
                                  <a:lnTo>
                                    <a:pt x="1959402" y="428410"/>
                                  </a:lnTo>
                                  <a:lnTo>
                                    <a:pt x="1958212" y="419273"/>
                                  </a:lnTo>
                                  <a:lnTo>
                                    <a:pt x="1957023" y="410534"/>
                                  </a:lnTo>
                                  <a:lnTo>
                                    <a:pt x="1954247" y="401794"/>
                                  </a:lnTo>
                                  <a:lnTo>
                                    <a:pt x="1951868" y="393055"/>
                                  </a:lnTo>
                                  <a:lnTo>
                                    <a:pt x="1949093" y="384712"/>
                                  </a:lnTo>
                                  <a:lnTo>
                                    <a:pt x="1945921" y="376767"/>
                                  </a:lnTo>
                                  <a:lnTo>
                                    <a:pt x="1942352" y="368822"/>
                                  </a:lnTo>
                                  <a:lnTo>
                                    <a:pt x="1938387" y="361275"/>
                                  </a:lnTo>
                                  <a:lnTo>
                                    <a:pt x="1934026" y="353727"/>
                                  </a:lnTo>
                                  <a:lnTo>
                                    <a:pt x="1929664" y="346179"/>
                                  </a:lnTo>
                                  <a:lnTo>
                                    <a:pt x="1924509" y="339029"/>
                                  </a:lnTo>
                                  <a:lnTo>
                                    <a:pt x="1919355" y="332275"/>
                                  </a:lnTo>
                                  <a:lnTo>
                                    <a:pt x="1913804" y="325919"/>
                                  </a:lnTo>
                                  <a:lnTo>
                                    <a:pt x="1907460" y="319563"/>
                                  </a:lnTo>
                                  <a:lnTo>
                                    <a:pt x="1901116" y="313605"/>
                                  </a:lnTo>
                                  <a:lnTo>
                                    <a:pt x="1894772" y="308043"/>
                                  </a:lnTo>
                                  <a:lnTo>
                                    <a:pt x="1888031" y="302482"/>
                                  </a:lnTo>
                                  <a:lnTo>
                                    <a:pt x="1880894" y="297317"/>
                                  </a:lnTo>
                                  <a:lnTo>
                                    <a:pt x="1873757" y="292550"/>
                                  </a:lnTo>
                                  <a:lnTo>
                                    <a:pt x="1866224" y="288578"/>
                                  </a:lnTo>
                                  <a:lnTo>
                                    <a:pt x="1858294" y="284605"/>
                                  </a:lnTo>
                                  <a:lnTo>
                                    <a:pt x="1850364" y="281030"/>
                                  </a:lnTo>
                                  <a:lnTo>
                                    <a:pt x="1842037" y="277852"/>
                                  </a:lnTo>
                                  <a:lnTo>
                                    <a:pt x="1833711" y="275071"/>
                                  </a:lnTo>
                                  <a:lnTo>
                                    <a:pt x="1825384" y="272688"/>
                                  </a:lnTo>
                                  <a:lnTo>
                                    <a:pt x="1816265" y="270304"/>
                                  </a:lnTo>
                                  <a:lnTo>
                                    <a:pt x="1807542" y="269113"/>
                                  </a:lnTo>
                                  <a:lnTo>
                                    <a:pt x="1798819" y="267921"/>
                                  </a:lnTo>
                                  <a:lnTo>
                                    <a:pt x="1789699" y="267126"/>
                                  </a:lnTo>
                                  <a:lnTo>
                                    <a:pt x="1780579" y="266729"/>
                                  </a:lnTo>
                                  <a:close/>
                                  <a:moveTo>
                                    <a:pt x="1769477" y="236538"/>
                                  </a:moveTo>
                                  <a:lnTo>
                                    <a:pt x="1780579" y="236538"/>
                                  </a:lnTo>
                                  <a:lnTo>
                                    <a:pt x="1791285" y="236538"/>
                                  </a:lnTo>
                                  <a:lnTo>
                                    <a:pt x="1801594" y="237333"/>
                                  </a:lnTo>
                                  <a:lnTo>
                                    <a:pt x="1812300" y="238922"/>
                                  </a:lnTo>
                                  <a:lnTo>
                                    <a:pt x="1823005" y="240511"/>
                                  </a:lnTo>
                                  <a:lnTo>
                                    <a:pt x="1832918" y="242894"/>
                                  </a:lnTo>
                                  <a:lnTo>
                                    <a:pt x="1842830" y="245675"/>
                                  </a:lnTo>
                                  <a:lnTo>
                                    <a:pt x="1852346" y="248853"/>
                                  </a:lnTo>
                                  <a:lnTo>
                                    <a:pt x="1861862" y="252825"/>
                                  </a:lnTo>
                                  <a:lnTo>
                                    <a:pt x="1871775" y="256798"/>
                                  </a:lnTo>
                                  <a:lnTo>
                                    <a:pt x="1880498" y="261962"/>
                                  </a:lnTo>
                                  <a:lnTo>
                                    <a:pt x="1889221" y="267126"/>
                                  </a:lnTo>
                                  <a:lnTo>
                                    <a:pt x="1897944" y="272291"/>
                                  </a:lnTo>
                                  <a:lnTo>
                                    <a:pt x="1905874" y="278249"/>
                                  </a:lnTo>
                                  <a:lnTo>
                                    <a:pt x="1914200" y="284208"/>
                                  </a:lnTo>
                                  <a:lnTo>
                                    <a:pt x="1921734" y="290961"/>
                                  </a:lnTo>
                                  <a:lnTo>
                                    <a:pt x="1929268" y="297715"/>
                                  </a:lnTo>
                                  <a:lnTo>
                                    <a:pt x="1936008" y="305660"/>
                                  </a:lnTo>
                                  <a:lnTo>
                                    <a:pt x="1942352" y="313207"/>
                                  </a:lnTo>
                                  <a:lnTo>
                                    <a:pt x="1948696" y="320755"/>
                                  </a:lnTo>
                                  <a:lnTo>
                                    <a:pt x="1954644" y="329097"/>
                                  </a:lnTo>
                                  <a:lnTo>
                                    <a:pt x="1960195" y="337440"/>
                                  </a:lnTo>
                                  <a:lnTo>
                                    <a:pt x="1965349" y="346179"/>
                                  </a:lnTo>
                                  <a:lnTo>
                                    <a:pt x="1970107" y="355713"/>
                                  </a:lnTo>
                                  <a:lnTo>
                                    <a:pt x="1974072" y="364850"/>
                                  </a:lnTo>
                                  <a:lnTo>
                                    <a:pt x="1978037" y="374384"/>
                                  </a:lnTo>
                                  <a:lnTo>
                                    <a:pt x="1981209" y="384315"/>
                                  </a:lnTo>
                                  <a:lnTo>
                                    <a:pt x="1983985" y="393849"/>
                                  </a:lnTo>
                                  <a:lnTo>
                                    <a:pt x="1986364" y="404575"/>
                                  </a:lnTo>
                                  <a:lnTo>
                                    <a:pt x="1988346" y="414903"/>
                                  </a:lnTo>
                                  <a:lnTo>
                                    <a:pt x="1989536" y="425232"/>
                                  </a:lnTo>
                                  <a:lnTo>
                                    <a:pt x="1990329" y="435958"/>
                                  </a:lnTo>
                                  <a:lnTo>
                                    <a:pt x="1990725" y="447081"/>
                                  </a:lnTo>
                                  <a:lnTo>
                                    <a:pt x="1990329" y="457807"/>
                                  </a:lnTo>
                                  <a:lnTo>
                                    <a:pt x="1989536" y="468135"/>
                                  </a:lnTo>
                                  <a:lnTo>
                                    <a:pt x="1988346" y="478861"/>
                                  </a:lnTo>
                                  <a:lnTo>
                                    <a:pt x="1986364" y="489587"/>
                                  </a:lnTo>
                                  <a:lnTo>
                                    <a:pt x="1983985" y="499518"/>
                                  </a:lnTo>
                                  <a:lnTo>
                                    <a:pt x="1981209" y="509449"/>
                                  </a:lnTo>
                                  <a:lnTo>
                                    <a:pt x="1978037" y="518983"/>
                                  </a:lnTo>
                                  <a:lnTo>
                                    <a:pt x="1974072" y="528517"/>
                                  </a:lnTo>
                                  <a:lnTo>
                                    <a:pt x="1970107" y="538051"/>
                                  </a:lnTo>
                                  <a:lnTo>
                                    <a:pt x="1965349" y="547188"/>
                                  </a:lnTo>
                                  <a:lnTo>
                                    <a:pt x="1960195" y="555927"/>
                                  </a:lnTo>
                                  <a:lnTo>
                                    <a:pt x="1954644" y="564270"/>
                                  </a:lnTo>
                                  <a:lnTo>
                                    <a:pt x="1948696" y="572612"/>
                                  </a:lnTo>
                                  <a:lnTo>
                                    <a:pt x="1942352" y="580954"/>
                                  </a:lnTo>
                                  <a:lnTo>
                                    <a:pt x="1936008" y="588502"/>
                                  </a:lnTo>
                                  <a:lnTo>
                                    <a:pt x="1929268" y="595652"/>
                                  </a:lnTo>
                                  <a:lnTo>
                                    <a:pt x="1921734" y="602406"/>
                                  </a:lnTo>
                                  <a:lnTo>
                                    <a:pt x="1914200" y="609159"/>
                                  </a:lnTo>
                                  <a:lnTo>
                                    <a:pt x="1905874" y="615118"/>
                                  </a:lnTo>
                                  <a:lnTo>
                                    <a:pt x="1897944" y="621076"/>
                                  </a:lnTo>
                                  <a:lnTo>
                                    <a:pt x="1889221" y="627035"/>
                                  </a:lnTo>
                                  <a:lnTo>
                                    <a:pt x="1880498" y="631802"/>
                                  </a:lnTo>
                                  <a:lnTo>
                                    <a:pt x="1871775" y="636569"/>
                                  </a:lnTo>
                                  <a:lnTo>
                                    <a:pt x="1861862" y="640542"/>
                                  </a:lnTo>
                                  <a:lnTo>
                                    <a:pt x="1852346" y="644514"/>
                                  </a:lnTo>
                                  <a:lnTo>
                                    <a:pt x="1842830" y="647692"/>
                                  </a:lnTo>
                                  <a:lnTo>
                                    <a:pt x="1832918" y="650473"/>
                                  </a:lnTo>
                                  <a:lnTo>
                                    <a:pt x="1823005" y="652856"/>
                                  </a:lnTo>
                                  <a:lnTo>
                                    <a:pt x="1812300" y="654843"/>
                                  </a:lnTo>
                                  <a:lnTo>
                                    <a:pt x="1801594" y="656034"/>
                                  </a:lnTo>
                                  <a:lnTo>
                                    <a:pt x="1791285" y="656829"/>
                                  </a:lnTo>
                                  <a:lnTo>
                                    <a:pt x="1780579" y="657226"/>
                                  </a:lnTo>
                                  <a:lnTo>
                                    <a:pt x="1769477" y="656829"/>
                                  </a:lnTo>
                                  <a:lnTo>
                                    <a:pt x="1758772" y="656034"/>
                                  </a:lnTo>
                                  <a:lnTo>
                                    <a:pt x="1748463" y="654843"/>
                                  </a:lnTo>
                                  <a:lnTo>
                                    <a:pt x="1738154" y="652856"/>
                                  </a:lnTo>
                                  <a:lnTo>
                                    <a:pt x="1727845" y="650473"/>
                                  </a:lnTo>
                                  <a:lnTo>
                                    <a:pt x="1717536" y="647692"/>
                                  </a:lnTo>
                                  <a:lnTo>
                                    <a:pt x="1708020" y="644514"/>
                                  </a:lnTo>
                                  <a:lnTo>
                                    <a:pt x="1698504" y="640542"/>
                                  </a:lnTo>
                                  <a:lnTo>
                                    <a:pt x="1689384" y="636569"/>
                                  </a:lnTo>
                                  <a:lnTo>
                                    <a:pt x="1680265" y="631802"/>
                                  </a:lnTo>
                                  <a:lnTo>
                                    <a:pt x="1671145" y="627035"/>
                                  </a:lnTo>
                                  <a:lnTo>
                                    <a:pt x="1662819" y="621076"/>
                                  </a:lnTo>
                                  <a:lnTo>
                                    <a:pt x="1654492" y="615118"/>
                                  </a:lnTo>
                                  <a:lnTo>
                                    <a:pt x="1646562" y="609159"/>
                                  </a:lnTo>
                                  <a:lnTo>
                                    <a:pt x="1639028" y="602406"/>
                                  </a:lnTo>
                                  <a:lnTo>
                                    <a:pt x="1631495" y="595652"/>
                                  </a:lnTo>
                                  <a:lnTo>
                                    <a:pt x="1624358" y="588502"/>
                                  </a:lnTo>
                                  <a:lnTo>
                                    <a:pt x="1618014" y="580954"/>
                                  </a:lnTo>
                                  <a:lnTo>
                                    <a:pt x="1611670" y="572612"/>
                                  </a:lnTo>
                                  <a:lnTo>
                                    <a:pt x="1606119" y="564270"/>
                                  </a:lnTo>
                                  <a:lnTo>
                                    <a:pt x="1600568" y="555927"/>
                                  </a:lnTo>
                                  <a:lnTo>
                                    <a:pt x="1595413" y="547188"/>
                                  </a:lnTo>
                                  <a:lnTo>
                                    <a:pt x="1591052" y="538051"/>
                                  </a:lnTo>
                                  <a:lnTo>
                                    <a:pt x="1586294" y="528517"/>
                                  </a:lnTo>
                                  <a:lnTo>
                                    <a:pt x="1582725" y="518983"/>
                                  </a:lnTo>
                                  <a:lnTo>
                                    <a:pt x="1579553" y="509449"/>
                                  </a:lnTo>
                                  <a:lnTo>
                                    <a:pt x="1576381" y="499518"/>
                                  </a:lnTo>
                                  <a:lnTo>
                                    <a:pt x="1574399" y="489587"/>
                                  </a:lnTo>
                                  <a:lnTo>
                                    <a:pt x="1572416" y="478861"/>
                                  </a:lnTo>
                                  <a:lnTo>
                                    <a:pt x="1571227" y="468135"/>
                                  </a:lnTo>
                                  <a:lnTo>
                                    <a:pt x="1570434" y="457807"/>
                                  </a:lnTo>
                                  <a:lnTo>
                                    <a:pt x="1570037" y="447081"/>
                                  </a:lnTo>
                                  <a:lnTo>
                                    <a:pt x="1570434" y="435958"/>
                                  </a:lnTo>
                                  <a:lnTo>
                                    <a:pt x="1571227" y="425232"/>
                                  </a:lnTo>
                                  <a:lnTo>
                                    <a:pt x="1572416" y="414903"/>
                                  </a:lnTo>
                                  <a:lnTo>
                                    <a:pt x="1574399" y="404575"/>
                                  </a:lnTo>
                                  <a:lnTo>
                                    <a:pt x="1576381" y="393849"/>
                                  </a:lnTo>
                                  <a:lnTo>
                                    <a:pt x="1579553" y="384315"/>
                                  </a:lnTo>
                                  <a:lnTo>
                                    <a:pt x="1582725" y="374384"/>
                                  </a:lnTo>
                                  <a:lnTo>
                                    <a:pt x="1586294" y="364850"/>
                                  </a:lnTo>
                                  <a:lnTo>
                                    <a:pt x="1591052" y="355713"/>
                                  </a:lnTo>
                                  <a:lnTo>
                                    <a:pt x="1595413" y="346179"/>
                                  </a:lnTo>
                                  <a:lnTo>
                                    <a:pt x="1600568" y="337440"/>
                                  </a:lnTo>
                                  <a:lnTo>
                                    <a:pt x="1606119" y="329097"/>
                                  </a:lnTo>
                                  <a:lnTo>
                                    <a:pt x="1611670" y="320755"/>
                                  </a:lnTo>
                                  <a:lnTo>
                                    <a:pt x="1618014" y="313207"/>
                                  </a:lnTo>
                                  <a:lnTo>
                                    <a:pt x="1624358" y="305660"/>
                                  </a:lnTo>
                                  <a:lnTo>
                                    <a:pt x="1631495" y="297715"/>
                                  </a:lnTo>
                                  <a:lnTo>
                                    <a:pt x="1639028" y="290961"/>
                                  </a:lnTo>
                                  <a:lnTo>
                                    <a:pt x="1646562" y="284208"/>
                                  </a:lnTo>
                                  <a:lnTo>
                                    <a:pt x="1654492" y="278249"/>
                                  </a:lnTo>
                                  <a:lnTo>
                                    <a:pt x="1662819" y="272291"/>
                                  </a:lnTo>
                                  <a:lnTo>
                                    <a:pt x="1671145" y="267126"/>
                                  </a:lnTo>
                                  <a:lnTo>
                                    <a:pt x="1680265" y="261962"/>
                                  </a:lnTo>
                                  <a:lnTo>
                                    <a:pt x="1689384" y="256798"/>
                                  </a:lnTo>
                                  <a:lnTo>
                                    <a:pt x="1698504" y="252825"/>
                                  </a:lnTo>
                                  <a:lnTo>
                                    <a:pt x="1708020" y="248853"/>
                                  </a:lnTo>
                                  <a:lnTo>
                                    <a:pt x="1717536" y="245675"/>
                                  </a:lnTo>
                                  <a:lnTo>
                                    <a:pt x="1727845" y="242894"/>
                                  </a:lnTo>
                                  <a:lnTo>
                                    <a:pt x="1738154" y="240511"/>
                                  </a:lnTo>
                                  <a:lnTo>
                                    <a:pt x="1748463" y="238922"/>
                                  </a:lnTo>
                                  <a:lnTo>
                                    <a:pt x="1758772" y="237333"/>
                                  </a:lnTo>
                                  <a:lnTo>
                                    <a:pt x="1769477" y="236538"/>
                                  </a:lnTo>
                                  <a:close/>
                                  <a:moveTo>
                                    <a:pt x="1775815" y="217488"/>
                                  </a:moveTo>
                                  <a:lnTo>
                                    <a:pt x="1764301" y="218281"/>
                                  </a:lnTo>
                                  <a:lnTo>
                                    <a:pt x="1752786" y="219472"/>
                                  </a:lnTo>
                                  <a:lnTo>
                                    <a:pt x="1741669" y="221059"/>
                                  </a:lnTo>
                                  <a:lnTo>
                                    <a:pt x="1730154" y="223441"/>
                                  </a:lnTo>
                                  <a:lnTo>
                                    <a:pt x="1718243" y="226219"/>
                                  </a:lnTo>
                                  <a:lnTo>
                                    <a:pt x="1707125" y="229791"/>
                                  </a:lnTo>
                                  <a:lnTo>
                                    <a:pt x="1696405" y="233759"/>
                                  </a:lnTo>
                                  <a:lnTo>
                                    <a:pt x="1685684" y="238125"/>
                                  </a:lnTo>
                                  <a:lnTo>
                                    <a:pt x="1674964" y="243285"/>
                                  </a:lnTo>
                                  <a:lnTo>
                                    <a:pt x="1665038" y="248841"/>
                                  </a:lnTo>
                                  <a:lnTo>
                                    <a:pt x="1655509" y="254794"/>
                                  </a:lnTo>
                                  <a:lnTo>
                                    <a:pt x="1646376" y="261541"/>
                                  </a:lnTo>
                                  <a:lnTo>
                                    <a:pt x="1637641" y="268288"/>
                                  </a:lnTo>
                                  <a:lnTo>
                                    <a:pt x="1628906" y="275035"/>
                                  </a:lnTo>
                                  <a:lnTo>
                                    <a:pt x="1620568" y="282575"/>
                                  </a:lnTo>
                                  <a:lnTo>
                                    <a:pt x="1613024" y="290513"/>
                                  </a:lnTo>
                                  <a:lnTo>
                                    <a:pt x="1605877" y="298847"/>
                                  </a:lnTo>
                                  <a:lnTo>
                                    <a:pt x="1598730" y="307578"/>
                                  </a:lnTo>
                                  <a:lnTo>
                                    <a:pt x="1592377" y="316707"/>
                                  </a:lnTo>
                                  <a:lnTo>
                                    <a:pt x="1586025" y="325835"/>
                                  </a:lnTo>
                                  <a:lnTo>
                                    <a:pt x="1580466" y="334963"/>
                                  </a:lnTo>
                                  <a:lnTo>
                                    <a:pt x="1575304" y="344885"/>
                                  </a:lnTo>
                                  <a:lnTo>
                                    <a:pt x="1570937" y="355203"/>
                                  </a:lnTo>
                                  <a:lnTo>
                                    <a:pt x="1566569" y="365125"/>
                                  </a:lnTo>
                                  <a:lnTo>
                                    <a:pt x="1562995" y="375444"/>
                                  </a:lnTo>
                                  <a:lnTo>
                                    <a:pt x="1559819" y="385763"/>
                                  </a:lnTo>
                                  <a:lnTo>
                                    <a:pt x="1557039" y="396875"/>
                                  </a:lnTo>
                                  <a:lnTo>
                                    <a:pt x="1555054" y="407988"/>
                                  </a:lnTo>
                                  <a:lnTo>
                                    <a:pt x="1553466" y="418703"/>
                                  </a:lnTo>
                                  <a:lnTo>
                                    <a:pt x="1552275" y="429816"/>
                                  </a:lnTo>
                                  <a:lnTo>
                                    <a:pt x="1551481" y="440929"/>
                                  </a:lnTo>
                                  <a:lnTo>
                                    <a:pt x="1551481" y="452438"/>
                                  </a:lnTo>
                                  <a:lnTo>
                                    <a:pt x="1552275" y="463947"/>
                                  </a:lnTo>
                                  <a:lnTo>
                                    <a:pt x="1553466" y="475060"/>
                                  </a:lnTo>
                                  <a:lnTo>
                                    <a:pt x="1555054" y="486569"/>
                                  </a:lnTo>
                                  <a:lnTo>
                                    <a:pt x="1557437" y="498079"/>
                                  </a:lnTo>
                                  <a:lnTo>
                                    <a:pt x="1560216" y="509588"/>
                                  </a:lnTo>
                                  <a:lnTo>
                                    <a:pt x="1563789" y="520700"/>
                                  </a:lnTo>
                                  <a:lnTo>
                                    <a:pt x="1567760" y="531416"/>
                                  </a:lnTo>
                                  <a:lnTo>
                                    <a:pt x="1572525" y="542529"/>
                                  </a:lnTo>
                                  <a:lnTo>
                                    <a:pt x="1577290" y="552847"/>
                                  </a:lnTo>
                                  <a:lnTo>
                                    <a:pt x="1582848" y="562769"/>
                                  </a:lnTo>
                                  <a:lnTo>
                                    <a:pt x="1589201" y="572294"/>
                                  </a:lnTo>
                                  <a:lnTo>
                                    <a:pt x="1595554" y="581819"/>
                                  </a:lnTo>
                                  <a:lnTo>
                                    <a:pt x="1602304" y="590550"/>
                                  </a:lnTo>
                                  <a:lnTo>
                                    <a:pt x="1609451" y="598885"/>
                                  </a:lnTo>
                                  <a:lnTo>
                                    <a:pt x="1616995" y="607219"/>
                                  </a:lnTo>
                                  <a:lnTo>
                                    <a:pt x="1624936" y="614760"/>
                                  </a:lnTo>
                                  <a:lnTo>
                                    <a:pt x="1632877" y="621904"/>
                                  </a:lnTo>
                                  <a:lnTo>
                                    <a:pt x="1642009" y="629047"/>
                                  </a:lnTo>
                                  <a:lnTo>
                                    <a:pt x="1650744" y="635794"/>
                                  </a:lnTo>
                                  <a:lnTo>
                                    <a:pt x="1659876" y="641747"/>
                                  </a:lnTo>
                                  <a:lnTo>
                                    <a:pt x="1669405" y="647304"/>
                                  </a:lnTo>
                                  <a:lnTo>
                                    <a:pt x="1678935" y="652066"/>
                                  </a:lnTo>
                                  <a:lnTo>
                                    <a:pt x="1689258" y="656829"/>
                                  </a:lnTo>
                                  <a:lnTo>
                                    <a:pt x="1699581" y="661194"/>
                                  </a:lnTo>
                                  <a:lnTo>
                                    <a:pt x="1709905" y="664766"/>
                                  </a:lnTo>
                                  <a:lnTo>
                                    <a:pt x="1720228" y="667941"/>
                                  </a:lnTo>
                                  <a:lnTo>
                                    <a:pt x="1731345" y="670719"/>
                                  </a:lnTo>
                                  <a:lnTo>
                                    <a:pt x="1742066" y="673101"/>
                                  </a:lnTo>
                                  <a:lnTo>
                                    <a:pt x="1753183" y="674688"/>
                                  </a:lnTo>
                                  <a:lnTo>
                                    <a:pt x="1764301" y="675879"/>
                                  </a:lnTo>
                                  <a:lnTo>
                                    <a:pt x="1775815" y="676276"/>
                                  </a:lnTo>
                                  <a:lnTo>
                                    <a:pt x="1786932" y="676276"/>
                                  </a:lnTo>
                                  <a:lnTo>
                                    <a:pt x="1798447" y="675879"/>
                                  </a:lnTo>
                                  <a:lnTo>
                                    <a:pt x="1809564" y="674688"/>
                                  </a:lnTo>
                                  <a:lnTo>
                                    <a:pt x="1821476" y="673101"/>
                                  </a:lnTo>
                                  <a:lnTo>
                                    <a:pt x="1832593" y="670322"/>
                                  </a:lnTo>
                                  <a:lnTo>
                                    <a:pt x="1844108" y="667544"/>
                                  </a:lnTo>
                                  <a:lnTo>
                                    <a:pt x="1855225" y="663972"/>
                                  </a:lnTo>
                                  <a:lnTo>
                                    <a:pt x="1866740" y="660004"/>
                                  </a:lnTo>
                                  <a:lnTo>
                                    <a:pt x="1877063" y="655241"/>
                                  </a:lnTo>
                                  <a:lnTo>
                                    <a:pt x="1887386" y="650479"/>
                                  </a:lnTo>
                                  <a:lnTo>
                                    <a:pt x="1897313" y="644922"/>
                                  </a:lnTo>
                                  <a:lnTo>
                                    <a:pt x="1906842" y="638969"/>
                                  </a:lnTo>
                                  <a:lnTo>
                                    <a:pt x="1916371" y="632619"/>
                                  </a:lnTo>
                                  <a:lnTo>
                                    <a:pt x="1925503" y="625872"/>
                                  </a:lnTo>
                                  <a:lnTo>
                                    <a:pt x="1933841" y="618332"/>
                                  </a:lnTo>
                                  <a:lnTo>
                                    <a:pt x="1941782" y="610791"/>
                                  </a:lnTo>
                                  <a:lnTo>
                                    <a:pt x="1949723" y="603250"/>
                                  </a:lnTo>
                                  <a:lnTo>
                                    <a:pt x="1957267" y="594916"/>
                                  </a:lnTo>
                                  <a:lnTo>
                                    <a:pt x="1964017" y="586185"/>
                                  </a:lnTo>
                                  <a:lnTo>
                                    <a:pt x="1970370" y="577057"/>
                                  </a:lnTo>
                                  <a:lnTo>
                                    <a:pt x="1976326" y="567929"/>
                                  </a:lnTo>
                                  <a:lnTo>
                                    <a:pt x="1981884" y="558404"/>
                                  </a:lnTo>
                                  <a:lnTo>
                                    <a:pt x="1987046" y="548879"/>
                                  </a:lnTo>
                                  <a:lnTo>
                                    <a:pt x="1991811" y="538957"/>
                                  </a:lnTo>
                                  <a:lnTo>
                                    <a:pt x="1995781" y="528638"/>
                                  </a:lnTo>
                                  <a:lnTo>
                                    <a:pt x="1999752" y="518319"/>
                                  </a:lnTo>
                                  <a:lnTo>
                                    <a:pt x="2003325" y="507604"/>
                                  </a:lnTo>
                                  <a:lnTo>
                                    <a:pt x="2005708" y="496888"/>
                                  </a:lnTo>
                                  <a:lnTo>
                                    <a:pt x="2008090" y="485775"/>
                                  </a:lnTo>
                                  <a:lnTo>
                                    <a:pt x="2009678" y="475060"/>
                                  </a:lnTo>
                                  <a:lnTo>
                                    <a:pt x="2010869" y="463947"/>
                                  </a:lnTo>
                                  <a:lnTo>
                                    <a:pt x="2011266" y="452835"/>
                                  </a:lnTo>
                                  <a:lnTo>
                                    <a:pt x="2011266" y="441325"/>
                                  </a:lnTo>
                                  <a:lnTo>
                                    <a:pt x="2010869" y="429816"/>
                                  </a:lnTo>
                                  <a:lnTo>
                                    <a:pt x="2009678" y="418703"/>
                                  </a:lnTo>
                                  <a:lnTo>
                                    <a:pt x="2007693" y="407194"/>
                                  </a:lnTo>
                                  <a:lnTo>
                                    <a:pt x="2005311" y="395288"/>
                                  </a:lnTo>
                                  <a:lnTo>
                                    <a:pt x="2002531" y="384175"/>
                                  </a:lnTo>
                                  <a:lnTo>
                                    <a:pt x="1998561" y="373063"/>
                                  </a:lnTo>
                                  <a:lnTo>
                                    <a:pt x="1994590" y="361950"/>
                                  </a:lnTo>
                                  <a:lnTo>
                                    <a:pt x="1990223" y="351632"/>
                                  </a:lnTo>
                                  <a:lnTo>
                                    <a:pt x="1985061" y="340916"/>
                                  </a:lnTo>
                                  <a:lnTo>
                                    <a:pt x="1979899" y="330994"/>
                                  </a:lnTo>
                                  <a:lnTo>
                                    <a:pt x="1973943" y="321469"/>
                                  </a:lnTo>
                                  <a:lnTo>
                                    <a:pt x="1967591" y="312341"/>
                                  </a:lnTo>
                                  <a:lnTo>
                                    <a:pt x="1960841" y="303213"/>
                                  </a:lnTo>
                                  <a:lnTo>
                                    <a:pt x="1953297" y="294482"/>
                                  </a:lnTo>
                                  <a:lnTo>
                                    <a:pt x="1945753" y="286544"/>
                                  </a:lnTo>
                                  <a:lnTo>
                                    <a:pt x="1937812" y="279003"/>
                                  </a:lnTo>
                                  <a:lnTo>
                                    <a:pt x="1929474" y="271860"/>
                                  </a:lnTo>
                                  <a:lnTo>
                                    <a:pt x="1921136" y="264716"/>
                                  </a:lnTo>
                                  <a:lnTo>
                                    <a:pt x="1912004" y="258366"/>
                                  </a:lnTo>
                                  <a:lnTo>
                                    <a:pt x="1902474" y="252016"/>
                                  </a:lnTo>
                                  <a:lnTo>
                                    <a:pt x="1893342" y="246460"/>
                                  </a:lnTo>
                                  <a:lnTo>
                                    <a:pt x="1883416" y="241300"/>
                                  </a:lnTo>
                                  <a:lnTo>
                                    <a:pt x="1873490" y="236935"/>
                                  </a:lnTo>
                                  <a:lnTo>
                                    <a:pt x="1863166" y="232569"/>
                                  </a:lnTo>
                                  <a:lnTo>
                                    <a:pt x="1852843" y="228997"/>
                                  </a:lnTo>
                                  <a:lnTo>
                                    <a:pt x="1842123" y="225822"/>
                                  </a:lnTo>
                                  <a:lnTo>
                                    <a:pt x="1831402" y="223044"/>
                                  </a:lnTo>
                                  <a:lnTo>
                                    <a:pt x="1820682" y="221059"/>
                                  </a:lnTo>
                                  <a:lnTo>
                                    <a:pt x="1809564" y="219472"/>
                                  </a:lnTo>
                                  <a:lnTo>
                                    <a:pt x="1798447" y="218281"/>
                                  </a:lnTo>
                                  <a:lnTo>
                                    <a:pt x="1787330" y="217488"/>
                                  </a:lnTo>
                                  <a:lnTo>
                                    <a:pt x="1775815" y="217488"/>
                                  </a:lnTo>
                                  <a:close/>
                                  <a:moveTo>
                                    <a:pt x="1712287" y="0"/>
                                  </a:moveTo>
                                  <a:lnTo>
                                    <a:pt x="1715860" y="0"/>
                                  </a:lnTo>
                                  <a:lnTo>
                                    <a:pt x="1718640" y="397"/>
                                  </a:lnTo>
                                  <a:lnTo>
                                    <a:pt x="1721816" y="1191"/>
                                  </a:lnTo>
                                  <a:lnTo>
                                    <a:pt x="1724198" y="2778"/>
                                  </a:lnTo>
                                  <a:lnTo>
                                    <a:pt x="1726978" y="4366"/>
                                  </a:lnTo>
                                  <a:lnTo>
                                    <a:pt x="1728566" y="6350"/>
                                  </a:lnTo>
                                  <a:lnTo>
                                    <a:pt x="1729757" y="8731"/>
                                  </a:lnTo>
                                  <a:lnTo>
                                    <a:pt x="1730551" y="11112"/>
                                  </a:lnTo>
                                  <a:lnTo>
                                    <a:pt x="1737698" y="39687"/>
                                  </a:lnTo>
                                  <a:lnTo>
                                    <a:pt x="1744448" y="68262"/>
                                  </a:lnTo>
                                  <a:lnTo>
                                    <a:pt x="1744845" y="70644"/>
                                  </a:lnTo>
                                  <a:lnTo>
                                    <a:pt x="1746036" y="73025"/>
                                  </a:lnTo>
                                  <a:lnTo>
                                    <a:pt x="1747227" y="75406"/>
                                  </a:lnTo>
                                  <a:lnTo>
                                    <a:pt x="1748816" y="77391"/>
                                  </a:lnTo>
                                  <a:lnTo>
                                    <a:pt x="1750801" y="78978"/>
                                  </a:lnTo>
                                  <a:lnTo>
                                    <a:pt x="1752786" y="80169"/>
                                  </a:lnTo>
                                  <a:lnTo>
                                    <a:pt x="1755168" y="80962"/>
                                  </a:lnTo>
                                  <a:lnTo>
                                    <a:pt x="1757551" y="81756"/>
                                  </a:lnTo>
                                  <a:lnTo>
                                    <a:pt x="1775815" y="80962"/>
                                  </a:lnTo>
                                  <a:lnTo>
                                    <a:pt x="1793682" y="81359"/>
                                  </a:lnTo>
                                  <a:lnTo>
                                    <a:pt x="1811550" y="82153"/>
                                  </a:lnTo>
                                  <a:lnTo>
                                    <a:pt x="1829814" y="84137"/>
                                  </a:lnTo>
                                  <a:lnTo>
                                    <a:pt x="1847284" y="86916"/>
                                  </a:lnTo>
                                  <a:lnTo>
                                    <a:pt x="1865152" y="90487"/>
                                  </a:lnTo>
                                  <a:lnTo>
                                    <a:pt x="1882225" y="94853"/>
                                  </a:lnTo>
                                  <a:lnTo>
                                    <a:pt x="1899298" y="100012"/>
                                  </a:lnTo>
                                  <a:lnTo>
                                    <a:pt x="1902077" y="100409"/>
                                  </a:lnTo>
                                  <a:lnTo>
                                    <a:pt x="1904460" y="100012"/>
                                  </a:lnTo>
                                  <a:lnTo>
                                    <a:pt x="1906842" y="99616"/>
                                  </a:lnTo>
                                  <a:lnTo>
                                    <a:pt x="1908827" y="98425"/>
                                  </a:lnTo>
                                  <a:lnTo>
                                    <a:pt x="1911606" y="97234"/>
                                  </a:lnTo>
                                  <a:lnTo>
                                    <a:pt x="1913195" y="95250"/>
                                  </a:lnTo>
                                  <a:lnTo>
                                    <a:pt x="1914783" y="93266"/>
                                  </a:lnTo>
                                  <a:lnTo>
                                    <a:pt x="1915974" y="91281"/>
                                  </a:lnTo>
                                  <a:lnTo>
                                    <a:pt x="1944165" y="39687"/>
                                  </a:lnTo>
                                  <a:lnTo>
                                    <a:pt x="1945356" y="37306"/>
                                  </a:lnTo>
                                  <a:lnTo>
                                    <a:pt x="1947341" y="35322"/>
                                  </a:lnTo>
                                  <a:lnTo>
                                    <a:pt x="1949326" y="34131"/>
                                  </a:lnTo>
                                  <a:lnTo>
                                    <a:pt x="1952106" y="32941"/>
                                  </a:lnTo>
                                  <a:lnTo>
                                    <a:pt x="1954885" y="32147"/>
                                  </a:lnTo>
                                  <a:lnTo>
                                    <a:pt x="1958061" y="32147"/>
                                  </a:lnTo>
                                  <a:lnTo>
                                    <a:pt x="1961238" y="32544"/>
                                  </a:lnTo>
                                  <a:lnTo>
                                    <a:pt x="1964414" y="33734"/>
                                  </a:lnTo>
                                  <a:lnTo>
                                    <a:pt x="1975532" y="38894"/>
                                  </a:lnTo>
                                  <a:lnTo>
                                    <a:pt x="1986252" y="44053"/>
                                  </a:lnTo>
                                  <a:lnTo>
                                    <a:pt x="1996972" y="50006"/>
                                  </a:lnTo>
                                  <a:lnTo>
                                    <a:pt x="2008090" y="55959"/>
                                  </a:lnTo>
                                  <a:lnTo>
                                    <a:pt x="2018413" y="61912"/>
                                  </a:lnTo>
                                  <a:lnTo>
                                    <a:pt x="2028737" y="68659"/>
                                  </a:lnTo>
                                  <a:lnTo>
                                    <a:pt x="2039060" y="75803"/>
                                  </a:lnTo>
                                  <a:lnTo>
                                    <a:pt x="2049383" y="82550"/>
                                  </a:lnTo>
                                  <a:lnTo>
                                    <a:pt x="2051765" y="84931"/>
                                  </a:lnTo>
                                  <a:lnTo>
                                    <a:pt x="2053751" y="87312"/>
                                  </a:lnTo>
                                  <a:lnTo>
                                    <a:pt x="2054942" y="90091"/>
                                  </a:lnTo>
                                  <a:lnTo>
                                    <a:pt x="2055736" y="92472"/>
                                  </a:lnTo>
                                  <a:lnTo>
                                    <a:pt x="2056133" y="95250"/>
                                  </a:lnTo>
                                  <a:lnTo>
                                    <a:pt x="2056133" y="98028"/>
                                  </a:lnTo>
                                  <a:lnTo>
                                    <a:pt x="2055339" y="100409"/>
                                  </a:lnTo>
                                  <a:lnTo>
                                    <a:pt x="2054148" y="102791"/>
                                  </a:lnTo>
                                  <a:lnTo>
                                    <a:pt x="2038663" y="128191"/>
                                  </a:lnTo>
                                  <a:lnTo>
                                    <a:pt x="2023575" y="153194"/>
                                  </a:lnTo>
                                  <a:lnTo>
                                    <a:pt x="2021987" y="155178"/>
                                  </a:lnTo>
                                  <a:lnTo>
                                    <a:pt x="2021193" y="157559"/>
                                  </a:lnTo>
                                  <a:lnTo>
                                    <a:pt x="2020398" y="159941"/>
                                  </a:lnTo>
                                  <a:lnTo>
                                    <a:pt x="2020398" y="162322"/>
                                  </a:lnTo>
                                  <a:lnTo>
                                    <a:pt x="2020398" y="164703"/>
                                  </a:lnTo>
                                  <a:lnTo>
                                    <a:pt x="2021193" y="167481"/>
                                  </a:lnTo>
                                  <a:lnTo>
                                    <a:pt x="2022384" y="169863"/>
                                  </a:lnTo>
                                  <a:lnTo>
                                    <a:pt x="2023575" y="171847"/>
                                  </a:lnTo>
                                  <a:lnTo>
                                    <a:pt x="2036678" y="184150"/>
                                  </a:lnTo>
                                  <a:lnTo>
                                    <a:pt x="2049383" y="196850"/>
                                  </a:lnTo>
                                  <a:lnTo>
                                    <a:pt x="2061295" y="210344"/>
                                  </a:lnTo>
                                  <a:lnTo>
                                    <a:pt x="2072809" y="224234"/>
                                  </a:lnTo>
                                  <a:lnTo>
                                    <a:pt x="2083133" y="238919"/>
                                  </a:lnTo>
                                  <a:lnTo>
                                    <a:pt x="2092662" y="253603"/>
                                  </a:lnTo>
                                  <a:lnTo>
                                    <a:pt x="2102191" y="269478"/>
                                  </a:lnTo>
                                  <a:lnTo>
                                    <a:pt x="2110529" y="284956"/>
                                  </a:lnTo>
                                  <a:lnTo>
                                    <a:pt x="2112514" y="286941"/>
                                  </a:lnTo>
                                  <a:lnTo>
                                    <a:pt x="2114102" y="288528"/>
                                  </a:lnTo>
                                  <a:lnTo>
                                    <a:pt x="2116485" y="289719"/>
                                  </a:lnTo>
                                  <a:lnTo>
                                    <a:pt x="2118867" y="290513"/>
                                  </a:lnTo>
                                  <a:lnTo>
                                    <a:pt x="2121249" y="290910"/>
                                  </a:lnTo>
                                  <a:lnTo>
                                    <a:pt x="2123632" y="291307"/>
                                  </a:lnTo>
                                  <a:lnTo>
                                    <a:pt x="2126014" y="290910"/>
                                  </a:lnTo>
                                  <a:lnTo>
                                    <a:pt x="2128396" y="290116"/>
                                  </a:lnTo>
                                  <a:lnTo>
                                    <a:pt x="2156984" y="281781"/>
                                  </a:lnTo>
                                  <a:lnTo>
                                    <a:pt x="2185572" y="273844"/>
                                  </a:lnTo>
                                  <a:lnTo>
                                    <a:pt x="2187954" y="273447"/>
                                  </a:lnTo>
                                  <a:lnTo>
                                    <a:pt x="2190733" y="273050"/>
                                  </a:lnTo>
                                  <a:lnTo>
                                    <a:pt x="2193116" y="273844"/>
                                  </a:lnTo>
                                  <a:lnTo>
                                    <a:pt x="2195498" y="274638"/>
                                  </a:lnTo>
                                  <a:lnTo>
                                    <a:pt x="2197880" y="276225"/>
                                  </a:lnTo>
                                  <a:lnTo>
                                    <a:pt x="2200263" y="278210"/>
                                  </a:lnTo>
                                  <a:lnTo>
                                    <a:pt x="2202248" y="280988"/>
                                  </a:lnTo>
                                  <a:lnTo>
                                    <a:pt x="2203439" y="283766"/>
                                  </a:lnTo>
                                  <a:lnTo>
                                    <a:pt x="2207807" y="295275"/>
                                  </a:lnTo>
                                  <a:lnTo>
                                    <a:pt x="2211777" y="307182"/>
                                  </a:lnTo>
                                  <a:lnTo>
                                    <a:pt x="2215350" y="318691"/>
                                  </a:lnTo>
                                  <a:lnTo>
                                    <a:pt x="2218527" y="330200"/>
                                  </a:lnTo>
                                  <a:lnTo>
                                    <a:pt x="2221703" y="342107"/>
                                  </a:lnTo>
                                  <a:lnTo>
                                    <a:pt x="2224086" y="354410"/>
                                  </a:lnTo>
                                  <a:lnTo>
                                    <a:pt x="2226468" y="366316"/>
                                  </a:lnTo>
                                  <a:lnTo>
                                    <a:pt x="2228850" y="378222"/>
                                  </a:lnTo>
                                  <a:lnTo>
                                    <a:pt x="2228850" y="381397"/>
                                  </a:lnTo>
                                  <a:lnTo>
                                    <a:pt x="2228453" y="384572"/>
                                  </a:lnTo>
                                  <a:lnTo>
                                    <a:pt x="2227659" y="387350"/>
                                  </a:lnTo>
                                  <a:lnTo>
                                    <a:pt x="2226468" y="390128"/>
                                  </a:lnTo>
                                  <a:lnTo>
                                    <a:pt x="2224880" y="392113"/>
                                  </a:lnTo>
                                  <a:lnTo>
                                    <a:pt x="2222894" y="393700"/>
                                  </a:lnTo>
                                  <a:lnTo>
                                    <a:pt x="2220512" y="394891"/>
                                  </a:lnTo>
                                  <a:lnTo>
                                    <a:pt x="2217733" y="396082"/>
                                  </a:lnTo>
                                  <a:lnTo>
                                    <a:pt x="2189542" y="403225"/>
                                  </a:lnTo>
                                  <a:lnTo>
                                    <a:pt x="2160557" y="409972"/>
                                  </a:lnTo>
                                  <a:lnTo>
                                    <a:pt x="2158175" y="410766"/>
                                  </a:lnTo>
                                  <a:lnTo>
                                    <a:pt x="2155793" y="411560"/>
                                  </a:lnTo>
                                  <a:lnTo>
                                    <a:pt x="2153808" y="412750"/>
                                  </a:lnTo>
                                  <a:lnTo>
                                    <a:pt x="2151822" y="414338"/>
                                  </a:lnTo>
                                  <a:lnTo>
                                    <a:pt x="2150234" y="416322"/>
                                  </a:lnTo>
                                  <a:lnTo>
                                    <a:pt x="2149043" y="418307"/>
                                  </a:lnTo>
                                  <a:lnTo>
                                    <a:pt x="2148249" y="420688"/>
                                  </a:lnTo>
                                  <a:lnTo>
                                    <a:pt x="2147852" y="423069"/>
                                  </a:lnTo>
                                  <a:lnTo>
                                    <a:pt x="2148249" y="440929"/>
                                  </a:lnTo>
                                  <a:lnTo>
                                    <a:pt x="2147852" y="459185"/>
                                  </a:lnTo>
                                  <a:lnTo>
                                    <a:pt x="2147058" y="477044"/>
                                  </a:lnTo>
                                  <a:lnTo>
                                    <a:pt x="2145072" y="494904"/>
                                  </a:lnTo>
                                  <a:lnTo>
                                    <a:pt x="2142293" y="512763"/>
                                  </a:lnTo>
                                  <a:lnTo>
                                    <a:pt x="2138323" y="530225"/>
                                  </a:lnTo>
                                  <a:lnTo>
                                    <a:pt x="2133955" y="547688"/>
                                  </a:lnTo>
                                  <a:lnTo>
                                    <a:pt x="2128793" y="564754"/>
                                  </a:lnTo>
                                  <a:lnTo>
                                    <a:pt x="2128396" y="567135"/>
                                  </a:lnTo>
                                  <a:lnTo>
                                    <a:pt x="2128793" y="569913"/>
                                  </a:lnTo>
                                  <a:lnTo>
                                    <a:pt x="2129190" y="572294"/>
                                  </a:lnTo>
                                  <a:lnTo>
                                    <a:pt x="2130382" y="574279"/>
                                  </a:lnTo>
                                  <a:lnTo>
                                    <a:pt x="2131573" y="576263"/>
                                  </a:lnTo>
                                  <a:lnTo>
                                    <a:pt x="2133558" y="578247"/>
                                  </a:lnTo>
                                  <a:lnTo>
                                    <a:pt x="2135543" y="580232"/>
                                  </a:lnTo>
                                  <a:lnTo>
                                    <a:pt x="2137926" y="581025"/>
                                  </a:lnTo>
                                  <a:lnTo>
                                    <a:pt x="2189542" y="609600"/>
                                  </a:lnTo>
                                  <a:lnTo>
                                    <a:pt x="2191924" y="610791"/>
                                  </a:lnTo>
                                  <a:lnTo>
                                    <a:pt x="2193910" y="612379"/>
                                  </a:lnTo>
                                  <a:lnTo>
                                    <a:pt x="2195498" y="614760"/>
                                  </a:lnTo>
                                  <a:lnTo>
                                    <a:pt x="2196292" y="617141"/>
                                  </a:lnTo>
                                  <a:lnTo>
                                    <a:pt x="2197086" y="619919"/>
                                  </a:lnTo>
                                  <a:lnTo>
                                    <a:pt x="2197086" y="623094"/>
                                  </a:lnTo>
                                  <a:lnTo>
                                    <a:pt x="2196689" y="626666"/>
                                  </a:lnTo>
                                  <a:lnTo>
                                    <a:pt x="2195498" y="629841"/>
                                  </a:lnTo>
                                  <a:lnTo>
                                    <a:pt x="2190336" y="640557"/>
                                  </a:lnTo>
                                  <a:lnTo>
                                    <a:pt x="2184778" y="651669"/>
                                  </a:lnTo>
                                  <a:lnTo>
                                    <a:pt x="2178822" y="662385"/>
                                  </a:lnTo>
                                  <a:lnTo>
                                    <a:pt x="2173263" y="673101"/>
                                  </a:lnTo>
                                  <a:lnTo>
                                    <a:pt x="2166910" y="683816"/>
                                  </a:lnTo>
                                  <a:lnTo>
                                    <a:pt x="2160557" y="693738"/>
                                  </a:lnTo>
                                  <a:lnTo>
                                    <a:pt x="2153808" y="704057"/>
                                  </a:lnTo>
                                  <a:lnTo>
                                    <a:pt x="2146661" y="713979"/>
                                  </a:lnTo>
                                  <a:lnTo>
                                    <a:pt x="2144278" y="716360"/>
                                  </a:lnTo>
                                  <a:lnTo>
                                    <a:pt x="2141896" y="718741"/>
                                  </a:lnTo>
                                  <a:lnTo>
                                    <a:pt x="2138720" y="719932"/>
                                  </a:lnTo>
                                  <a:lnTo>
                                    <a:pt x="2136337" y="721122"/>
                                  </a:lnTo>
                                  <a:lnTo>
                                    <a:pt x="2133558" y="721519"/>
                                  </a:lnTo>
                                  <a:lnTo>
                                    <a:pt x="2130779" y="721122"/>
                                  </a:lnTo>
                                  <a:lnTo>
                                    <a:pt x="2128396" y="720329"/>
                                  </a:lnTo>
                                  <a:lnTo>
                                    <a:pt x="2126014" y="719138"/>
                                  </a:lnTo>
                                  <a:lnTo>
                                    <a:pt x="2101000" y="703660"/>
                                  </a:lnTo>
                                  <a:lnTo>
                                    <a:pt x="2075589" y="688579"/>
                                  </a:lnTo>
                                  <a:lnTo>
                                    <a:pt x="2073603" y="686991"/>
                                  </a:lnTo>
                                  <a:lnTo>
                                    <a:pt x="2071221" y="686197"/>
                                  </a:lnTo>
                                  <a:lnTo>
                                    <a:pt x="2068839" y="685801"/>
                                  </a:lnTo>
                                  <a:lnTo>
                                    <a:pt x="2066456" y="685404"/>
                                  </a:lnTo>
                                  <a:lnTo>
                                    <a:pt x="2064074" y="685801"/>
                                  </a:lnTo>
                                  <a:lnTo>
                                    <a:pt x="2061692" y="686197"/>
                                  </a:lnTo>
                                  <a:lnTo>
                                    <a:pt x="2059309" y="687388"/>
                                  </a:lnTo>
                                  <a:lnTo>
                                    <a:pt x="2057324" y="688579"/>
                                  </a:lnTo>
                                  <a:lnTo>
                                    <a:pt x="2044619" y="701676"/>
                                  </a:lnTo>
                                  <a:lnTo>
                                    <a:pt x="2031913" y="713979"/>
                                  </a:lnTo>
                                  <a:lnTo>
                                    <a:pt x="2018413" y="726282"/>
                                  </a:lnTo>
                                  <a:lnTo>
                                    <a:pt x="2004913" y="737791"/>
                                  </a:lnTo>
                                  <a:lnTo>
                                    <a:pt x="1989826" y="748110"/>
                                  </a:lnTo>
                                  <a:lnTo>
                                    <a:pt x="1974738" y="757635"/>
                                  </a:lnTo>
                                  <a:lnTo>
                                    <a:pt x="1959650" y="767160"/>
                                  </a:lnTo>
                                  <a:lnTo>
                                    <a:pt x="1943371" y="775494"/>
                                  </a:lnTo>
                                  <a:lnTo>
                                    <a:pt x="1941385" y="777082"/>
                                  </a:lnTo>
                                  <a:lnTo>
                                    <a:pt x="1939797" y="779066"/>
                                  </a:lnTo>
                                  <a:lnTo>
                                    <a:pt x="1938606" y="781447"/>
                                  </a:lnTo>
                                  <a:lnTo>
                                    <a:pt x="1937812" y="783432"/>
                                  </a:lnTo>
                                  <a:lnTo>
                                    <a:pt x="1937415" y="785813"/>
                                  </a:lnTo>
                                  <a:lnTo>
                                    <a:pt x="1937018" y="788591"/>
                                  </a:lnTo>
                                  <a:lnTo>
                                    <a:pt x="1937415" y="790972"/>
                                  </a:lnTo>
                                  <a:lnTo>
                                    <a:pt x="1938209" y="793354"/>
                                  </a:lnTo>
                                  <a:lnTo>
                                    <a:pt x="1946547" y="821532"/>
                                  </a:lnTo>
                                  <a:lnTo>
                                    <a:pt x="1954488" y="849710"/>
                                  </a:lnTo>
                                  <a:lnTo>
                                    <a:pt x="1955282" y="852488"/>
                                  </a:lnTo>
                                  <a:lnTo>
                                    <a:pt x="1955282" y="854869"/>
                                  </a:lnTo>
                                  <a:lnTo>
                                    <a:pt x="1954885" y="858044"/>
                                  </a:lnTo>
                                  <a:lnTo>
                                    <a:pt x="1953694" y="860426"/>
                                  </a:lnTo>
                                  <a:lnTo>
                                    <a:pt x="1952106" y="862807"/>
                                  </a:lnTo>
                                  <a:lnTo>
                                    <a:pt x="1950120" y="864791"/>
                                  </a:lnTo>
                                  <a:lnTo>
                                    <a:pt x="1947341" y="866776"/>
                                  </a:lnTo>
                                  <a:lnTo>
                                    <a:pt x="1944562" y="868363"/>
                                  </a:lnTo>
                                  <a:lnTo>
                                    <a:pt x="1933047" y="872332"/>
                                  </a:lnTo>
                                  <a:lnTo>
                                    <a:pt x="1921533" y="876301"/>
                                  </a:lnTo>
                                  <a:lnTo>
                                    <a:pt x="1910018" y="879873"/>
                                  </a:lnTo>
                                  <a:lnTo>
                                    <a:pt x="1898107" y="883444"/>
                                  </a:lnTo>
                                  <a:lnTo>
                                    <a:pt x="1886195" y="886223"/>
                                  </a:lnTo>
                                  <a:lnTo>
                                    <a:pt x="1874284" y="889001"/>
                                  </a:lnTo>
                                  <a:lnTo>
                                    <a:pt x="1861975" y="891382"/>
                                  </a:lnTo>
                                  <a:lnTo>
                                    <a:pt x="1850064" y="893366"/>
                                  </a:lnTo>
                                  <a:lnTo>
                                    <a:pt x="1846887" y="893763"/>
                                  </a:lnTo>
                                  <a:lnTo>
                                    <a:pt x="1843711" y="893366"/>
                                  </a:lnTo>
                                  <a:lnTo>
                                    <a:pt x="1840931" y="892176"/>
                                  </a:lnTo>
                                  <a:lnTo>
                                    <a:pt x="1838152" y="890985"/>
                                  </a:lnTo>
                                  <a:lnTo>
                                    <a:pt x="1836167" y="889398"/>
                                  </a:lnTo>
                                  <a:lnTo>
                                    <a:pt x="1834182" y="887413"/>
                                  </a:lnTo>
                                  <a:lnTo>
                                    <a:pt x="1832990" y="885032"/>
                                  </a:lnTo>
                                  <a:lnTo>
                                    <a:pt x="1832593" y="882651"/>
                                  </a:lnTo>
                                  <a:lnTo>
                                    <a:pt x="1825049" y="853679"/>
                                  </a:lnTo>
                                  <a:lnTo>
                                    <a:pt x="1818300" y="825501"/>
                                  </a:lnTo>
                                  <a:lnTo>
                                    <a:pt x="1817902" y="823119"/>
                                  </a:lnTo>
                                  <a:lnTo>
                                    <a:pt x="1816711" y="820738"/>
                                  </a:lnTo>
                                  <a:lnTo>
                                    <a:pt x="1815520" y="818357"/>
                                  </a:lnTo>
                                  <a:lnTo>
                                    <a:pt x="1813535" y="816769"/>
                                  </a:lnTo>
                                  <a:lnTo>
                                    <a:pt x="1811947" y="815182"/>
                                  </a:lnTo>
                                  <a:lnTo>
                                    <a:pt x="1809564" y="813991"/>
                                  </a:lnTo>
                                  <a:lnTo>
                                    <a:pt x="1807182" y="812801"/>
                                  </a:lnTo>
                                  <a:lnTo>
                                    <a:pt x="1804800" y="812404"/>
                                  </a:lnTo>
                                  <a:lnTo>
                                    <a:pt x="1786932" y="813197"/>
                                  </a:lnTo>
                                  <a:lnTo>
                                    <a:pt x="1769065" y="812801"/>
                                  </a:lnTo>
                                  <a:lnTo>
                                    <a:pt x="1751198" y="812007"/>
                                  </a:lnTo>
                                  <a:lnTo>
                                    <a:pt x="1733331" y="810022"/>
                                  </a:lnTo>
                                  <a:lnTo>
                                    <a:pt x="1715463" y="806847"/>
                                  </a:lnTo>
                                  <a:lnTo>
                                    <a:pt x="1697993" y="803276"/>
                                  </a:lnTo>
                                  <a:lnTo>
                                    <a:pt x="1680523" y="798513"/>
                                  </a:lnTo>
                                  <a:lnTo>
                                    <a:pt x="1663053" y="793354"/>
                                  </a:lnTo>
                                  <a:lnTo>
                                    <a:pt x="1660670" y="793354"/>
                                  </a:lnTo>
                                  <a:lnTo>
                                    <a:pt x="1658288" y="793751"/>
                                  </a:lnTo>
                                  <a:lnTo>
                                    <a:pt x="1655906" y="794147"/>
                                  </a:lnTo>
                                  <a:lnTo>
                                    <a:pt x="1653523" y="795338"/>
                                  </a:lnTo>
                                  <a:lnTo>
                                    <a:pt x="1651538" y="796529"/>
                                  </a:lnTo>
                                  <a:lnTo>
                                    <a:pt x="1649553" y="798116"/>
                                  </a:lnTo>
                                  <a:lnTo>
                                    <a:pt x="1648362" y="800101"/>
                                  </a:lnTo>
                                  <a:lnTo>
                                    <a:pt x="1647171" y="802482"/>
                                  </a:lnTo>
                                  <a:lnTo>
                                    <a:pt x="1618186" y="854076"/>
                                  </a:lnTo>
                                  <a:lnTo>
                                    <a:pt x="1616995" y="856854"/>
                                  </a:lnTo>
                                  <a:lnTo>
                                    <a:pt x="1615406" y="858838"/>
                                  </a:lnTo>
                                  <a:lnTo>
                                    <a:pt x="1613024" y="860029"/>
                                  </a:lnTo>
                                  <a:lnTo>
                                    <a:pt x="1610642" y="861219"/>
                                  </a:lnTo>
                                  <a:lnTo>
                                    <a:pt x="1607862" y="861616"/>
                                  </a:lnTo>
                                  <a:lnTo>
                                    <a:pt x="1604686" y="861616"/>
                                  </a:lnTo>
                                  <a:lnTo>
                                    <a:pt x="1601510" y="861219"/>
                                  </a:lnTo>
                                  <a:lnTo>
                                    <a:pt x="1598333" y="860426"/>
                                  </a:lnTo>
                                  <a:lnTo>
                                    <a:pt x="1587216" y="854869"/>
                                  </a:lnTo>
                                  <a:lnTo>
                                    <a:pt x="1576098" y="849313"/>
                                  </a:lnTo>
                                  <a:lnTo>
                                    <a:pt x="1565378" y="843757"/>
                                  </a:lnTo>
                                  <a:lnTo>
                                    <a:pt x="1555054" y="837804"/>
                                  </a:lnTo>
                                  <a:lnTo>
                                    <a:pt x="1544334" y="831454"/>
                                  </a:lnTo>
                                  <a:lnTo>
                                    <a:pt x="1533613" y="825104"/>
                                  </a:lnTo>
                                  <a:lnTo>
                                    <a:pt x="1523687" y="818357"/>
                                  </a:lnTo>
                                  <a:lnTo>
                                    <a:pt x="1513761" y="811213"/>
                                  </a:lnTo>
                                  <a:lnTo>
                                    <a:pt x="1511379" y="808832"/>
                                  </a:lnTo>
                                  <a:lnTo>
                                    <a:pt x="1509393" y="806451"/>
                                  </a:lnTo>
                                  <a:lnTo>
                                    <a:pt x="1507805" y="803672"/>
                                  </a:lnTo>
                                  <a:lnTo>
                                    <a:pt x="1507011" y="800894"/>
                                  </a:lnTo>
                                  <a:lnTo>
                                    <a:pt x="1506614" y="798116"/>
                                  </a:lnTo>
                                  <a:lnTo>
                                    <a:pt x="1507011" y="795735"/>
                                  </a:lnTo>
                                  <a:lnTo>
                                    <a:pt x="1507408" y="793354"/>
                                  </a:lnTo>
                                  <a:lnTo>
                                    <a:pt x="1508996" y="790972"/>
                                  </a:lnTo>
                                  <a:lnTo>
                                    <a:pt x="1523687" y="765969"/>
                                  </a:lnTo>
                                  <a:lnTo>
                                    <a:pt x="1539172" y="740569"/>
                                  </a:lnTo>
                                  <a:lnTo>
                                    <a:pt x="1540363" y="738585"/>
                                  </a:lnTo>
                                  <a:lnTo>
                                    <a:pt x="1541554" y="736204"/>
                                  </a:lnTo>
                                  <a:lnTo>
                                    <a:pt x="1542349" y="733822"/>
                                  </a:lnTo>
                                  <a:lnTo>
                                    <a:pt x="1542746" y="731441"/>
                                  </a:lnTo>
                                  <a:lnTo>
                                    <a:pt x="1542349" y="729060"/>
                                  </a:lnTo>
                                  <a:lnTo>
                                    <a:pt x="1541554" y="726679"/>
                                  </a:lnTo>
                                  <a:lnTo>
                                    <a:pt x="1540363" y="724297"/>
                                  </a:lnTo>
                                  <a:lnTo>
                                    <a:pt x="1539172" y="722313"/>
                                  </a:lnTo>
                                  <a:lnTo>
                                    <a:pt x="1526069" y="709613"/>
                                  </a:lnTo>
                                  <a:lnTo>
                                    <a:pt x="1513364" y="696913"/>
                                  </a:lnTo>
                                  <a:lnTo>
                                    <a:pt x="1501849" y="683419"/>
                                  </a:lnTo>
                                  <a:lnTo>
                                    <a:pt x="1489938" y="669529"/>
                                  </a:lnTo>
                                  <a:lnTo>
                                    <a:pt x="1479615" y="654844"/>
                                  </a:lnTo>
                                  <a:lnTo>
                                    <a:pt x="1470085" y="640160"/>
                                  </a:lnTo>
                                  <a:lnTo>
                                    <a:pt x="1460953" y="624285"/>
                                  </a:lnTo>
                                  <a:lnTo>
                                    <a:pt x="1452218" y="608410"/>
                                  </a:lnTo>
                                  <a:lnTo>
                                    <a:pt x="1450630" y="606822"/>
                                  </a:lnTo>
                                  <a:lnTo>
                                    <a:pt x="1448247" y="605235"/>
                                  </a:lnTo>
                                  <a:lnTo>
                                    <a:pt x="1446262" y="604044"/>
                                  </a:lnTo>
                                  <a:lnTo>
                                    <a:pt x="1443880" y="602854"/>
                                  </a:lnTo>
                                  <a:lnTo>
                                    <a:pt x="1441498" y="602457"/>
                                  </a:lnTo>
                                  <a:lnTo>
                                    <a:pt x="1439115" y="602457"/>
                                  </a:lnTo>
                                  <a:lnTo>
                                    <a:pt x="1436733" y="602854"/>
                                  </a:lnTo>
                                  <a:lnTo>
                                    <a:pt x="1433954" y="603647"/>
                                  </a:lnTo>
                                  <a:lnTo>
                                    <a:pt x="1406160" y="611982"/>
                                  </a:lnTo>
                                  <a:lnTo>
                                    <a:pt x="1377572" y="619522"/>
                                  </a:lnTo>
                                  <a:lnTo>
                                    <a:pt x="1375190" y="620316"/>
                                  </a:lnTo>
                                  <a:lnTo>
                                    <a:pt x="1372411" y="620713"/>
                                  </a:lnTo>
                                  <a:lnTo>
                                    <a:pt x="1369631" y="619919"/>
                                  </a:lnTo>
                                  <a:lnTo>
                                    <a:pt x="1367249" y="619126"/>
                                  </a:lnTo>
                                  <a:lnTo>
                                    <a:pt x="1364867" y="617538"/>
                                  </a:lnTo>
                                  <a:lnTo>
                                    <a:pt x="1362882" y="615157"/>
                                  </a:lnTo>
                                  <a:lnTo>
                                    <a:pt x="1360896" y="612775"/>
                                  </a:lnTo>
                                  <a:lnTo>
                                    <a:pt x="1359308" y="609600"/>
                                  </a:lnTo>
                                  <a:lnTo>
                                    <a:pt x="1354941" y="598488"/>
                                  </a:lnTo>
                                  <a:lnTo>
                                    <a:pt x="1350970" y="586979"/>
                                  </a:lnTo>
                                  <a:lnTo>
                                    <a:pt x="1347397" y="575072"/>
                                  </a:lnTo>
                                  <a:lnTo>
                                    <a:pt x="1343823" y="563166"/>
                                  </a:lnTo>
                                  <a:lnTo>
                                    <a:pt x="1341044" y="551657"/>
                                  </a:lnTo>
                                  <a:lnTo>
                                    <a:pt x="1338264" y="539750"/>
                                  </a:lnTo>
                                  <a:lnTo>
                                    <a:pt x="1335882" y="527447"/>
                                  </a:lnTo>
                                  <a:lnTo>
                                    <a:pt x="1333897" y="515541"/>
                                  </a:lnTo>
                                  <a:lnTo>
                                    <a:pt x="1333500" y="512366"/>
                                  </a:lnTo>
                                  <a:lnTo>
                                    <a:pt x="1333897" y="509191"/>
                                  </a:lnTo>
                                  <a:lnTo>
                                    <a:pt x="1335088" y="506413"/>
                                  </a:lnTo>
                                  <a:lnTo>
                                    <a:pt x="1336279" y="503635"/>
                                  </a:lnTo>
                                  <a:lnTo>
                                    <a:pt x="1337867" y="501650"/>
                                  </a:lnTo>
                                  <a:lnTo>
                                    <a:pt x="1339853" y="499666"/>
                                  </a:lnTo>
                                  <a:lnTo>
                                    <a:pt x="1342235" y="498475"/>
                                  </a:lnTo>
                                  <a:lnTo>
                                    <a:pt x="1345014" y="498079"/>
                                  </a:lnTo>
                                  <a:lnTo>
                                    <a:pt x="1373602" y="490538"/>
                                  </a:lnTo>
                                  <a:lnTo>
                                    <a:pt x="1401793" y="483394"/>
                                  </a:lnTo>
                                  <a:lnTo>
                                    <a:pt x="1404969" y="482997"/>
                                  </a:lnTo>
                                  <a:lnTo>
                                    <a:pt x="1407351" y="482204"/>
                                  </a:lnTo>
                                  <a:lnTo>
                                    <a:pt x="1409336" y="481013"/>
                                  </a:lnTo>
                                  <a:lnTo>
                                    <a:pt x="1411322" y="479029"/>
                                  </a:lnTo>
                                  <a:lnTo>
                                    <a:pt x="1412513" y="477441"/>
                                  </a:lnTo>
                                  <a:lnTo>
                                    <a:pt x="1414101" y="475060"/>
                                  </a:lnTo>
                                  <a:lnTo>
                                    <a:pt x="1414895" y="473075"/>
                                  </a:lnTo>
                                  <a:lnTo>
                                    <a:pt x="1415292" y="470297"/>
                                  </a:lnTo>
                                  <a:lnTo>
                                    <a:pt x="1414895" y="452835"/>
                                  </a:lnTo>
                                  <a:lnTo>
                                    <a:pt x="1414895" y="434579"/>
                                  </a:lnTo>
                                  <a:lnTo>
                                    <a:pt x="1416086" y="416719"/>
                                  </a:lnTo>
                                  <a:lnTo>
                                    <a:pt x="1417675" y="398860"/>
                                  </a:lnTo>
                                  <a:lnTo>
                                    <a:pt x="1420454" y="381000"/>
                                  </a:lnTo>
                                  <a:lnTo>
                                    <a:pt x="1424424" y="363538"/>
                                  </a:lnTo>
                                  <a:lnTo>
                                    <a:pt x="1428792" y="346075"/>
                                  </a:lnTo>
                                  <a:lnTo>
                                    <a:pt x="1433954" y="329010"/>
                                  </a:lnTo>
                                  <a:lnTo>
                                    <a:pt x="1434351" y="326232"/>
                                  </a:lnTo>
                                  <a:lnTo>
                                    <a:pt x="1433954" y="323850"/>
                                  </a:lnTo>
                                  <a:lnTo>
                                    <a:pt x="1433160" y="321469"/>
                                  </a:lnTo>
                                  <a:lnTo>
                                    <a:pt x="1432365" y="319485"/>
                                  </a:lnTo>
                                  <a:lnTo>
                                    <a:pt x="1430777" y="317103"/>
                                  </a:lnTo>
                                  <a:lnTo>
                                    <a:pt x="1429189" y="315516"/>
                                  </a:lnTo>
                                  <a:lnTo>
                                    <a:pt x="1427204" y="313928"/>
                                  </a:lnTo>
                                  <a:lnTo>
                                    <a:pt x="1424821" y="312738"/>
                                  </a:lnTo>
                                  <a:lnTo>
                                    <a:pt x="1373205" y="284163"/>
                                  </a:lnTo>
                                  <a:lnTo>
                                    <a:pt x="1370823" y="282972"/>
                                  </a:lnTo>
                                  <a:lnTo>
                                    <a:pt x="1369234" y="280988"/>
                                  </a:lnTo>
                                  <a:lnTo>
                                    <a:pt x="1367646" y="279003"/>
                                  </a:lnTo>
                                  <a:lnTo>
                                    <a:pt x="1366455" y="276225"/>
                                  </a:lnTo>
                                  <a:lnTo>
                                    <a:pt x="1366058" y="273447"/>
                                  </a:lnTo>
                                  <a:lnTo>
                                    <a:pt x="1366058" y="270669"/>
                                  </a:lnTo>
                                  <a:lnTo>
                                    <a:pt x="1366455" y="267494"/>
                                  </a:lnTo>
                                  <a:lnTo>
                                    <a:pt x="1367249" y="264319"/>
                                  </a:lnTo>
                                  <a:lnTo>
                                    <a:pt x="1372411" y="252810"/>
                                  </a:lnTo>
                                  <a:lnTo>
                                    <a:pt x="1377969" y="242094"/>
                                  </a:lnTo>
                                  <a:lnTo>
                                    <a:pt x="1383528" y="231378"/>
                                  </a:lnTo>
                                  <a:lnTo>
                                    <a:pt x="1389484" y="220663"/>
                                  </a:lnTo>
                                  <a:lnTo>
                                    <a:pt x="1395837" y="209947"/>
                                  </a:lnTo>
                                  <a:lnTo>
                                    <a:pt x="1402190" y="199628"/>
                                  </a:lnTo>
                                  <a:lnTo>
                                    <a:pt x="1409336" y="189706"/>
                                  </a:lnTo>
                                  <a:lnTo>
                                    <a:pt x="1416483" y="179784"/>
                                  </a:lnTo>
                                  <a:lnTo>
                                    <a:pt x="1418469" y="177403"/>
                                  </a:lnTo>
                                  <a:lnTo>
                                    <a:pt x="1421248" y="175419"/>
                                  </a:lnTo>
                                  <a:lnTo>
                                    <a:pt x="1423630" y="173831"/>
                                  </a:lnTo>
                                  <a:lnTo>
                                    <a:pt x="1426410" y="173038"/>
                                  </a:lnTo>
                                  <a:lnTo>
                                    <a:pt x="1429189" y="172641"/>
                                  </a:lnTo>
                                  <a:lnTo>
                                    <a:pt x="1431571" y="173038"/>
                                  </a:lnTo>
                                  <a:lnTo>
                                    <a:pt x="1434351" y="173831"/>
                                  </a:lnTo>
                                  <a:lnTo>
                                    <a:pt x="1436336" y="175022"/>
                                  </a:lnTo>
                                  <a:lnTo>
                                    <a:pt x="1462144" y="189706"/>
                                  </a:lnTo>
                                  <a:lnTo>
                                    <a:pt x="1486761" y="205184"/>
                                  </a:lnTo>
                                  <a:lnTo>
                                    <a:pt x="1489144" y="206375"/>
                                  </a:lnTo>
                                  <a:lnTo>
                                    <a:pt x="1491526" y="207566"/>
                                  </a:lnTo>
                                  <a:lnTo>
                                    <a:pt x="1493908" y="207963"/>
                                  </a:lnTo>
                                  <a:lnTo>
                                    <a:pt x="1496688" y="208359"/>
                                  </a:lnTo>
                                  <a:lnTo>
                                    <a:pt x="1499070" y="207963"/>
                                  </a:lnTo>
                                  <a:lnTo>
                                    <a:pt x="1501452" y="207169"/>
                                  </a:lnTo>
                                  <a:lnTo>
                                    <a:pt x="1503835" y="206375"/>
                                  </a:lnTo>
                                  <a:lnTo>
                                    <a:pt x="1505820" y="205184"/>
                                  </a:lnTo>
                                  <a:lnTo>
                                    <a:pt x="1518128" y="192088"/>
                                  </a:lnTo>
                                  <a:lnTo>
                                    <a:pt x="1530834" y="179784"/>
                                  </a:lnTo>
                                  <a:lnTo>
                                    <a:pt x="1544731" y="167878"/>
                                  </a:lnTo>
                                  <a:lnTo>
                                    <a:pt x="1558231" y="155972"/>
                                  </a:lnTo>
                                  <a:lnTo>
                                    <a:pt x="1572922" y="145653"/>
                                  </a:lnTo>
                                  <a:lnTo>
                                    <a:pt x="1587613" y="136128"/>
                                  </a:lnTo>
                                  <a:lnTo>
                                    <a:pt x="1603495" y="127000"/>
                                  </a:lnTo>
                                  <a:lnTo>
                                    <a:pt x="1619377" y="118269"/>
                                  </a:lnTo>
                                  <a:lnTo>
                                    <a:pt x="1620965" y="116284"/>
                                  </a:lnTo>
                                  <a:lnTo>
                                    <a:pt x="1622553" y="114300"/>
                                  </a:lnTo>
                                  <a:lnTo>
                                    <a:pt x="1623745" y="112316"/>
                                  </a:lnTo>
                                  <a:lnTo>
                                    <a:pt x="1624936" y="109934"/>
                                  </a:lnTo>
                                  <a:lnTo>
                                    <a:pt x="1625333" y="107553"/>
                                  </a:lnTo>
                                  <a:lnTo>
                                    <a:pt x="1625333" y="105172"/>
                                  </a:lnTo>
                                  <a:lnTo>
                                    <a:pt x="1624936" y="102791"/>
                                  </a:lnTo>
                                  <a:lnTo>
                                    <a:pt x="1624142" y="100409"/>
                                  </a:lnTo>
                                  <a:lnTo>
                                    <a:pt x="1615803" y="71834"/>
                                  </a:lnTo>
                                  <a:lnTo>
                                    <a:pt x="1608260" y="44053"/>
                                  </a:lnTo>
                                  <a:lnTo>
                                    <a:pt x="1607465" y="41275"/>
                                  </a:lnTo>
                                  <a:lnTo>
                                    <a:pt x="1607465" y="38894"/>
                                  </a:lnTo>
                                  <a:lnTo>
                                    <a:pt x="1607862" y="36116"/>
                                  </a:lnTo>
                                  <a:lnTo>
                                    <a:pt x="1609054" y="33734"/>
                                  </a:lnTo>
                                  <a:lnTo>
                                    <a:pt x="1610245" y="31353"/>
                                  </a:lnTo>
                                  <a:lnTo>
                                    <a:pt x="1612627" y="28972"/>
                                  </a:lnTo>
                                  <a:lnTo>
                                    <a:pt x="1615009" y="26987"/>
                                  </a:lnTo>
                                  <a:lnTo>
                                    <a:pt x="1617789" y="25400"/>
                                  </a:lnTo>
                                  <a:lnTo>
                                    <a:pt x="1629303" y="21034"/>
                                  </a:lnTo>
                                  <a:lnTo>
                                    <a:pt x="1641215" y="17066"/>
                                  </a:lnTo>
                                  <a:lnTo>
                                    <a:pt x="1652729" y="13494"/>
                                  </a:lnTo>
                                  <a:lnTo>
                                    <a:pt x="1664641" y="10319"/>
                                  </a:lnTo>
                                  <a:lnTo>
                                    <a:pt x="1676155" y="7541"/>
                                  </a:lnTo>
                                  <a:lnTo>
                                    <a:pt x="1688464" y="4762"/>
                                  </a:lnTo>
                                  <a:lnTo>
                                    <a:pt x="1700375" y="2381"/>
                                  </a:lnTo>
                                  <a:lnTo>
                                    <a:pt x="171228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9" name="KSO_Shape"/>
                          <wps:cNvSpPr/>
                          <wps:spPr bwMode="auto">
                            <a:xfrm>
                              <a:off x="707413" y="3276504"/>
                              <a:ext cx="187331" cy="192399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-.45pt;margin-top:-25.2pt;width:583.55pt;height:841.9pt;z-index:251659264;mso-position-horizontal-relative:page" coordorigin="" coordsize="74113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">
                <v:rect id="矩形 2" o:spid="_x0000_s1027" style="position:absolute;left:-51823;top:51840;width:106918;height:3238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5PZ8EA&#10;AADaAAAADwAAAGRycy9kb3ducmV2LnhtbESP3YrCMBSE7xd8h3AE79ZUL2TpGkUUf/DOdh/g0Bzb&#10;anNSkljj25uFhb0cZuYbZrmOphMDOd9aVjCbZiCIK6tbrhX8lPvPLxA+IGvsLJOCF3lYr0YfS8y1&#10;ffKFhiLUIkHY56igCaHPpfRVQwb91PbEybtaZzAk6WqpHT4T3HRynmULabDltNBgT9uGqnvxMArC&#10;+RB3rduUlzic9Kw47sp4uCk1GcfNN4hAMfyH/9onrWAOv1fSDZ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OT2fBAAAA2gAAAA8AAAAAAAAAAAAAAAAAmAIAAGRycy9kb3du&#10;cmV2LnhtbFBLBQYAAAAABAAEAPUAAACGAwAAAAA=&#10;" fillcolor="#046a6a" stroked="f" strokeweight="1pt"/>
                <v:roundrect id="圆角矩形 5" o:spid="_x0000_s1028" style="position:absolute;left:2101;top:31863;width:902;height:3848;flip:y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XNcQA&#10;AADaAAAADwAAAGRycy9kb3ducmV2LnhtbESPzWoCQRCE74G8w9CB3OJsAkpcnZVgNOhJ1OTgrdnp&#10;/cGdnmWn1TVPnxECHouq+oqaznrXqDN1ofZs4HWQgCLOva25NPC9X768gwqCbLHxTAauFGCWPT5M&#10;MbX+wls676RUEcIhRQOVSJtqHfKKHIaBb4mjV/jOoUTZldp2eIlw1+i3JBlphzXHhQpbmleUH3cn&#10;Z0C+rrL+HB8P+3ktxcL9bn7GbmPM81P/MQEl1Ms9/N9eWQNDuF2JN0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F1zXEAAAA2gAAAA8AAAAAAAAAAAAAAAAAmAIAAGRycy9k&#10;b3ducmV2LnhtbFBLBQYAAAAABAAEAPUAAACJAwAAAAA=&#10;" fillcolor="#046a6a" stroked="f" strokeweight="1pt">
                  <v:stroke joinstyle="miter"/>
                </v:roundrect>
                <v:roundrect id="圆角矩形 6" o:spid="_x0000_s1029" style="position:absolute;left:2101;top:49395;width:902;height:3848;flip:y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dJQsMA&#10;AADaAAAADwAAAGRycy9kb3ducmV2LnhtbESPQWvCQBSE70L/w/KE3nSjB9HUVcTaUk9itAdvj+wz&#10;CWbfhuyrxv76bkHwOMzMN8x82blaXakNlWcDo2ECijj3tuLCwPHwMZiCCoJssfZMBu4UYLl46c0x&#10;tf7Ge7pmUqgI4ZCigVKkSbUOeUkOw9A3xNE7+9ahRNkW2rZ4i3BX63GSTLTDiuNCiQ2tS8ov2Y8z&#10;IJ932b7PLqfDupLzxv3uvmduZ8xrv1u9gRLq5Bl+tL+sgQn8X4k3QC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dJQsMAAADaAAAADwAAAAAAAAAAAAAAAACYAgAAZHJzL2Rv&#10;d25yZXYueG1sUEsFBgAAAAAEAAQA9QAAAIgDAAAAAA==&#10;" fillcolor="#046a6a" stroked="f" strokeweight="1pt">
                  <v:stroke joinstyle="miter"/>
                </v:roundrect>
                <v:rect id="矩形 11" o:spid="_x0000_s1030" style="position:absolute;left:3619;top:53300;width:68125;height:38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0A7E57" w:rsidRDefault="00FE5D74">
                        <w:pPr>
                          <w:outlineLvl w:val="4"/>
                          <w:rPr>
                            <w:rFonts w:ascii="微软雅黑" w:eastAsia="微软雅黑" w:hAnsi="微软雅黑"/>
                            <w:b/>
                            <w:bCs/>
                            <w:color w:val="046A6A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Cs w:val="21"/>
                          </w:rPr>
                          <w:t xml:space="preserve">     Java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Cs w:val="21"/>
                          </w:rPr>
                          <w:t>开发方面技能：</w:t>
                        </w:r>
                      </w:p>
                      <w:p w:rsidR="000A7E57" w:rsidRDefault="00FE5D74">
                        <w:pPr>
                          <w:numPr>
                            <w:ilvl w:val="0"/>
                            <w:numId w:val="1"/>
                          </w:num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掌握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JavaSE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和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JavaEE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相关知识，具备良好的面相对象编程思想，并且熟悉常用的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Java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设计模式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(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例如</w:t>
                        </w:r>
                      </w:p>
                      <w:p w:rsidR="000A7E57" w:rsidRDefault="00FE5D74">
                        <w:pPr>
                          <w:ind w:leftChars="200" w:left="42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工厂、单例、代理等设计模式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)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、熟练使用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Oracle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MySQL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数据库，熟练写出各自的分页语句，能独立进行关系型数据库的设计建模。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、熟练编写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SQL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的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增删改查语句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，能使用进行对千万级别的数据进行查询和优化。</w:t>
                        </w:r>
                      </w:p>
                      <w:p w:rsidR="000A7E57" w:rsidRDefault="00FE5D74">
                        <w:pPr>
                          <w:outlineLvl w:val="4"/>
                          <w:rPr>
                            <w:rFonts w:ascii="微软雅黑" w:eastAsia="微软雅黑" w:hAnsi="微软雅黑"/>
                            <w:b/>
                            <w:bCs/>
                            <w:color w:val="046A6A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Cs w:val="21"/>
                          </w:rPr>
                          <w:t>大数据开发方面技能：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、掌握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hadoop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体系架构，能够快速部署、配置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hadoop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分布式集群。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、掌握高并发架构，能使用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zookeeper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实现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hadoop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分布式集群的高可用。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、熟练编写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MapReduce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程序，善于</w:t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抽象业务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逻辑，熟悉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MapReduce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工作原理。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、理解机器学习概念，熟练运用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mahout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中提供的机器学习算法，掌握基本的机器学习算法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(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例如逻辑回归、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朴素贝叶斯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)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，能够读懂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语言设计的程序。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、熟练掌握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Spark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的工作原理及代码编写，能使用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Spark Streaming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对数据进行微批处理熟练使用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scala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。</w:t>
                        </w:r>
                      </w:p>
                      <w:p w:rsidR="000A7E57" w:rsidRDefault="00FE5D74">
                        <w:pPr>
                          <w:ind w:left="360" w:firstLineChars="200" w:firstLine="360"/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9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、熟练掌握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Storm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集群架构及其工作原理，能够使用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storm+kaf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ka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对数据进行清洗和实时统计分析。</w:t>
                        </w:r>
                      </w:p>
                      <w:p w:rsidR="000A7E57" w:rsidRDefault="00FE5D74">
                        <w:pPr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 xml:space="preserve">       10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、熟练掌握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hive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和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hbase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、能安装运维以及编写相关代码。能设计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hbase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表结构，实现存储与查询，优化</w:t>
                        </w:r>
                      </w:p>
                      <w:p w:rsidR="000A7E57" w:rsidRDefault="00FE5D74">
                        <w:pPr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 xml:space="preserve">           Hive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查询问题，能对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Hbase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优化。</w:t>
                        </w:r>
                      </w:p>
                      <w:p w:rsidR="000A7E57" w:rsidRDefault="00FE5D74">
                        <w:pPr>
                          <w:outlineLvl w:val="4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 xml:space="preserve">       11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、熟练使用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flume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和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sqoop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技术。做到日志采集分析，同步关系型数据库和</w:t>
                        </w:r>
                        <w:proofErr w:type="spellStart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hbase</w:t>
                        </w:r>
                        <w:proofErr w:type="spellEnd"/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  <w:lang w:bidi="ar"/>
                          </w:rPr>
                          <w:t>上的数据。</w:t>
                        </w:r>
                      </w:p>
                      <w:p w:rsidR="000A7E57" w:rsidRDefault="00FE5D74">
                        <w:pPr>
                          <w:pStyle w:val="Style1"/>
                          <w:widowControl/>
                          <w:adjustRightInd w:val="0"/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kern w:val="0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:rsidR="000A7E57" w:rsidRDefault="000A7E57">
                        <w:pPr>
                          <w:pStyle w:val="a3"/>
                          <w:snapToGrid w:val="0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3" o:spid="_x0000_s1031" style="position:absolute;left:3911;top:26834;width:70202;height:4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5p7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O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xx5p70AAADbAAAADwAAAAAAAAAAAAAAAACYAgAAZHJzL2Rvd25yZXYu&#10;eG1sUEsFBgAAAAAEAAQA9QAAAIIDAAAAAA==&#10;" filled="f" stroked="f">
                  <v:textbox>
                    <w:txbxContent>
                      <w:p w:rsidR="000A7E57" w:rsidRDefault="00FE5D74">
                        <w:pPr>
                          <w:jc w:val="left"/>
                          <w:rPr>
                            <w:rFonts w:ascii="微软雅黑" w:eastAsia="微软雅黑" w:hAnsi="微软雅黑" w:cs="微软雅黑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 w:val="20"/>
                            <w:szCs w:val="20"/>
                          </w:rPr>
                          <w:t>工作性质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：全职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 w:val="20"/>
                            <w:szCs w:val="20"/>
                          </w:rPr>
                          <w:t>目标职位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大数据工程师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 w:val="20"/>
                            <w:szCs w:val="20"/>
                          </w:rPr>
                          <w:t>目标地点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：北京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46A6A"/>
                            <w:kern w:val="24"/>
                            <w:sz w:val="20"/>
                            <w:szCs w:val="20"/>
                          </w:rPr>
                          <w:t>目标薪资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：面议</w:t>
                        </w:r>
                      </w:p>
                      <w:p w:rsidR="000A7E57" w:rsidRDefault="000A7E57">
                        <w:pPr>
                          <w:pStyle w:val="1"/>
                          <w:snapToGrid w:val="0"/>
                          <w:ind w:left="360" w:firstLineChars="0" w:firstLine="0"/>
                          <w:rPr>
                            <w:color w:val="595959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" o:spid="_x0000_s1032" style="position:absolute;left:3524;top:36682;width:70201;height:1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ESL0A&#10;AADbAAAADwAAAGRycy9kb3ducmV2LnhtbERPS4vCMBC+L/gfwgje1rQiIl2j7CqCePMBXodmbMom&#10;k9LEWv+9EQRv8/E9Z7HqnRUdtaH2rCAfZyCIS69rrhScT9vvOYgQkTVaz6TgQQFWy8HXAgvt73yg&#10;7hgrkUI4FKjAxNgUUobSkMMw9g1x4q6+dRgTbCupW7yncGflJMtm0mHNqcFgQ2tD5f/x5hT0fxeU&#10;3hq6onTZvtvmm3xtlRoN+98fEJH6+BG/3Tud5k/h9Us6QC6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7lESL0AAADbAAAADwAAAAAAAAAAAAAAAACYAgAAZHJzL2Rvd25yZXYu&#10;eG1sUEsFBgAAAAAEAAQA9QAAAIIDAAAAAA==&#10;" filled="f" stroked="f">
                  <v:textbox>
                    <w:txbxContent>
                      <w:p w:rsidR="000A7E57" w:rsidRDefault="00FE5D74">
                        <w:pPr>
                          <w:pStyle w:val="a3"/>
                          <w:snapToGrid w:val="0"/>
                          <w:spacing w:before="0" w:beforeAutospacing="0" w:after="0" w:afterAutospacing="0"/>
                          <w:ind w:firstLine="420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13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山东舜德数据管理软件工程有限公司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JavaEE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工程师</w:t>
                        </w:r>
                      </w:p>
                      <w:p w:rsidR="000A7E57" w:rsidRDefault="00FE5D74">
                        <w:pPr>
                          <w:pStyle w:val="Style1"/>
                          <w:tabs>
                            <w:tab w:val="left" w:pos="2127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工作描述：主要从事软件编码工作。</w:t>
                        </w:r>
                      </w:p>
                      <w:p w:rsidR="000A7E57" w:rsidRDefault="00FE5D74">
                        <w:pPr>
                          <w:pStyle w:val="Style1"/>
                          <w:tabs>
                            <w:tab w:val="left" w:pos="2127"/>
                          </w:tabs>
                          <w:snapToGrid w:val="0"/>
                          <w:ind w:firstLineChars="0" w:firstLine="0"/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rFonts w:ascii="微软雅黑" w:eastAsia="微软雅黑" w:hAnsi="微软雅黑" w:cs="微软雅黑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涉及用户需求调研、需求分析、功能模块分析及编码实现等</w:t>
                        </w:r>
                        <w:r>
                          <w:rPr>
                            <w:rFonts w:ascii="Verdana" w:eastAsia="微软雅黑" w:hAnsi="Verdana" w:hint="eastAsia"/>
                            <w:sz w:val="18"/>
                            <w:szCs w:val="18"/>
                          </w:rPr>
                          <w:t>。</w:t>
                        </w:r>
                      </w:p>
                      <w:p w:rsidR="000A7E57" w:rsidRDefault="00FE5D74">
                        <w:pPr>
                          <w:pStyle w:val="a3"/>
                          <w:snapToGrid w:val="0"/>
                          <w:spacing w:before="0" w:beforeAutospacing="0" w:after="0" w:afterAutospacing="0"/>
                          <w:ind w:firstLine="420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14.12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 xml:space="preserve">2016.02          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金现代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信息产业股份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大数据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046A6A"/>
                            <w:kern w:val="24"/>
                            <w:sz w:val="21"/>
                            <w:szCs w:val="21"/>
                          </w:rPr>
                          <w:t>工程师</w:t>
                        </w:r>
                      </w:p>
                      <w:p w:rsidR="000A7E57" w:rsidRDefault="00FE5D74">
                        <w:pPr>
                          <w:ind w:firstLine="42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工作描述：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主要参与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Hadoop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Storm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相关程序的开发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。</w:t>
                        </w:r>
                      </w:p>
                      <w:p w:rsidR="000A7E57" w:rsidRDefault="000A7E57">
                        <w:pPr>
                          <w:pStyle w:val="1"/>
                          <w:snapToGrid w:val="0"/>
                          <w:ind w:left="360" w:firstLineChars="0" w:firstLine="0"/>
                          <w:rPr>
                            <w:color w:val="595959"/>
                            <w:sz w:val="18"/>
                          </w:rPr>
                        </w:pP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16" o:spid="_x0000_s1033" type="#_x0000_t15" style="position:absolute;left:2667;top:32479;width:19565;height:252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R/cEA&#10;AADbAAAADwAAAGRycy9kb3ducmV2LnhtbERPS2vCQBC+F/oflin0Vjf1IDa6ihYsXiw+2vuYHZNg&#10;djbsjjH+e7cg9DYf33Om8941qqMQa88G3gcZKOLC25pLAz+H1dsYVBRki41nMnCjCPPZ89MUc+uv&#10;vKNuL6VKIRxzNFCJtLnWsajIYRz4ljhxJx8cSoKh1DbgNYW7Rg+zbKQd1pwaKmzps6LivL84A5vN&#10;1ge5DMcf3VGWu3W5+q6/fo15fekXE1BCvfyLH+61TfNH8PdLOkDP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D0f3BAAAA2wAAAA8AAAAAAAAAAAAAAAAAmAIAAGRycy9kb3du&#10;cmV2LnhtbFBLBQYAAAAABAAEAPUAAACGAwAAAAA=&#10;" adj="20787" fillcolor="#046a6a" stroked="f" strokeweight="1pt">
                  <v:shadow on="t" color="black" opacity="26214f" origin=".5,.5" offset="-.74836mm,-.74836mm"/>
                </v:shape>
                <v:group id="组合 18" o:spid="_x0000_s1034" style="position:absolute;left:6967;top:4368;width:39530;height:17290" coordorigin="6967,4368" coordsize="39529,17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矩形 40" o:spid="_x0000_s1035" style="position:absolute;left:6967;top:4368;width:39530;height:17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>
                    <v:textbox>
                      <w:txbxContent>
                        <w:p w:rsidR="000A7E57" w:rsidRDefault="00B96D6E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  <w:rPr>
                              <w:color w:val="046A6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方正兰亭粗黑简体" w:eastAsia="方正兰亭粗黑简体" w:cstheme="minorBidi" w:hint="eastAsia"/>
                              <w:color w:val="046A6A"/>
                              <w:spacing w:val="60"/>
                              <w:kern w:val="24"/>
                              <w:sz w:val="44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方正兰亭粗黑简体" w:eastAsia="方正兰亭粗黑简体" w:cstheme="minorBidi"/>
                              <w:color w:val="046A6A"/>
                              <w:spacing w:val="60"/>
                              <w:kern w:val="24"/>
                              <w:sz w:val="44"/>
                              <w:szCs w:val="44"/>
                            </w:rPr>
                            <w:t>xxx</w:t>
                          </w:r>
                          <w:proofErr w:type="spellEnd"/>
                          <w:proofErr w:type="gramEnd"/>
                          <w:r w:rsidR="00FE5D74">
                            <w:rPr>
                              <w:rFonts w:ascii="方正兰亭粗黑简体" w:eastAsia="方正兰亭粗黑简体" w:cstheme="minorBidi" w:hint="eastAsia"/>
                              <w:color w:val="046A6A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 w:line="360" w:lineRule="auto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性别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：男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现居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：北京海淀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</w:p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 w:line="360" w:lineRule="auto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学历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本科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学士学位）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专业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：计算机科学与技术</w:t>
                          </w:r>
                        </w:p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 w:line="360" w:lineRule="auto"/>
                            <w:rPr>
                              <w:rFonts w:ascii="微软雅黑" w:eastAsia="微软雅黑" w:hAnsi="微软雅黑" w:cstheme="minorBidi"/>
                              <w:color w:val="404040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生日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19</w:t>
                          </w:r>
                          <w:r w:rsidR="00B96D6E">
                            <w:rPr>
                              <w:rFonts w:ascii="微软雅黑" w:eastAsia="微软雅黑" w:hAnsi="微软雅黑" w:cstheme="minorBidi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89.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2.15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70AD47" w:themeColor="accent6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CET-4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级）</w:t>
                          </w:r>
                        </w:p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 w:line="360" w:lineRule="auto"/>
                            <w:rPr>
                              <w:rFonts w:ascii="微软雅黑" w:eastAsia="微软雅黑" w:hAnsi="微软雅黑" w:cstheme="minorBidi"/>
                              <w:color w:val="404040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电话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1520</w:t>
                          </w:r>
                          <w:r w:rsidR="00B96D6E">
                            <w:rPr>
                              <w:rFonts w:ascii="微软雅黑" w:eastAsia="微软雅黑" w:hAnsi="微软雅黑" w:cstheme="minorBidi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xxx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2715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北京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）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46A6A"/>
                              <w:kern w:val="24"/>
                              <w:sz w:val="20"/>
                              <w:szCs w:val="20"/>
                            </w:rPr>
                            <w:t>邮箱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34</w:t>
                          </w:r>
                          <w:r w:rsidR="00B96D6E">
                            <w:rPr>
                              <w:rFonts w:ascii="微软雅黑" w:eastAsia="微软雅黑" w:hAnsi="微软雅黑" w:cstheme="minorBidi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xxx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>7@qq.com</w:t>
                          </w:r>
                        </w:p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 w:line="360" w:lineRule="auto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04040"/>
                              <w:kern w:val="24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group id="组合 41" o:spid="_x0000_s1036" style="position:absolute;left:7531;top:11131;width:36075;height:6165" coordorigin="7525,11131" coordsize="32491,6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直接连接符 42" o:spid="_x0000_s1037" style="position:absolute;visibility:visible;mso-wrap-style:square" from="7525,17296" to="39908,17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RMsUAAADbAAAADwAAAGRycy9kb3ducmV2LnhtbESPQWsCMRSE74X+h/AK3mpWkVK2Rim2&#10;ihctVRd6fG6em62blyWJuvXXN4WCx2FmvmHG08424kw+1I4VDPoZCOLS6ZorBbvt/PEZRIjIGhvH&#10;pOCHAkwn93djzLW78CedN7ESCcIhRwUmxjaXMpSGLIa+a4mTd3DeYkzSV1J7vCS4beQwy56kxZrT&#10;gsGWZobK4+ZkFfhqFb/fiuK6/jBtURx3i/3X+0Kp3kP3+gIiUhdv4f/2UisYDeHvS/oBcvI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ARMsUAAADbAAAADwAAAAAAAAAA&#10;AAAAAAChAgAAZHJzL2Rvd25yZXYueG1sUEsFBgAAAAAEAAQA+QAAAJMDAAAAAA==&#10;" strokecolor="#afabab" strokeweight=".5pt">
                      <v:stroke joinstyle="miter"/>
                    </v:line>
                    <v:line id="直接连接符 43" o:spid="_x0000_s1038" style="position:absolute;visibility:visible;mso-wrap-style:square" from="7634,14274" to="40017,1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y0qcYAAADbAAAADwAAAGRycy9kb3ducmV2LnhtbESPQWsCMRSE7wX/Q3iCt5rVllK2Rimt&#10;lV5a0brg8bl53axuXpYk6uqvbwqFHoeZ+YaZzDrbiBP5UDtWMBpmIIhLp2uuFGy+3m4fQYSIrLFx&#10;TAouFGA27d1MMNfuzCs6rWMlEoRDjgpMjG0uZSgNWQxD1xIn79t5izFJX0nt8ZzgtpHjLHuQFmtO&#10;CwZbejFUHtZHq8BXH3H/WhTXz6Vpi+KwWey284VSg373/AQiUhf/w3/td63g/g5+v6QfIK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8tKnGAAAA2wAAAA8AAAAAAAAA&#10;AAAAAAAAoQIAAGRycy9kb3ducmV2LnhtbFBLBQYAAAAABAAEAPkAAACUAwAAAAA=&#10;" strokecolor="#afabab" strokeweight=".5pt">
                      <v:stroke joinstyle="miter"/>
                    </v:line>
                    <v:line id="直接连接符 44" o:spid="_x0000_s1039" style="position:absolute;visibility:visible;mso-wrap-style:square" from="7582,11131" to="39965,1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Us3cUAAADbAAAADwAAAGRycy9kb3ducmV2LnhtbESPQWsCMRSE74X+h/AK3mpWkVK2Rim2&#10;ihctVRd6fG6em62blyWJuvXXN4WCx2FmvmHG08424kw+1I4VDPoZCOLS6ZorBbvt/PEZRIjIGhvH&#10;pOCHAkwn93djzLW78CedN7ESCcIhRwUmxjaXMpSGLIa+a4mTd3DeYkzSV1J7vCS4beQwy56kxZrT&#10;gsGWZobK4+ZkFfhqFb/fiuK6/jBtURx3i/3X+0Kp3kP3+gIiUhdv4f/2UisYjeDvS/oBcvI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Us3cUAAADbAAAADwAAAAAAAAAA&#10;AAAAAAChAgAAZHJzL2Rvd25yZXYueG1sUEsFBgAAAAAEAAQA+QAAAJMDAAAAAA==&#10;" strokecolor="#afabab" strokeweight=".5pt">
                      <v:stroke joinstyle="miter"/>
                    </v:line>
                  </v:group>
                </v:group>
                <v:rect id="矩形 19" o:spid="_x0000_s1040" style="position:absolute;left:-13721;top:13999;width:30766;height:332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XW8QA&#10;AADbAAAADwAAAGRycy9kb3ducmV2LnhtbESPQWuDQBSE74H+h+UVcgnNGilJY7MREVJKT9FKzw/3&#10;RSXuW3G3xvz7bqHQ4zAz3zCHdDa9mGh0nWUFm3UEgri2uuNGQfV5enoB4Tyyxt4yKbiTg/T4sDhg&#10;ou2NC5pK34gAYZeggtb7IZHS1S0ZdGs7EAfvYkeDPsixkXrEW4CbXsZRtJUGOw4LLQ6Ut1Rfy2+j&#10;4C3OV1/P912zL4Yqt+cJ7TX7UGr5OGevIDzN/j/8137XCuIN/H4JP0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Wl1vEAAAA2wAAAA8AAAAAAAAAAAAAAAAAmAIAAGRycy9k&#10;b3ducmV2LnhtbFBLBQYAAAAABAAEAPUAAACJAwAAAAA=&#10;" filled="f" stroked="f" strokeweight="1pt">
                  <v:textbox>
                    <w:txbxContent>
                      <w:p w:rsidR="000A7E57" w:rsidRDefault="00FE5D74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方正超粗黑简体" w:eastAsia="方正超粗黑简体" w:cstheme="minorBidi" w:hint="eastAsia"/>
                            <w:color w:val="FFFFFF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rect>
                <v:shape id="五边形 22" o:spid="_x0000_s1041" type="#_x0000_t15" style="position:absolute;left:2609;top:50030;width:19565;height:252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grMQA&#10;AADbAAAADwAAAGRycy9kb3ducmV2LnhtbESPQWvCQBSE70L/w/IK3nTTUIqmrtIWLF6Uqu39Nfua&#10;hGbfht1njP++KxQ8DjPzDbNYDa5VPYXYeDbwMM1AEZfeNlwZ+DyuJzNQUZAttp7JwIUirJZ3owUW&#10;1p95T/1BKpUgHAs0UIt0hdaxrMlhnPqOOHk/PjiUJEOlbcBzgrtW51n2pB02nBZq7OitpvL3cHIG&#10;ttsPH+SUz+b9t7zuN9V617x/GTO+H16eQQkNcgv/tzfWQP4I1y/pB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xIKzEAAAA2wAAAA8AAAAAAAAAAAAAAAAAmAIAAGRycy9k&#10;b3ducmV2LnhtbFBLBQYAAAAABAAEAPUAAACJAwAAAAA=&#10;" adj="20787" fillcolor="#046a6a" stroked="f" strokeweight="1pt">
                  <v:shadow on="t" color="black" opacity="26214f" origin=".5,.5" offset="-.74836mm,-.74836mm"/>
                </v:shape>
                <v:group id="组合 25" o:spid="_x0000_s1042" style="position:absolute;left:9169;top:32244;width:11056;height:20783" coordorigin="9169,32244" coordsize="11055,20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2" o:spid="_x0000_s1043" type="#_x0000_t202" style="position:absolute;left:9214;top:49807;width:11011;height:3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  <v:textbox style="mso-fit-shape-to-text:t">
                      <w:txbxContent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46" o:spid="_x0000_s1044" type="#_x0000_t202" style="position:absolute;left:9169;top:32244;width:11011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0A7E57" w:rsidRDefault="00FE5D74">
                          <w:pPr>
                            <w:pStyle w:val="a3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group id="组合 27" o:spid="_x0000_s1045" style="position:absolute;left:7074;top:32765;width:2127;height:19284" coordorigin="7074,32765" coordsize="2127,19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KSO_Shape" o:spid="_x0000_s1046" style="position:absolute;left:7588;top:50588;width:1613;height:1461;visibility:visible;mso-wrap-style:square;v-text-anchor:middle" coordsize="2228850,201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TYMYA&#10;AADbAAAADwAAAGRycy9kb3ducmV2LnhtbESPQWvCQBSE70L/w/IKvZlNpdqaukoRCoKK1vTi7ZF9&#10;TUKyb2N2a2J/fVcQPA4z8w0zW/SmFmdqXWlZwXMUgyDOrC45V/Cdfg7fQDiPrLG2TAou5GAxfxjM&#10;MNG24y86H3wuAoRdggoK75tESpcVZNBFtiEO3o9tDfog21zqFrsAN7UcxfFEGiw5LBTY0LKgrDr8&#10;GgV/+2lJF5lOzGZ87NLtrjqd1pVST4/9xzsIT72/h2/tlVbw8grXL+EH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rTYMYAAADbAAAADwAAAAAAAAAAAAAAAACYAgAAZHJz&#10;L2Rvd25yZXYueG1sUEsFBgAAAAAEAAQA9QAAAIsDAAAAAA=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filled="f" stroked="f">
                    <v:path arrowok="t" o:connecttype="custom" o:connectlocs="35407,84706;49436,109879;76462,99660;70236,71473;74827,69579;79015,103937;45563,113008;31735,81290;55115,60235;30501,77495;29697,98689;52358,117615;78178,108856;85903,86426;67982,62332;71572,34503;82859,50816;102159,54204;99373,70545;112901,88178;104859,103112;91705,120573;85070,137861;64765,134559;52903,145902;41272,132491;17835,129303;14762,111871;9966,91108;2125,74795;18065,64256;20909,45014;37423,47283;56091,33470;118411,24520;119644,41500;136631,42765;140275,26129;132643,17567;143977,33858;129630,47505;113934,35409;123604,17998;114000,24944;119459,45984;141095,43630;141900,21930;125752,2870;141067,2469;146268,12113;159772,21356;155232,35794;155347,51639;140291,56518;132734,64182;117103,61771;111615,53074;98628,44491;102392,32751;101012,15184;117189,8554" o:connectangles="0,0,0,0,0,0,0,0,0,0,0,0,0,0,0,0,0,0,0,0,0,0,0,0,0,0,0,0,0,0,0,0,0,0,0,0,0,0,0,0,0,0,0,0,0,0,0,0,0,0,0,0,0,0,0,0,0,0,0,0,0"/>
                  </v:shape>
                  <v:shape id="KSO_Shape" o:spid="_x0000_s1047" style="position:absolute;left:7074;top:32765;width:1873;height:1924;visibility:visible;mso-wrap-style:square;v-text-anchor:middle-center" coordsize="3613,3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DmMAA&#10;AADbAAAADwAAAGRycy9kb3ducmV2LnhtbESP0YrCMBRE3wX/IVxh3zRVVHa7pmURFB+1+gGX5tqG&#10;bW5Kk23r328Ewcdh5swwu3y0jeip88axguUiAUFcOm24UnC7HuafIHxA1tg4JgUP8pBn08kOU+0G&#10;vlBfhErEEvYpKqhDaFMpfVmTRb9wLXH07q6zGKLsKqk7HGK5beQqSbbSouG4UGNL+5rK3+LPKlgb&#10;e1hhv2ybW/UojvfBnDdur9THbPz5BhFoDO/wiz7pyH3B80v8AT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kDmMAAAADbAAAADwAAAAAAAAAAAAAAAACYAgAAZHJzL2Rvd25y&#10;ZXYueG1sUEsFBgAAAAAEAAQA9QAAAIUDAAAAAA==&#10;" path="m1806,3718c808,3718,,3456,,3134,,2876,514,2659,1228,2581v19,214,19,214,19,214c822,2858,486,2986,486,3134v,209,672,379,1320,379c2455,3513,3127,3343,3127,3134v,-150,-343,-279,-776,-341c2370,2579,2370,2579,2370,2579v721,76,1243,296,1243,555c3613,3456,2804,3718,1806,3718xm2034,3273v-229,,-229,,-229,c1798,3273,1798,3273,1798,3273v-233,,-233,,-233,c1466,2105,1466,2105,1466,2105v-367,,-367,,-367,c1099,2105,1099,1443,1099,1176v,-256,643,-230,700,-228c1857,946,2504,920,2504,1176v,267,,929,,929c2133,2105,2133,2105,2133,2105r-99,1168xm1795,780v-215,,-390,-175,-390,-390c1405,175,1580,,1795,v215,,390,175,390,390c2185,605,2010,780,1795,780xe" filled="f" stroked="f">
    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" o:connectangles="0,0,0,0,0,0,0,0,0,0,0,0,0,0,0,0,0,0,0,0,0,0,0,0,0,0,0,0"/>
                  </v:shape>
                </v:group>
                <w10:wrap anchorx="page"/>
              </v:group>
            </w:pict>
          </mc:Fallback>
        </mc:AlternateContent>
      </w:r>
    </w:p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188595</wp:posOffset>
                </wp:positionV>
                <wp:extent cx="90170" cy="384810"/>
                <wp:effectExtent l="0" t="0" r="11430" b="889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04203" y="4248571"/>
                          <a:ext cx="90367" cy="384575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73.65pt;margin-top:14.85pt;height:30.3pt;width:7.1pt;z-index:251664384;v-text-anchor:middle;mso-width-relative:page;mso-height-relative:page;" fillcolor="#046A6A" filled="t" stroked="f" coordsize="21600,21600" arcsize="0.166666666666667" o:gfxdata="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F61N90AAAANAQAADwAAAAAAAAABACAAAAAiAAAAZHJzL2Rvd25yZXYueG1sUEsBAhQAFAAAAAgA&#10;h07iQOZFnNIgAgAA9wMAAA4AAAAAAAAAAQAgAAAALA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118110</wp:posOffset>
                </wp:positionV>
                <wp:extent cx="143510" cy="121920"/>
                <wp:effectExtent l="0" t="0" r="889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762" y="4373525"/>
                          <a:ext cx="143549" cy="121782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3.45pt;margin-top:9.3pt;height:9.6pt;width:11.3pt;z-index:251666432;v-text-anchor:middle;mso-width-relative:page;mso-height-relative:page;" fillcolor="#FFFFFF" filled="t" stroked="f" coordsize="3261356,2766950" o:gfxdata="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3549,60992;143549,115939;143475,116605;143327,117196;143179,117714;142809,118232;142513,118749;142143,119267;141625,119711;140959,120155;139775,120894;138295,121412;136667,121708;134965,121782;8657,121782;6955,121708;5327,121412;3847,120894;2515,120155;2071,119711;1553,119267;1109,118749;739,118232;369,117714;221,117196;73,116605;0,115939;0,61140;8657,63433;17906,65799;29079,68462;34999,69941;41066,71272;46986,72455;52831,73564;58381,74526;63487,75191;68000,75709;69924,75857;71774,75931;73624,75857;75696,75709;80135,75191;85167,74526;90717,73564;96562,72455;102556,71124;108549,69793;114543,68388;125642,65725;134965,63285;66401,53100;62379,57122;62379,57851;66401,61873;77147,61873;81169,57851;81169,57122;77147,53100;71774,7671;49060,20643;48910,21682;94638,21682;94488,20643;71774,7671;71774,0;99913,21500;99924,21682;134965,21682;136667,21756;138295,22052;139775,22569;140959,23309;141625,23753;142143,24196;142513,24714;142809,25232;143179,25749;143327,26267;143475,26859;143549,27524;143549,58399;143548,58399;143548,58400;134965,60692;125642,63132;114543,65795;108549,67200;102556,68531;96562,69862;90717,70971;85167,71933;80136,72598;75696,73116;73624,73264;71774,73338;69924,73264;68000,73116;63487,72598;58381,71933;52832,70971;46986,69862;41066,68679;34999,67348;29079,65869;17906,63206;8657,60840;0,58547;0,58639;0,58639;0,42759;0,27524;74,26859;222,26267;369,25749;740,25232;1109,24714;1553,24196;2071,23753;2515,23309;3847,22569;5327,22052;6955,21756;8657,21682;43624,21682;43634,21500;7177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19685</wp:posOffset>
                </wp:positionV>
                <wp:extent cx="1101090" cy="321945"/>
                <wp:effectExtent l="0" t="0" r="0" b="0"/>
                <wp:wrapNone/>
                <wp:docPr id="93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1865" y="4277994"/>
                          <a:ext cx="1101090" cy="321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7E57" w:rsidRDefault="00FE5D74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-18pt;margin-top:1.55pt;height:25.35pt;width:86.7pt;z-index:251667456;mso-width-relative:page;mso-height-relative:page;" filled="f" stroked="f" coordsize="21600,21600" o:gfxdata="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/ajF9gA&#10;AAALAQAADwAAAAAAAAABACAAAAAiAAAAZHJzL2Rvd25yZXYueG1sUEsBAhQAFAAAAAgAh07iQIof&#10;YlOtAQAAHQ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53340</wp:posOffset>
                </wp:positionV>
                <wp:extent cx="1956435" cy="252095"/>
                <wp:effectExtent l="69850" t="57150" r="18415" b="20955"/>
                <wp:wrapNone/>
                <wp:docPr id="91" name="五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49388" y="4314833"/>
                          <a:ext cx="1956405" cy="252051"/>
                        </a:xfrm>
                        <a:prstGeom prst="homePlate">
                          <a:avLst>
                            <a:gd name="adj" fmla="val 29215"/>
                          </a:avLst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y;margin-left:-70.1pt;margin-top:4.2pt;height:19.85pt;width:154.05pt;z-index:251665408;v-text-anchor:middle;mso-width-relative:page;mso-height-relative:page;" fillcolor="#046A6A" filled="t" stroked="f" coordsize="21600,21600" o:gfxdata="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V&#10;IYBP2wAAAAwBAAAPAAAAAAAAAAEAIAAAACIAAABkcnMvZG93bnJldi54bWxQSwECFAAUAAAACACH&#10;TuJAVJ/hsFoCAAB5BAAADgAAAAAAAAABACAAAAAqAQAAZHJzL2Uyb0RvYy54bWxQSwUGAAAAAAYA&#10;BgBZAQAA9gUAAAAA&#10;" adj="20788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2.12133858267717pt,-2.12133858267717pt" origin="32768f,32768f" matrix="65536f,0f,0f,65536f"/>
              </v:shape>
            </w:pict>
          </mc:Fallback>
        </mc:AlternateContent>
      </w:r>
    </w:p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FE5D7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-313690</wp:posOffset>
                </wp:positionV>
                <wp:extent cx="7635875" cy="10692130"/>
                <wp:effectExtent l="0" t="0" r="0" b="1270"/>
                <wp:wrapNone/>
                <wp:docPr id="161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6038" cy="10691815"/>
                          <a:chOff x="0" y="1"/>
                          <a:chExt cx="7636038" cy="10691815"/>
                        </a:xfrm>
                      </wpg:grpSpPr>
                      <wps:wsp>
                        <wps:cNvPr id="162" name="矩形 2"/>
                        <wps:cNvSpPr/>
                        <wps:spPr>
                          <a:xfrm rot="16200000" flipV="1">
                            <a:off x="-5182243" y="5183982"/>
                            <a:ext cx="10691815" cy="323852"/>
                          </a:xfrm>
                          <a:prstGeom prst="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7" name="圆角矩形 7"/>
                        <wps:cNvSpPr/>
                        <wps:spPr>
                          <a:xfrm flipV="1">
                            <a:off x="250194" y="323841"/>
                            <a:ext cx="90171" cy="384799"/>
                          </a:xfrm>
                          <a:prstGeom prst="round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bodyPr rtlCol="0" anchor="ctr"/>
                      </wps:wsp>
                      <wps:wsp>
                        <wps:cNvPr id="170" name="矩形 11"/>
                        <wps:cNvSpPr/>
                        <wps:spPr>
                          <a:xfrm>
                            <a:off x="615963" y="5352258"/>
                            <a:ext cx="7020075" cy="349049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项目二</w:t>
                              </w:r>
                            </w:p>
                            <w:p w:rsidR="000A7E57" w:rsidRDefault="00FE5D74">
                              <w:pPr>
                                <w:pStyle w:val="a5"/>
                                <w:spacing w:line="240" w:lineRule="auto"/>
                                <w:ind w:firstLineChars="0" w:firstLine="0"/>
                                <w:rPr>
                                  <w:rFonts w:ascii="微软雅黑" w:hAnsi="微软雅黑" w:cs="微软雅黑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Cs w:val="18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color w:val="003366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szCs w:val="18"/>
                                </w:rPr>
                                <w:t>济宁银行网上</w:t>
                              </w:r>
                              <w:proofErr w:type="gramStart"/>
                              <w:r>
                                <w:rPr>
                                  <w:rFonts w:ascii="微软雅黑" w:hAnsi="微软雅黑" w:cs="微软雅黑" w:hint="eastAsia"/>
                                  <w:b/>
                                  <w:bCs/>
                                  <w:szCs w:val="18"/>
                                </w:rPr>
                                <w:t>企业网银系统</w:t>
                              </w:r>
                              <w:proofErr w:type="gramEnd"/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Cs w:val="18"/>
                                </w:rPr>
                                <w:t>软件架构：</w:t>
                              </w:r>
                              <w:proofErr w:type="spellStart"/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t xml:space="preserve"> +</w:t>
                              </w:r>
                              <w:proofErr w:type="spellStart"/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t>Spring+Mybatis+MySQL</w:t>
                              </w:r>
                              <w:proofErr w:type="spellEnd"/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Cs w:val="18"/>
                                </w:rPr>
                                <w:t>开发时间/开发周期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t>：2014.01-2014.09/8个月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Cs w:val="18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color w:val="000000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济宁银行</w:t>
                              </w:r>
                              <w:proofErr w:type="gramStart"/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网上银企业</w:t>
                              </w:r>
                              <w:proofErr w:type="gramEnd"/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银行系统是济宁银行为</w:t>
                              </w:r>
                              <w:proofErr w:type="gramStart"/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开阔内</w:t>
                              </w:r>
                              <w:proofErr w:type="gramEnd"/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地网银市场而投入的项目。系统主页面包含菜单信息、账户信息</w:t>
                              </w:r>
                            </w:p>
                            <w:p w:rsidR="000A7E57" w:rsidRDefault="00FE5D74">
                              <w:pPr>
                                <w:pStyle w:val="a5"/>
                                <w:spacing w:line="240" w:lineRule="auto"/>
                                <w:ind w:firstLineChars="0" w:firstLine="0"/>
                                <w:rPr>
                                  <w:rFonts w:ascii="微软雅黑" w:hAnsi="微软雅黑" w:cs="微软雅黑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列表、企业客户信息、快捷菜单设置的常用功能、授权通知、银行公告、等待授权指令提示、操作员日志等相关业务信</w:t>
                              </w:r>
                            </w:p>
                            <w:p w:rsidR="000A7E57" w:rsidRDefault="00FE5D74">
                              <w:pPr>
                                <w:pStyle w:val="a5"/>
                                <w:spacing w:line="240" w:lineRule="auto"/>
                                <w:ind w:firstLineChars="0" w:firstLine="0"/>
                                <w:rPr>
                                  <w:rFonts w:ascii="微软雅黑" w:hAnsi="微软雅黑" w:cs="微软雅黑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szCs w:val="18"/>
                                </w:rPr>
                                <w:t>息。</w:t>
                              </w:r>
                            </w:p>
                            <w:p w:rsidR="000A7E57" w:rsidRDefault="00FE5D74">
                              <w:pPr>
                                <w:ind w:firstLine="420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所有页面提交内容进行双重提交。一份是加密的，一份是明文。在后台有两种方式进行验证。一种方式是讲明文加</w:t>
                              </w:r>
                            </w:p>
                            <w:p w:rsidR="000A7E57" w:rsidRDefault="00FE5D74">
                              <w:pP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密后和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加密的数据进行对比，如果对比成功那么说明数据在传递过程中没有被篡改。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1、 主要负责批量转账业务模块的实现；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2、 参与后期的模拟上线bug测试。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  <w:t xml:space="preserve">1、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使用MD5明文加密解密技术，速度快，提升系统安全系数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2、 使用Jakarta POI（是一套用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于访问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微软格式文档的Java API）导入导出表格。</w:t>
                              </w:r>
                            </w:p>
                            <w:p w:rsidR="000A7E57" w:rsidRDefault="000A7E57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50557" y="890245"/>
                            <a:ext cx="7020075" cy="4141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项目一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项目名称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山东康力医疗器械科技有限公司办公管理系统（OA项目）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软件架构：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Spring + Hibernate + Struts2 + MySQL +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Jbpm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开发时间/开发周期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：2013.07-2014.01/6 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  <w:p w:rsidR="000A7E57" w:rsidRDefault="00FE5D74">
                              <w:pPr>
                                <w:ind w:firstLine="420"/>
                                <w:outlineLvl w:val="4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康力医疗器械科技有限公司是一家专业的医疗器械生产企业，由于公司业务发展，原有的老系统功能不够细化，操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作比较繁琐，功能不实用。公司领导决定开发《康力医疗办公管理系统》。该系统运行后，公司人员的办公效率大幅提升，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实现了办公的统一调度和管理，为公司的高速发展提供了保障。</w:t>
                              </w:r>
                            </w:p>
                            <w:p w:rsidR="000A7E57" w:rsidRDefault="00FE5D74">
                              <w:pPr>
                                <w:ind w:firstLine="42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该系统分为个人办公、审批流转、网上交流、知识管理、综合行政、实用工具、人力资源、个人设置，系统管理九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模块，其中核心模块分为审批流转、系统管理分为：岗位管理、部门管理，用户管理，主要功能是对公司的员工进行分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配各自功能模块。在公司的职位不同，进行的操作也不同。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1、 参与前期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需求调研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，业务模块划分，数据库设计，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文档编写工作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2、 主要负责系统管理模块里面的岗位管理，部门管理，用户管理等功能代码的实现；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3、 参与审批流转模块的编写和测试；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4、 参与对系统进行了一些简单的代码重构优化，如利用泛型技术对 DAO 层进行重构以提高代码重用度。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技术描述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  <w:t xml:space="preserve">1、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流程控制，使用了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jbpm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对流程进行的控制，严格控制工作流程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2、 使用 Struts2 配置校验实现后台验证数据；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 xml:space="preserve">3、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z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tree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控件实现知识目录树的管理，使用Ajax实现异步交互，使用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jq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实现页面动态效果。</w:t>
                              </w:r>
                            </w:p>
                            <w:p w:rsidR="000A7E57" w:rsidRDefault="000A7E57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046A6A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noAutofit/>
                        </wps:bodyPr>
                      </wps:wsp>
                      <wps:wsp>
                        <wps:cNvPr id="182" name="矩形 19"/>
                        <wps:cNvSpPr/>
                        <wps:spPr>
                          <a:xfrm rot="5400000" flipV="1">
                            <a:off x="-1372066" y="1399897"/>
                            <a:ext cx="3076573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方正超粗黑简体" w:eastAsia="方正超粗黑简体" w:cstheme="minorBidi" w:hint="eastAsia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6" name="五边形 23"/>
                        <wps:cNvSpPr/>
                        <wps:spPr>
                          <a:xfrm flipV="1">
                            <a:off x="291469" y="374005"/>
                            <a:ext cx="1956463" cy="252088"/>
                          </a:xfrm>
                          <a:prstGeom prst="homePlate">
                            <a:avLst>
                              <a:gd name="adj" fmla="val 29215"/>
                            </a:avLst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s:wsp>
                        <wps:cNvPr id="194" name="文本框 54"/>
                        <wps:cNvSpPr txBox="1"/>
                        <wps:spPr>
                          <a:xfrm>
                            <a:off x="925215" y="332731"/>
                            <a:ext cx="1101114" cy="5194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  <w:p w:rsidR="000A7E57" w:rsidRDefault="000A7E57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2" name="KSO_Shape"/>
                        <wps:cNvSpPr/>
                        <wps:spPr bwMode="auto">
                          <a:xfrm>
                            <a:off x="722005" y="425438"/>
                            <a:ext cx="142242" cy="158745"/>
                          </a:xfrm>
                          <a:custGeom>
                            <a:avLst/>
                            <a:gdLst>
                              <a:gd name="T0" fmla="*/ 324081616 w 7313"/>
                              <a:gd name="T1" fmla="*/ 0 h 8141"/>
                              <a:gd name="T2" fmla="*/ 339365365 w 7313"/>
                              <a:gd name="T3" fmla="*/ 6789765 h 8141"/>
                              <a:gd name="T4" fmla="*/ 339639393 w 7313"/>
                              <a:gd name="T5" fmla="*/ 26009182 h 8141"/>
                              <a:gd name="T6" fmla="*/ 326382416 w 7313"/>
                              <a:gd name="T7" fmla="*/ 33127484 h 8141"/>
                              <a:gd name="T8" fmla="*/ 340954068 w 7313"/>
                              <a:gd name="T9" fmla="*/ 36139074 h 8141"/>
                              <a:gd name="T10" fmla="*/ 364619402 w 7313"/>
                              <a:gd name="T11" fmla="*/ 25187839 h 8141"/>
                              <a:gd name="T12" fmla="*/ 386367247 w 7313"/>
                              <a:gd name="T13" fmla="*/ 35591512 h 8141"/>
                              <a:gd name="T14" fmla="*/ 395296418 w 7313"/>
                              <a:gd name="T15" fmla="*/ 52018598 h 8141"/>
                              <a:gd name="T16" fmla="*/ 400445838 w 7313"/>
                              <a:gd name="T17" fmla="*/ 76604119 h 8141"/>
                              <a:gd name="T18" fmla="*/ 386257496 w 7313"/>
                              <a:gd name="T19" fmla="*/ 111593547 h 8141"/>
                              <a:gd name="T20" fmla="*/ 345555668 w 7313"/>
                              <a:gd name="T21" fmla="*/ 148663476 h 8141"/>
                              <a:gd name="T22" fmla="*/ 311043908 w 7313"/>
                              <a:gd name="T23" fmla="*/ 169525578 h 8141"/>
                              <a:gd name="T24" fmla="*/ 317288969 w 7313"/>
                              <a:gd name="T25" fmla="*/ 180531569 h 8141"/>
                              <a:gd name="T26" fmla="*/ 326053864 w 7313"/>
                              <a:gd name="T27" fmla="*/ 197177679 h 8141"/>
                              <a:gd name="T28" fmla="*/ 312523094 w 7313"/>
                              <a:gd name="T29" fmla="*/ 210154892 h 8141"/>
                              <a:gd name="T30" fmla="*/ 284584946 w 7313"/>
                              <a:gd name="T31" fmla="*/ 217985025 h 8141"/>
                              <a:gd name="T32" fmla="*/ 253798179 w 7313"/>
                              <a:gd name="T33" fmla="*/ 242515790 h 8141"/>
                              <a:gd name="T34" fmla="*/ 237473548 w 7313"/>
                              <a:gd name="T35" fmla="*/ 260530805 h 8141"/>
                              <a:gd name="T36" fmla="*/ 245855132 w 7313"/>
                              <a:gd name="T37" fmla="*/ 279093147 h 8141"/>
                              <a:gd name="T38" fmla="*/ 233091217 w 7313"/>
                              <a:gd name="T39" fmla="*/ 290975236 h 8141"/>
                              <a:gd name="T40" fmla="*/ 229914045 w 7313"/>
                              <a:gd name="T41" fmla="*/ 321529181 h 8141"/>
                              <a:gd name="T42" fmla="*/ 254620027 w 7313"/>
                              <a:gd name="T43" fmla="*/ 354656899 h 8141"/>
                              <a:gd name="T44" fmla="*/ 266069032 w 7313"/>
                              <a:gd name="T45" fmla="*/ 365827158 h 8141"/>
                              <a:gd name="T46" fmla="*/ 282284147 w 7313"/>
                              <a:gd name="T47" fmla="*/ 389974630 h 8141"/>
                              <a:gd name="T48" fmla="*/ 284913498 w 7313"/>
                              <a:gd name="T49" fmla="*/ 407441849 h 8141"/>
                              <a:gd name="T50" fmla="*/ 290720256 w 7313"/>
                              <a:gd name="T51" fmla="*/ 422061981 h 8141"/>
                              <a:gd name="T52" fmla="*/ 274340866 w 7313"/>
                              <a:gd name="T53" fmla="*/ 434984438 h 8141"/>
                              <a:gd name="T54" fmla="*/ 211014586 w 7313"/>
                              <a:gd name="T55" fmla="*/ 445552379 h 8141"/>
                              <a:gd name="T56" fmla="*/ 137499219 w 7313"/>
                              <a:gd name="T57" fmla="*/ 438324565 h 8141"/>
                              <a:gd name="T58" fmla="*/ 111423568 w 7313"/>
                              <a:gd name="T59" fmla="*/ 425894913 h 8141"/>
                              <a:gd name="T60" fmla="*/ 115751374 w 7313"/>
                              <a:gd name="T61" fmla="*/ 407551362 h 8141"/>
                              <a:gd name="T62" fmla="*/ 118654753 w 7313"/>
                              <a:gd name="T63" fmla="*/ 389810362 h 8141"/>
                              <a:gd name="T64" fmla="*/ 134650599 w 7313"/>
                              <a:gd name="T65" fmla="*/ 365443865 h 8141"/>
                              <a:gd name="T66" fmla="*/ 146318873 w 7313"/>
                              <a:gd name="T67" fmla="*/ 354383118 h 8141"/>
                              <a:gd name="T68" fmla="*/ 170860579 w 7313"/>
                              <a:gd name="T69" fmla="*/ 321310156 h 8141"/>
                              <a:gd name="T70" fmla="*/ 165984952 w 7313"/>
                              <a:gd name="T71" fmla="*/ 290372919 h 8141"/>
                              <a:gd name="T72" fmla="*/ 154700223 w 7313"/>
                              <a:gd name="T73" fmla="*/ 275479240 h 8141"/>
                              <a:gd name="T74" fmla="*/ 165218097 w 7313"/>
                              <a:gd name="T75" fmla="*/ 257354713 h 8141"/>
                              <a:gd name="T76" fmla="*/ 145004197 w 7313"/>
                              <a:gd name="T77" fmla="*/ 241475423 h 8141"/>
                              <a:gd name="T78" fmla="*/ 114710492 w 7313"/>
                              <a:gd name="T79" fmla="*/ 216287583 h 8141"/>
                              <a:gd name="T80" fmla="*/ 88689599 w 7313"/>
                              <a:gd name="T81" fmla="*/ 210319160 h 8141"/>
                              <a:gd name="T82" fmla="*/ 75158829 w 7313"/>
                              <a:gd name="T83" fmla="*/ 199203657 h 8141"/>
                              <a:gd name="T84" fmla="*/ 81403890 w 7313"/>
                              <a:gd name="T85" fmla="*/ 181900473 h 8141"/>
                              <a:gd name="T86" fmla="*/ 92469585 w 7313"/>
                              <a:gd name="T87" fmla="*/ 173796559 h 8141"/>
                              <a:gd name="T88" fmla="*/ 63545314 w 7313"/>
                              <a:gd name="T89" fmla="*/ 152934458 h 8141"/>
                              <a:gd name="T90" fmla="*/ 18351404 w 7313"/>
                              <a:gd name="T91" fmla="*/ 116904896 h 8141"/>
                              <a:gd name="T92" fmla="*/ 602579 w 7313"/>
                              <a:gd name="T93" fmla="*/ 79889490 h 8141"/>
                              <a:gd name="T94" fmla="*/ 5039902 w 7313"/>
                              <a:gd name="T95" fmla="*/ 52675672 h 8141"/>
                              <a:gd name="T96" fmla="*/ 12654398 w 7313"/>
                              <a:gd name="T97" fmla="*/ 39205653 h 8141"/>
                              <a:gd name="T98" fmla="*/ 30896284 w 7313"/>
                              <a:gd name="T99" fmla="*/ 25625889 h 8141"/>
                              <a:gd name="T100" fmla="*/ 57026460 w 7313"/>
                              <a:gd name="T101" fmla="*/ 32744191 h 8141"/>
                              <a:gd name="T102" fmla="*/ 78171725 w 7313"/>
                              <a:gd name="T103" fmla="*/ 41067363 h 8141"/>
                              <a:gd name="T104" fmla="*/ 60751686 w 7313"/>
                              <a:gd name="T105" fmla="*/ 25461620 h 8141"/>
                              <a:gd name="T106" fmla="*/ 62559424 w 7313"/>
                              <a:gd name="T107" fmla="*/ 5366105 h 8141"/>
                              <a:gd name="T108" fmla="*/ 53246708 w 7313"/>
                              <a:gd name="T109" fmla="*/ 102722814 h 8141"/>
                              <a:gd name="T110" fmla="*/ 87046372 w 7313"/>
                              <a:gd name="T111" fmla="*/ 132455649 h 8141"/>
                              <a:gd name="T112" fmla="*/ 65079258 w 7313"/>
                              <a:gd name="T113" fmla="*/ 79287172 h 8141"/>
                              <a:gd name="T114" fmla="*/ 51164944 w 7313"/>
                              <a:gd name="T115" fmla="*/ 85803156 h 8141"/>
                              <a:gd name="T116" fmla="*/ 315042928 w 7313"/>
                              <a:gd name="T117" fmla="*/ 102558545 h 8141"/>
                              <a:gd name="T118" fmla="*/ 341228096 w 7313"/>
                              <a:gd name="T119" fmla="*/ 111319533 h 8141"/>
                              <a:gd name="T120" fmla="*/ 350759846 w 7313"/>
                              <a:gd name="T121" fmla="*/ 89252795 h 8141"/>
                              <a:gd name="T122" fmla="*/ 341611406 w 7313"/>
                              <a:gd name="T123" fmla="*/ 79068147 h 8141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313" h="8141">
                                <a:moveTo>
                                  <a:pt x="1162" y="79"/>
                                </a:moveTo>
                                <a:lnTo>
                                  <a:pt x="1162" y="79"/>
                                </a:lnTo>
                                <a:lnTo>
                                  <a:pt x="1173" y="69"/>
                                </a:lnTo>
                                <a:lnTo>
                                  <a:pt x="1185" y="60"/>
                                </a:lnTo>
                                <a:lnTo>
                                  <a:pt x="1198" y="51"/>
                                </a:lnTo>
                                <a:lnTo>
                                  <a:pt x="1211" y="42"/>
                                </a:lnTo>
                                <a:lnTo>
                                  <a:pt x="1224" y="35"/>
                                </a:lnTo>
                                <a:lnTo>
                                  <a:pt x="1238" y="28"/>
                                </a:lnTo>
                                <a:lnTo>
                                  <a:pt x="1252" y="23"/>
                                </a:lnTo>
                                <a:lnTo>
                                  <a:pt x="1266" y="17"/>
                                </a:lnTo>
                                <a:lnTo>
                                  <a:pt x="1282" y="13"/>
                                </a:lnTo>
                                <a:lnTo>
                                  <a:pt x="1296" y="10"/>
                                </a:lnTo>
                                <a:lnTo>
                                  <a:pt x="1326" y="4"/>
                                </a:lnTo>
                                <a:lnTo>
                                  <a:pt x="1357" y="1"/>
                                </a:lnTo>
                                <a:lnTo>
                                  <a:pt x="1388" y="0"/>
                                </a:lnTo>
                                <a:lnTo>
                                  <a:pt x="5916" y="0"/>
                                </a:lnTo>
                                <a:lnTo>
                                  <a:pt x="5936" y="0"/>
                                </a:lnTo>
                                <a:lnTo>
                                  <a:pt x="5954" y="0"/>
                                </a:lnTo>
                                <a:lnTo>
                                  <a:pt x="5973" y="2"/>
                                </a:lnTo>
                                <a:lnTo>
                                  <a:pt x="5992" y="4"/>
                                </a:lnTo>
                                <a:lnTo>
                                  <a:pt x="6011" y="8"/>
                                </a:lnTo>
                                <a:lnTo>
                                  <a:pt x="6029" y="13"/>
                                </a:lnTo>
                                <a:lnTo>
                                  <a:pt x="6048" y="18"/>
                                </a:lnTo>
                                <a:lnTo>
                                  <a:pt x="6065" y="25"/>
                                </a:lnTo>
                                <a:lnTo>
                                  <a:pt x="6083" y="31"/>
                                </a:lnTo>
                                <a:lnTo>
                                  <a:pt x="6099" y="40"/>
                                </a:lnTo>
                                <a:lnTo>
                                  <a:pt x="6115" y="50"/>
                                </a:lnTo>
                                <a:lnTo>
                                  <a:pt x="6132" y="61"/>
                                </a:lnTo>
                                <a:lnTo>
                                  <a:pt x="6146" y="72"/>
                                </a:lnTo>
                                <a:lnTo>
                                  <a:pt x="6160" y="85"/>
                                </a:lnTo>
                                <a:lnTo>
                                  <a:pt x="6173" y="99"/>
                                </a:lnTo>
                                <a:lnTo>
                                  <a:pt x="6186" y="113"/>
                                </a:lnTo>
                                <a:lnTo>
                                  <a:pt x="6195" y="124"/>
                                </a:lnTo>
                                <a:lnTo>
                                  <a:pt x="6202" y="136"/>
                                </a:lnTo>
                                <a:lnTo>
                                  <a:pt x="6210" y="148"/>
                                </a:lnTo>
                                <a:lnTo>
                                  <a:pt x="6216" y="160"/>
                                </a:lnTo>
                                <a:lnTo>
                                  <a:pt x="6223" y="172"/>
                                </a:lnTo>
                                <a:lnTo>
                                  <a:pt x="6228" y="185"/>
                                </a:lnTo>
                                <a:lnTo>
                                  <a:pt x="6238" y="211"/>
                                </a:lnTo>
                                <a:lnTo>
                                  <a:pt x="6245" y="237"/>
                                </a:lnTo>
                                <a:lnTo>
                                  <a:pt x="6249" y="264"/>
                                </a:lnTo>
                                <a:lnTo>
                                  <a:pt x="6251" y="292"/>
                                </a:lnTo>
                                <a:lnTo>
                                  <a:pt x="6251" y="319"/>
                                </a:lnTo>
                                <a:lnTo>
                                  <a:pt x="6249" y="348"/>
                                </a:lnTo>
                                <a:lnTo>
                                  <a:pt x="6243" y="375"/>
                                </a:lnTo>
                                <a:lnTo>
                                  <a:pt x="6236" y="401"/>
                                </a:lnTo>
                                <a:lnTo>
                                  <a:pt x="6226" y="427"/>
                                </a:lnTo>
                                <a:lnTo>
                                  <a:pt x="6221" y="439"/>
                                </a:lnTo>
                                <a:lnTo>
                                  <a:pt x="6214" y="452"/>
                                </a:lnTo>
                                <a:lnTo>
                                  <a:pt x="6208" y="464"/>
                                </a:lnTo>
                                <a:lnTo>
                                  <a:pt x="6200" y="475"/>
                                </a:lnTo>
                                <a:lnTo>
                                  <a:pt x="6191" y="487"/>
                                </a:lnTo>
                                <a:lnTo>
                                  <a:pt x="6183" y="498"/>
                                </a:lnTo>
                                <a:lnTo>
                                  <a:pt x="6173" y="508"/>
                                </a:lnTo>
                                <a:lnTo>
                                  <a:pt x="6163" y="517"/>
                                </a:lnTo>
                                <a:lnTo>
                                  <a:pt x="6151" y="530"/>
                                </a:lnTo>
                                <a:lnTo>
                                  <a:pt x="6137" y="542"/>
                                </a:lnTo>
                                <a:lnTo>
                                  <a:pt x="6123" y="552"/>
                                </a:lnTo>
                                <a:lnTo>
                                  <a:pt x="6109" y="562"/>
                                </a:lnTo>
                                <a:lnTo>
                                  <a:pt x="6093" y="571"/>
                                </a:lnTo>
                                <a:lnTo>
                                  <a:pt x="6077" y="578"/>
                                </a:lnTo>
                                <a:lnTo>
                                  <a:pt x="6061" y="585"/>
                                </a:lnTo>
                                <a:lnTo>
                                  <a:pt x="6045" y="590"/>
                                </a:lnTo>
                                <a:lnTo>
                                  <a:pt x="6027" y="594"/>
                                </a:lnTo>
                                <a:lnTo>
                                  <a:pt x="6010" y="599"/>
                                </a:lnTo>
                                <a:lnTo>
                                  <a:pt x="5992" y="602"/>
                                </a:lnTo>
                                <a:lnTo>
                                  <a:pt x="5975" y="604"/>
                                </a:lnTo>
                                <a:lnTo>
                                  <a:pt x="5958" y="605"/>
                                </a:lnTo>
                                <a:lnTo>
                                  <a:pt x="5939" y="606"/>
                                </a:lnTo>
                                <a:lnTo>
                                  <a:pt x="5922" y="606"/>
                                </a:lnTo>
                                <a:lnTo>
                                  <a:pt x="5904" y="606"/>
                                </a:lnTo>
                                <a:lnTo>
                                  <a:pt x="5870" y="894"/>
                                </a:lnTo>
                                <a:lnTo>
                                  <a:pt x="5908" y="876"/>
                                </a:lnTo>
                                <a:lnTo>
                                  <a:pt x="5947" y="858"/>
                                </a:lnTo>
                                <a:lnTo>
                                  <a:pt x="5985" y="840"/>
                                </a:lnTo>
                                <a:lnTo>
                                  <a:pt x="6024" y="824"/>
                                </a:lnTo>
                                <a:lnTo>
                                  <a:pt x="6103" y="793"/>
                                </a:lnTo>
                                <a:lnTo>
                                  <a:pt x="6183" y="764"/>
                                </a:lnTo>
                                <a:lnTo>
                                  <a:pt x="6186" y="750"/>
                                </a:lnTo>
                                <a:lnTo>
                                  <a:pt x="6189" y="737"/>
                                </a:lnTo>
                                <a:lnTo>
                                  <a:pt x="6199" y="710"/>
                                </a:lnTo>
                                <a:lnTo>
                                  <a:pt x="6210" y="685"/>
                                </a:lnTo>
                                <a:lnTo>
                                  <a:pt x="6224" y="660"/>
                                </a:lnTo>
                                <a:lnTo>
                                  <a:pt x="6239" y="637"/>
                                </a:lnTo>
                                <a:lnTo>
                                  <a:pt x="6255" y="615"/>
                                </a:lnTo>
                                <a:lnTo>
                                  <a:pt x="6274" y="594"/>
                                </a:lnTo>
                                <a:lnTo>
                                  <a:pt x="6295" y="576"/>
                                </a:lnTo>
                                <a:lnTo>
                                  <a:pt x="6316" y="558"/>
                                </a:lnTo>
                                <a:lnTo>
                                  <a:pt x="6339" y="541"/>
                                </a:lnTo>
                                <a:lnTo>
                                  <a:pt x="6363" y="527"/>
                                </a:lnTo>
                                <a:lnTo>
                                  <a:pt x="6387" y="514"/>
                                </a:lnTo>
                                <a:lnTo>
                                  <a:pt x="6413" y="502"/>
                                </a:lnTo>
                                <a:lnTo>
                                  <a:pt x="6439" y="491"/>
                                </a:lnTo>
                                <a:lnTo>
                                  <a:pt x="6465" y="483"/>
                                </a:lnTo>
                                <a:lnTo>
                                  <a:pt x="6492" y="476"/>
                                </a:lnTo>
                                <a:lnTo>
                                  <a:pt x="6524" y="469"/>
                                </a:lnTo>
                                <a:lnTo>
                                  <a:pt x="6556" y="465"/>
                                </a:lnTo>
                                <a:lnTo>
                                  <a:pt x="6590" y="462"/>
                                </a:lnTo>
                                <a:lnTo>
                                  <a:pt x="6623" y="460"/>
                                </a:lnTo>
                                <a:lnTo>
                                  <a:pt x="6656" y="460"/>
                                </a:lnTo>
                                <a:lnTo>
                                  <a:pt x="6690" y="461"/>
                                </a:lnTo>
                                <a:lnTo>
                                  <a:pt x="6723" y="464"/>
                                </a:lnTo>
                                <a:lnTo>
                                  <a:pt x="6755" y="469"/>
                                </a:lnTo>
                                <a:lnTo>
                                  <a:pt x="6788" y="476"/>
                                </a:lnTo>
                                <a:lnTo>
                                  <a:pt x="6820" y="485"/>
                                </a:lnTo>
                                <a:lnTo>
                                  <a:pt x="6851" y="496"/>
                                </a:lnTo>
                                <a:lnTo>
                                  <a:pt x="6881" y="508"/>
                                </a:lnTo>
                                <a:lnTo>
                                  <a:pt x="6911" y="523"/>
                                </a:lnTo>
                                <a:lnTo>
                                  <a:pt x="6939" y="539"/>
                                </a:lnTo>
                                <a:lnTo>
                                  <a:pt x="6966" y="559"/>
                                </a:lnTo>
                                <a:lnTo>
                                  <a:pt x="6979" y="568"/>
                                </a:lnTo>
                                <a:lnTo>
                                  <a:pt x="6992" y="579"/>
                                </a:lnTo>
                                <a:lnTo>
                                  <a:pt x="7006" y="592"/>
                                </a:lnTo>
                                <a:lnTo>
                                  <a:pt x="7020" y="605"/>
                                </a:lnTo>
                                <a:lnTo>
                                  <a:pt x="7031" y="619"/>
                                </a:lnTo>
                                <a:lnTo>
                                  <a:pt x="7043" y="635"/>
                                </a:lnTo>
                                <a:lnTo>
                                  <a:pt x="7053" y="650"/>
                                </a:lnTo>
                                <a:lnTo>
                                  <a:pt x="7063" y="666"/>
                                </a:lnTo>
                                <a:lnTo>
                                  <a:pt x="7072" y="683"/>
                                </a:lnTo>
                                <a:lnTo>
                                  <a:pt x="7079" y="700"/>
                                </a:lnTo>
                                <a:lnTo>
                                  <a:pt x="7086" y="717"/>
                                </a:lnTo>
                                <a:lnTo>
                                  <a:pt x="7091" y="736"/>
                                </a:lnTo>
                                <a:lnTo>
                                  <a:pt x="7095" y="753"/>
                                </a:lnTo>
                                <a:lnTo>
                                  <a:pt x="7098" y="772"/>
                                </a:lnTo>
                                <a:lnTo>
                                  <a:pt x="7100" y="791"/>
                                </a:lnTo>
                                <a:lnTo>
                                  <a:pt x="7100" y="810"/>
                                </a:lnTo>
                                <a:lnTo>
                                  <a:pt x="7099" y="828"/>
                                </a:lnTo>
                                <a:lnTo>
                                  <a:pt x="7097" y="848"/>
                                </a:lnTo>
                                <a:lnTo>
                                  <a:pt x="7121" y="864"/>
                                </a:lnTo>
                                <a:lnTo>
                                  <a:pt x="7143" y="881"/>
                                </a:lnTo>
                                <a:lnTo>
                                  <a:pt x="7165" y="899"/>
                                </a:lnTo>
                                <a:lnTo>
                                  <a:pt x="7187" y="918"/>
                                </a:lnTo>
                                <a:lnTo>
                                  <a:pt x="7206" y="939"/>
                                </a:lnTo>
                                <a:lnTo>
                                  <a:pt x="7216" y="950"/>
                                </a:lnTo>
                                <a:lnTo>
                                  <a:pt x="7225" y="961"/>
                                </a:lnTo>
                                <a:lnTo>
                                  <a:pt x="7233" y="973"/>
                                </a:lnTo>
                                <a:lnTo>
                                  <a:pt x="7240" y="985"/>
                                </a:lnTo>
                                <a:lnTo>
                                  <a:pt x="7247" y="998"/>
                                </a:lnTo>
                                <a:lnTo>
                                  <a:pt x="7253" y="1011"/>
                                </a:lnTo>
                                <a:lnTo>
                                  <a:pt x="7265" y="1041"/>
                                </a:lnTo>
                                <a:lnTo>
                                  <a:pt x="7276" y="1073"/>
                                </a:lnTo>
                                <a:lnTo>
                                  <a:pt x="7285" y="1104"/>
                                </a:lnTo>
                                <a:lnTo>
                                  <a:pt x="7293" y="1137"/>
                                </a:lnTo>
                                <a:lnTo>
                                  <a:pt x="7300" y="1168"/>
                                </a:lnTo>
                                <a:lnTo>
                                  <a:pt x="7305" y="1201"/>
                                </a:lnTo>
                                <a:lnTo>
                                  <a:pt x="7309" y="1234"/>
                                </a:lnTo>
                                <a:lnTo>
                                  <a:pt x="7312" y="1267"/>
                                </a:lnTo>
                                <a:lnTo>
                                  <a:pt x="7313" y="1300"/>
                                </a:lnTo>
                                <a:lnTo>
                                  <a:pt x="7313" y="1333"/>
                                </a:lnTo>
                                <a:lnTo>
                                  <a:pt x="7312" y="1366"/>
                                </a:lnTo>
                                <a:lnTo>
                                  <a:pt x="7310" y="1399"/>
                                </a:lnTo>
                                <a:lnTo>
                                  <a:pt x="7306" y="1431"/>
                                </a:lnTo>
                                <a:lnTo>
                                  <a:pt x="7302" y="1465"/>
                                </a:lnTo>
                                <a:lnTo>
                                  <a:pt x="7297" y="1498"/>
                                </a:lnTo>
                                <a:lnTo>
                                  <a:pt x="7290" y="1529"/>
                                </a:lnTo>
                                <a:lnTo>
                                  <a:pt x="7279" y="1572"/>
                                </a:lnTo>
                                <a:lnTo>
                                  <a:pt x="7267" y="1614"/>
                                </a:lnTo>
                                <a:lnTo>
                                  <a:pt x="7254" y="1655"/>
                                </a:lnTo>
                                <a:lnTo>
                                  <a:pt x="7239" y="1696"/>
                                </a:lnTo>
                                <a:lnTo>
                                  <a:pt x="7223" y="1736"/>
                                </a:lnTo>
                                <a:lnTo>
                                  <a:pt x="7205" y="1776"/>
                                </a:lnTo>
                                <a:lnTo>
                                  <a:pt x="7187" y="1815"/>
                                </a:lnTo>
                                <a:lnTo>
                                  <a:pt x="7166" y="1853"/>
                                </a:lnTo>
                                <a:lnTo>
                                  <a:pt x="7146" y="1891"/>
                                </a:lnTo>
                                <a:lnTo>
                                  <a:pt x="7123" y="1929"/>
                                </a:lnTo>
                                <a:lnTo>
                                  <a:pt x="7100" y="1966"/>
                                </a:lnTo>
                                <a:lnTo>
                                  <a:pt x="7076" y="2002"/>
                                </a:lnTo>
                                <a:lnTo>
                                  <a:pt x="7051" y="2038"/>
                                </a:lnTo>
                                <a:lnTo>
                                  <a:pt x="7026" y="2073"/>
                                </a:lnTo>
                                <a:lnTo>
                                  <a:pt x="7000" y="2108"/>
                                </a:lnTo>
                                <a:lnTo>
                                  <a:pt x="6973" y="2142"/>
                                </a:lnTo>
                                <a:lnTo>
                                  <a:pt x="6933" y="2190"/>
                                </a:lnTo>
                                <a:lnTo>
                                  <a:pt x="6891" y="2237"/>
                                </a:lnTo>
                                <a:lnTo>
                                  <a:pt x="6848" y="2284"/>
                                </a:lnTo>
                                <a:lnTo>
                                  <a:pt x="6804" y="2329"/>
                                </a:lnTo>
                                <a:lnTo>
                                  <a:pt x="6759" y="2373"/>
                                </a:lnTo>
                                <a:lnTo>
                                  <a:pt x="6713" y="2416"/>
                                </a:lnTo>
                                <a:lnTo>
                                  <a:pt x="6666" y="2458"/>
                                </a:lnTo>
                                <a:lnTo>
                                  <a:pt x="6617" y="2499"/>
                                </a:lnTo>
                                <a:lnTo>
                                  <a:pt x="6568" y="2538"/>
                                </a:lnTo>
                                <a:lnTo>
                                  <a:pt x="6518" y="2576"/>
                                </a:lnTo>
                                <a:lnTo>
                                  <a:pt x="6467" y="2613"/>
                                </a:lnTo>
                                <a:lnTo>
                                  <a:pt x="6415" y="2649"/>
                                </a:lnTo>
                                <a:lnTo>
                                  <a:pt x="6362" y="2683"/>
                                </a:lnTo>
                                <a:lnTo>
                                  <a:pt x="6308" y="2715"/>
                                </a:lnTo>
                                <a:lnTo>
                                  <a:pt x="6253" y="2746"/>
                                </a:lnTo>
                                <a:lnTo>
                                  <a:pt x="6198" y="2775"/>
                                </a:lnTo>
                                <a:lnTo>
                                  <a:pt x="6129" y="2805"/>
                                </a:lnTo>
                                <a:lnTo>
                                  <a:pt x="6062" y="2837"/>
                                </a:lnTo>
                                <a:lnTo>
                                  <a:pt x="5995" y="2869"/>
                                </a:lnTo>
                                <a:lnTo>
                                  <a:pt x="5962" y="2887"/>
                                </a:lnTo>
                                <a:lnTo>
                                  <a:pt x="5928" y="2905"/>
                                </a:lnTo>
                                <a:lnTo>
                                  <a:pt x="5897" y="2924"/>
                                </a:lnTo>
                                <a:lnTo>
                                  <a:pt x="5865" y="2943"/>
                                </a:lnTo>
                                <a:lnTo>
                                  <a:pt x="5834" y="2964"/>
                                </a:lnTo>
                                <a:lnTo>
                                  <a:pt x="5803" y="2986"/>
                                </a:lnTo>
                                <a:lnTo>
                                  <a:pt x="5774" y="3008"/>
                                </a:lnTo>
                                <a:lnTo>
                                  <a:pt x="5745" y="3031"/>
                                </a:lnTo>
                                <a:lnTo>
                                  <a:pt x="5717" y="3056"/>
                                </a:lnTo>
                                <a:lnTo>
                                  <a:pt x="5690" y="3083"/>
                                </a:lnTo>
                                <a:lnTo>
                                  <a:pt x="5678" y="3096"/>
                                </a:lnTo>
                                <a:lnTo>
                                  <a:pt x="5666" y="3109"/>
                                </a:lnTo>
                                <a:lnTo>
                                  <a:pt x="5657" y="3123"/>
                                </a:lnTo>
                                <a:lnTo>
                                  <a:pt x="5647" y="3138"/>
                                </a:lnTo>
                                <a:lnTo>
                                  <a:pt x="5638" y="3153"/>
                                </a:lnTo>
                                <a:lnTo>
                                  <a:pt x="5629" y="3169"/>
                                </a:lnTo>
                                <a:lnTo>
                                  <a:pt x="5615" y="3201"/>
                                </a:lnTo>
                                <a:lnTo>
                                  <a:pt x="5623" y="3210"/>
                                </a:lnTo>
                                <a:lnTo>
                                  <a:pt x="5632" y="3217"/>
                                </a:lnTo>
                                <a:lnTo>
                                  <a:pt x="5640" y="3224"/>
                                </a:lnTo>
                                <a:lnTo>
                                  <a:pt x="5650" y="3229"/>
                                </a:lnTo>
                                <a:lnTo>
                                  <a:pt x="5670" y="3240"/>
                                </a:lnTo>
                                <a:lnTo>
                                  <a:pt x="5690" y="3250"/>
                                </a:lnTo>
                                <a:lnTo>
                                  <a:pt x="5733" y="3266"/>
                                </a:lnTo>
                                <a:lnTo>
                                  <a:pt x="5753" y="3275"/>
                                </a:lnTo>
                                <a:lnTo>
                                  <a:pt x="5773" y="3286"/>
                                </a:lnTo>
                                <a:lnTo>
                                  <a:pt x="5792" y="3297"/>
                                </a:lnTo>
                                <a:lnTo>
                                  <a:pt x="5810" y="3309"/>
                                </a:lnTo>
                                <a:lnTo>
                                  <a:pt x="5828" y="3321"/>
                                </a:lnTo>
                                <a:lnTo>
                                  <a:pt x="5845" y="3335"/>
                                </a:lnTo>
                                <a:lnTo>
                                  <a:pt x="5861" y="3350"/>
                                </a:lnTo>
                                <a:lnTo>
                                  <a:pt x="5876" y="3365"/>
                                </a:lnTo>
                                <a:lnTo>
                                  <a:pt x="5890" y="3381"/>
                                </a:lnTo>
                                <a:lnTo>
                                  <a:pt x="5903" y="3399"/>
                                </a:lnTo>
                                <a:lnTo>
                                  <a:pt x="5915" y="3417"/>
                                </a:lnTo>
                                <a:lnTo>
                                  <a:pt x="5926" y="3437"/>
                                </a:lnTo>
                                <a:lnTo>
                                  <a:pt x="5935" y="3456"/>
                                </a:lnTo>
                                <a:lnTo>
                                  <a:pt x="5942" y="3476"/>
                                </a:lnTo>
                                <a:lnTo>
                                  <a:pt x="5948" y="3497"/>
                                </a:lnTo>
                                <a:lnTo>
                                  <a:pt x="5952" y="3518"/>
                                </a:lnTo>
                                <a:lnTo>
                                  <a:pt x="5954" y="3540"/>
                                </a:lnTo>
                                <a:lnTo>
                                  <a:pt x="5954" y="3563"/>
                                </a:lnTo>
                                <a:lnTo>
                                  <a:pt x="5954" y="3581"/>
                                </a:lnTo>
                                <a:lnTo>
                                  <a:pt x="5952" y="3601"/>
                                </a:lnTo>
                                <a:lnTo>
                                  <a:pt x="5948" y="3619"/>
                                </a:lnTo>
                                <a:lnTo>
                                  <a:pt x="5943" y="3637"/>
                                </a:lnTo>
                                <a:lnTo>
                                  <a:pt x="5936" y="3654"/>
                                </a:lnTo>
                                <a:lnTo>
                                  <a:pt x="5928" y="3672"/>
                                </a:lnTo>
                                <a:lnTo>
                                  <a:pt x="5918" y="3687"/>
                                </a:lnTo>
                                <a:lnTo>
                                  <a:pt x="5909" y="3703"/>
                                </a:lnTo>
                                <a:lnTo>
                                  <a:pt x="5897" y="3717"/>
                                </a:lnTo>
                                <a:lnTo>
                                  <a:pt x="5884" y="3733"/>
                                </a:lnTo>
                                <a:lnTo>
                                  <a:pt x="5871" y="3746"/>
                                </a:lnTo>
                                <a:lnTo>
                                  <a:pt x="5857" y="3758"/>
                                </a:lnTo>
                                <a:lnTo>
                                  <a:pt x="5841" y="3769"/>
                                </a:lnTo>
                                <a:lnTo>
                                  <a:pt x="5826" y="3780"/>
                                </a:lnTo>
                                <a:lnTo>
                                  <a:pt x="5810" y="3791"/>
                                </a:lnTo>
                                <a:lnTo>
                                  <a:pt x="5793" y="3800"/>
                                </a:lnTo>
                                <a:lnTo>
                                  <a:pt x="5765" y="3814"/>
                                </a:lnTo>
                                <a:lnTo>
                                  <a:pt x="5735" y="3827"/>
                                </a:lnTo>
                                <a:lnTo>
                                  <a:pt x="5705" y="3838"/>
                                </a:lnTo>
                                <a:lnTo>
                                  <a:pt x="5675" y="3848"/>
                                </a:lnTo>
                                <a:lnTo>
                                  <a:pt x="5643" y="3856"/>
                                </a:lnTo>
                                <a:lnTo>
                                  <a:pt x="5612" y="3863"/>
                                </a:lnTo>
                                <a:lnTo>
                                  <a:pt x="5580" y="3868"/>
                                </a:lnTo>
                                <a:lnTo>
                                  <a:pt x="5549" y="3873"/>
                                </a:lnTo>
                                <a:lnTo>
                                  <a:pt x="5517" y="3875"/>
                                </a:lnTo>
                                <a:lnTo>
                                  <a:pt x="5485" y="3877"/>
                                </a:lnTo>
                                <a:lnTo>
                                  <a:pt x="5452" y="3876"/>
                                </a:lnTo>
                                <a:lnTo>
                                  <a:pt x="5421" y="3875"/>
                                </a:lnTo>
                                <a:lnTo>
                                  <a:pt x="5388" y="3872"/>
                                </a:lnTo>
                                <a:lnTo>
                                  <a:pt x="5357" y="3867"/>
                                </a:lnTo>
                                <a:lnTo>
                                  <a:pt x="5325" y="3862"/>
                                </a:lnTo>
                                <a:lnTo>
                                  <a:pt x="5293" y="3855"/>
                                </a:lnTo>
                                <a:lnTo>
                                  <a:pt x="5270" y="3888"/>
                                </a:lnTo>
                                <a:lnTo>
                                  <a:pt x="5246" y="3919"/>
                                </a:lnTo>
                                <a:lnTo>
                                  <a:pt x="5221" y="3951"/>
                                </a:lnTo>
                                <a:lnTo>
                                  <a:pt x="5195" y="3981"/>
                                </a:lnTo>
                                <a:lnTo>
                                  <a:pt x="5168" y="4012"/>
                                </a:lnTo>
                                <a:lnTo>
                                  <a:pt x="5141" y="4042"/>
                                </a:lnTo>
                                <a:lnTo>
                                  <a:pt x="5114" y="4071"/>
                                </a:lnTo>
                                <a:lnTo>
                                  <a:pt x="5086" y="4100"/>
                                </a:lnTo>
                                <a:lnTo>
                                  <a:pt x="5057" y="4127"/>
                                </a:lnTo>
                                <a:lnTo>
                                  <a:pt x="5027" y="4155"/>
                                </a:lnTo>
                                <a:lnTo>
                                  <a:pt x="4997" y="4181"/>
                                </a:lnTo>
                                <a:lnTo>
                                  <a:pt x="4966" y="4208"/>
                                </a:lnTo>
                                <a:lnTo>
                                  <a:pt x="4935" y="4233"/>
                                </a:lnTo>
                                <a:lnTo>
                                  <a:pt x="4903" y="4258"/>
                                </a:lnTo>
                                <a:lnTo>
                                  <a:pt x="4871" y="4281"/>
                                </a:lnTo>
                                <a:lnTo>
                                  <a:pt x="4838" y="4305"/>
                                </a:lnTo>
                                <a:lnTo>
                                  <a:pt x="4805" y="4327"/>
                                </a:lnTo>
                                <a:lnTo>
                                  <a:pt x="4772" y="4350"/>
                                </a:lnTo>
                                <a:lnTo>
                                  <a:pt x="4737" y="4371"/>
                                </a:lnTo>
                                <a:lnTo>
                                  <a:pt x="4702" y="4391"/>
                                </a:lnTo>
                                <a:lnTo>
                                  <a:pt x="4667" y="4411"/>
                                </a:lnTo>
                                <a:lnTo>
                                  <a:pt x="4633" y="4429"/>
                                </a:lnTo>
                                <a:lnTo>
                                  <a:pt x="4597" y="4448"/>
                                </a:lnTo>
                                <a:lnTo>
                                  <a:pt x="4560" y="4465"/>
                                </a:lnTo>
                                <a:lnTo>
                                  <a:pt x="4524" y="4483"/>
                                </a:lnTo>
                                <a:lnTo>
                                  <a:pt x="4487" y="4498"/>
                                </a:lnTo>
                                <a:lnTo>
                                  <a:pt x="4449" y="4513"/>
                                </a:lnTo>
                                <a:lnTo>
                                  <a:pt x="4412" y="4527"/>
                                </a:lnTo>
                                <a:lnTo>
                                  <a:pt x="4374" y="4540"/>
                                </a:lnTo>
                                <a:lnTo>
                                  <a:pt x="4336" y="4553"/>
                                </a:lnTo>
                                <a:lnTo>
                                  <a:pt x="4297" y="4565"/>
                                </a:lnTo>
                                <a:lnTo>
                                  <a:pt x="4259" y="4576"/>
                                </a:lnTo>
                                <a:lnTo>
                                  <a:pt x="4270" y="4665"/>
                                </a:lnTo>
                                <a:lnTo>
                                  <a:pt x="4285" y="4683"/>
                                </a:lnTo>
                                <a:lnTo>
                                  <a:pt x="4299" y="4700"/>
                                </a:lnTo>
                                <a:lnTo>
                                  <a:pt x="4312" y="4718"/>
                                </a:lnTo>
                                <a:lnTo>
                                  <a:pt x="4324" y="4737"/>
                                </a:lnTo>
                                <a:lnTo>
                                  <a:pt x="4335" y="4758"/>
                                </a:lnTo>
                                <a:lnTo>
                                  <a:pt x="4343" y="4778"/>
                                </a:lnTo>
                                <a:lnTo>
                                  <a:pt x="4350" y="4800"/>
                                </a:lnTo>
                                <a:lnTo>
                                  <a:pt x="4354" y="4823"/>
                                </a:lnTo>
                                <a:lnTo>
                                  <a:pt x="4375" y="4836"/>
                                </a:lnTo>
                                <a:lnTo>
                                  <a:pt x="4396" y="4851"/>
                                </a:lnTo>
                                <a:lnTo>
                                  <a:pt x="4413" y="4867"/>
                                </a:lnTo>
                                <a:lnTo>
                                  <a:pt x="4430" y="4887"/>
                                </a:lnTo>
                                <a:lnTo>
                                  <a:pt x="4445" y="4906"/>
                                </a:lnTo>
                                <a:lnTo>
                                  <a:pt x="4458" y="4928"/>
                                </a:lnTo>
                                <a:lnTo>
                                  <a:pt x="4470" y="4951"/>
                                </a:lnTo>
                                <a:lnTo>
                                  <a:pt x="4478" y="4974"/>
                                </a:lnTo>
                                <a:lnTo>
                                  <a:pt x="4485" y="4998"/>
                                </a:lnTo>
                                <a:lnTo>
                                  <a:pt x="4489" y="5023"/>
                                </a:lnTo>
                                <a:lnTo>
                                  <a:pt x="4491" y="5047"/>
                                </a:lnTo>
                                <a:lnTo>
                                  <a:pt x="4491" y="5072"/>
                                </a:lnTo>
                                <a:lnTo>
                                  <a:pt x="4489" y="5084"/>
                                </a:lnTo>
                                <a:lnTo>
                                  <a:pt x="4488" y="5097"/>
                                </a:lnTo>
                                <a:lnTo>
                                  <a:pt x="4485" y="5109"/>
                                </a:lnTo>
                                <a:lnTo>
                                  <a:pt x="4482" y="5121"/>
                                </a:lnTo>
                                <a:lnTo>
                                  <a:pt x="4478" y="5133"/>
                                </a:lnTo>
                                <a:lnTo>
                                  <a:pt x="4473" y="5144"/>
                                </a:lnTo>
                                <a:lnTo>
                                  <a:pt x="4467" y="5155"/>
                                </a:lnTo>
                                <a:lnTo>
                                  <a:pt x="4462" y="5167"/>
                                </a:lnTo>
                                <a:lnTo>
                                  <a:pt x="4448" y="5187"/>
                                </a:lnTo>
                                <a:lnTo>
                                  <a:pt x="4433" y="5204"/>
                                </a:lnTo>
                                <a:lnTo>
                                  <a:pt x="4416" y="5221"/>
                                </a:lnTo>
                                <a:lnTo>
                                  <a:pt x="4399" y="5237"/>
                                </a:lnTo>
                                <a:lnTo>
                                  <a:pt x="4380" y="5250"/>
                                </a:lnTo>
                                <a:lnTo>
                                  <a:pt x="4361" y="5263"/>
                                </a:lnTo>
                                <a:lnTo>
                                  <a:pt x="4341" y="5275"/>
                                </a:lnTo>
                                <a:lnTo>
                                  <a:pt x="4321" y="5286"/>
                                </a:lnTo>
                                <a:lnTo>
                                  <a:pt x="4299" y="5297"/>
                                </a:lnTo>
                                <a:lnTo>
                                  <a:pt x="4277" y="5305"/>
                                </a:lnTo>
                                <a:lnTo>
                                  <a:pt x="4255" y="5314"/>
                                </a:lnTo>
                                <a:lnTo>
                                  <a:pt x="4233" y="5323"/>
                                </a:lnTo>
                                <a:lnTo>
                                  <a:pt x="4188" y="5337"/>
                                </a:lnTo>
                                <a:lnTo>
                                  <a:pt x="4143" y="5351"/>
                                </a:lnTo>
                                <a:lnTo>
                                  <a:pt x="4146" y="5384"/>
                                </a:lnTo>
                                <a:lnTo>
                                  <a:pt x="4148" y="5416"/>
                                </a:lnTo>
                                <a:lnTo>
                                  <a:pt x="4149" y="5483"/>
                                </a:lnTo>
                                <a:lnTo>
                                  <a:pt x="4150" y="5549"/>
                                </a:lnTo>
                                <a:lnTo>
                                  <a:pt x="4151" y="5614"/>
                                </a:lnTo>
                                <a:lnTo>
                                  <a:pt x="4153" y="5648"/>
                                </a:lnTo>
                                <a:lnTo>
                                  <a:pt x="4155" y="5680"/>
                                </a:lnTo>
                                <a:lnTo>
                                  <a:pt x="4159" y="5713"/>
                                </a:lnTo>
                                <a:lnTo>
                                  <a:pt x="4163" y="5744"/>
                                </a:lnTo>
                                <a:lnTo>
                                  <a:pt x="4170" y="5777"/>
                                </a:lnTo>
                                <a:lnTo>
                                  <a:pt x="4177" y="5809"/>
                                </a:lnTo>
                                <a:lnTo>
                                  <a:pt x="4186" y="5840"/>
                                </a:lnTo>
                                <a:lnTo>
                                  <a:pt x="4197" y="5872"/>
                                </a:lnTo>
                                <a:lnTo>
                                  <a:pt x="4214" y="5915"/>
                                </a:lnTo>
                                <a:lnTo>
                                  <a:pt x="4234" y="5959"/>
                                </a:lnTo>
                                <a:lnTo>
                                  <a:pt x="4254" y="6000"/>
                                </a:lnTo>
                                <a:lnTo>
                                  <a:pt x="4277" y="6040"/>
                                </a:lnTo>
                                <a:lnTo>
                                  <a:pt x="4301" y="6080"/>
                                </a:lnTo>
                                <a:lnTo>
                                  <a:pt x="4327" y="6119"/>
                                </a:lnTo>
                                <a:lnTo>
                                  <a:pt x="4353" y="6158"/>
                                </a:lnTo>
                                <a:lnTo>
                                  <a:pt x="4382" y="6194"/>
                                </a:lnTo>
                                <a:lnTo>
                                  <a:pt x="4411" y="6231"/>
                                </a:lnTo>
                                <a:lnTo>
                                  <a:pt x="4441" y="6266"/>
                                </a:lnTo>
                                <a:lnTo>
                                  <a:pt x="4472" y="6302"/>
                                </a:lnTo>
                                <a:lnTo>
                                  <a:pt x="4504" y="6336"/>
                                </a:lnTo>
                                <a:lnTo>
                                  <a:pt x="4536" y="6369"/>
                                </a:lnTo>
                                <a:lnTo>
                                  <a:pt x="4570" y="6402"/>
                                </a:lnTo>
                                <a:lnTo>
                                  <a:pt x="4603" y="6435"/>
                                </a:lnTo>
                                <a:lnTo>
                                  <a:pt x="4637" y="6466"/>
                                </a:lnTo>
                                <a:lnTo>
                                  <a:pt x="4648" y="6477"/>
                                </a:lnTo>
                                <a:lnTo>
                                  <a:pt x="4660" y="6486"/>
                                </a:lnTo>
                                <a:lnTo>
                                  <a:pt x="4673" y="6494"/>
                                </a:lnTo>
                                <a:lnTo>
                                  <a:pt x="4686" y="6503"/>
                                </a:lnTo>
                                <a:lnTo>
                                  <a:pt x="4712" y="6517"/>
                                </a:lnTo>
                                <a:lnTo>
                                  <a:pt x="4739" y="6531"/>
                                </a:lnTo>
                                <a:lnTo>
                                  <a:pt x="4765" y="6547"/>
                                </a:lnTo>
                                <a:lnTo>
                                  <a:pt x="4778" y="6555"/>
                                </a:lnTo>
                                <a:lnTo>
                                  <a:pt x="4790" y="6564"/>
                                </a:lnTo>
                                <a:lnTo>
                                  <a:pt x="4802" y="6573"/>
                                </a:lnTo>
                                <a:lnTo>
                                  <a:pt x="4813" y="6584"/>
                                </a:lnTo>
                                <a:lnTo>
                                  <a:pt x="4823" y="6596"/>
                                </a:lnTo>
                                <a:lnTo>
                                  <a:pt x="4832" y="6608"/>
                                </a:lnTo>
                                <a:lnTo>
                                  <a:pt x="4840" y="6622"/>
                                </a:lnTo>
                                <a:lnTo>
                                  <a:pt x="4847" y="6637"/>
                                </a:lnTo>
                                <a:lnTo>
                                  <a:pt x="4852" y="6651"/>
                                </a:lnTo>
                                <a:lnTo>
                                  <a:pt x="4855" y="6666"/>
                                </a:lnTo>
                                <a:lnTo>
                                  <a:pt x="4857" y="6681"/>
                                </a:lnTo>
                                <a:lnTo>
                                  <a:pt x="4858" y="6698"/>
                                </a:lnTo>
                                <a:lnTo>
                                  <a:pt x="4857" y="6713"/>
                                </a:lnTo>
                                <a:lnTo>
                                  <a:pt x="4855" y="6728"/>
                                </a:lnTo>
                                <a:lnTo>
                                  <a:pt x="4852" y="6744"/>
                                </a:lnTo>
                                <a:lnTo>
                                  <a:pt x="4849" y="6760"/>
                                </a:lnTo>
                                <a:lnTo>
                                  <a:pt x="4841" y="6791"/>
                                </a:lnTo>
                                <a:lnTo>
                                  <a:pt x="4833" y="6823"/>
                                </a:lnTo>
                                <a:lnTo>
                                  <a:pt x="4825" y="6852"/>
                                </a:lnTo>
                                <a:lnTo>
                                  <a:pt x="4865" y="6886"/>
                                </a:lnTo>
                                <a:lnTo>
                                  <a:pt x="4908" y="6918"/>
                                </a:lnTo>
                                <a:lnTo>
                                  <a:pt x="4992" y="6983"/>
                                </a:lnTo>
                                <a:lnTo>
                                  <a:pt x="5035" y="7015"/>
                                </a:lnTo>
                                <a:lnTo>
                                  <a:pt x="5076" y="7049"/>
                                </a:lnTo>
                                <a:lnTo>
                                  <a:pt x="5096" y="7066"/>
                                </a:lnTo>
                                <a:lnTo>
                                  <a:pt x="5115" y="7084"/>
                                </a:lnTo>
                                <a:lnTo>
                                  <a:pt x="5135" y="7103"/>
                                </a:lnTo>
                                <a:lnTo>
                                  <a:pt x="5153" y="7122"/>
                                </a:lnTo>
                                <a:lnTo>
                                  <a:pt x="5166" y="7138"/>
                                </a:lnTo>
                                <a:lnTo>
                                  <a:pt x="5179" y="7155"/>
                                </a:lnTo>
                                <a:lnTo>
                                  <a:pt x="5189" y="7174"/>
                                </a:lnTo>
                                <a:lnTo>
                                  <a:pt x="5198" y="7193"/>
                                </a:lnTo>
                                <a:lnTo>
                                  <a:pt x="5205" y="7213"/>
                                </a:lnTo>
                                <a:lnTo>
                                  <a:pt x="5211" y="7233"/>
                                </a:lnTo>
                                <a:lnTo>
                                  <a:pt x="5215" y="7253"/>
                                </a:lnTo>
                                <a:lnTo>
                                  <a:pt x="5218" y="7274"/>
                                </a:lnTo>
                                <a:lnTo>
                                  <a:pt x="5220" y="7294"/>
                                </a:lnTo>
                                <a:lnTo>
                                  <a:pt x="5221" y="7316"/>
                                </a:lnTo>
                                <a:lnTo>
                                  <a:pt x="5220" y="7337"/>
                                </a:lnTo>
                                <a:lnTo>
                                  <a:pt x="5217" y="7359"/>
                                </a:lnTo>
                                <a:lnTo>
                                  <a:pt x="5215" y="7379"/>
                                </a:lnTo>
                                <a:lnTo>
                                  <a:pt x="5211" y="7401"/>
                                </a:lnTo>
                                <a:lnTo>
                                  <a:pt x="5207" y="7422"/>
                                </a:lnTo>
                                <a:lnTo>
                                  <a:pt x="5201" y="7441"/>
                                </a:lnTo>
                                <a:lnTo>
                                  <a:pt x="5214" y="7453"/>
                                </a:lnTo>
                                <a:lnTo>
                                  <a:pt x="5227" y="7465"/>
                                </a:lnTo>
                                <a:lnTo>
                                  <a:pt x="5239" y="7478"/>
                                </a:lnTo>
                                <a:lnTo>
                                  <a:pt x="5250" y="7492"/>
                                </a:lnTo>
                                <a:lnTo>
                                  <a:pt x="5261" y="7506"/>
                                </a:lnTo>
                                <a:lnTo>
                                  <a:pt x="5270" y="7522"/>
                                </a:lnTo>
                                <a:lnTo>
                                  <a:pt x="5279" y="7537"/>
                                </a:lnTo>
                                <a:lnTo>
                                  <a:pt x="5287" y="7552"/>
                                </a:lnTo>
                                <a:lnTo>
                                  <a:pt x="5293" y="7568"/>
                                </a:lnTo>
                                <a:lnTo>
                                  <a:pt x="5299" y="7585"/>
                                </a:lnTo>
                                <a:lnTo>
                                  <a:pt x="5304" y="7602"/>
                                </a:lnTo>
                                <a:lnTo>
                                  <a:pt x="5308" y="7619"/>
                                </a:lnTo>
                                <a:lnTo>
                                  <a:pt x="5310" y="7637"/>
                                </a:lnTo>
                                <a:lnTo>
                                  <a:pt x="5311" y="7654"/>
                                </a:lnTo>
                                <a:lnTo>
                                  <a:pt x="5310" y="7672"/>
                                </a:lnTo>
                                <a:lnTo>
                                  <a:pt x="5308" y="7689"/>
                                </a:lnTo>
                                <a:lnTo>
                                  <a:pt x="5307" y="7708"/>
                                </a:lnTo>
                                <a:lnTo>
                                  <a:pt x="5303" y="7725"/>
                                </a:lnTo>
                                <a:lnTo>
                                  <a:pt x="5298" y="7741"/>
                                </a:lnTo>
                                <a:lnTo>
                                  <a:pt x="5291" y="7756"/>
                                </a:lnTo>
                                <a:lnTo>
                                  <a:pt x="5284" y="7771"/>
                                </a:lnTo>
                                <a:lnTo>
                                  <a:pt x="5274" y="7785"/>
                                </a:lnTo>
                                <a:lnTo>
                                  <a:pt x="5264" y="7798"/>
                                </a:lnTo>
                                <a:lnTo>
                                  <a:pt x="5252" y="7811"/>
                                </a:lnTo>
                                <a:lnTo>
                                  <a:pt x="5240" y="7823"/>
                                </a:lnTo>
                                <a:lnTo>
                                  <a:pt x="5227" y="7834"/>
                                </a:lnTo>
                                <a:lnTo>
                                  <a:pt x="5213" y="7844"/>
                                </a:lnTo>
                                <a:lnTo>
                                  <a:pt x="5199" y="7854"/>
                                </a:lnTo>
                                <a:lnTo>
                                  <a:pt x="5170" y="7873"/>
                                </a:lnTo>
                                <a:lnTo>
                                  <a:pt x="5140" y="7888"/>
                                </a:lnTo>
                                <a:lnTo>
                                  <a:pt x="5108" y="7904"/>
                                </a:lnTo>
                                <a:lnTo>
                                  <a:pt x="5074" y="7918"/>
                                </a:lnTo>
                                <a:lnTo>
                                  <a:pt x="5041" y="7931"/>
                                </a:lnTo>
                                <a:lnTo>
                                  <a:pt x="5008" y="7944"/>
                                </a:lnTo>
                                <a:lnTo>
                                  <a:pt x="4974" y="7956"/>
                                </a:lnTo>
                                <a:lnTo>
                                  <a:pt x="4939" y="7968"/>
                                </a:lnTo>
                                <a:lnTo>
                                  <a:pt x="4904" y="7978"/>
                                </a:lnTo>
                                <a:lnTo>
                                  <a:pt x="4870" y="7988"/>
                                </a:lnTo>
                                <a:lnTo>
                                  <a:pt x="4800" y="8006"/>
                                </a:lnTo>
                                <a:lnTo>
                                  <a:pt x="4730" y="8023"/>
                                </a:lnTo>
                                <a:lnTo>
                                  <a:pt x="4660" y="8038"/>
                                </a:lnTo>
                                <a:lnTo>
                                  <a:pt x="4589" y="8052"/>
                                </a:lnTo>
                                <a:lnTo>
                                  <a:pt x="4508" y="8066"/>
                                </a:lnTo>
                                <a:lnTo>
                                  <a:pt x="4426" y="8079"/>
                                </a:lnTo>
                                <a:lnTo>
                                  <a:pt x="4345" y="8091"/>
                                </a:lnTo>
                                <a:lnTo>
                                  <a:pt x="4263" y="8102"/>
                                </a:lnTo>
                                <a:lnTo>
                                  <a:pt x="4180" y="8112"/>
                                </a:lnTo>
                                <a:lnTo>
                                  <a:pt x="4099" y="8119"/>
                                </a:lnTo>
                                <a:lnTo>
                                  <a:pt x="4016" y="8127"/>
                                </a:lnTo>
                                <a:lnTo>
                                  <a:pt x="3935" y="8133"/>
                                </a:lnTo>
                                <a:lnTo>
                                  <a:pt x="3852" y="8137"/>
                                </a:lnTo>
                                <a:lnTo>
                                  <a:pt x="3770" y="8140"/>
                                </a:lnTo>
                                <a:lnTo>
                                  <a:pt x="3687" y="8141"/>
                                </a:lnTo>
                                <a:lnTo>
                                  <a:pt x="3604" y="8141"/>
                                </a:lnTo>
                                <a:lnTo>
                                  <a:pt x="3522" y="8139"/>
                                </a:lnTo>
                                <a:lnTo>
                                  <a:pt x="3439" y="8136"/>
                                </a:lnTo>
                                <a:lnTo>
                                  <a:pt x="3358" y="8131"/>
                                </a:lnTo>
                                <a:lnTo>
                                  <a:pt x="3275" y="8125"/>
                                </a:lnTo>
                                <a:lnTo>
                                  <a:pt x="3157" y="8113"/>
                                </a:lnTo>
                                <a:lnTo>
                                  <a:pt x="3038" y="8100"/>
                                </a:lnTo>
                                <a:lnTo>
                                  <a:pt x="2920" y="8085"/>
                                </a:lnTo>
                                <a:lnTo>
                                  <a:pt x="2860" y="8076"/>
                                </a:lnTo>
                                <a:lnTo>
                                  <a:pt x="2801" y="8066"/>
                                </a:lnTo>
                                <a:lnTo>
                                  <a:pt x="2742" y="8055"/>
                                </a:lnTo>
                                <a:lnTo>
                                  <a:pt x="2684" y="8044"/>
                                </a:lnTo>
                                <a:lnTo>
                                  <a:pt x="2626" y="8033"/>
                                </a:lnTo>
                                <a:lnTo>
                                  <a:pt x="2567" y="8019"/>
                                </a:lnTo>
                                <a:lnTo>
                                  <a:pt x="2510" y="8005"/>
                                </a:lnTo>
                                <a:lnTo>
                                  <a:pt x="2452" y="7990"/>
                                </a:lnTo>
                                <a:lnTo>
                                  <a:pt x="2395" y="7974"/>
                                </a:lnTo>
                                <a:lnTo>
                                  <a:pt x="2338" y="7955"/>
                                </a:lnTo>
                                <a:lnTo>
                                  <a:pt x="2296" y="7940"/>
                                </a:lnTo>
                                <a:lnTo>
                                  <a:pt x="2254" y="7925"/>
                                </a:lnTo>
                                <a:lnTo>
                                  <a:pt x="2213" y="7908"/>
                                </a:lnTo>
                                <a:lnTo>
                                  <a:pt x="2192" y="7898"/>
                                </a:lnTo>
                                <a:lnTo>
                                  <a:pt x="2172" y="7888"/>
                                </a:lnTo>
                                <a:lnTo>
                                  <a:pt x="2152" y="7877"/>
                                </a:lnTo>
                                <a:lnTo>
                                  <a:pt x="2134" y="7866"/>
                                </a:lnTo>
                                <a:lnTo>
                                  <a:pt x="2115" y="7853"/>
                                </a:lnTo>
                                <a:lnTo>
                                  <a:pt x="2097" y="7840"/>
                                </a:lnTo>
                                <a:lnTo>
                                  <a:pt x="2080" y="7826"/>
                                </a:lnTo>
                                <a:lnTo>
                                  <a:pt x="2064" y="7811"/>
                                </a:lnTo>
                                <a:lnTo>
                                  <a:pt x="2049" y="7796"/>
                                </a:lnTo>
                                <a:lnTo>
                                  <a:pt x="2034" y="7778"/>
                                </a:lnTo>
                                <a:lnTo>
                                  <a:pt x="2028" y="7767"/>
                                </a:lnTo>
                                <a:lnTo>
                                  <a:pt x="2023" y="7756"/>
                                </a:lnTo>
                                <a:lnTo>
                                  <a:pt x="2014" y="7735"/>
                                </a:lnTo>
                                <a:lnTo>
                                  <a:pt x="2009" y="7712"/>
                                </a:lnTo>
                                <a:lnTo>
                                  <a:pt x="2005" y="7689"/>
                                </a:lnTo>
                                <a:lnTo>
                                  <a:pt x="2003" y="7666"/>
                                </a:lnTo>
                                <a:lnTo>
                                  <a:pt x="2004" y="7642"/>
                                </a:lnTo>
                                <a:lnTo>
                                  <a:pt x="2008" y="7619"/>
                                </a:lnTo>
                                <a:lnTo>
                                  <a:pt x="2012" y="7597"/>
                                </a:lnTo>
                                <a:lnTo>
                                  <a:pt x="2019" y="7575"/>
                                </a:lnTo>
                                <a:lnTo>
                                  <a:pt x="2027" y="7553"/>
                                </a:lnTo>
                                <a:lnTo>
                                  <a:pt x="2038" y="7533"/>
                                </a:lnTo>
                                <a:lnTo>
                                  <a:pt x="2050" y="7512"/>
                                </a:lnTo>
                                <a:lnTo>
                                  <a:pt x="2063" y="7492"/>
                                </a:lnTo>
                                <a:lnTo>
                                  <a:pt x="2078" y="7475"/>
                                </a:lnTo>
                                <a:lnTo>
                                  <a:pt x="2095" y="7459"/>
                                </a:lnTo>
                                <a:lnTo>
                                  <a:pt x="2113" y="7443"/>
                                </a:lnTo>
                                <a:lnTo>
                                  <a:pt x="2108" y="7424"/>
                                </a:lnTo>
                                <a:lnTo>
                                  <a:pt x="2103" y="7404"/>
                                </a:lnTo>
                                <a:lnTo>
                                  <a:pt x="2100" y="7385"/>
                                </a:lnTo>
                                <a:lnTo>
                                  <a:pt x="2097" y="7365"/>
                                </a:lnTo>
                                <a:lnTo>
                                  <a:pt x="2095" y="7346"/>
                                </a:lnTo>
                                <a:lnTo>
                                  <a:pt x="2094" y="7326"/>
                                </a:lnTo>
                                <a:lnTo>
                                  <a:pt x="2094" y="7306"/>
                                </a:lnTo>
                                <a:lnTo>
                                  <a:pt x="2095" y="7286"/>
                                </a:lnTo>
                                <a:lnTo>
                                  <a:pt x="2097" y="7266"/>
                                </a:lnTo>
                                <a:lnTo>
                                  <a:pt x="2099" y="7247"/>
                                </a:lnTo>
                                <a:lnTo>
                                  <a:pt x="2104" y="7228"/>
                                </a:lnTo>
                                <a:lnTo>
                                  <a:pt x="2110" y="7210"/>
                                </a:lnTo>
                                <a:lnTo>
                                  <a:pt x="2116" y="7191"/>
                                </a:lnTo>
                                <a:lnTo>
                                  <a:pt x="2125" y="7174"/>
                                </a:lnTo>
                                <a:lnTo>
                                  <a:pt x="2136" y="7156"/>
                                </a:lnTo>
                                <a:lnTo>
                                  <a:pt x="2148" y="7140"/>
                                </a:lnTo>
                                <a:lnTo>
                                  <a:pt x="2166" y="7119"/>
                                </a:lnTo>
                                <a:lnTo>
                                  <a:pt x="2185" y="7099"/>
                                </a:lnTo>
                                <a:lnTo>
                                  <a:pt x="2205" y="7079"/>
                                </a:lnTo>
                                <a:lnTo>
                                  <a:pt x="2226" y="7061"/>
                                </a:lnTo>
                                <a:lnTo>
                                  <a:pt x="2247" y="7042"/>
                                </a:lnTo>
                                <a:lnTo>
                                  <a:pt x="2269" y="7025"/>
                                </a:lnTo>
                                <a:lnTo>
                                  <a:pt x="2312" y="6990"/>
                                </a:lnTo>
                                <a:lnTo>
                                  <a:pt x="2402" y="6923"/>
                                </a:lnTo>
                                <a:lnTo>
                                  <a:pt x="2446" y="6889"/>
                                </a:lnTo>
                                <a:lnTo>
                                  <a:pt x="2489" y="6853"/>
                                </a:lnTo>
                                <a:lnTo>
                                  <a:pt x="2483" y="6824"/>
                                </a:lnTo>
                                <a:lnTo>
                                  <a:pt x="2474" y="6794"/>
                                </a:lnTo>
                                <a:lnTo>
                                  <a:pt x="2466" y="6764"/>
                                </a:lnTo>
                                <a:lnTo>
                                  <a:pt x="2460" y="6734"/>
                                </a:lnTo>
                                <a:lnTo>
                                  <a:pt x="2458" y="6718"/>
                                </a:lnTo>
                                <a:lnTo>
                                  <a:pt x="2457" y="6703"/>
                                </a:lnTo>
                                <a:lnTo>
                                  <a:pt x="2457" y="6688"/>
                                </a:lnTo>
                                <a:lnTo>
                                  <a:pt x="2458" y="6674"/>
                                </a:lnTo>
                                <a:lnTo>
                                  <a:pt x="2460" y="6659"/>
                                </a:lnTo>
                                <a:lnTo>
                                  <a:pt x="2464" y="6644"/>
                                </a:lnTo>
                                <a:lnTo>
                                  <a:pt x="2470" y="6630"/>
                                </a:lnTo>
                                <a:lnTo>
                                  <a:pt x="2477" y="6616"/>
                                </a:lnTo>
                                <a:lnTo>
                                  <a:pt x="2486" y="6602"/>
                                </a:lnTo>
                                <a:lnTo>
                                  <a:pt x="2495" y="6590"/>
                                </a:lnTo>
                                <a:lnTo>
                                  <a:pt x="2505" y="6579"/>
                                </a:lnTo>
                                <a:lnTo>
                                  <a:pt x="2516" y="6569"/>
                                </a:lnTo>
                                <a:lnTo>
                                  <a:pt x="2528" y="6561"/>
                                </a:lnTo>
                                <a:lnTo>
                                  <a:pt x="2541" y="6552"/>
                                </a:lnTo>
                                <a:lnTo>
                                  <a:pt x="2567" y="6537"/>
                                </a:lnTo>
                                <a:lnTo>
                                  <a:pt x="2595" y="6522"/>
                                </a:lnTo>
                                <a:lnTo>
                                  <a:pt x="2622" y="6508"/>
                                </a:lnTo>
                                <a:lnTo>
                                  <a:pt x="2635" y="6499"/>
                                </a:lnTo>
                                <a:lnTo>
                                  <a:pt x="2647" y="6491"/>
                                </a:lnTo>
                                <a:lnTo>
                                  <a:pt x="2659" y="6481"/>
                                </a:lnTo>
                                <a:lnTo>
                                  <a:pt x="2671" y="6472"/>
                                </a:lnTo>
                                <a:lnTo>
                                  <a:pt x="2705" y="6440"/>
                                </a:lnTo>
                                <a:lnTo>
                                  <a:pt x="2739" y="6406"/>
                                </a:lnTo>
                                <a:lnTo>
                                  <a:pt x="2773" y="6374"/>
                                </a:lnTo>
                                <a:lnTo>
                                  <a:pt x="2807" y="6339"/>
                                </a:lnTo>
                                <a:lnTo>
                                  <a:pt x="2839" y="6305"/>
                                </a:lnTo>
                                <a:lnTo>
                                  <a:pt x="2871" y="6269"/>
                                </a:lnTo>
                                <a:lnTo>
                                  <a:pt x="2901" y="6234"/>
                                </a:lnTo>
                                <a:lnTo>
                                  <a:pt x="2932" y="6197"/>
                                </a:lnTo>
                                <a:lnTo>
                                  <a:pt x="2960" y="6159"/>
                                </a:lnTo>
                                <a:lnTo>
                                  <a:pt x="2987" y="6119"/>
                                </a:lnTo>
                                <a:lnTo>
                                  <a:pt x="3013" y="6080"/>
                                </a:lnTo>
                                <a:lnTo>
                                  <a:pt x="3038" y="6040"/>
                                </a:lnTo>
                                <a:lnTo>
                                  <a:pt x="3061" y="5999"/>
                                </a:lnTo>
                                <a:lnTo>
                                  <a:pt x="3082" y="5956"/>
                                </a:lnTo>
                                <a:lnTo>
                                  <a:pt x="3101" y="5913"/>
                                </a:lnTo>
                                <a:lnTo>
                                  <a:pt x="3119" y="5868"/>
                                </a:lnTo>
                                <a:lnTo>
                                  <a:pt x="3129" y="5837"/>
                                </a:lnTo>
                                <a:lnTo>
                                  <a:pt x="3138" y="5805"/>
                                </a:lnTo>
                                <a:lnTo>
                                  <a:pt x="3146" y="5774"/>
                                </a:lnTo>
                                <a:lnTo>
                                  <a:pt x="3151" y="5742"/>
                                </a:lnTo>
                                <a:lnTo>
                                  <a:pt x="3155" y="5710"/>
                                </a:lnTo>
                                <a:lnTo>
                                  <a:pt x="3159" y="5678"/>
                                </a:lnTo>
                                <a:lnTo>
                                  <a:pt x="3161" y="5646"/>
                                </a:lnTo>
                                <a:lnTo>
                                  <a:pt x="3163" y="5613"/>
                                </a:lnTo>
                                <a:lnTo>
                                  <a:pt x="3164" y="5548"/>
                                </a:lnTo>
                                <a:lnTo>
                                  <a:pt x="3165" y="5481"/>
                                </a:lnTo>
                                <a:lnTo>
                                  <a:pt x="3167" y="5416"/>
                                </a:lnTo>
                                <a:lnTo>
                                  <a:pt x="3169" y="5384"/>
                                </a:lnTo>
                                <a:lnTo>
                                  <a:pt x="3172" y="5352"/>
                                </a:lnTo>
                                <a:lnTo>
                                  <a:pt x="3125" y="5337"/>
                                </a:lnTo>
                                <a:lnTo>
                                  <a:pt x="3077" y="5321"/>
                                </a:lnTo>
                                <a:lnTo>
                                  <a:pt x="3053" y="5312"/>
                                </a:lnTo>
                                <a:lnTo>
                                  <a:pt x="3030" y="5303"/>
                                </a:lnTo>
                                <a:lnTo>
                                  <a:pt x="3008" y="5292"/>
                                </a:lnTo>
                                <a:lnTo>
                                  <a:pt x="2985" y="5281"/>
                                </a:lnTo>
                                <a:lnTo>
                                  <a:pt x="2963" y="5269"/>
                                </a:lnTo>
                                <a:lnTo>
                                  <a:pt x="2942" y="5256"/>
                                </a:lnTo>
                                <a:lnTo>
                                  <a:pt x="2923" y="5242"/>
                                </a:lnTo>
                                <a:lnTo>
                                  <a:pt x="2903" y="5226"/>
                                </a:lnTo>
                                <a:lnTo>
                                  <a:pt x="2886" y="5210"/>
                                </a:lnTo>
                                <a:lnTo>
                                  <a:pt x="2870" y="5191"/>
                                </a:lnTo>
                                <a:lnTo>
                                  <a:pt x="2855" y="5171"/>
                                </a:lnTo>
                                <a:lnTo>
                                  <a:pt x="2842" y="5149"/>
                                </a:lnTo>
                                <a:lnTo>
                                  <a:pt x="2838" y="5137"/>
                                </a:lnTo>
                                <a:lnTo>
                                  <a:pt x="2834" y="5126"/>
                                </a:lnTo>
                                <a:lnTo>
                                  <a:pt x="2830" y="5114"/>
                                </a:lnTo>
                                <a:lnTo>
                                  <a:pt x="2827" y="5102"/>
                                </a:lnTo>
                                <a:lnTo>
                                  <a:pt x="2824" y="5079"/>
                                </a:lnTo>
                                <a:lnTo>
                                  <a:pt x="2823" y="5055"/>
                                </a:lnTo>
                                <a:lnTo>
                                  <a:pt x="2824" y="5031"/>
                                </a:lnTo>
                                <a:lnTo>
                                  <a:pt x="2827" y="5009"/>
                                </a:lnTo>
                                <a:lnTo>
                                  <a:pt x="2833" y="4986"/>
                                </a:lnTo>
                                <a:lnTo>
                                  <a:pt x="2840" y="4963"/>
                                </a:lnTo>
                                <a:lnTo>
                                  <a:pt x="2850" y="4942"/>
                                </a:lnTo>
                                <a:lnTo>
                                  <a:pt x="2861" y="4921"/>
                                </a:lnTo>
                                <a:lnTo>
                                  <a:pt x="2874" y="4901"/>
                                </a:lnTo>
                                <a:lnTo>
                                  <a:pt x="2889" y="4881"/>
                                </a:lnTo>
                                <a:lnTo>
                                  <a:pt x="2905" y="4864"/>
                                </a:lnTo>
                                <a:lnTo>
                                  <a:pt x="2923" y="4848"/>
                                </a:lnTo>
                                <a:lnTo>
                                  <a:pt x="2941" y="4833"/>
                                </a:lnTo>
                                <a:lnTo>
                                  <a:pt x="2961" y="4819"/>
                                </a:lnTo>
                                <a:lnTo>
                                  <a:pt x="2965" y="4798"/>
                                </a:lnTo>
                                <a:lnTo>
                                  <a:pt x="2973" y="4776"/>
                                </a:lnTo>
                                <a:lnTo>
                                  <a:pt x="2982" y="4755"/>
                                </a:lnTo>
                                <a:lnTo>
                                  <a:pt x="2991" y="4736"/>
                                </a:lnTo>
                                <a:lnTo>
                                  <a:pt x="3003" y="4717"/>
                                </a:lnTo>
                                <a:lnTo>
                                  <a:pt x="3016" y="4700"/>
                                </a:lnTo>
                                <a:lnTo>
                                  <a:pt x="3032" y="4683"/>
                                </a:lnTo>
                                <a:lnTo>
                                  <a:pt x="3047" y="4666"/>
                                </a:lnTo>
                                <a:lnTo>
                                  <a:pt x="3048" y="4643"/>
                                </a:lnTo>
                                <a:lnTo>
                                  <a:pt x="3050" y="4622"/>
                                </a:lnTo>
                                <a:lnTo>
                                  <a:pt x="3055" y="4576"/>
                                </a:lnTo>
                                <a:lnTo>
                                  <a:pt x="3016" y="4565"/>
                                </a:lnTo>
                                <a:lnTo>
                                  <a:pt x="2978" y="4553"/>
                                </a:lnTo>
                                <a:lnTo>
                                  <a:pt x="2940" y="4541"/>
                                </a:lnTo>
                                <a:lnTo>
                                  <a:pt x="2902" y="4527"/>
                                </a:lnTo>
                                <a:lnTo>
                                  <a:pt x="2864" y="4513"/>
                                </a:lnTo>
                                <a:lnTo>
                                  <a:pt x="2827" y="4498"/>
                                </a:lnTo>
                                <a:lnTo>
                                  <a:pt x="2790" y="4481"/>
                                </a:lnTo>
                                <a:lnTo>
                                  <a:pt x="2754" y="4465"/>
                                </a:lnTo>
                                <a:lnTo>
                                  <a:pt x="2717" y="4448"/>
                                </a:lnTo>
                                <a:lnTo>
                                  <a:pt x="2682" y="4429"/>
                                </a:lnTo>
                                <a:lnTo>
                                  <a:pt x="2647" y="4410"/>
                                </a:lnTo>
                                <a:lnTo>
                                  <a:pt x="2612" y="4390"/>
                                </a:lnTo>
                                <a:lnTo>
                                  <a:pt x="2577" y="4369"/>
                                </a:lnTo>
                                <a:lnTo>
                                  <a:pt x="2542" y="4349"/>
                                </a:lnTo>
                                <a:lnTo>
                                  <a:pt x="2509" y="4327"/>
                                </a:lnTo>
                                <a:lnTo>
                                  <a:pt x="2476" y="4304"/>
                                </a:lnTo>
                                <a:lnTo>
                                  <a:pt x="2444" y="4280"/>
                                </a:lnTo>
                                <a:lnTo>
                                  <a:pt x="2411" y="4256"/>
                                </a:lnTo>
                                <a:lnTo>
                                  <a:pt x="2379" y="4231"/>
                                </a:lnTo>
                                <a:lnTo>
                                  <a:pt x="2348" y="4206"/>
                                </a:lnTo>
                                <a:lnTo>
                                  <a:pt x="2317" y="4180"/>
                                </a:lnTo>
                                <a:lnTo>
                                  <a:pt x="2287" y="4153"/>
                                </a:lnTo>
                                <a:lnTo>
                                  <a:pt x="2258" y="4126"/>
                                </a:lnTo>
                                <a:lnTo>
                                  <a:pt x="2228" y="4099"/>
                                </a:lnTo>
                                <a:lnTo>
                                  <a:pt x="2200" y="4069"/>
                                </a:lnTo>
                                <a:lnTo>
                                  <a:pt x="2173" y="4041"/>
                                </a:lnTo>
                                <a:lnTo>
                                  <a:pt x="2146" y="4011"/>
                                </a:lnTo>
                                <a:lnTo>
                                  <a:pt x="2119" y="3980"/>
                                </a:lnTo>
                                <a:lnTo>
                                  <a:pt x="2094" y="3950"/>
                                </a:lnTo>
                                <a:lnTo>
                                  <a:pt x="2069" y="3918"/>
                                </a:lnTo>
                                <a:lnTo>
                                  <a:pt x="2044" y="3887"/>
                                </a:lnTo>
                                <a:lnTo>
                                  <a:pt x="2020" y="3854"/>
                                </a:lnTo>
                                <a:lnTo>
                                  <a:pt x="1991" y="3861"/>
                                </a:lnTo>
                                <a:lnTo>
                                  <a:pt x="1963" y="3866"/>
                                </a:lnTo>
                                <a:lnTo>
                                  <a:pt x="1934" y="3871"/>
                                </a:lnTo>
                                <a:lnTo>
                                  <a:pt x="1905" y="3874"/>
                                </a:lnTo>
                                <a:lnTo>
                                  <a:pt x="1876" y="3876"/>
                                </a:lnTo>
                                <a:lnTo>
                                  <a:pt x="1848" y="3877"/>
                                </a:lnTo>
                                <a:lnTo>
                                  <a:pt x="1819" y="3876"/>
                                </a:lnTo>
                                <a:lnTo>
                                  <a:pt x="1789" y="3875"/>
                                </a:lnTo>
                                <a:lnTo>
                                  <a:pt x="1761" y="3873"/>
                                </a:lnTo>
                                <a:lnTo>
                                  <a:pt x="1732" y="3868"/>
                                </a:lnTo>
                                <a:lnTo>
                                  <a:pt x="1703" y="3863"/>
                                </a:lnTo>
                                <a:lnTo>
                                  <a:pt x="1675" y="3858"/>
                                </a:lnTo>
                                <a:lnTo>
                                  <a:pt x="1647" y="3850"/>
                                </a:lnTo>
                                <a:lnTo>
                                  <a:pt x="1619" y="3841"/>
                                </a:lnTo>
                                <a:lnTo>
                                  <a:pt x="1591" y="3831"/>
                                </a:lnTo>
                                <a:lnTo>
                                  <a:pt x="1564" y="3822"/>
                                </a:lnTo>
                                <a:lnTo>
                                  <a:pt x="1548" y="3814"/>
                                </a:lnTo>
                                <a:lnTo>
                                  <a:pt x="1532" y="3805"/>
                                </a:lnTo>
                                <a:lnTo>
                                  <a:pt x="1515" y="3797"/>
                                </a:lnTo>
                                <a:lnTo>
                                  <a:pt x="1500" y="3787"/>
                                </a:lnTo>
                                <a:lnTo>
                                  <a:pt x="1485" y="3777"/>
                                </a:lnTo>
                                <a:lnTo>
                                  <a:pt x="1470" y="3766"/>
                                </a:lnTo>
                                <a:lnTo>
                                  <a:pt x="1456" y="3754"/>
                                </a:lnTo>
                                <a:lnTo>
                                  <a:pt x="1441" y="3742"/>
                                </a:lnTo>
                                <a:lnTo>
                                  <a:pt x="1429" y="3729"/>
                                </a:lnTo>
                                <a:lnTo>
                                  <a:pt x="1416" y="3716"/>
                                </a:lnTo>
                                <a:lnTo>
                                  <a:pt x="1406" y="3702"/>
                                </a:lnTo>
                                <a:lnTo>
                                  <a:pt x="1396" y="3687"/>
                                </a:lnTo>
                                <a:lnTo>
                                  <a:pt x="1386" y="3672"/>
                                </a:lnTo>
                                <a:lnTo>
                                  <a:pt x="1378" y="3655"/>
                                </a:lnTo>
                                <a:lnTo>
                                  <a:pt x="1372" y="3638"/>
                                </a:lnTo>
                                <a:lnTo>
                                  <a:pt x="1366" y="3619"/>
                                </a:lnTo>
                                <a:lnTo>
                                  <a:pt x="1362" y="3599"/>
                                </a:lnTo>
                                <a:lnTo>
                                  <a:pt x="1359" y="3577"/>
                                </a:lnTo>
                                <a:lnTo>
                                  <a:pt x="1359" y="3556"/>
                                </a:lnTo>
                                <a:lnTo>
                                  <a:pt x="1360" y="3536"/>
                                </a:lnTo>
                                <a:lnTo>
                                  <a:pt x="1363" y="3514"/>
                                </a:lnTo>
                                <a:lnTo>
                                  <a:pt x="1367" y="3493"/>
                                </a:lnTo>
                                <a:lnTo>
                                  <a:pt x="1374" y="3474"/>
                                </a:lnTo>
                                <a:lnTo>
                                  <a:pt x="1382" y="3454"/>
                                </a:lnTo>
                                <a:lnTo>
                                  <a:pt x="1390" y="3435"/>
                                </a:lnTo>
                                <a:lnTo>
                                  <a:pt x="1401" y="3416"/>
                                </a:lnTo>
                                <a:lnTo>
                                  <a:pt x="1412" y="3398"/>
                                </a:lnTo>
                                <a:lnTo>
                                  <a:pt x="1425" y="3380"/>
                                </a:lnTo>
                                <a:lnTo>
                                  <a:pt x="1439" y="3364"/>
                                </a:lnTo>
                                <a:lnTo>
                                  <a:pt x="1454" y="3349"/>
                                </a:lnTo>
                                <a:lnTo>
                                  <a:pt x="1470" y="3335"/>
                                </a:lnTo>
                                <a:lnTo>
                                  <a:pt x="1486" y="3322"/>
                                </a:lnTo>
                                <a:lnTo>
                                  <a:pt x="1497" y="3313"/>
                                </a:lnTo>
                                <a:lnTo>
                                  <a:pt x="1507" y="3305"/>
                                </a:lnTo>
                                <a:lnTo>
                                  <a:pt x="1529" y="3292"/>
                                </a:lnTo>
                                <a:lnTo>
                                  <a:pt x="1552" y="3279"/>
                                </a:lnTo>
                                <a:lnTo>
                                  <a:pt x="1576" y="3268"/>
                                </a:lnTo>
                                <a:lnTo>
                                  <a:pt x="1600" y="3259"/>
                                </a:lnTo>
                                <a:lnTo>
                                  <a:pt x="1624" y="3249"/>
                                </a:lnTo>
                                <a:lnTo>
                                  <a:pt x="1673" y="3230"/>
                                </a:lnTo>
                                <a:lnTo>
                                  <a:pt x="1679" y="3224"/>
                                </a:lnTo>
                                <a:lnTo>
                                  <a:pt x="1685" y="3218"/>
                                </a:lnTo>
                                <a:lnTo>
                                  <a:pt x="1689" y="3211"/>
                                </a:lnTo>
                                <a:lnTo>
                                  <a:pt x="1691" y="3204"/>
                                </a:lnTo>
                                <a:lnTo>
                                  <a:pt x="1692" y="3197"/>
                                </a:lnTo>
                                <a:lnTo>
                                  <a:pt x="1691" y="3189"/>
                                </a:lnTo>
                                <a:lnTo>
                                  <a:pt x="1690" y="3181"/>
                                </a:lnTo>
                                <a:lnTo>
                                  <a:pt x="1688" y="3174"/>
                                </a:lnTo>
                                <a:lnTo>
                                  <a:pt x="1682" y="3159"/>
                                </a:lnTo>
                                <a:lnTo>
                                  <a:pt x="1673" y="3143"/>
                                </a:lnTo>
                                <a:lnTo>
                                  <a:pt x="1663" y="3129"/>
                                </a:lnTo>
                                <a:lnTo>
                                  <a:pt x="1654" y="3117"/>
                                </a:lnTo>
                                <a:lnTo>
                                  <a:pt x="1640" y="3101"/>
                                </a:lnTo>
                                <a:lnTo>
                                  <a:pt x="1625" y="3085"/>
                                </a:lnTo>
                                <a:lnTo>
                                  <a:pt x="1596" y="3055"/>
                                </a:lnTo>
                                <a:lnTo>
                                  <a:pt x="1564" y="3026"/>
                                </a:lnTo>
                                <a:lnTo>
                                  <a:pt x="1532" y="3000"/>
                                </a:lnTo>
                                <a:lnTo>
                                  <a:pt x="1497" y="2975"/>
                                </a:lnTo>
                                <a:lnTo>
                                  <a:pt x="1462" y="2951"/>
                                </a:lnTo>
                                <a:lnTo>
                                  <a:pt x="1426" y="2928"/>
                                </a:lnTo>
                                <a:lnTo>
                                  <a:pt x="1389" y="2908"/>
                                </a:lnTo>
                                <a:lnTo>
                                  <a:pt x="1352" y="2887"/>
                                </a:lnTo>
                                <a:lnTo>
                                  <a:pt x="1314" y="2867"/>
                                </a:lnTo>
                                <a:lnTo>
                                  <a:pt x="1237" y="2829"/>
                                </a:lnTo>
                                <a:lnTo>
                                  <a:pt x="1160" y="2793"/>
                                </a:lnTo>
                                <a:lnTo>
                                  <a:pt x="1084" y="2756"/>
                                </a:lnTo>
                                <a:lnTo>
                                  <a:pt x="1029" y="2727"/>
                                </a:lnTo>
                                <a:lnTo>
                                  <a:pt x="977" y="2697"/>
                                </a:lnTo>
                                <a:lnTo>
                                  <a:pt x="925" y="2664"/>
                                </a:lnTo>
                                <a:lnTo>
                                  <a:pt x="874" y="2630"/>
                                </a:lnTo>
                                <a:lnTo>
                                  <a:pt x="823" y="2596"/>
                                </a:lnTo>
                                <a:lnTo>
                                  <a:pt x="774" y="2560"/>
                                </a:lnTo>
                                <a:lnTo>
                                  <a:pt x="725" y="2522"/>
                                </a:lnTo>
                                <a:lnTo>
                                  <a:pt x="678" y="2484"/>
                                </a:lnTo>
                                <a:lnTo>
                                  <a:pt x="632" y="2443"/>
                                </a:lnTo>
                                <a:lnTo>
                                  <a:pt x="586" y="2402"/>
                                </a:lnTo>
                                <a:lnTo>
                                  <a:pt x="541" y="2360"/>
                                </a:lnTo>
                                <a:lnTo>
                                  <a:pt x="498" y="2317"/>
                                </a:lnTo>
                                <a:lnTo>
                                  <a:pt x="456" y="2273"/>
                                </a:lnTo>
                                <a:lnTo>
                                  <a:pt x="414" y="2227"/>
                                </a:lnTo>
                                <a:lnTo>
                                  <a:pt x="374" y="2181"/>
                                </a:lnTo>
                                <a:lnTo>
                                  <a:pt x="335" y="2135"/>
                                </a:lnTo>
                                <a:lnTo>
                                  <a:pt x="301" y="2090"/>
                                </a:lnTo>
                                <a:lnTo>
                                  <a:pt x="267" y="2046"/>
                                </a:lnTo>
                                <a:lnTo>
                                  <a:pt x="236" y="1999"/>
                                </a:lnTo>
                                <a:lnTo>
                                  <a:pt x="206" y="1952"/>
                                </a:lnTo>
                                <a:lnTo>
                                  <a:pt x="176" y="1903"/>
                                </a:lnTo>
                                <a:lnTo>
                                  <a:pt x="148" y="1854"/>
                                </a:lnTo>
                                <a:lnTo>
                                  <a:pt x="123" y="1804"/>
                                </a:lnTo>
                                <a:lnTo>
                                  <a:pt x="99" y="1753"/>
                                </a:lnTo>
                                <a:lnTo>
                                  <a:pt x="77" y="1701"/>
                                </a:lnTo>
                                <a:lnTo>
                                  <a:pt x="58" y="1649"/>
                                </a:lnTo>
                                <a:lnTo>
                                  <a:pt x="49" y="1623"/>
                                </a:lnTo>
                                <a:lnTo>
                                  <a:pt x="41" y="1596"/>
                                </a:lnTo>
                                <a:lnTo>
                                  <a:pt x="34" y="1568"/>
                                </a:lnTo>
                                <a:lnTo>
                                  <a:pt x="27" y="1541"/>
                                </a:lnTo>
                                <a:lnTo>
                                  <a:pt x="21" y="1514"/>
                                </a:lnTo>
                                <a:lnTo>
                                  <a:pt x="16" y="1487"/>
                                </a:lnTo>
                                <a:lnTo>
                                  <a:pt x="11" y="1459"/>
                                </a:lnTo>
                                <a:lnTo>
                                  <a:pt x="8" y="1431"/>
                                </a:lnTo>
                                <a:lnTo>
                                  <a:pt x="4" y="1403"/>
                                </a:lnTo>
                                <a:lnTo>
                                  <a:pt x="2" y="1375"/>
                                </a:lnTo>
                                <a:lnTo>
                                  <a:pt x="1" y="1347"/>
                                </a:lnTo>
                                <a:lnTo>
                                  <a:pt x="0" y="1318"/>
                                </a:lnTo>
                                <a:lnTo>
                                  <a:pt x="1" y="1286"/>
                                </a:lnTo>
                                <a:lnTo>
                                  <a:pt x="4" y="1252"/>
                                </a:lnTo>
                                <a:lnTo>
                                  <a:pt x="8" y="1217"/>
                                </a:lnTo>
                                <a:lnTo>
                                  <a:pt x="12" y="1184"/>
                                </a:lnTo>
                                <a:lnTo>
                                  <a:pt x="19" y="1150"/>
                                </a:lnTo>
                                <a:lnTo>
                                  <a:pt x="26" y="1116"/>
                                </a:lnTo>
                                <a:lnTo>
                                  <a:pt x="35" y="1084"/>
                                </a:lnTo>
                                <a:lnTo>
                                  <a:pt x="47" y="1051"/>
                                </a:lnTo>
                                <a:lnTo>
                                  <a:pt x="60" y="1021"/>
                                </a:lnTo>
                                <a:lnTo>
                                  <a:pt x="75" y="990"/>
                                </a:lnTo>
                                <a:lnTo>
                                  <a:pt x="83" y="976"/>
                                </a:lnTo>
                                <a:lnTo>
                                  <a:pt x="92" y="962"/>
                                </a:lnTo>
                                <a:lnTo>
                                  <a:pt x="101" y="948"/>
                                </a:lnTo>
                                <a:lnTo>
                                  <a:pt x="112" y="935"/>
                                </a:lnTo>
                                <a:lnTo>
                                  <a:pt x="123" y="923"/>
                                </a:lnTo>
                                <a:lnTo>
                                  <a:pt x="134" y="910"/>
                                </a:lnTo>
                                <a:lnTo>
                                  <a:pt x="146" y="899"/>
                                </a:lnTo>
                                <a:lnTo>
                                  <a:pt x="159" y="887"/>
                                </a:lnTo>
                                <a:lnTo>
                                  <a:pt x="172" y="877"/>
                                </a:lnTo>
                                <a:lnTo>
                                  <a:pt x="186" y="867"/>
                                </a:lnTo>
                                <a:lnTo>
                                  <a:pt x="201" y="858"/>
                                </a:lnTo>
                                <a:lnTo>
                                  <a:pt x="217" y="849"/>
                                </a:lnTo>
                                <a:lnTo>
                                  <a:pt x="215" y="829"/>
                                </a:lnTo>
                                <a:lnTo>
                                  <a:pt x="214" y="811"/>
                                </a:lnTo>
                                <a:lnTo>
                                  <a:pt x="215" y="791"/>
                                </a:lnTo>
                                <a:lnTo>
                                  <a:pt x="217" y="772"/>
                                </a:lnTo>
                                <a:lnTo>
                                  <a:pt x="221" y="753"/>
                                </a:lnTo>
                                <a:lnTo>
                                  <a:pt x="225" y="735"/>
                                </a:lnTo>
                                <a:lnTo>
                                  <a:pt x="231" y="716"/>
                                </a:lnTo>
                                <a:lnTo>
                                  <a:pt x="237" y="698"/>
                                </a:lnTo>
                                <a:lnTo>
                                  <a:pt x="245" y="680"/>
                                </a:lnTo>
                                <a:lnTo>
                                  <a:pt x="253" y="663"/>
                                </a:lnTo>
                                <a:lnTo>
                                  <a:pt x="263" y="647"/>
                                </a:lnTo>
                                <a:lnTo>
                                  <a:pt x="274" y="631"/>
                                </a:lnTo>
                                <a:lnTo>
                                  <a:pt x="286" y="616"/>
                                </a:lnTo>
                                <a:lnTo>
                                  <a:pt x="299" y="601"/>
                                </a:lnTo>
                                <a:lnTo>
                                  <a:pt x="312" y="588"/>
                                </a:lnTo>
                                <a:lnTo>
                                  <a:pt x="327" y="575"/>
                                </a:lnTo>
                                <a:lnTo>
                                  <a:pt x="353" y="554"/>
                                </a:lnTo>
                                <a:lnTo>
                                  <a:pt x="381" y="536"/>
                                </a:lnTo>
                                <a:lnTo>
                                  <a:pt x="409" y="519"/>
                                </a:lnTo>
                                <a:lnTo>
                                  <a:pt x="438" y="505"/>
                                </a:lnTo>
                                <a:lnTo>
                                  <a:pt x="469" y="493"/>
                                </a:lnTo>
                                <a:lnTo>
                                  <a:pt x="500" y="484"/>
                                </a:lnTo>
                                <a:lnTo>
                                  <a:pt x="532" y="475"/>
                                </a:lnTo>
                                <a:lnTo>
                                  <a:pt x="564" y="468"/>
                                </a:lnTo>
                                <a:lnTo>
                                  <a:pt x="597" y="464"/>
                                </a:lnTo>
                                <a:lnTo>
                                  <a:pt x="629" y="461"/>
                                </a:lnTo>
                                <a:lnTo>
                                  <a:pt x="663" y="460"/>
                                </a:lnTo>
                                <a:lnTo>
                                  <a:pt x="696" y="460"/>
                                </a:lnTo>
                                <a:lnTo>
                                  <a:pt x="729" y="462"/>
                                </a:lnTo>
                                <a:lnTo>
                                  <a:pt x="762" y="466"/>
                                </a:lnTo>
                                <a:lnTo>
                                  <a:pt x="795" y="471"/>
                                </a:lnTo>
                                <a:lnTo>
                                  <a:pt x="826" y="477"/>
                                </a:lnTo>
                                <a:lnTo>
                                  <a:pt x="853" y="485"/>
                                </a:lnTo>
                                <a:lnTo>
                                  <a:pt x="879" y="493"/>
                                </a:lnTo>
                                <a:lnTo>
                                  <a:pt x="904" y="504"/>
                                </a:lnTo>
                                <a:lnTo>
                                  <a:pt x="931" y="516"/>
                                </a:lnTo>
                                <a:lnTo>
                                  <a:pt x="954" y="529"/>
                                </a:lnTo>
                                <a:lnTo>
                                  <a:pt x="978" y="544"/>
                                </a:lnTo>
                                <a:lnTo>
                                  <a:pt x="1000" y="561"/>
                                </a:lnTo>
                                <a:lnTo>
                                  <a:pt x="1022" y="578"/>
                                </a:lnTo>
                                <a:lnTo>
                                  <a:pt x="1041" y="598"/>
                                </a:lnTo>
                                <a:lnTo>
                                  <a:pt x="1060" y="617"/>
                                </a:lnTo>
                                <a:lnTo>
                                  <a:pt x="1077" y="639"/>
                                </a:lnTo>
                                <a:lnTo>
                                  <a:pt x="1091" y="662"/>
                                </a:lnTo>
                                <a:lnTo>
                                  <a:pt x="1104" y="687"/>
                                </a:lnTo>
                                <a:lnTo>
                                  <a:pt x="1116" y="712"/>
                                </a:lnTo>
                                <a:lnTo>
                                  <a:pt x="1125" y="738"/>
                                </a:lnTo>
                                <a:lnTo>
                                  <a:pt x="1128" y="752"/>
                                </a:lnTo>
                                <a:lnTo>
                                  <a:pt x="1131" y="766"/>
                                </a:lnTo>
                                <a:lnTo>
                                  <a:pt x="1172" y="779"/>
                                </a:lnTo>
                                <a:lnTo>
                                  <a:pt x="1211" y="793"/>
                                </a:lnTo>
                                <a:lnTo>
                                  <a:pt x="1251" y="809"/>
                                </a:lnTo>
                                <a:lnTo>
                                  <a:pt x="1290" y="825"/>
                                </a:lnTo>
                                <a:lnTo>
                                  <a:pt x="1369" y="858"/>
                                </a:lnTo>
                                <a:lnTo>
                                  <a:pt x="1446" y="892"/>
                                </a:lnTo>
                                <a:lnTo>
                                  <a:pt x="1436" y="822"/>
                                </a:lnTo>
                                <a:lnTo>
                                  <a:pt x="1427" y="750"/>
                                </a:lnTo>
                                <a:lnTo>
                                  <a:pt x="1410" y="606"/>
                                </a:lnTo>
                                <a:lnTo>
                                  <a:pt x="1388" y="608"/>
                                </a:lnTo>
                                <a:lnTo>
                                  <a:pt x="1366" y="608"/>
                                </a:lnTo>
                                <a:lnTo>
                                  <a:pt x="1345" y="605"/>
                                </a:lnTo>
                                <a:lnTo>
                                  <a:pt x="1323" y="603"/>
                                </a:lnTo>
                                <a:lnTo>
                                  <a:pt x="1301" y="599"/>
                                </a:lnTo>
                                <a:lnTo>
                                  <a:pt x="1279" y="593"/>
                                </a:lnTo>
                                <a:lnTo>
                                  <a:pt x="1259" y="586"/>
                                </a:lnTo>
                                <a:lnTo>
                                  <a:pt x="1239" y="578"/>
                                </a:lnTo>
                                <a:lnTo>
                                  <a:pt x="1220" y="568"/>
                                </a:lnTo>
                                <a:lnTo>
                                  <a:pt x="1200" y="558"/>
                                </a:lnTo>
                                <a:lnTo>
                                  <a:pt x="1183" y="546"/>
                                </a:lnTo>
                                <a:lnTo>
                                  <a:pt x="1165" y="531"/>
                                </a:lnTo>
                                <a:lnTo>
                                  <a:pt x="1149" y="517"/>
                                </a:lnTo>
                                <a:lnTo>
                                  <a:pt x="1135" y="501"/>
                                </a:lnTo>
                                <a:lnTo>
                                  <a:pt x="1121" y="484"/>
                                </a:lnTo>
                                <a:lnTo>
                                  <a:pt x="1109" y="465"/>
                                </a:lnTo>
                                <a:lnTo>
                                  <a:pt x="1102" y="453"/>
                                </a:lnTo>
                                <a:lnTo>
                                  <a:pt x="1096" y="442"/>
                                </a:lnTo>
                                <a:lnTo>
                                  <a:pt x="1084" y="418"/>
                                </a:lnTo>
                                <a:lnTo>
                                  <a:pt x="1075" y="393"/>
                                </a:lnTo>
                                <a:lnTo>
                                  <a:pt x="1069" y="367"/>
                                </a:lnTo>
                                <a:lnTo>
                                  <a:pt x="1064" y="341"/>
                                </a:lnTo>
                                <a:lnTo>
                                  <a:pt x="1062" y="315"/>
                                </a:lnTo>
                                <a:lnTo>
                                  <a:pt x="1063" y="289"/>
                                </a:lnTo>
                                <a:lnTo>
                                  <a:pt x="1065" y="263"/>
                                </a:lnTo>
                                <a:lnTo>
                                  <a:pt x="1070" y="237"/>
                                </a:lnTo>
                                <a:lnTo>
                                  <a:pt x="1076" y="211"/>
                                </a:lnTo>
                                <a:lnTo>
                                  <a:pt x="1086" y="186"/>
                                </a:lnTo>
                                <a:lnTo>
                                  <a:pt x="1097" y="162"/>
                                </a:lnTo>
                                <a:lnTo>
                                  <a:pt x="1110" y="139"/>
                                </a:lnTo>
                                <a:lnTo>
                                  <a:pt x="1125" y="118"/>
                                </a:lnTo>
                                <a:lnTo>
                                  <a:pt x="1134" y="108"/>
                                </a:lnTo>
                                <a:lnTo>
                                  <a:pt x="1142" y="98"/>
                                </a:lnTo>
                                <a:lnTo>
                                  <a:pt x="1152" y="89"/>
                                </a:lnTo>
                                <a:lnTo>
                                  <a:pt x="1162" y="79"/>
                                </a:lnTo>
                                <a:close/>
                                <a:moveTo>
                                  <a:pt x="925" y="1586"/>
                                </a:moveTo>
                                <a:lnTo>
                                  <a:pt x="925" y="1586"/>
                                </a:lnTo>
                                <a:lnTo>
                                  <a:pt x="917" y="1609"/>
                                </a:lnTo>
                                <a:lnTo>
                                  <a:pt x="912" y="1631"/>
                                </a:lnTo>
                                <a:lnTo>
                                  <a:pt x="910" y="1654"/>
                                </a:lnTo>
                                <a:lnTo>
                                  <a:pt x="909" y="1677"/>
                                </a:lnTo>
                                <a:lnTo>
                                  <a:pt x="910" y="1700"/>
                                </a:lnTo>
                                <a:lnTo>
                                  <a:pt x="913" y="1723"/>
                                </a:lnTo>
                                <a:lnTo>
                                  <a:pt x="917" y="1746"/>
                                </a:lnTo>
                                <a:lnTo>
                                  <a:pt x="924" y="1768"/>
                                </a:lnTo>
                                <a:lnTo>
                                  <a:pt x="932" y="1790"/>
                                </a:lnTo>
                                <a:lnTo>
                                  <a:pt x="940" y="1813"/>
                                </a:lnTo>
                                <a:lnTo>
                                  <a:pt x="950" y="1834"/>
                                </a:lnTo>
                                <a:lnTo>
                                  <a:pt x="961" y="1855"/>
                                </a:lnTo>
                                <a:lnTo>
                                  <a:pt x="972" y="1876"/>
                                </a:lnTo>
                                <a:lnTo>
                                  <a:pt x="984" y="1897"/>
                                </a:lnTo>
                                <a:lnTo>
                                  <a:pt x="1009" y="1935"/>
                                </a:lnTo>
                                <a:lnTo>
                                  <a:pt x="1039" y="1976"/>
                                </a:lnTo>
                                <a:lnTo>
                                  <a:pt x="1071" y="2015"/>
                                </a:lnTo>
                                <a:lnTo>
                                  <a:pt x="1104" y="2053"/>
                                </a:lnTo>
                                <a:lnTo>
                                  <a:pt x="1139" y="2090"/>
                                </a:lnTo>
                                <a:lnTo>
                                  <a:pt x="1176" y="2125"/>
                                </a:lnTo>
                                <a:lnTo>
                                  <a:pt x="1213" y="2160"/>
                                </a:lnTo>
                                <a:lnTo>
                                  <a:pt x="1252" y="2192"/>
                                </a:lnTo>
                                <a:lnTo>
                                  <a:pt x="1291" y="2224"/>
                                </a:lnTo>
                                <a:lnTo>
                                  <a:pt x="1332" y="2254"/>
                                </a:lnTo>
                                <a:lnTo>
                                  <a:pt x="1373" y="2285"/>
                                </a:lnTo>
                                <a:lnTo>
                                  <a:pt x="1415" y="2313"/>
                                </a:lnTo>
                                <a:lnTo>
                                  <a:pt x="1458" y="2341"/>
                                </a:lnTo>
                                <a:lnTo>
                                  <a:pt x="1501" y="2367"/>
                                </a:lnTo>
                                <a:lnTo>
                                  <a:pt x="1545" y="2393"/>
                                </a:lnTo>
                                <a:lnTo>
                                  <a:pt x="1589" y="2419"/>
                                </a:lnTo>
                                <a:lnTo>
                                  <a:pt x="1634" y="2443"/>
                                </a:lnTo>
                                <a:lnTo>
                                  <a:pt x="1540" y="1683"/>
                                </a:lnTo>
                                <a:lnTo>
                                  <a:pt x="1517" y="1669"/>
                                </a:lnTo>
                                <a:lnTo>
                                  <a:pt x="1496" y="1656"/>
                                </a:lnTo>
                                <a:lnTo>
                                  <a:pt x="1474" y="1642"/>
                                </a:lnTo>
                                <a:lnTo>
                                  <a:pt x="1452" y="1628"/>
                                </a:lnTo>
                                <a:lnTo>
                                  <a:pt x="1411" y="1598"/>
                                </a:lnTo>
                                <a:lnTo>
                                  <a:pt x="1370" y="1566"/>
                                </a:lnTo>
                                <a:lnTo>
                                  <a:pt x="1328" y="1536"/>
                                </a:lnTo>
                                <a:lnTo>
                                  <a:pt x="1287" y="1505"/>
                                </a:lnTo>
                                <a:lnTo>
                                  <a:pt x="1265" y="1491"/>
                                </a:lnTo>
                                <a:lnTo>
                                  <a:pt x="1244" y="1477"/>
                                </a:lnTo>
                                <a:lnTo>
                                  <a:pt x="1221" y="1465"/>
                                </a:lnTo>
                                <a:lnTo>
                                  <a:pt x="1198" y="1453"/>
                                </a:lnTo>
                                <a:lnTo>
                                  <a:pt x="1188" y="1448"/>
                                </a:lnTo>
                                <a:lnTo>
                                  <a:pt x="1177" y="1444"/>
                                </a:lnTo>
                                <a:lnTo>
                                  <a:pt x="1167" y="1441"/>
                                </a:lnTo>
                                <a:lnTo>
                                  <a:pt x="1157" y="1439"/>
                                </a:lnTo>
                                <a:lnTo>
                                  <a:pt x="1147" y="1437"/>
                                </a:lnTo>
                                <a:lnTo>
                                  <a:pt x="1136" y="1436"/>
                                </a:lnTo>
                                <a:lnTo>
                                  <a:pt x="1126" y="1436"/>
                                </a:lnTo>
                                <a:lnTo>
                                  <a:pt x="1115" y="1436"/>
                                </a:lnTo>
                                <a:lnTo>
                                  <a:pt x="1096" y="1439"/>
                                </a:lnTo>
                                <a:lnTo>
                                  <a:pt x="1075" y="1444"/>
                                </a:lnTo>
                                <a:lnTo>
                                  <a:pt x="1056" y="1452"/>
                                </a:lnTo>
                                <a:lnTo>
                                  <a:pt x="1037" y="1462"/>
                                </a:lnTo>
                                <a:lnTo>
                                  <a:pt x="1019" y="1473"/>
                                </a:lnTo>
                                <a:lnTo>
                                  <a:pt x="1002" y="1486"/>
                                </a:lnTo>
                                <a:lnTo>
                                  <a:pt x="986" y="1500"/>
                                </a:lnTo>
                                <a:lnTo>
                                  <a:pt x="971" y="1515"/>
                                </a:lnTo>
                                <a:lnTo>
                                  <a:pt x="957" y="1533"/>
                                </a:lnTo>
                                <a:lnTo>
                                  <a:pt x="945" y="1550"/>
                                </a:lnTo>
                                <a:lnTo>
                                  <a:pt x="934" y="1567"/>
                                </a:lnTo>
                                <a:lnTo>
                                  <a:pt x="925" y="1586"/>
                                </a:lnTo>
                                <a:close/>
                                <a:moveTo>
                                  <a:pt x="6110" y="1456"/>
                                </a:moveTo>
                                <a:lnTo>
                                  <a:pt x="6110" y="1456"/>
                                </a:lnTo>
                                <a:lnTo>
                                  <a:pt x="6088" y="1468"/>
                                </a:lnTo>
                                <a:lnTo>
                                  <a:pt x="6065" y="1481"/>
                                </a:lnTo>
                                <a:lnTo>
                                  <a:pt x="6045" y="1494"/>
                                </a:lnTo>
                                <a:lnTo>
                                  <a:pt x="6023" y="1509"/>
                                </a:lnTo>
                                <a:lnTo>
                                  <a:pt x="5983" y="1538"/>
                                </a:lnTo>
                                <a:lnTo>
                                  <a:pt x="5941" y="1568"/>
                                </a:lnTo>
                                <a:lnTo>
                                  <a:pt x="5901" y="1599"/>
                                </a:lnTo>
                                <a:lnTo>
                                  <a:pt x="5861" y="1629"/>
                                </a:lnTo>
                                <a:lnTo>
                                  <a:pt x="5840" y="1643"/>
                                </a:lnTo>
                                <a:lnTo>
                                  <a:pt x="5818" y="1658"/>
                                </a:lnTo>
                                <a:lnTo>
                                  <a:pt x="5797" y="1671"/>
                                </a:lnTo>
                                <a:lnTo>
                                  <a:pt x="5775" y="1683"/>
                                </a:lnTo>
                                <a:lnTo>
                                  <a:pt x="5751" y="1873"/>
                                </a:lnTo>
                                <a:lnTo>
                                  <a:pt x="5727" y="2063"/>
                                </a:lnTo>
                                <a:lnTo>
                                  <a:pt x="5683" y="2443"/>
                                </a:lnTo>
                                <a:lnTo>
                                  <a:pt x="5743" y="2410"/>
                                </a:lnTo>
                                <a:lnTo>
                                  <a:pt x="5804" y="2374"/>
                                </a:lnTo>
                                <a:lnTo>
                                  <a:pt x="5863" y="2337"/>
                                </a:lnTo>
                                <a:lnTo>
                                  <a:pt x="5922" y="2298"/>
                                </a:lnTo>
                                <a:lnTo>
                                  <a:pt x="5979" y="2258"/>
                                </a:lnTo>
                                <a:lnTo>
                                  <a:pt x="6008" y="2236"/>
                                </a:lnTo>
                                <a:lnTo>
                                  <a:pt x="6035" y="2214"/>
                                </a:lnTo>
                                <a:lnTo>
                                  <a:pt x="6063" y="2192"/>
                                </a:lnTo>
                                <a:lnTo>
                                  <a:pt x="6089" y="2169"/>
                                </a:lnTo>
                                <a:lnTo>
                                  <a:pt x="6116" y="2147"/>
                                </a:lnTo>
                                <a:lnTo>
                                  <a:pt x="6141" y="2123"/>
                                </a:lnTo>
                                <a:lnTo>
                                  <a:pt x="6186" y="2078"/>
                                </a:lnTo>
                                <a:lnTo>
                                  <a:pt x="6208" y="2055"/>
                                </a:lnTo>
                                <a:lnTo>
                                  <a:pt x="6229" y="2033"/>
                                </a:lnTo>
                                <a:lnTo>
                                  <a:pt x="6250" y="2009"/>
                                </a:lnTo>
                                <a:lnTo>
                                  <a:pt x="6271" y="1984"/>
                                </a:lnTo>
                                <a:lnTo>
                                  <a:pt x="6289" y="1959"/>
                                </a:lnTo>
                                <a:lnTo>
                                  <a:pt x="6308" y="1933"/>
                                </a:lnTo>
                                <a:lnTo>
                                  <a:pt x="6325" y="1906"/>
                                </a:lnTo>
                                <a:lnTo>
                                  <a:pt x="6341" y="1879"/>
                                </a:lnTo>
                                <a:lnTo>
                                  <a:pt x="6355" y="1851"/>
                                </a:lnTo>
                                <a:lnTo>
                                  <a:pt x="6368" y="1823"/>
                                </a:lnTo>
                                <a:lnTo>
                                  <a:pt x="6380" y="1793"/>
                                </a:lnTo>
                                <a:lnTo>
                                  <a:pt x="6390" y="1764"/>
                                </a:lnTo>
                                <a:lnTo>
                                  <a:pt x="6398" y="1734"/>
                                </a:lnTo>
                                <a:lnTo>
                                  <a:pt x="6404" y="1702"/>
                                </a:lnTo>
                                <a:lnTo>
                                  <a:pt x="6406" y="1688"/>
                                </a:lnTo>
                                <a:lnTo>
                                  <a:pt x="6406" y="1674"/>
                                </a:lnTo>
                                <a:lnTo>
                                  <a:pt x="6406" y="1659"/>
                                </a:lnTo>
                                <a:lnTo>
                                  <a:pt x="6405" y="1644"/>
                                </a:lnTo>
                                <a:lnTo>
                                  <a:pt x="6403" y="1630"/>
                                </a:lnTo>
                                <a:lnTo>
                                  <a:pt x="6400" y="1616"/>
                                </a:lnTo>
                                <a:lnTo>
                                  <a:pt x="6396" y="1602"/>
                                </a:lnTo>
                                <a:lnTo>
                                  <a:pt x="6390" y="1589"/>
                                </a:lnTo>
                                <a:lnTo>
                                  <a:pt x="6385" y="1575"/>
                                </a:lnTo>
                                <a:lnTo>
                                  <a:pt x="6378" y="1562"/>
                                </a:lnTo>
                                <a:lnTo>
                                  <a:pt x="6371" y="1550"/>
                                </a:lnTo>
                                <a:lnTo>
                                  <a:pt x="6362" y="1537"/>
                                </a:lnTo>
                                <a:lnTo>
                                  <a:pt x="6353" y="1525"/>
                                </a:lnTo>
                                <a:lnTo>
                                  <a:pt x="6343" y="1514"/>
                                </a:lnTo>
                                <a:lnTo>
                                  <a:pt x="6334" y="1503"/>
                                </a:lnTo>
                                <a:lnTo>
                                  <a:pt x="6323" y="1493"/>
                                </a:lnTo>
                                <a:lnTo>
                                  <a:pt x="6312" y="1484"/>
                                </a:lnTo>
                                <a:lnTo>
                                  <a:pt x="6300" y="1475"/>
                                </a:lnTo>
                                <a:lnTo>
                                  <a:pt x="6288" y="1467"/>
                                </a:lnTo>
                                <a:lnTo>
                                  <a:pt x="6276" y="1460"/>
                                </a:lnTo>
                                <a:lnTo>
                                  <a:pt x="6263" y="1453"/>
                                </a:lnTo>
                                <a:lnTo>
                                  <a:pt x="6250" y="1449"/>
                                </a:lnTo>
                                <a:lnTo>
                                  <a:pt x="6236" y="1444"/>
                                </a:lnTo>
                                <a:lnTo>
                                  <a:pt x="6223" y="1440"/>
                                </a:lnTo>
                                <a:lnTo>
                                  <a:pt x="6209" y="1438"/>
                                </a:lnTo>
                                <a:lnTo>
                                  <a:pt x="6195" y="1437"/>
                                </a:lnTo>
                                <a:lnTo>
                                  <a:pt x="6180" y="1437"/>
                                </a:lnTo>
                                <a:lnTo>
                                  <a:pt x="6166" y="1438"/>
                                </a:lnTo>
                                <a:lnTo>
                                  <a:pt x="6152" y="1441"/>
                                </a:lnTo>
                                <a:lnTo>
                                  <a:pt x="6138" y="1444"/>
                                </a:lnTo>
                                <a:lnTo>
                                  <a:pt x="6124" y="1450"/>
                                </a:lnTo>
                                <a:lnTo>
                                  <a:pt x="6110" y="1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lIns="91440" tIns="45720" rIns="91440" bIns="90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0pt;margin-top:-24.7pt;height:841.9pt;width:601.25pt;mso-position-horizontal-relative:page;z-index:251679744;mso-width-relative:page;mso-height-relative:page;" coordorigin="0,1" coordsize="7636038,10691815" o:gfxdata="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">
                <o:lock v:ext="edit" aspectratio="f"/>
                <v:rect id="矩形 2" o:spid="_x0000_s1026" o:spt="1" style="position:absolute;left:-5182243;top:5183982;flip:y;height:323852;width:10691815;rotation:5898240f;v-text-anchor:middle;" fillcolor="#046A6A" filled="t" stroked="f" coordsize="21600,21600" o:gfxdata="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SBHu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圆角矩形 7" o:spid="_x0000_s1026" o:spt="2" style="position:absolute;left:250194;top:323841;flip:y;height:384799;width:90171;v-text-anchor:middle;" fillcolor="#046A6A" filled="t" stroked="f" coordsize="21600,21600" arcsize="0.166666666666667" o:gfxdata="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JoK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11" o:spid="_x0000_s1026" o:spt="1" style="position:absolute;left:615963;top:5352258;height:3490492;width:7020075;" filled="f" stroked="f" coordsize="21600,21600" o:gfxdata="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q7+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项目二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济宁银行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网上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企业网银系统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软件架构</w:t>
                        </w:r>
                        <w:r>
                          <w:rPr>
                            <w:rFonts w:hint="eastAsia" w:ascii="微软雅黑" w:hAnsi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Spring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mvc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 +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Spring+Mybatis+MySQL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开发时间/开发周期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：201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4.09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个月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济宁银行网上银</w:t>
                        </w:r>
                        <w:r>
                          <w:rPr>
                            <w:rFonts w:hint="eastAsia" w:ascii="微软雅黑" w:hAnsi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企业银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行系统是济宁银行为开阔内地网银市场而投入的项目。系统主页面包含菜单信息、账户信息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列表、企业客户信息、快捷菜单设置的常用功能、授权通知、银行公告、等待授权指令提示、操作员日志等相关业务信</w:t>
                        </w:r>
                      </w:p>
                      <w:p>
                        <w:pPr>
                          <w:pStyle w:val="8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息。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right="0" w:rightChars="0" w:firstLine="4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所有页面提交内容进行双重提交。一份是加密的，一份是明文。在后台有两种方式进行验证。一种方式是讲明文加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  <w:t>密后和加密的数据进行对比，如果对比成功那么说明数据在传递过程中没有被篡改。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责任描述：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、 主要负责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批量转账业务模块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的实现；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参与后期的模拟上线bug测试。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技术描述：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 w:firstLine="420" w:firstLineChars="0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1、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使用MD5明文加密解密技术，速度快，提升系统安全系数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2、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使用Jakarta POI（是一套用于访问微软格式文档的Java API）导入导出表格。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3" o:spid="_x0000_s1026" o:spt="1" style="position:absolute;left:550557;top:890245;height:4141983;width:7020075;v-text-anchor:middle;" filled="f" stroked="f" coordsize="21600,21600" o:gfxdata="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FxGM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项目一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项目名称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  <w:t>山东康力医疗器械科技有限公司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  <w:lang w:eastAsia="zh-CN"/>
                          </w:rPr>
                          <w:t>办公管理系统（OA项目）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软件架构：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Spring + Hibernate + Struts2 + MySQL + Jbpm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开发时间/开发周期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：2013.0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01/6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 个月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 w:firstLine="420" w:firstLine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康力医疗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>器械科技有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限公司是一家专业的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>医疗器械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生产企业，由于公司业务发展，原有的老系统功能不够细化，操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作比较繁琐，功能不实用。公司领导决定开发《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康力医疗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办公管理系统》。该系统运行后，公司人员的办公效率大幅提升，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实现了办公的统一调度和管理，为公司的高速发展提供了保障。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 w:firstLine="420" w:firstLine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该系统分为个人办公、审批流转、网上交流、知识管理、综合行政、实用工具、人力资源、个人设置，系统管理九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个模块，其中核心模块分为审批流转、系统管理分为：岗位管理、部门管理，用户管理，主要功能是对公司的员工进行分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配各自功能模块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在公司的职位不同，进行的操作也不同。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责任描述：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1、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参与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前期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需求调研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，业务模块划分，数据库设计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文档编写工作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2、 主要负责系统管理模块里面的岗位管理，部门管理，用户管理等功能代码的实现；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3、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参与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审批流转模块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的编写和测试；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4、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参与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对系统进行了一些简单的代码重构优化，如利用泛型技术对 DAO 层进行重构以提高代码重用度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技术描述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 w:firstLine="420" w:firstLineChars="0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1、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流程控制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使用了jbpm对流程进行的控制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严格控制工作流程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2、 使用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truts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 配置校验实现后台验证数据；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3、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使用z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>tree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控件实现知识目录树的管理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使用Ajax实现异步交互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使用jq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>uery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实现页面动态效果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矩形 19" o:spid="_x0000_s1026" o:spt="1" style="position:absolute;left:-1372066;top:1399897;flip:y;height:332441;width:3076573;rotation:-5898240f;v-text-anchor:middle;" filled="f" stroked="f" coordsize="21600,21600" o:gfxdata="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GqP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hint="eastAsia" w:ascii="方正超粗黑简体" w:eastAsia="方正超粗黑简体" w:cstheme="minorBidi"/>
                            <w:color w:val="FFFFFF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rect>
                <v:shape id="五边形 23" o:spid="_x0000_s1026" o:spt="15" type="#_x0000_t15" style="position:absolute;left:291469;top:374005;flip:y;height:252088;width:1956463;v-text-anchor:middle;" fillcolor="#046A6A" filled="t" stroked="f" coordsize="21600,21600" o:gfxdata="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5k5y8AAAA&#10;3AAAAA8AAAAAAAAAAQAgAAAAIgAAAGRycy9kb3ducmV2LnhtbFBLAQIUABQAAAAIAIdO4kAzLwWe&#10;OwAAADkAAAAQAAAAAAAAAAEAIAAAAAsBAABkcnMvc2hhcGV4bWwueG1sUEsFBgAAAAAGAAYAWwEA&#10;ALUDAAAAAA==&#10;" adj="20787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-2.12133858267717pt" origin="32768f,32768f" matrix="65536f,0f,0f,65536f"/>
                </v:shape>
                <v:shape id="文本框 54" o:spid="_x0000_s1026" o:spt="202" type="#_x0000_t202" style="position:absolute;left:925215;top:332731;height:519415;width:1101114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方正兰亭粗黑简体" w:eastAsia="方正兰亭粗黑简体" w:cstheme="minorBidi"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项目经验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rFonts w:hint="eastAsia" w:eastAsia="宋体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KSO_Shape" o:spid="_x0000_s1026" o:spt="100" style="position:absolute;left:722005;top:425438;height:158745;width:142242;v-text-anchor:middle;" fillcolor="#FFFFFF" filled="t" stroked="f" coordsize="7313,8141" o:gfxdata="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23zK74A&#10;AADcAAAADwAAAAAAAAABACAAAAAiAAAAZHJzL2Rvd25yZXYueG1sUEsBAhQAFAAAAAgAh07iQDMv&#10;BZ47AAAAOQAAABAAAAAAAAAAAQAgAAAADQEAAGRycy9zaGFwZXhtbC54bWxQSwUGAAAAAAYABgBb&#10;AQAAtwMAAAAA&#10;" path="m1162,79l1162,79,1173,69,1185,60,1198,51,1211,42,1224,35,1238,28,1252,23,1266,17,1282,13,1296,10,1326,4,1357,1,1388,0,5916,0,5936,0,5954,0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0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>
                  <v:path o:connectlocs="@0,0;@0,132396664;@0,507164672;@0,645967626;@0,704691966;@0,491148937;@0,694014810;@0,1014333907;@0,1493737976;@0,@0;@0,@0;@0,@0;@0,@0;@0,@0;@0,@0;@0,@0;@0,@0;@0,@0;@0,@0;@0,@0;@0,@0;@0,@0;@0,@0;@0,@0;@0,@0;@0,@0;@0,@0;@0,@0;@0,@0;@0,@0;@0,@0;@0,@0;@0,@0;@0,@0;@0,@0;@0,@0;@0,@0;@0,@0;@0,@0;@0,@0;1725063030,@0;1461881875,@0;1583351855,@0;1798585903,@0;1235992418,@0;356945221,@0;11720503,1557800895;98028953,1027146487;246135222,764488562;600950256,499690670;1109197008,638493624;1520484412,800790878;1181654768,496487515;1216816298,104636081;1035678687,2003038092;1693101332,@0;1265828499,1546056027;995187196,1673114113;@0,1999834937;@0,@0;@0,1740380167;@0,1541785160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25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2680335</wp:posOffset>
                </wp:positionV>
                <wp:extent cx="90170" cy="384810"/>
                <wp:effectExtent l="0" t="0" r="11430" b="8890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04203" y="4248571"/>
                          <a:ext cx="90367" cy="384575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73.65pt;margin-top:211.05pt;height:30.3pt;width:7.1pt;z-index:-251632640;v-text-anchor:middle;mso-width-relative:page;mso-height-relative:page;" fillcolor="#046A6A" filled="t" stroked="f" coordsize="21600,21600" arcsize="0.166666666666667" o:gfxdata="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mfBF3AAAAA0BAAAPAAAAAAAAAAEAIAAAACIAAABkcnMvZG93bnJldi54bWxQSwECFAAUAAAACACH&#10;TuJAZ0hZ0iACAAD5AwAADgAAAAAAAAABACAAAAArAQAAZHJzL2Uyb0RvYy54bWxQSwUGAAAAAAYA&#10;BgBZAQAAv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FE5D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49530</wp:posOffset>
                </wp:positionV>
                <wp:extent cx="1101090" cy="519430"/>
                <wp:effectExtent l="0" t="0" r="0" b="0"/>
                <wp:wrapNone/>
                <wp:docPr id="13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5195" y="933449"/>
                          <a:ext cx="1101090" cy="519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7E57" w:rsidRDefault="00FE5D74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0A7E57" w:rsidRDefault="000A7E57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15.15pt;margin-top:3.9pt;height:40.9pt;width:86.7pt;z-index:251812864;mso-width-relative:page;mso-height-relative:page;" filled="f" stroked="f" coordsize="21600,21600" o:gfxdata="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rooDg1gAAAAgBAAAP&#10;AAAAAAAAAAEAIAAAACIAAABkcnMvZG93bnJldi54bWxQSwECFAAUAAAACACHTuJATC9E0KgBAAAb&#10;AwAADgAAAAAAAAABACAAAAAl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项目经验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135890</wp:posOffset>
                </wp:positionV>
                <wp:extent cx="142240" cy="158750"/>
                <wp:effectExtent l="0" t="0" r="1016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21989" y="1026159"/>
                          <a:ext cx="142238" cy="158749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2.7pt;margin-top:10.7pt;height:12.5pt;width:11.2pt;z-index:251811840;v-text-anchor:middle;mso-width-relative:page;mso-height-relative:page;" fillcolor="#FFFFFF" filled="t" stroked="f" coordsize="7313,8141" o:gfxdata="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" path="m1162,79l1162,79,1173,69,1185,60,1198,51,1211,42,1224,35,1238,28,1252,23,1266,17,1282,13,1296,10,1326,4,1357,1,1388,0,5916,0,5936,0,5954,0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0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>
                <v:path o:connectlocs="@0,0;@0,132400000;@0,507177451;@0,645983903;@0,704709723;@0,491161313;@0,694032298;@0,1014359466;@0,1493775615;@0,@0;@0,@0;@0,@0;@0,@0;@0,@0;@0,@0;@0,@0;@0,@0;@0,@0;@0,@0;@0,@0;@0,@0;@0,@0;@0,@0;@0,@0;@0,@0;@0,@0;@0,@0;@0,@0;@0,@0;@0,@0;@0,@0;@0,@0;@0,@0;@0,@0;@0,@0;@0,@0;@0,@0;@0,@0;@0,@0;@0,@0;1725014519,@0;1461840765,@0;1583307330,@0;1798535324,@0;1235957660,@0;356935184,@0;11720173,1557840148;98026197,1027172368;246128300,764507825;600933357,499703261;1109165816,638509713;1520441654,800811056;1181621538,496500026;1216782079,104638717;1035649562,2003088564;1693053720,@0;1265792902,1546094984;995159210,1673156272;@0,1999885328;@0,@0;@0,1740424020;@0,154182401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2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91440</wp:posOffset>
                </wp:positionV>
                <wp:extent cx="1956435" cy="252095"/>
                <wp:effectExtent l="69850" t="57150" r="18415" b="20955"/>
                <wp:wrapNone/>
                <wp:docPr id="8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91462" y="974725"/>
                          <a:ext cx="1956421" cy="252095"/>
                        </a:xfrm>
                        <a:prstGeom prst="homePlate">
                          <a:avLst>
                            <a:gd name="adj" fmla="val 29215"/>
                          </a:avLst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五边形 23" o:spid="_x0000_s1026" o:spt="15" type="#_x0000_t15" style="position:absolute;left:0pt;flip:y;margin-left:-66.1pt;margin-top:7.2pt;height:19.85pt;width:154.05pt;z-index:251810816;v-text-anchor:middle;mso-width-relative:page;mso-height-relative:page;" fillcolor="#046A6A" filled="t" stroked="f" coordsize="21600,21600" o:gfxdata="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IMDk9kA&#10;AAAKAQAADwAAAAAAAAABACAAAAAiAAAAZHJzL2Rvd25yZXYueG1sUEsBAhQAFAAAAAgAh07iQC9r&#10;whBXAgAAdwQAAA4AAAAAAAAAAQAgAAAAKAEAAGRycy9lMm9Eb2MueG1sUEsFBgAAAAAGAAYAWQEA&#10;APEFAAAAAA==&#10;" adj="20787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2.12133858267717pt,-2.12133858267717pt" origin="32768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40640</wp:posOffset>
                </wp:positionV>
                <wp:extent cx="90170" cy="384810"/>
                <wp:effectExtent l="0" t="0" r="11430" b="88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50188" y="924559"/>
                          <a:ext cx="90169" cy="384810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69.35pt;margin-top:3.2pt;height:30.3pt;width:7.1pt;z-index:251809792;v-text-anchor:middle;mso-width-relative:page;mso-height-relative:page;" fillcolor="#046A6A" filled="t" stroked="f" coordsize="21600,21600" arcsize="0.166666666666667" o:gfxdata="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ET3&#10;t9sAAAAKAQAADwAAAAAAAAABACAAAAAiAAAAZHJzL2Rvd25yZXYueG1sUEsBAhQAFAAAAAgAh07i&#10;QNkjWe4fAgAA9AMAAA4AAAAAAAAAAQAgAAAAKgEAAGRycy9lMm9Eb2MueG1sUEsFBgAAAAAGAAYA&#10;WQEAALs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2680335</wp:posOffset>
                </wp:positionV>
                <wp:extent cx="90170" cy="384810"/>
                <wp:effectExtent l="0" t="0" r="11430" b="8890"/>
                <wp:wrapNone/>
                <wp:docPr id="207" name="圆角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04203" y="4248571"/>
                          <a:ext cx="90367" cy="384575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73.65pt;margin-top:211.05pt;height:30.3pt;width:7.1pt;z-index:-251622400;v-text-anchor:middle;mso-width-relative:page;mso-height-relative:page;" fillcolor="#046A6A" filled="t" stroked="f" coordsize="21600,21600" arcsize="0.166666666666667" o:gfxdata="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iZ&#10;8EXcAAAADQEAAA8AAAAAAAAAAQAgAAAAIgAAAGRycy9kb3ducmV2LnhtbFBLAQIUABQAAAAIAIdO&#10;4kC/92LUHwIAAPkDAAAOAAAAAAAAAAEAIAAAACsBAABkcnMvZTJvRG9jLnhtbFBLBQYAAAAABgAG&#10;AFkBAAC8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-5715</wp:posOffset>
                </wp:positionH>
                <wp:positionV relativeFrom="paragraph">
                  <wp:posOffset>-320040</wp:posOffset>
                </wp:positionV>
                <wp:extent cx="7641590" cy="10692130"/>
                <wp:effectExtent l="0" t="0" r="0" b="1270"/>
                <wp:wrapNone/>
                <wp:docPr id="2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738" cy="10691815"/>
                          <a:chOff x="0" y="1"/>
                          <a:chExt cx="7641738" cy="10691815"/>
                        </a:xfrm>
                      </wpg:grpSpPr>
                      <wps:wsp>
                        <wps:cNvPr id="211" name="矩形 2"/>
                        <wps:cNvSpPr/>
                        <wps:spPr>
                          <a:xfrm rot="16200000" flipV="1">
                            <a:off x="-5182243" y="5183982"/>
                            <a:ext cx="10691815" cy="323852"/>
                          </a:xfrm>
                          <a:prstGeom prst="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9" name="矩形 11"/>
                        <wps:cNvSpPr/>
                        <wps:spPr>
                          <a:xfrm>
                            <a:off x="621677" y="4734422"/>
                            <a:ext cx="7020061" cy="47090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章丘市污染源综合管理系统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软件架构：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hadoop+kafaka+strom+flume+hbase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开发时间/开发周期：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2015.05-2016.01/8个月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  <w:p w:rsidR="000A7E57" w:rsidRDefault="00FE5D74">
                              <w:pPr>
                                <w:ind w:firstLine="390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利用各污染源监测数据进行分析处理，为环保部门进行污染源综合管理、环境规划、决策分析提供支持。项目包括企业基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础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信息管理模块、实时数据分析模块、历史数据浏览模块、下位反控模块、下位机运行实时监控模块、数据补登模块、告警模块。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1、 主要负责实时数据分析模块的开发；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/>
                                <w:rPr>
                                  <w:rFonts w:ascii="微软雅黑" w:eastAsia="微软雅黑" w:hAnsi="微软雅黑" w:cs="微软雅黑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2、 参与历史数据浏览模块的开发；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2、 参与在测试集群上调试项目。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a）实时数据分析模块：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left="420" w:firstLineChars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1、利用flume从服务器上实时收集数据；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left="420" w:firstLineChars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2、使用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kafka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作为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中间件将数据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信息交给storm处理；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left="420" w:firstLineChars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3、将处理结果存储在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中；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left="420" w:firstLineChars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4、完成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接口程序，供web调用。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b)历史数据浏览模块：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numPr>
                                  <w:ilvl w:val="0"/>
                                  <w:numId w:val="2"/>
                                </w:numPr>
                                <w:ind w:left="840" w:firstLineChars="0" w:firstLine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利用flume从服务器收集数据到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hdfs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上；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numPr>
                                  <w:ilvl w:val="0"/>
                                  <w:numId w:val="2"/>
                                </w:numPr>
                                <w:ind w:left="840" w:firstLineChars="0" w:firstLine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利用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mapreduce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处理数据；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numPr>
                                  <w:ilvl w:val="0"/>
                                  <w:numId w:val="2"/>
                                </w:numPr>
                                <w:ind w:left="840" w:firstLineChars="0" w:firstLine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将处理结果存储在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hbasse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中，供web调用。</w:t>
                              </w:r>
                            </w:p>
                            <w:p w:rsidR="000A7E57" w:rsidRDefault="000A7E57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67701" y="669271"/>
                            <a:ext cx="7020061" cy="3675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项目三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项目名称：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济南房地产网日志分析系统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软件架构：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flume+hadoop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ive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+hbase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+Mysql+Sqoop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开发时间/开发周期：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2015.01-2015.04/4个月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项目描述：</w:t>
                              </w:r>
                            </w:p>
                            <w:p w:rsidR="000A7E57" w:rsidRDefault="00FE5D74">
                              <w:pPr>
                                <w:ind w:firstLine="390"/>
                                <w:outlineLvl w:val="4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通过分布式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hadoop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集群处理网站产生的大量日志分析出网站的流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量PV、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访客数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UV（包括新访客数、新访客比例）、</w:t>
                              </w:r>
                            </w:p>
                            <w:p w:rsidR="000A7E57" w:rsidRDefault="00FE5D74">
                              <w:pPr>
                                <w:outlineLvl w:val="4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访问的IP数、跳出率、平均访问时长/访问页数、重点用户等KPI供网站管理者分析网站使用。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 w:firstLine="0"/>
                                <w:rPr>
                                  <w:rFonts w:ascii="微软雅黑" w:eastAsia="微软雅黑" w:hAnsi="微软雅黑" w:cs="微软雅黑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责任描述：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1、 主要负责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mapreduce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的开发；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Chars="0"/>
                                <w:rPr>
                                  <w:rFonts w:ascii="微软雅黑" w:eastAsia="微软雅黑" w:hAnsi="微软雅黑" w:cs="微软雅黑"/>
                                  <w:b/>
                                  <w:color w:val="0033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>2、 参与数据同步的技术的研发；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tab/>
                                <w:t>3、 参与在测试集群上调试项目。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46A6A"/>
                                  <w:kern w:val="24"/>
                                  <w:sz w:val="18"/>
                                  <w:szCs w:val="18"/>
                                </w:rPr>
                                <w:t>技术描述：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="360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1. 使用flume收集日志数据，通过HDFS的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把日志数据导入到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中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="360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通过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mapreduce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得到想要的数据存储在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hdfs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上；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="360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使用H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ive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进行数据的多维分析；</w:t>
                              </w:r>
                            </w:p>
                            <w:p w:rsidR="000A7E57" w:rsidRDefault="00FE5D74">
                              <w:pPr>
                                <w:pStyle w:val="Style1"/>
                                <w:ind w:firstLine="360"/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4.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把H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ive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分析结果通过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sqoop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导入到M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ySQL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中；</w:t>
                              </w:r>
                            </w:p>
                            <w:p w:rsidR="000A7E57" w:rsidRDefault="00FE5D74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color w:val="595959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 xml:space="preserve">    5.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提供视图工具供用户使用，指标查询M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sz w:val="18"/>
                                  <w:szCs w:val="18"/>
                                </w:rPr>
                                <w:t>ySQL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、明细查询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noAutofit/>
                        </wps:bodyPr>
                      </wps:wsp>
                      <wps:wsp>
                        <wps:cNvPr id="231" name="矩形 19"/>
                        <wps:cNvSpPr/>
                        <wps:spPr>
                          <a:xfrm rot="5400000" flipV="1">
                            <a:off x="-1372066" y="1399897"/>
                            <a:ext cx="3076573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方正超粗黑简体" w:eastAsia="方正超粗黑简体" w:cstheme="minorBidi" w:hint="eastAsia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8" name="KSO_Shape"/>
                        <wps:cNvSpPr/>
                        <wps:spPr bwMode="auto">
                          <a:xfrm>
                            <a:off x="766500" y="9248532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0.45pt;margin-top:-25.2pt;height:841.9pt;width:601.7pt;mso-position-horizontal-relative:page;z-index:251689984;mso-width-relative:page;mso-height-relative:page;" coordorigin="0,1" coordsize="7641738,10691815" o:gfxdata="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ZofnE2wAAAAsBAAAPAAAAAAAAAAEAIAAAACIA&#10;AABkcnMvZG93bnJldi54bWxQSwECFAAUAAAACACHTuJA4mUpA9AHAABwHgAADgAAAAAAAAABACAA&#10;AAAqAQAAZHJzL2Uyb0RvYy54bWxQSwUGAAAAAAYABgBZAQAAbAsAAAAA&#10;">
                <o:lock v:ext="edit" aspectratio="f"/>
                <v:rect id="矩形 2" o:spid="_x0000_s1026" o:spt="1" style="position:absolute;left:-5182243;top:5183982;flip:y;height:323852;width:10691815;rotation:5898240f;v-text-anchor:middle;" fillcolor="#046A6A" filled="t" stroked="f" coordsize="21600,21600" o:gfxdata="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5nZi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" o:spid="_x0000_s1026" o:spt="1" style="position:absolute;left:621677;top:4734422;height:4709021;width:7020061;" filled="f" stroked="f" coordsize="21600,21600" o:gfxdata="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qwq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0" w:leftChars="0" w:right="0" w:rightChars="0" w:firstLine="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  <w:t>章丘市污染源综合管理系统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软件架构：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hadoop+kafaka+strom+flume+hbase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开发时间/开发周期：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6.01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个月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 w:firstLine="39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利用各污染源监测数据进行分析处理，为环保部门进行污染源综合管理、环境规划、决策分析提供支持。项目包括企业基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础信息管理模块、实时数据分析模块、历史数据浏览模块、下位反控模块、下位机运行实时监控模块、数据补登模块、告警模块。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责任描述：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主要负责实时数据分析模块的开发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2、 参与历史数据浏览模块的开发；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参与在测试集群上调试项目。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技术描述：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0"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a）实时数据分析模块：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420"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1、利用flume从服务器上实时收集数据；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420"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2、使用kafka作为中间件将数据信息交给storm处理；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420"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3、将处理结果存储在hbase中；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420"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4、完成hbase接口程序，供web调用。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0"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b)历史数据浏览模块：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840" w:leftChars="0" w:right="0" w:rightChars="0" w:firstLine="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利用flume从服务器收集数据到hdfs上；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840" w:leftChars="0" w:right="0" w:rightChars="0" w:firstLine="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利用mapreduce处理数据；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="840" w:leftChars="0" w:right="0" w:rightChars="0" w:firstLine="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将处理结果存储在hbasse中，供web调用。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3" o:spid="_x0000_s1026" o:spt="1" style="position:absolute;left:567701;top:669271;height:3675907;width:7020061;v-text-anchor:middle;" filled="f" stroked="f" coordsize="21600,21600" o:gfxdata="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5TwZ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项目三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项目名称：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  <w:t>济南房地产网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</w:rPr>
                          <w:t>日志分析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  <w:lang w:val="en-US" w:eastAsia="zh-CN"/>
                          </w:rPr>
                          <w:t>系统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软件架构：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flume+hadoop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h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sz w:val="18"/>
                            <w:szCs w:val="18"/>
                          </w:rPr>
                          <w:t>ive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18"/>
                            <w:szCs w:val="18"/>
                            <w:lang w:val="en-US" w:eastAsia="zh-CN"/>
                          </w:rPr>
                          <w:t>+hbase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sz w:val="18"/>
                            <w:szCs w:val="18"/>
                          </w:rPr>
                          <w:t>+Mysql+Sqoop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开发时间/开发周期：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5.04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个月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项目描述：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 w:firstLine="39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通过分布式hadoop集群处理网站产生的大量日志分析出网站的流览量PV、访客数UV（包括新访客数、新访客比例）、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outlineLvl w:val="4"/>
                          <w:rPr>
                            <w:rFonts w:hint="eastAsia" w:ascii="微软雅黑" w:hAnsi="微软雅黑" w:eastAsia="微软雅黑" w:cs="微软雅黑"/>
                            <w:kern w:val="2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访问的IP数、跳出率、平均访问时长/访问页数、重点用户等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>KPI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供网站管理者分析网站使用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Chars="0" w:right="0" w:right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责任描述：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主要负责mapreduce的开发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leftChars="0" w:right="0" w:rightChars="0"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i w:val="0"/>
                            <w:color w:val="003366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2、 参与数据同步的技术的研发；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ab/>
                          <w:t>3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t xml:space="preserve">、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>参与在测试集群上调试项目。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olor w:val="000000"/>
                            <w:sz w:val="18"/>
                            <w:szCs w:val="18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46A6A"/>
                            <w:kern w:val="24"/>
                            <w:sz w:val="18"/>
                            <w:szCs w:val="18"/>
                            <w:lang w:val="en-US" w:eastAsia="zh-CN" w:bidi="ar-SA"/>
                          </w:rPr>
                          <w:t>技术描述：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 xml:space="preserve"> 使用flume收集日志数据，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通过HDFS的api把日志数据导入到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>hdfs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>通过mapreduce得到想要的数据存储在hdfs上；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使用H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>ive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进行数据的多维分析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7"/>
                          <w:keepNext w:val="0"/>
                          <w:keepLines w:val="0"/>
                          <w:pageBreakBefore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spacing w:line="240" w:lineRule="auto"/>
                          <w:ind w:right="0" w:rightChars="0"/>
                          <w:textAlignment w:val="auto"/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4.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把H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>ive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分析结果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>通过sqoop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导入到M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>ySQL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numId w:val="0"/>
                          </w:numPr>
                          <w:snapToGrid w:val="0"/>
                          <w:rPr>
                            <w:color w:val="595959"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提供视图工具供用户使用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指标查询M</w:t>
                        </w:r>
                        <w:r>
                          <w:rPr>
                            <w:rFonts w:ascii="微软雅黑" w:hAnsi="微软雅黑" w:eastAsia="微软雅黑" w:cs="微软雅黑"/>
                            <w:sz w:val="18"/>
                            <w:szCs w:val="18"/>
                          </w:rPr>
                          <w:t>ySQL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、明细查询Hbase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rect>
                <v:rect id="矩形 19" o:spid="_x0000_s1026" o:spt="1" style="position:absolute;left:-1372066;top:1399897;flip:y;height:332441;width:3076573;rotation:-5898240f;v-text-anchor:middle;" filled="f" stroked="f" coordsize="21600,21600" o:gfxdata="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emc0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hint="eastAsia" w:ascii="方正超粗黑简体" w:eastAsia="方正超粗黑简体" w:cstheme="minorBidi"/>
                            <w:color w:val="FFFFFF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rect>
                <v:shape id="KSO_Shape" o:spid="_x0000_s1026" o:spt="100" style="position:absolute;left:766500;top:9248532;height:160443;width:132429;v-text-anchor:middle-center;" fillcolor="#FFFFFF" filled="t" stroked="f" coordsize="2244,2719" o:gfxdata="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Bj+74A&#10;AADcAAAADwAAAAAAAAABACAAAAAiAAAAZHJzL2Rvd25yZXYueG1sUEsBAhQAFAAAAAgAh07iQDMv&#10;BZ47AAAAOQAAABAAAAAAAAAAAQAgAAAADQEAAGRycy9zaGFwZXhtbC54bWxQSwUGAAAAAAYABgBb&#10;AQAAtwM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@0;@0,@0;@0,@0;@0,@0;@0,@0;@0,@0;0,@0;@0,@0;@0,@0;@0,0;@0,@0;@0,@0;@0,@0;@0,@0;@0,@0;@0,@0;@0,@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0A7E57"/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2799715</wp:posOffset>
                </wp:positionV>
                <wp:extent cx="143510" cy="121920"/>
                <wp:effectExtent l="0" t="0" r="8890" b="5080"/>
                <wp:wrapNone/>
                <wp:docPr id="2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762" y="4373525"/>
                          <a:ext cx="143549" cy="121782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0.7pt;margin-top:220.45pt;height:9.6pt;width:11.3pt;z-index:251707392;v-text-anchor:middle;mso-width-relative:page;mso-height-relative:page;" fillcolor="#FFFFFF" filled="t" stroked="f" coordsize="3261356,2766950" o:gfxdata="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3549,60992;143549,115939;143475,116605;143327,117196;143179,117714;142809,118232;142513,118749;142143,119267;141625,119711;140959,120155;139775,120894;138295,121412;136667,121708;134965,121782;8657,121782;6955,121708;5327,121412;3847,120894;2515,120155;2071,119711;1553,119267;1109,118749;739,118232;369,117714;221,117196;73,116605;0,115939;0,61140;8657,63433;17906,65799;29079,68462;34999,69941;41066,71272;46986,72455;52831,73564;58381,74526;63487,75191;68000,75709;69924,75857;71774,75931;73624,75857;75696,75709;80135,75191;85167,74526;90717,73564;96562,72455;102556,71124;108549,69793;114543,68388;125642,65725;134965,63285;66401,53100;62379,57122;62379,57851;66401,61873;77147,61873;81169,57851;81169,57122;77147,53100;71774,7671;49060,20643;48910,21682;94638,21682;94488,20643;71774,7671;71774,0;99913,21500;99924,21682;134965,21682;136667,21756;138295,22052;139775,22569;140959,23309;141625,23753;142143,24196;142513,24714;142809,25232;143179,25749;143327,26267;143475,26859;143549,27524;143549,58399;143548,58399;143548,58400;134965,60692;125642,63132;114543,65795;108549,67200;102556,68531;96562,69862;90717,70971;85167,71933;80136,72598;75696,73116;73624,73264;71774,73338;69924,73264;68000,73116;63487,72598;58381,71933;52832,70971;46986,69862;41066,68679;34999,67348;29079,65869;17906,63206;8657,60840;0,58547;0,58639;0,58639;0,42759;0,27524;74,26859;222,26267;369,25749;740,25232;1109,24714;1553,24196;2071,23753;2515,23309;3847,22569;5327,22052;6955,21756;8657,21682;43624,21682;43634,21500;7177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2178050</wp:posOffset>
                </wp:positionV>
                <wp:extent cx="153670" cy="149225"/>
                <wp:effectExtent l="0" t="0" r="11430" b="3175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50351" y="2940608"/>
                          <a:ext cx="153961" cy="149080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18.95pt;margin-top:171.5pt;height:11.75pt;width:12.1pt;z-index:251731968;v-text-anchor:middle-center;mso-width-relative:page;mso-height-relative:page;" fillcolor="#FFFFFF" filled="t" stroked="f" coordsize="8965002,8673857" o:gfxdata="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HFHNFDcAAAACwEAAA8AAAAAAAAAAQAgAAAAIgAAAGRycy9kb3ducmV2Lnht&#10;bFBLAQIUABQAAAAIAIdO4kDVbPUEawoAANstAAAOAAAAAAAAAAEAIAAAACsBAABkcnMvZTJvRG9j&#10;LnhtbFBLBQYAAAAABgAGAFkBAAAIDg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<v:path o:connectlocs="28512,12438;29328,12438;30675,14991;24017,25023;22450,25800;18538,25800;18538,28963;18020,29818;17541,29935;16932,29753;13889,27693;10910,29753;9822,29818;9265,28963;9265,21057;10935,17713;11466,17570;19626,17570;18512,21679;21479,21679;28512,12438;21072,0;28276,474;29584,3053;21412,13719;19936,14419;7619,14419;3967,18903;6207,21482;7192,21676;7192,25797;185,19745;224,16324;9367,2315;12126,785;21072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0A7E57" w:rsidRDefault="000A7E57"/>
    <w:p w:rsidR="000A7E57" w:rsidRDefault="000A7E57"/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32385</wp:posOffset>
                </wp:positionV>
                <wp:extent cx="1101090" cy="321945"/>
                <wp:effectExtent l="0" t="0" r="0" b="0"/>
                <wp:wrapNone/>
                <wp:docPr id="25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2665" y="8016239"/>
                          <a:ext cx="1101090" cy="321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A7E57" w:rsidRDefault="00FE5D74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8" o:spid="_x0000_s1026" o:spt="202" type="#_x0000_t202" style="position:absolute;left:0pt;margin-left:-21.65pt;margin-top:2.55pt;height:25.35pt;width:86.7pt;z-index:251807744;mso-width-relative:page;mso-height-relative:page;" filled="f" stroked="f" coordsize="21600,21600" o:gfxdata="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vuD0Q2QAA&#10;AAsBAAAPAAAAAAAAAAEAIAAAACIAAABkcnMvZG93bnJldi54bWxQSwECFAAUAAAACACHTuJADiY6&#10;PqsBAAA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62230</wp:posOffset>
                </wp:positionV>
                <wp:extent cx="1956435" cy="252095"/>
                <wp:effectExtent l="69850" t="57150" r="18415" b="20955"/>
                <wp:wrapNone/>
                <wp:docPr id="10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61620" y="8051164"/>
                          <a:ext cx="1956435" cy="252095"/>
                        </a:xfrm>
                        <a:prstGeom prst="homePlate">
                          <a:avLst>
                            <a:gd name="adj" fmla="val 29215"/>
                          </a:avLst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五边形 24" o:spid="_x0000_s1026" o:spt="15" type="#_x0000_t15" style="position:absolute;left:0pt;flip:y;margin-left:-66.05pt;margin-top:4.9pt;height:19.85pt;width:154.05pt;z-index:251730944;v-text-anchor:middle;mso-width-relative:page;mso-height-relative:page;" fillcolor="#046A6A" filled="t" stroked="f" coordsize="21600,21600" o:gfxdata="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hfa/O&#10;2gAAAAwBAAAPAAAAAAAAAAEAIAAAACIAAABkcnMvZG93bnJldi54bWxQSwECFAAUAAAACACHTuJA&#10;n8OLXVgCAAB5BAAADgAAAAAAAAABACAAAAApAQAAZHJzL2Uyb0RvYy54bWxQSwUGAAAAAAYABgBZ&#10;AQAA8wUAAAAA&#10;" adj="20787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2.12133858267717pt,-2.12133858267717pt" origin="32768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120015</wp:posOffset>
                </wp:positionV>
                <wp:extent cx="153670" cy="149225"/>
                <wp:effectExtent l="0" t="0" r="11430" b="317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902335" y="3092450"/>
                          <a:ext cx="153670" cy="1492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5.4pt;margin-top:9.45pt;height:11.75pt;width:12.1pt;z-index:251806720;v-text-anchor:middle-center;mso-width-relative:page;mso-height-relative:page;" fillcolor="#FFFFFF" filled="t" stroked="f" coordsize="8965002,8673857" o:gfxdata="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<v:path o:connectlocs="28458,12450;29272,12450;30617,15006;23972,25047;22407,25826;18503,25826;18503,28991;17986,29847;17508,29964;16900,29782;13862,27720;10889,29782;9803,29847;9247,28991;9247,21077;10915,17730;11445,17588;19589,17588;18477,21700;21438,21700;28458,12450;21032,0;28223,475;29528,3056;21372,13732;19898,14433;7605,14433;3959,18921;6196,21502;7178,21697;7178,25822;185,19764;224,16340;9350,2317;12103,786;21032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-884555</wp:posOffset>
                </wp:positionH>
                <wp:positionV relativeFrom="paragraph">
                  <wp:posOffset>10160</wp:posOffset>
                </wp:positionV>
                <wp:extent cx="90170" cy="384810"/>
                <wp:effectExtent l="0" t="0" r="11430" b="8890"/>
                <wp:wrapNone/>
                <wp:docPr id="4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10185" y="7991475"/>
                          <a:ext cx="90170" cy="384810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flip:y;margin-left:-69.65pt;margin-top:0.8pt;height:30.3pt;width:7.1pt;z-index:251729920;v-text-anchor:middle;mso-width-relative:page;mso-height-relative:page;" fillcolor="#046A6A" filled="t" stroked="f" coordsize="21600,21600" arcsize="0.166666666666667" o:gfxdata="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eHHWrdAAAADQEAAA8AAAAAAAAAAQAgAAAAIgAAAGRycy9kb3ducmV2LnhtbFBLAQIUABQAAAAI&#10;AIdO4kDVV8FOIQIAAPUDAAAOAAAAAAAAAAEAIAAAACwBAABkcnMvZTJvRG9jLnhtbFBLBQYAAAAA&#10;BgAGAFkBAAC/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 w:rsidR="000A7E57" w:rsidRDefault="00FE5D74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-17145</wp:posOffset>
                </wp:positionH>
                <wp:positionV relativeFrom="paragraph">
                  <wp:posOffset>-325755</wp:posOffset>
                </wp:positionV>
                <wp:extent cx="6794500" cy="10692130"/>
                <wp:effectExtent l="0" t="0" r="0" b="1270"/>
                <wp:wrapNone/>
                <wp:docPr id="357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645" cy="10691815"/>
                          <a:chOff x="0" y="1"/>
                          <a:chExt cx="6794645" cy="10691815"/>
                        </a:xfrm>
                      </wpg:grpSpPr>
                      <wps:wsp>
                        <wps:cNvPr id="358" name="矩形 2"/>
                        <wps:cNvSpPr/>
                        <wps:spPr>
                          <a:xfrm rot="16200000" flipV="1">
                            <a:off x="-5182243" y="5183982"/>
                            <a:ext cx="10691815" cy="323852"/>
                          </a:xfrm>
                          <a:prstGeom prst="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64" name="圆角矩形 8"/>
                        <wps:cNvSpPr/>
                        <wps:spPr>
                          <a:xfrm flipV="1">
                            <a:off x="290836" y="1090899"/>
                            <a:ext cx="90172" cy="384799"/>
                          </a:xfrm>
                          <a:prstGeom prst="roundRect">
                            <a:avLst/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bodyPr rtlCol="0" anchor="ctr"/>
                      </wps:wsp>
                      <wps:wsp>
                        <wps:cNvPr id="368" name="矩形 13"/>
                        <wps:cNvSpPr/>
                        <wps:spPr>
                          <a:xfrm>
                            <a:off x="459750" y="1638253"/>
                            <a:ext cx="6334895" cy="11169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7E57" w:rsidRDefault="00FE5D74">
                              <w:pPr>
                                <w:spacing w:line="360" w:lineRule="atLeast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1.思维严谨，有较强的学习及适应能力。</w:t>
                              </w:r>
                            </w:p>
                            <w:p w:rsidR="000A7E57" w:rsidRDefault="00FE5D74">
                              <w:pPr>
                                <w:spacing w:line="360" w:lineRule="atLeast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2.责任心、执行力及抗压性强，能够积极的面对并解决工作中的问题。</w:t>
                              </w:r>
                            </w:p>
                            <w:p w:rsidR="000A7E57" w:rsidRDefault="00FE5D74">
                              <w:pPr>
                                <w:spacing w:line="360" w:lineRule="atLeast"/>
                                <w:outlineLvl w:val="4"/>
                                <w:rPr>
                                  <w:rFonts w:ascii="微软雅黑" w:eastAsia="微软雅黑" w:hAnsi="微软雅黑" w:cs="微软雅黑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kern w:val="0"/>
                                  <w:sz w:val="18"/>
                                  <w:szCs w:val="18"/>
                                  <w:lang w:bidi="ar"/>
                                </w:rPr>
                                <w:t xml:space="preserve">   3.具备独立分析和解决问题的能力，有良好的职业道德和踏实的工作态度。</w:t>
                              </w:r>
                            </w:p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000000"/>
                                  <w:sz w:val="18"/>
                                  <w:szCs w:val="18"/>
                                  <w:lang w:bidi="ar"/>
                                </w:rPr>
                                <w:t xml:space="preserve">   4.进取心强，有良好的需求理解能力，较强的协作精神和团队意识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78" name="矩形 19"/>
                        <wps:cNvSpPr/>
                        <wps:spPr>
                          <a:xfrm rot="5400000" flipV="1">
                            <a:off x="-1372066" y="1399897"/>
                            <a:ext cx="3076573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A7E57" w:rsidRDefault="00FE5D74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方正超粗黑简体" w:eastAsia="方正超粗黑简体" w:cstheme="minorBidi" w:hint="eastAsia"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3" name="五边形 24"/>
                        <wps:cNvSpPr/>
                        <wps:spPr>
                          <a:xfrm flipV="1">
                            <a:off x="329572" y="1156937"/>
                            <a:ext cx="1956477" cy="252088"/>
                          </a:xfrm>
                          <a:prstGeom prst="homePlate">
                            <a:avLst>
                              <a:gd name="adj" fmla="val 29215"/>
                            </a:avLst>
                          </a:prstGeom>
                          <a:solidFill>
                            <a:srgbClr val="046A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rtlCol="0" anchor="ctr"/>
                      </wps:wsp>
                      <wpg:grpSp>
                        <wpg:cNvPr id="384" name="组合 25"/>
                        <wpg:cNvGrpSpPr/>
                        <wpg:grpSpPr>
                          <a:xfrm>
                            <a:off x="892829" y="1122013"/>
                            <a:ext cx="1170843" cy="4564635"/>
                            <a:chOff x="892829" y="1122013"/>
                            <a:chExt cx="1170843" cy="4564635"/>
                          </a:xfrm>
                        </wpg:grpSpPr>
                        <wps:wsp>
                          <wps:cNvPr id="388" name="文本框 118"/>
                          <wps:cNvSpPr txBox="1"/>
                          <wps:spPr>
                            <a:xfrm>
                              <a:off x="892829" y="1122013"/>
                              <a:ext cx="1101113" cy="3219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9" name="文本框 46"/>
                          <wps:cNvSpPr txBox="1"/>
                          <wps:spPr>
                            <a:xfrm>
                              <a:off x="962582" y="5366219"/>
                              <a:ext cx="1101090" cy="3204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A7E57" w:rsidRDefault="00FE5D74">
                                <w:pPr>
                                  <w:pStyle w:val="a3"/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kern w:val="24"/>
                                    <w:sz w:val="28"/>
                                    <w:szCs w:val="28"/>
                                  </w:rPr>
                                  <w:t>校内活动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92" name="组合 27"/>
                        <wpg:cNvGrpSpPr/>
                        <wpg:grpSpPr>
                          <a:xfrm>
                            <a:off x="741584" y="1203291"/>
                            <a:ext cx="187014" cy="5894297"/>
                            <a:chOff x="741584" y="1203291"/>
                            <a:chExt cx="187014" cy="5894297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395" name="KSO_Shape"/>
                          <wps:cNvSpPr/>
                          <wps:spPr bwMode="auto">
                            <a:xfrm>
                              <a:off x="749316" y="1203291"/>
                              <a:ext cx="132718" cy="160650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396" name="KSO_Shape"/>
                          <wps:cNvSpPr/>
                          <wps:spPr bwMode="auto">
                            <a:xfrm>
                              <a:off x="757904" y="6951473"/>
                              <a:ext cx="161156" cy="146115"/>
                            </a:xfrm>
                            <a:custGeom>
                              <a:avLst/>
                              <a:gdLst>
                                <a:gd name="T0" fmla="*/ 489274 w 2228850"/>
                                <a:gd name="T1" fmla="*/ 1171178 h 2019300"/>
                                <a:gd name="T2" fmla="*/ 683136 w 2228850"/>
                                <a:gd name="T3" fmla="*/ 1519238 h 2019300"/>
                                <a:gd name="T4" fmla="*/ 1056587 w 2228850"/>
                                <a:gd name="T5" fmla="*/ 1377950 h 2019300"/>
                                <a:gd name="T6" fmla="*/ 970559 w 2228850"/>
                                <a:gd name="T7" fmla="*/ 988219 h 2019300"/>
                                <a:gd name="T8" fmla="*/ 1033990 w 2228850"/>
                                <a:gd name="T9" fmla="*/ 962025 h 2019300"/>
                                <a:gd name="T10" fmla="*/ 1091871 w 2228850"/>
                                <a:gd name="T11" fmla="*/ 1437085 h 2019300"/>
                                <a:gd name="T12" fmla="*/ 629616 w 2228850"/>
                                <a:gd name="T13" fmla="*/ 1562498 h 2019300"/>
                                <a:gd name="T14" fmla="*/ 438529 w 2228850"/>
                                <a:gd name="T15" fmla="*/ 1123950 h 2019300"/>
                                <a:gd name="T16" fmla="*/ 761603 w 2228850"/>
                                <a:gd name="T17" fmla="*/ 832840 h 2019300"/>
                                <a:gd name="T18" fmla="*/ 421481 w 2228850"/>
                                <a:gd name="T19" fmla="*/ 1071482 h 2019300"/>
                                <a:gd name="T20" fmla="*/ 410369 w 2228850"/>
                                <a:gd name="T21" fmla="*/ 1364523 h 2019300"/>
                                <a:gd name="T22" fmla="*/ 723503 w 2228850"/>
                                <a:gd name="T23" fmla="*/ 1626196 h 2019300"/>
                                <a:gd name="T24" fmla="*/ 1080294 w 2228850"/>
                                <a:gd name="T25" fmla="*/ 1505088 h 2019300"/>
                                <a:gd name="T26" fmla="*/ 1187053 w 2228850"/>
                                <a:gd name="T27" fmla="*/ 1194972 h 2019300"/>
                                <a:gd name="T28" fmla="*/ 939403 w 2228850"/>
                                <a:gd name="T29" fmla="*/ 861826 h 2019300"/>
                                <a:gd name="T30" fmla="*/ 989013 w 2228850"/>
                                <a:gd name="T31" fmla="*/ 477060 h 2019300"/>
                                <a:gd name="T32" fmla="*/ 1144985 w 2228850"/>
                                <a:gd name="T33" fmla="*/ 702599 h 2019300"/>
                                <a:gd name="T34" fmla="*/ 1411685 w 2228850"/>
                                <a:gd name="T35" fmla="*/ 749454 h 2019300"/>
                                <a:gd name="T36" fmla="*/ 1373188 w 2228850"/>
                                <a:gd name="T37" fmla="*/ 975390 h 2019300"/>
                                <a:gd name="T38" fmla="*/ 1560116 w 2228850"/>
                                <a:gd name="T39" fmla="*/ 1219194 h 2019300"/>
                                <a:gd name="T40" fmla="*/ 1448991 w 2228850"/>
                                <a:gd name="T41" fmla="*/ 1425673 h 2019300"/>
                                <a:gd name="T42" fmla="*/ 1267222 w 2228850"/>
                                <a:gd name="T43" fmla="*/ 1667095 h 2019300"/>
                                <a:gd name="T44" fmla="*/ 1175544 w 2228850"/>
                                <a:gd name="T45" fmla="*/ 1906134 h 2019300"/>
                                <a:gd name="T46" fmla="*/ 894953 w 2228850"/>
                                <a:gd name="T47" fmla="*/ 1860470 h 2019300"/>
                                <a:gd name="T48" fmla="*/ 731044 w 2228850"/>
                                <a:gd name="T49" fmla="*/ 2017315 h 2019300"/>
                                <a:gd name="T50" fmla="*/ 570309 w 2228850"/>
                                <a:gd name="T51" fmla="*/ 1831881 h 2019300"/>
                                <a:gd name="T52" fmla="*/ 246459 w 2228850"/>
                                <a:gd name="T53" fmla="*/ 1787805 h 2019300"/>
                                <a:gd name="T54" fmla="*/ 203994 w 2228850"/>
                                <a:gd name="T55" fmla="*/ 1546781 h 2019300"/>
                                <a:gd name="T56" fmla="*/ 137715 w 2228850"/>
                                <a:gd name="T57" fmla="*/ 1259695 h 2019300"/>
                                <a:gd name="T58" fmla="*/ 29369 w 2228850"/>
                                <a:gd name="T59" fmla="*/ 1034157 h 2019300"/>
                                <a:gd name="T60" fmla="*/ 249634 w 2228850"/>
                                <a:gd name="T61" fmla="*/ 888430 h 2019300"/>
                                <a:gd name="T62" fmla="*/ 288925 w 2228850"/>
                                <a:gd name="T63" fmla="*/ 622390 h 2019300"/>
                                <a:gd name="T64" fmla="*/ 517128 w 2228850"/>
                                <a:gd name="T65" fmla="*/ 653759 h 2019300"/>
                                <a:gd name="T66" fmla="*/ 775097 w 2228850"/>
                                <a:gd name="T67" fmla="*/ 462766 h 2019300"/>
                                <a:gd name="T68" fmla="*/ 1636253 w 2228850"/>
                                <a:gd name="T69" fmla="*/ 339029 h 2019300"/>
                                <a:gd name="T70" fmla="*/ 1653303 w 2228850"/>
                                <a:gd name="T71" fmla="*/ 573804 h 2019300"/>
                                <a:gd name="T72" fmla="*/ 1888031 w 2228850"/>
                                <a:gd name="T73" fmla="*/ 591283 h 2019300"/>
                                <a:gd name="T74" fmla="*/ 1938387 w 2228850"/>
                                <a:gd name="T75" fmla="*/ 361275 h 2019300"/>
                                <a:gd name="T76" fmla="*/ 1832918 w 2228850"/>
                                <a:gd name="T77" fmla="*/ 242894 h 2019300"/>
                                <a:gd name="T78" fmla="*/ 1989536 w 2228850"/>
                                <a:gd name="T79" fmla="*/ 468135 h 2019300"/>
                                <a:gd name="T80" fmla="*/ 1791285 w 2228850"/>
                                <a:gd name="T81" fmla="*/ 656829 h 2019300"/>
                                <a:gd name="T82" fmla="*/ 1574399 w 2228850"/>
                                <a:gd name="T83" fmla="*/ 489587 h 2019300"/>
                                <a:gd name="T84" fmla="*/ 1708020 w 2228850"/>
                                <a:gd name="T85" fmla="*/ 248853 h 2019300"/>
                                <a:gd name="T86" fmla="*/ 1575304 w 2228850"/>
                                <a:gd name="T87" fmla="*/ 344885 h 2019300"/>
                                <a:gd name="T88" fmla="*/ 1650744 w 2228850"/>
                                <a:gd name="T89" fmla="*/ 635794 h 2019300"/>
                                <a:gd name="T90" fmla="*/ 1949723 w 2228850"/>
                                <a:gd name="T91" fmla="*/ 603250 h 2019300"/>
                                <a:gd name="T92" fmla="*/ 1960841 w 2228850"/>
                                <a:gd name="T93" fmla="*/ 303213 h 2019300"/>
                                <a:gd name="T94" fmla="*/ 1737698 w 2228850"/>
                                <a:gd name="T95" fmla="*/ 39687 h 2019300"/>
                                <a:gd name="T96" fmla="*/ 1949326 w 2228850"/>
                                <a:gd name="T97" fmla="*/ 34131 h 2019300"/>
                                <a:gd name="T98" fmla="*/ 2021193 w 2228850"/>
                                <a:gd name="T99" fmla="*/ 167481 h 2019300"/>
                                <a:gd name="T100" fmla="*/ 2207807 w 2228850"/>
                                <a:gd name="T101" fmla="*/ 295275 h 2019300"/>
                                <a:gd name="T102" fmla="*/ 2145072 w 2228850"/>
                                <a:gd name="T103" fmla="*/ 494904 h 2019300"/>
                                <a:gd name="T104" fmla="*/ 2146661 w 2228850"/>
                                <a:gd name="T105" fmla="*/ 713979 h 2019300"/>
                                <a:gd name="T106" fmla="*/ 1938606 w 2228850"/>
                                <a:gd name="T107" fmla="*/ 781447 h 2019300"/>
                                <a:gd name="T108" fmla="*/ 1834182 w 2228850"/>
                                <a:gd name="T109" fmla="*/ 887413 h 2019300"/>
                                <a:gd name="T110" fmla="*/ 1618186 w 2228850"/>
                                <a:gd name="T111" fmla="*/ 854076 h 2019300"/>
                                <a:gd name="T112" fmla="*/ 1542349 w 2228850"/>
                                <a:gd name="T113" fmla="*/ 733822 h 2019300"/>
                                <a:gd name="T114" fmla="*/ 1362882 w 2228850"/>
                                <a:gd name="T115" fmla="*/ 615157 h 2019300"/>
                                <a:gd name="T116" fmla="*/ 1414895 w 2228850"/>
                                <a:gd name="T117" fmla="*/ 452835 h 2019300"/>
                                <a:gd name="T118" fmla="*/ 1395837 w 2228850"/>
                                <a:gd name="T119" fmla="*/ 209947 h 2019300"/>
                                <a:gd name="T120" fmla="*/ 1619377 w 2228850"/>
                                <a:gd name="T121" fmla="*/ 118269 h 2019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2228850" h="2019300">
                                  <a:moveTo>
                                    <a:pt x="788194" y="927497"/>
                                  </a:moveTo>
                                  <a:lnTo>
                                    <a:pt x="772732" y="927894"/>
                                  </a:lnTo>
                                  <a:lnTo>
                                    <a:pt x="756875" y="929085"/>
                                  </a:lnTo>
                                  <a:lnTo>
                                    <a:pt x="741810" y="931069"/>
                                  </a:lnTo>
                                  <a:lnTo>
                                    <a:pt x="726745" y="933847"/>
                                  </a:lnTo>
                                  <a:lnTo>
                                    <a:pt x="711680" y="937022"/>
                                  </a:lnTo>
                                  <a:lnTo>
                                    <a:pt x="697408" y="940991"/>
                                  </a:lnTo>
                                  <a:lnTo>
                                    <a:pt x="683136" y="945753"/>
                                  </a:lnTo>
                                  <a:lnTo>
                                    <a:pt x="669260" y="951706"/>
                                  </a:lnTo>
                                  <a:lnTo>
                                    <a:pt x="655781" y="957660"/>
                                  </a:lnTo>
                                  <a:lnTo>
                                    <a:pt x="642698" y="964406"/>
                                  </a:lnTo>
                                  <a:lnTo>
                                    <a:pt x="630012" y="971947"/>
                                  </a:lnTo>
                                  <a:lnTo>
                                    <a:pt x="617326" y="979488"/>
                                  </a:lnTo>
                                  <a:lnTo>
                                    <a:pt x="605432" y="988219"/>
                                  </a:lnTo>
                                  <a:lnTo>
                                    <a:pt x="593936" y="997347"/>
                                  </a:lnTo>
                                  <a:lnTo>
                                    <a:pt x="583232" y="1006872"/>
                                  </a:lnTo>
                                  <a:lnTo>
                                    <a:pt x="572131" y="1016794"/>
                                  </a:lnTo>
                                  <a:lnTo>
                                    <a:pt x="562220" y="1027510"/>
                                  </a:lnTo>
                                  <a:lnTo>
                                    <a:pt x="552705" y="1038622"/>
                                  </a:lnTo>
                                  <a:lnTo>
                                    <a:pt x="543587" y="1050132"/>
                                  </a:lnTo>
                                  <a:lnTo>
                                    <a:pt x="535262" y="1062038"/>
                                  </a:lnTo>
                                  <a:lnTo>
                                    <a:pt x="526936" y="1074341"/>
                                  </a:lnTo>
                                  <a:lnTo>
                                    <a:pt x="519800" y="1087438"/>
                                  </a:lnTo>
                                  <a:lnTo>
                                    <a:pt x="513061" y="1100535"/>
                                  </a:lnTo>
                                  <a:lnTo>
                                    <a:pt x="507114" y="1114028"/>
                                  </a:lnTo>
                                  <a:lnTo>
                                    <a:pt x="501564" y="1127522"/>
                                  </a:lnTo>
                                  <a:lnTo>
                                    <a:pt x="496806" y="1142207"/>
                                  </a:lnTo>
                                  <a:lnTo>
                                    <a:pt x="492842" y="1156494"/>
                                  </a:lnTo>
                                  <a:lnTo>
                                    <a:pt x="489274" y="1171178"/>
                                  </a:lnTo>
                                  <a:lnTo>
                                    <a:pt x="486499" y="1186260"/>
                                  </a:lnTo>
                                  <a:lnTo>
                                    <a:pt x="484517" y="1201341"/>
                                  </a:lnTo>
                                  <a:lnTo>
                                    <a:pt x="483327" y="1216819"/>
                                  </a:lnTo>
                                  <a:lnTo>
                                    <a:pt x="482931" y="1232694"/>
                                  </a:lnTo>
                                  <a:lnTo>
                                    <a:pt x="483327" y="1248172"/>
                                  </a:lnTo>
                                  <a:lnTo>
                                    <a:pt x="484517" y="1263650"/>
                                  </a:lnTo>
                                  <a:lnTo>
                                    <a:pt x="486499" y="1279129"/>
                                  </a:lnTo>
                                  <a:lnTo>
                                    <a:pt x="489274" y="1294210"/>
                                  </a:lnTo>
                                  <a:lnTo>
                                    <a:pt x="492842" y="1308894"/>
                                  </a:lnTo>
                                  <a:lnTo>
                                    <a:pt x="496806" y="1323579"/>
                                  </a:lnTo>
                                  <a:lnTo>
                                    <a:pt x="501564" y="1337469"/>
                                  </a:lnTo>
                                  <a:lnTo>
                                    <a:pt x="507114" y="1351360"/>
                                  </a:lnTo>
                                  <a:lnTo>
                                    <a:pt x="513061" y="1365250"/>
                                  </a:lnTo>
                                  <a:lnTo>
                                    <a:pt x="519800" y="1377950"/>
                                  </a:lnTo>
                                  <a:lnTo>
                                    <a:pt x="526936" y="1390650"/>
                                  </a:lnTo>
                                  <a:lnTo>
                                    <a:pt x="535262" y="1402954"/>
                                  </a:lnTo>
                                  <a:lnTo>
                                    <a:pt x="543587" y="1415257"/>
                                  </a:lnTo>
                                  <a:lnTo>
                                    <a:pt x="552705" y="1426766"/>
                                  </a:lnTo>
                                  <a:lnTo>
                                    <a:pt x="562220" y="1437879"/>
                                  </a:lnTo>
                                  <a:lnTo>
                                    <a:pt x="572131" y="1448197"/>
                                  </a:lnTo>
                                  <a:lnTo>
                                    <a:pt x="583232" y="1458516"/>
                                  </a:lnTo>
                                  <a:lnTo>
                                    <a:pt x="593936" y="1468041"/>
                                  </a:lnTo>
                                  <a:lnTo>
                                    <a:pt x="605432" y="1477169"/>
                                  </a:lnTo>
                                  <a:lnTo>
                                    <a:pt x="617326" y="1485504"/>
                                  </a:lnTo>
                                  <a:lnTo>
                                    <a:pt x="630012" y="1493441"/>
                                  </a:lnTo>
                                  <a:lnTo>
                                    <a:pt x="642698" y="1500585"/>
                                  </a:lnTo>
                                  <a:lnTo>
                                    <a:pt x="655781" y="1507729"/>
                                  </a:lnTo>
                                  <a:lnTo>
                                    <a:pt x="669260" y="1513682"/>
                                  </a:lnTo>
                                  <a:lnTo>
                                    <a:pt x="683136" y="1519238"/>
                                  </a:lnTo>
                                  <a:lnTo>
                                    <a:pt x="697408" y="1524001"/>
                                  </a:lnTo>
                                  <a:lnTo>
                                    <a:pt x="711680" y="1527969"/>
                                  </a:lnTo>
                                  <a:lnTo>
                                    <a:pt x="726745" y="1531541"/>
                                  </a:lnTo>
                                  <a:lnTo>
                                    <a:pt x="741810" y="1534319"/>
                                  </a:lnTo>
                                  <a:lnTo>
                                    <a:pt x="756875" y="1536304"/>
                                  </a:lnTo>
                                  <a:lnTo>
                                    <a:pt x="772732" y="1537494"/>
                                  </a:lnTo>
                                  <a:lnTo>
                                    <a:pt x="788194" y="1537891"/>
                                  </a:lnTo>
                                  <a:lnTo>
                                    <a:pt x="803655" y="1537494"/>
                                  </a:lnTo>
                                  <a:lnTo>
                                    <a:pt x="819513" y="1536304"/>
                                  </a:lnTo>
                                  <a:lnTo>
                                    <a:pt x="834578" y="1534319"/>
                                  </a:lnTo>
                                  <a:lnTo>
                                    <a:pt x="849643" y="1531541"/>
                                  </a:lnTo>
                                  <a:lnTo>
                                    <a:pt x="864708" y="1527969"/>
                                  </a:lnTo>
                                  <a:lnTo>
                                    <a:pt x="878980" y="1524001"/>
                                  </a:lnTo>
                                  <a:lnTo>
                                    <a:pt x="892855" y="1519238"/>
                                  </a:lnTo>
                                  <a:lnTo>
                                    <a:pt x="907127" y="1513682"/>
                                  </a:lnTo>
                                  <a:lnTo>
                                    <a:pt x="920606" y="1507729"/>
                                  </a:lnTo>
                                  <a:lnTo>
                                    <a:pt x="933689" y="1500585"/>
                                  </a:lnTo>
                                  <a:lnTo>
                                    <a:pt x="946772" y="1493441"/>
                                  </a:lnTo>
                                  <a:lnTo>
                                    <a:pt x="958665" y="1485504"/>
                                  </a:lnTo>
                                  <a:lnTo>
                                    <a:pt x="970559" y="1477169"/>
                                  </a:lnTo>
                                  <a:lnTo>
                                    <a:pt x="982056" y="1468041"/>
                                  </a:lnTo>
                                  <a:lnTo>
                                    <a:pt x="993552" y="1458516"/>
                                  </a:lnTo>
                                  <a:lnTo>
                                    <a:pt x="1003860" y="1448197"/>
                                  </a:lnTo>
                                  <a:lnTo>
                                    <a:pt x="1014168" y="1437879"/>
                                  </a:lnTo>
                                  <a:lnTo>
                                    <a:pt x="1023682" y="1426766"/>
                                  </a:lnTo>
                                  <a:lnTo>
                                    <a:pt x="1032404" y="1415257"/>
                                  </a:lnTo>
                                  <a:lnTo>
                                    <a:pt x="1041522" y="1402954"/>
                                  </a:lnTo>
                                  <a:lnTo>
                                    <a:pt x="1049055" y="1390650"/>
                                  </a:lnTo>
                                  <a:lnTo>
                                    <a:pt x="1056587" y="1377950"/>
                                  </a:lnTo>
                                  <a:lnTo>
                                    <a:pt x="1063327" y="1365250"/>
                                  </a:lnTo>
                                  <a:lnTo>
                                    <a:pt x="1069273" y="1351360"/>
                                  </a:lnTo>
                                  <a:lnTo>
                                    <a:pt x="1074824" y="1337469"/>
                                  </a:lnTo>
                                  <a:lnTo>
                                    <a:pt x="1079581" y="1323579"/>
                                  </a:lnTo>
                                  <a:lnTo>
                                    <a:pt x="1083942" y="1308894"/>
                                  </a:lnTo>
                                  <a:lnTo>
                                    <a:pt x="1087510" y="1294210"/>
                                  </a:lnTo>
                                  <a:lnTo>
                                    <a:pt x="1089889" y="1279129"/>
                                  </a:lnTo>
                                  <a:lnTo>
                                    <a:pt x="1091871" y="1263650"/>
                                  </a:lnTo>
                                  <a:lnTo>
                                    <a:pt x="1093060" y="1248172"/>
                                  </a:lnTo>
                                  <a:lnTo>
                                    <a:pt x="1093457" y="1232694"/>
                                  </a:lnTo>
                                  <a:lnTo>
                                    <a:pt x="1093060" y="1216819"/>
                                  </a:lnTo>
                                  <a:lnTo>
                                    <a:pt x="1091871" y="1201341"/>
                                  </a:lnTo>
                                  <a:lnTo>
                                    <a:pt x="1089889" y="1186260"/>
                                  </a:lnTo>
                                  <a:lnTo>
                                    <a:pt x="1087510" y="1171178"/>
                                  </a:lnTo>
                                  <a:lnTo>
                                    <a:pt x="1083942" y="1156494"/>
                                  </a:lnTo>
                                  <a:lnTo>
                                    <a:pt x="1079581" y="1142207"/>
                                  </a:lnTo>
                                  <a:lnTo>
                                    <a:pt x="1074824" y="1127522"/>
                                  </a:lnTo>
                                  <a:lnTo>
                                    <a:pt x="1069273" y="1114028"/>
                                  </a:lnTo>
                                  <a:lnTo>
                                    <a:pt x="1063327" y="1100535"/>
                                  </a:lnTo>
                                  <a:lnTo>
                                    <a:pt x="1056587" y="1087438"/>
                                  </a:lnTo>
                                  <a:lnTo>
                                    <a:pt x="1049055" y="1074341"/>
                                  </a:lnTo>
                                  <a:lnTo>
                                    <a:pt x="1041522" y="1062038"/>
                                  </a:lnTo>
                                  <a:lnTo>
                                    <a:pt x="1032404" y="1050132"/>
                                  </a:lnTo>
                                  <a:lnTo>
                                    <a:pt x="1023682" y="1038622"/>
                                  </a:lnTo>
                                  <a:lnTo>
                                    <a:pt x="1014168" y="1027510"/>
                                  </a:lnTo>
                                  <a:lnTo>
                                    <a:pt x="1003860" y="1016794"/>
                                  </a:lnTo>
                                  <a:lnTo>
                                    <a:pt x="993552" y="1006872"/>
                                  </a:lnTo>
                                  <a:lnTo>
                                    <a:pt x="982056" y="997347"/>
                                  </a:lnTo>
                                  <a:lnTo>
                                    <a:pt x="970559" y="988219"/>
                                  </a:lnTo>
                                  <a:lnTo>
                                    <a:pt x="958665" y="979488"/>
                                  </a:lnTo>
                                  <a:lnTo>
                                    <a:pt x="946772" y="971947"/>
                                  </a:lnTo>
                                  <a:lnTo>
                                    <a:pt x="933689" y="964406"/>
                                  </a:lnTo>
                                  <a:lnTo>
                                    <a:pt x="920606" y="957660"/>
                                  </a:lnTo>
                                  <a:lnTo>
                                    <a:pt x="907127" y="951706"/>
                                  </a:lnTo>
                                  <a:lnTo>
                                    <a:pt x="892855" y="945753"/>
                                  </a:lnTo>
                                  <a:lnTo>
                                    <a:pt x="878980" y="940991"/>
                                  </a:lnTo>
                                  <a:lnTo>
                                    <a:pt x="864708" y="937022"/>
                                  </a:lnTo>
                                  <a:lnTo>
                                    <a:pt x="849643" y="933847"/>
                                  </a:lnTo>
                                  <a:lnTo>
                                    <a:pt x="834578" y="931069"/>
                                  </a:lnTo>
                                  <a:lnTo>
                                    <a:pt x="819513" y="929085"/>
                                  </a:lnTo>
                                  <a:lnTo>
                                    <a:pt x="803655" y="927894"/>
                                  </a:lnTo>
                                  <a:lnTo>
                                    <a:pt x="788194" y="927497"/>
                                  </a:lnTo>
                                  <a:close/>
                                  <a:moveTo>
                                    <a:pt x="788194" y="866775"/>
                                  </a:moveTo>
                                  <a:lnTo>
                                    <a:pt x="806827" y="867569"/>
                                  </a:lnTo>
                                  <a:lnTo>
                                    <a:pt x="825460" y="868760"/>
                                  </a:lnTo>
                                  <a:lnTo>
                                    <a:pt x="843696" y="871141"/>
                                  </a:lnTo>
                                  <a:lnTo>
                                    <a:pt x="861933" y="874316"/>
                                  </a:lnTo>
                                  <a:lnTo>
                                    <a:pt x="879773" y="878285"/>
                                  </a:lnTo>
                                  <a:lnTo>
                                    <a:pt x="896820" y="883444"/>
                                  </a:lnTo>
                                  <a:lnTo>
                                    <a:pt x="913867" y="889000"/>
                                  </a:lnTo>
                                  <a:lnTo>
                                    <a:pt x="930518" y="895350"/>
                                  </a:lnTo>
                                  <a:lnTo>
                                    <a:pt x="947168" y="903288"/>
                                  </a:lnTo>
                                  <a:lnTo>
                                    <a:pt x="962630" y="911225"/>
                                  </a:lnTo>
                                  <a:lnTo>
                                    <a:pt x="977695" y="919956"/>
                                  </a:lnTo>
                                  <a:lnTo>
                                    <a:pt x="992760" y="929481"/>
                                  </a:lnTo>
                                  <a:lnTo>
                                    <a:pt x="1007032" y="939403"/>
                                  </a:lnTo>
                                  <a:lnTo>
                                    <a:pt x="1020907" y="950516"/>
                                  </a:lnTo>
                                  <a:lnTo>
                                    <a:pt x="1033990" y="962025"/>
                                  </a:lnTo>
                                  <a:lnTo>
                                    <a:pt x="1047073" y="973931"/>
                                  </a:lnTo>
                                  <a:lnTo>
                                    <a:pt x="1058966" y="986631"/>
                                  </a:lnTo>
                                  <a:lnTo>
                                    <a:pt x="1070463" y="1000125"/>
                                  </a:lnTo>
                                  <a:lnTo>
                                    <a:pt x="1081167" y="1014016"/>
                                  </a:lnTo>
                                  <a:lnTo>
                                    <a:pt x="1091871" y="1027906"/>
                                  </a:lnTo>
                                  <a:lnTo>
                                    <a:pt x="1100989" y="1042988"/>
                                  </a:lnTo>
                                  <a:lnTo>
                                    <a:pt x="1109711" y="1058466"/>
                                  </a:lnTo>
                                  <a:lnTo>
                                    <a:pt x="1118036" y="1073944"/>
                                  </a:lnTo>
                                  <a:lnTo>
                                    <a:pt x="1125172" y="1090613"/>
                                  </a:lnTo>
                                  <a:lnTo>
                                    <a:pt x="1131912" y="1106885"/>
                                  </a:lnTo>
                                  <a:lnTo>
                                    <a:pt x="1137859" y="1123950"/>
                                  </a:lnTo>
                                  <a:lnTo>
                                    <a:pt x="1142616" y="1141413"/>
                                  </a:lnTo>
                                  <a:lnTo>
                                    <a:pt x="1146580" y="1158875"/>
                                  </a:lnTo>
                                  <a:lnTo>
                                    <a:pt x="1149752" y="1176735"/>
                                  </a:lnTo>
                                  <a:lnTo>
                                    <a:pt x="1152131" y="1195388"/>
                                  </a:lnTo>
                                  <a:lnTo>
                                    <a:pt x="1153716" y="1213644"/>
                                  </a:lnTo>
                                  <a:lnTo>
                                    <a:pt x="1154113" y="1232694"/>
                                  </a:lnTo>
                                  <a:lnTo>
                                    <a:pt x="1153716" y="1251347"/>
                                  </a:lnTo>
                                  <a:lnTo>
                                    <a:pt x="1152131" y="1270000"/>
                                  </a:lnTo>
                                  <a:lnTo>
                                    <a:pt x="1149752" y="1288257"/>
                                  </a:lnTo>
                                  <a:lnTo>
                                    <a:pt x="1146580" y="1306116"/>
                                  </a:lnTo>
                                  <a:lnTo>
                                    <a:pt x="1142616" y="1324372"/>
                                  </a:lnTo>
                                  <a:lnTo>
                                    <a:pt x="1137859" y="1341438"/>
                                  </a:lnTo>
                                  <a:lnTo>
                                    <a:pt x="1131912" y="1358107"/>
                                  </a:lnTo>
                                  <a:lnTo>
                                    <a:pt x="1125172" y="1375172"/>
                                  </a:lnTo>
                                  <a:lnTo>
                                    <a:pt x="1118036" y="1391047"/>
                                  </a:lnTo>
                                  <a:lnTo>
                                    <a:pt x="1109711" y="1406922"/>
                                  </a:lnTo>
                                  <a:lnTo>
                                    <a:pt x="1100989" y="1422401"/>
                                  </a:lnTo>
                                  <a:lnTo>
                                    <a:pt x="1091871" y="1437085"/>
                                  </a:lnTo>
                                  <a:lnTo>
                                    <a:pt x="1081167" y="1451372"/>
                                  </a:lnTo>
                                  <a:lnTo>
                                    <a:pt x="1070463" y="1465660"/>
                                  </a:lnTo>
                                  <a:lnTo>
                                    <a:pt x="1058966" y="1478757"/>
                                  </a:lnTo>
                                  <a:lnTo>
                                    <a:pt x="1047073" y="1491060"/>
                                  </a:lnTo>
                                  <a:lnTo>
                                    <a:pt x="1033990" y="1503760"/>
                                  </a:lnTo>
                                  <a:lnTo>
                                    <a:pt x="1020907" y="1514872"/>
                                  </a:lnTo>
                                  <a:lnTo>
                                    <a:pt x="1007032" y="1525588"/>
                                  </a:lnTo>
                                  <a:lnTo>
                                    <a:pt x="992760" y="1535907"/>
                                  </a:lnTo>
                                  <a:lnTo>
                                    <a:pt x="977695" y="1545432"/>
                                  </a:lnTo>
                                  <a:lnTo>
                                    <a:pt x="962630" y="1554560"/>
                                  </a:lnTo>
                                  <a:lnTo>
                                    <a:pt x="947168" y="1562498"/>
                                  </a:lnTo>
                                  <a:lnTo>
                                    <a:pt x="930518" y="1569641"/>
                                  </a:lnTo>
                                  <a:lnTo>
                                    <a:pt x="913867" y="1576388"/>
                                  </a:lnTo>
                                  <a:lnTo>
                                    <a:pt x="896820" y="1581944"/>
                                  </a:lnTo>
                                  <a:lnTo>
                                    <a:pt x="879773" y="1586707"/>
                                  </a:lnTo>
                                  <a:lnTo>
                                    <a:pt x="861933" y="1590676"/>
                                  </a:lnTo>
                                  <a:lnTo>
                                    <a:pt x="843696" y="1594248"/>
                                  </a:lnTo>
                                  <a:lnTo>
                                    <a:pt x="825460" y="1596629"/>
                                  </a:lnTo>
                                  <a:lnTo>
                                    <a:pt x="806827" y="1598216"/>
                                  </a:lnTo>
                                  <a:lnTo>
                                    <a:pt x="788194" y="1598613"/>
                                  </a:lnTo>
                                  <a:lnTo>
                                    <a:pt x="769561" y="1598216"/>
                                  </a:lnTo>
                                  <a:lnTo>
                                    <a:pt x="750531" y="1596629"/>
                                  </a:lnTo>
                                  <a:lnTo>
                                    <a:pt x="732295" y="1594248"/>
                                  </a:lnTo>
                                  <a:lnTo>
                                    <a:pt x="714058" y="1590676"/>
                                  </a:lnTo>
                                  <a:lnTo>
                                    <a:pt x="696615" y="1586707"/>
                                  </a:lnTo>
                                  <a:lnTo>
                                    <a:pt x="679568" y="1581944"/>
                                  </a:lnTo>
                                  <a:lnTo>
                                    <a:pt x="662124" y="1576388"/>
                                  </a:lnTo>
                                  <a:lnTo>
                                    <a:pt x="645870" y="1569641"/>
                                  </a:lnTo>
                                  <a:lnTo>
                                    <a:pt x="629616" y="1562498"/>
                                  </a:lnTo>
                                  <a:lnTo>
                                    <a:pt x="613758" y="1554560"/>
                                  </a:lnTo>
                                  <a:lnTo>
                                    <a:pt x="598296" y="1545432"/>
                                  </a:lnTo>
                                  <a:lnTo>
                                    <a:pt x="583628" y="1535907"/>
                                  </a:lnTo>
                                  <a:lnTo>
                                    <a:pt x="568960" y="1525588"/>
                                  </a:lnTo>
                                  <a:lnTo>
                                    <a:pt x="555480" y="1514872"/>
                                  </a:lnTo>
                                  <a:lnTo>
                                    <a:pt x="542398" y="1503760"/>
                                  </a:lnTo>
                                  <a:lnTo>
                                    <a:pt x="529315" y="1491060"/>
                                  </a:lnTo>
                                  <a:lnTo>
                                    <a:pt x="517025" y="1478757"/>
                                  </a:lnTo>
                                  <a:lnTo>
                                    <a:pt x="505925" y="1465660"/>
                                  </a:lnTo>
                                  <a:lnTo>
                                    <a:pt x="494824" y="1451372"/>
                                  </a:lnTo>
                                  <a:lnTo>
                                    <a:pt x="484517" y="1437085"/>
                                  </a:lnTo>
                                  <a:lnTo>
                                    <a:pt x="475002" y="1422401"/>
                                  </a:lnTo>
                                  <a:lnTo>
                                    <a:pt x="466280" y="1406922"/>
                                  </a:lnTo>
                                  <a:lnTo>
                                    <a:pt x="458351" y="1391047"/>
                                  </a:lnTo>
                                  <a:lnTo>
                                    <a:pt x="451215" y="1375172"/>
                                  </a:lnTo>
                                  <a:lnTo>
                                    <a:pt x="444476" y="1358107"/>
                                  </a:lnTo>
                                  <a:lnTo>
                                    <a:pt x="438529" y="1341438"/>
                                  </a:lnTo>
                                  <a:lnTo>
                                    <a:pt x="433375" y="1324372"/>
                                  </a:lnTo>
                                  <a:lnTo>
                                    <a:pt x="429411" y="1306116"/>
                                  </a:lnTo>
                                  <a:lnTo>
                                    <a:pt x="426239" y="1288257"/>
                                  </a:lnTo>
                                  <a:lnTo>
                                    <a:pt x="423861" y="1270000"/>
                                  </a:lnTo>
                                  <a:lnTo>
                                    <a:pt x="422671" y="1251347"/>
                                  </a:lnTo>
                                  <a:lnTo>
                                    <a:pt x="422275" y="1232694"/>
                                  </a:lnTo>
                                  <a:lnTo>
                                    <a:pt x="422671" y="1213644"/>
                                  </a:lnTo>
                                  <a:lnTo>
                                    <a:pt x="423861" y="1195388"/>
                                  </a:lnTo>
                                  <a:lnTo>
                                    <a:pt x="426239" y="1176735"/>
                                  </a:lnTo>
                                  <a:lnTo>
                                    <a:pt x="429411" y="1158875"/>
                                  </a:lnTo>
                                  <a:lnTo>
                                    <a:pt x="433375" y="1141413"/>
                                  </a:lnTo>
                                  <a:lnTo>
                                    <a:pt x="438529" y="1123950"/>
                                  </a:lnTo>
                                  <a:lnTo>
                                    <a:pt x="444476" y="1106885"/>
                                  </a:lnTo>
                                  <a:lnTo>
                                    <a:pt x="451215" y="1090613"/>
                                  </a:lnTo>
                                  <a:lnTo>
                                    <a:pt x="458351" y="1073944"/>
                                  </a:lnTo>
                                  <a:lnTo>
                                    <a:pt x="466280" y="1058466"/>
                                  </a:lnTo>
                                  <a:lnTo>
                                    <a:pt x="475002" y="1042988"/>
                                  </a:lnTo>
                                  <a:lnTo>
                                    <a:pt x="484517" y="1027906"/>
                                  </a:lnTo>
                                  <a:lnTo>
                                    <a:pt x="494824" y="1014016"/>
                                  </a:lnTo>
                                  <a:lnTo>
                                    <a:pt x="505925" y="1000125"/>
                                  </a:lnTo>
                                  <a:lnTo>
                                    <a:pt x="517025" y="986631"/>
                                  </a:lnTo>
                                  <a:lnTo>
                                    <a:pt x="529315" y="973931"/>
                                  </a:lnTo>
                                  <a:lnTo>
                                    <a:pt x="542398" y="962025"/>
                                  </a:lnTo>
                                  <a:lnTo>
                                    <a:pt x="555480" y="950516"/>
                                  </a:lnTo>
                                  <a:lnTo>
                                    <a:pt x="568960" y="939403"/>
                                  </a:lnTo>
                                  <a:lnTo>
                                    <a:pt x="583628" y="929481"/>
                                  </a:lnTo>
                                  <a:lnTo>
                                    <a:pt x="598296" y="919956"/>
                                  </a:lnTo>
                                  <a:lnTo>
                                    <a:pt x="613758" y="911225"/>
                                  </a:lnTo>
                                  <a:lnTo>
                                    <a:pt x="629616" y="903288"/>
                                  </a:lnTo>
                                  <a:lnTo>
                                    <a:pt x="645870" y="895350"/>
                                  </a:lnTo>
                                  <a:lnTo>
                                    <a:pt x="662124" y="889000"/>
                                  </a:lnTo>
                                  <a:lnTo>
                                    <a:pt x="679568" y="883444"/>
                                  </a:lnTo>
                                  <a:lnTo>
                                    <a:pt x="696615" y="878285"/>
                                  </a:lnTo>
                                  <a:lnTo>
                                    <a:pt x="714058" y="874316"/>
                                  </a:lnTo>
                                  <a:lnTo>
                                    <a:pt x="732295" y="871141"/>
                                  </a:lnTo>
                                  <a:lnTo>
                                    <a:pt x="750531" y="868760"/>
                                  </a:lnTo>
                                  <a:lnTo>
                                    <a:pt x="769561" y="867569"/>
                                  </a:lnTo>
                                  <a:lnTo>
                                    <a:pt x="788194" y="866775"/>
                                  </a:lnTo>
                                  <a:close/>
                                  <a:moveTo>
                                    <a:pt x="781447" y="832045"/>
                                  </a:moveTo>
                                  <a:lnTo>
                                    <a:pt x="771525" y="832443"/>
                                  </a:lnTo>
                                  <a:lnTo>
                                    <a:pt x="761603" y="832840"/>
                                  </a:lnTo>
                                  <a:lnTo>
                                    <a:pt x="751284" y="833634"/>
                                  </a:lnTo>
                                  <a:lnTo>
                                    <a:pt x="741363" y="834428"/>
                                  </a:lnTo>
                                  <a:lnTo>
                                    <a:pt x="731838" y="836016"/>
                                  </a:lnTo>
                                  <a:lnTo>
                                    <a:pt x="721916" y="837207"/>
                                  </a:lnTo>
                                  <a:lnTo>
                                    <a:pt x="711994" y="839193"/>
                                  </a:lnTo>
                                  <a:lnTo>
                                    <a:pt x="702469" y="841178"/>
                                  </a:lnTo>
                                  <a:lnTo>
                                    <a:pt x="692944" y="843164"/>
                                  </a:lnTo>
                                  <a:lnTo>
                                    <a:pt x="683419" y="845546"/>
                                  </a:lnTo>
                                  <a:lnTo>
                                    <a:pt x="674291" y="848326"/>
                                  </a:lnTo>
                                  <a:lnTo>
                                    <a:pt x="655637" y="854282"/>
                                  </a:lnTo>
                                  <a:lnTo>
                                    <a:pt x="637381" y="861429"/>
                                  </a:lnTo>
                                  <a:lnTo>
                                    <a:pt x="619522" y="868973"/>
                                  </a:lnTo>
                                  <a:lnTo>
                                    <a:pt x="602456" y="877709"/>
                                  </a:lnTo>
                                  <a:lnTo>
                                    <a:pt x="585787" y="886842"/>
                                  </a:lnTo>
                                  <a:lnTo>
                                    <a:pt x="569119" y="896769"/>
                                  </a:lnTo>
                                  <a:lnTo>
                                    <a:pt x="553641" y="908284"/>
                                  </a:lnTo>
                                  <a:lnTo>
                                    <a:pt x="538162" y="919799"/>
                                  </a:lnTo>
                                  <a:lnTo>
                                    <a:pt x="523478" y="931711"/>
                                  </a:lnTo>
                                  <a:lnTo>
                                    <a:pt x="509587" y="944815"/>
                                  </a:lnTo>
                                  <a:lnTo>
                                    <a:pt x="496094" y="958712"/>
                                  </a:lnTo>
                                  <a:lnTo>
                                    <a:pt x="482997" y="973007"/>
                                  </a:lnTo>
                                  <a:lnTo>
                                    <a:pt x="470694" y="987699"/>
                                  </a:lnTo>
                                  <a:lnTo>
                                    <a:pt x="459581" y="1003582"/>
                                  </a:lnTo>
                                  <a:lnTo>
                                    <a:pt x="448866" y="1019465"/>
                                  </a:lnTo>
                                  <a:lnTo>
                                    <a:pt x="438547" y="1036142"/>
                                  </a:lnTo>
                                  <a:lnTo>
                                    <a:pt x="434181" y="1045275"/>
                                  </a:lnTo>
                                  <a:lnTo>
                                    <a:pt x="429816" y="1053613"/>
                                  </a:lnTo>
                                  <a:lnTo>
                                    <a:pt x="425450" y="1062349"/>
                                  </a:lnTo>
                                  <a:lnTo>
                                    <a:pt x="421481" y="1071482"/>
                                  </a:lnTo>
                                  <a:lnTo>
                                    <a:pt x="417512" y="1080217"/>
                                  </a:lnTo>
                                  <a:lnTo>
                                    <a:pt x="413941" y="1089747"/>
                                  </a:lnTo>
                                  <a:lnTo>
                                    <a:pt x="410766" y="1098880"/>
                                  </a:lnTo>
                                  <a:lnTo>
                                    <a:pt x="407591" y="1108410"/>
                                  </a:lnTo>
                                  <a:lnTo>
                                    <a:pt x="404416" y="1117940"/>
                                  </a:lnTo>
                                  <a:lnTo>
                                    <a:pt x="402034" y="1127469"/>
                                  </a:lnTo>
                                  <a:lnTo>
                                    <a:pt x="399256" y="1137396"/>
                                  </a:lnTo>
                                  <a:lnTo>
                                    <a:pt x="397272" y="1147323"/>
                                  </a:lnTo>
                                  <a:lnTo>
                                    <a:pt x="395287" y="1157250"/>
                                  </a:lnTo>
                                  <a:lnTo>
                                    <a:pt x="392906" y="1167177"/>
                                  </a:lnTo>
                                  <a:lnTo>
                                    <a:pt x="391319" y="1177104"/>
                                  </a:lnTo>
                                  <a:lnTo>
                                    <a:pt x="390128" y="1187825"/>
                                  </a:lnTo>
                                  <a:lnTo>
                                    <a:pt x="389334" y="1197752"/>
                                  </a:lnTo>
                                  <a:lnTo>
                                    <a:pt x="388541" y="1208076"/>
                                  </a:lnTo>
                                  <a:lnTo>
                                    <a:pt x="388144" y="1218003"/>
                                  </a:lnTo>
                                  <a:lnTo>
                                    <a:pt x="387747" y="1228724"/>
                                  </a:lnTo>
                                  <a:lnTo>
                                    <a:pt x="387747" y="1238650"/>
                                  </a:lnTo>
                                  <a:lnTo>
                                    <a:pt x="388144" y="1248577"/>
                                  </a:lnTo>
                                  <a:lnTo>
                                    <a:pt x="388541" y="1258504"/>
                                  </a:lnTo>
                                  <a:lnTo>
                                    <a:pt x="389334" y="1268431"/>
                                  </a:lnTo>
                                  <a:lnTo>
                                    <a:pt x="390525" y="1278755"/>
                                  </a:lnTo>
                                  <a:lnTo>
                                    <a:pt x="391716" y="1288285"/>
                                  </a:lnTo>
                                  <a:lnTo>
                                    <a:pt x="393303" y="1297815"/>
                                  </a:lnTo>
                                  <a:lnTo>
                                    <a:pt x="395287" y="1307742"/>
                                  </a:lnTo>
                                  <a:lnTo>
                                    <a:pt x="397272" y="1317668"/>
                                  </a:lnTo>
                                  <a:lnTo>
                                    <a:pt x="399653" y="1326801"/>
                                  </a:lnTo>
                                  <a:lnTo>
                                    <a:pt x="402034" y="1336331"/>
                                  </a:lnTo>
                                  <a:lnTo>
                                    <a:pt x="404416" y="1345464"/>
                                  </a:lnTo>
                                  <a:lnTo>
                                    <a:pt x="410369" y="1364523"/>
                                  </a:lnTo>
                                  <a:lnTo>
                                    <a:pt x="417512" y="1382392"/>
                                  </a:lnTo>
                                  <a:lnTo>
                                    <a:pt x="425053" y="1399863"/>
                                  </a:lnTo>
                                  <a:lnTo>
                                    <a:pt x="433387" y="1417334"/>
                                  </a:lnTo>
                                  <a:lnTo>
                                    <a:pt x="443309" y="1434011"/>
                                  </a:lnTo>
                                  <a:lnTo>
                                    <a:pt x="453231" y="1450291"/>
                                  </a:lnTo>
                                  <a:lnTo>
                                    <a:pt x="463947" y="1466174"/>
                                  </a:lnTo>
                                  <a:lnTo>
                                    <a:pt x="475456" y="1481660"/>
                                  </a:lnTo>
                                  <a:lnTo>
                                    <a:pt x="488156" y="1495955"/>
                                  </a:lnTo>
                                  <a:lnTo>
                                    <a:pt x="501253" y="1510250"/>
                                  </a:lnTo>
                                  <a:lnTo>
                                    <a:pt x="514747" y="1523750"/>
                                  </a:lnTo>
                                  <a:lnTo>
                                    <a:pt x="529034" y="1536457"/>
                                  </a:lnTo>
                                  <a:lnTo>
                                    <a:pt x="544116" y="1548766"/>
                                  </a:lnTo>
                                  <a:lnTo>
                                    <a:pt x="559594" y="1560281"/>
                                  </a:lnTo>
                                  <a:lnTo>
                                    <a:pt x="575469" y="1571002"/>
                                  </a:lnTo>
                                  <a:lnTo>
                                    <a:pt x="592534" y="1580532"/>
                                  </a:lnTo>
                                  <a:lnTo>
                                    <a:pt x="601266" y="1585297"/>
                                  </a:lnTo>
                                  <a:lnTo>
                                    <a:pt x="609600" y="1589665"/>
                                  </a:lnTo>
                                  <a:lnTo>
                                    <a:pt x="618331" y="1594430"/>
                                  </a:lnTo>
                                  <a:lnTo>
                                    <a:pt x="627856" y="1598401"/>
                                  </a:lnTo>
                                  <a:lnTo>
                                    <a:pt x="636587" y="1601974"/>
                                  </a:lnTo>
                                  <a:lnTo>
                                    <a:pt x="645716" y="1605548"/>
                                  </a:lnTo>
                                  <a:lnTo>
                                    <a:pt x="655241" y="1609122"/>
                                  </a:lnTo>
                                  <a:lnTo>
                                    <a:pt x="664369" y="1612298"/>
                                  </a:lnTo>
                                  <a:lnTo>
                                    <a:pt x="674291" y="1615078"/>
                                  </a:lnTo>
                                  <a:lnTo>
                                    <a:pt x="683816" y="1617857"/>
                                  </a:lnTo>
                                  <a:lnTo>
                                    <a:pt x="693738" y="1620240"/>
                                  </a:lnTo>
                                  <a:lnTo>
                                    <a:pt x="703263" y="1622622"/>
                                  </a:lnTo>
                                  <a:lnTo>
                                    <a:pt x="713184" y="1624607"/>
                                  </a:lnTo>
                                  <a:lnTo>
                                    <a:pt x="723503" y="1626196"/>
                                  </a:lnTo>
                                  <a:lnTo>
                                    <a:pt x="733822" y="1627784"/>
                                  </a:lnTo>
                                  <a:lnTo>
                                    <a:pt x="743744" y="1628975"/>
                                  </a:lnTo>
                                  <a:lnTo>
                                    <a:pt x="754063" y="1630167"/>
                                  </a:lnTo>
                                  <a:lnTo>
                                    <a:pt x="764778" y="1630961"/>
                                  </a:lnTo>
                                  <a:lnTo>
                                    <a:pt x="774700" y="1631358"/>
                                  </a:lnTo>
                                  <a:lnTo>
                                    <a:pt x="784622" y="1631755"/>
                                  </a:lnTo>
                                  <a:lnTo>
                                    <a:pt x="794941" y="1631755"/>
                                  </a:lnTo>
                                  <a:lnTo>
                                    <a:pt x="804863" y="1631358"/>
                                  </a:lnTo>
                                  <a:lnTo>
                                    <a:pt x="815181" y="1630564"/>
                                  </a:lnTo>
                                  <a:lnTo>
                                    <a:pt x="825103" y="1630167"/>
                                  </a:lnTo>
                                  <a:lnTo>
                                    <a:pt x="834628" y="1628975"/>
                                  </a:lnTo>
                                  <a:lnTo>
                                    <a:pt x="844550" y="1627784"/>
                                  </a:lnTo>
                                  <a:lnTo>
                                    <a:pt x="854472" y="1626196"/>
                                  </a:lnTo>
                                  <a:lnTo>
                                    <a:pt x="864394" y="1624607"/>
                                  </a:lnTo>
                                  <a:lnTo>
                                    <a:pt x="873919" y="1622622"/>
                                  </a:lnTo>
                                  <a:lnTo>
                                    <a:pt x="883444" y="1620240"/>
                                  </a:lnTo>
                                  <a:lnTo>
                                    <a:pt x="892572" y="1617857"/>
                                  </a:lnTo>
                                  <a:lnTo>
                                    <a:pt x="902494" y="1615078"/>
                                  </a:lnTo>
                                  <a:lnTo>
                                    <a:pt x="920750" y="1609122"/>
                                  </a:lnTo>
                                  <a:lnTo>
                                    <a:pt x="938609" y="1602371"/>
                                  </a:lnTo>
                                  <a:lnTo>
                                    <a:pt x="956469" y="1594827"/>
                                  </a:lnTo>
                                  <a:lnTo>
                                    <a:pt x="973931" y="1586091"/>
                                  </a:lnTo>
                                  <a:lnTo>
                                    <a:pt x="990600" y="1576561"/>
                                  </a:lnTo>
                                  <a:lnTo>
                                    <a:pt x="1006872" y="1566635"/>
                                  </a:lnTo>
                                  <a:lnTo>
                                    <a:pt x="1022747" y="1555914"/>
                                  </a:lnTo>
                                  <a:lnTo>
                                    <a:pt x="1038225" y="1544001"/>
                                  </a:lnTo>
                                  <a:lnTo>
                                    <a:pt x="1052910" y="1531692"/>
                                  </a:lnTo>
                                  <a:lnTo>
                                    <a:pt x="1066800" y="1518588"/>
                                  </a:lnTo>
                                  <a:lnTo>
                                    <a:pt x="1080294" y="1505088"/>
                                  </a:lnTo>
                                  <a:lnTo>
                                    <a:pt x="1093391" y="1490396"/>
                                  </a:lnTo>
                                  <a:lnTo>
                                    <a:pt x="1105297" y="1475704"/>
                                  </a:lnTo>
                                  <a:lnTo>
                                    <a:pt x="1116806" y="1460218"/>
                                  </a:lnTo>
                                  <a:lnTo>
                                    <a:pt x="1127125" y="1443938"/>
                                  </a:lnTo>
                                  <a:lnTo>
                                    <a:pt x="1137444" y="1427261"/>
                                  </a:lnTo>
                                  <a:lnTo>
                                    <a:pt x="1142206" y="1418923"/>
                                  </a:lnTo>
                                  <a:lnTo>
                                    <a:pt x="1146572" y="1410187"/>
                                  </a:lnTo>
                                  <a:lnTo>
                                    <a:pt x="1150938" y="1401054"/>
                                  </a:lnTo>
                                  <a:lnTo>
                                    <a:pt x="1154906" y="1392319"/>
                                  </a:lnTo>
                                  <a:lnTo>
                                    <a:pt x="1158478" y="1383186"/>
                                  </a:lnTo>
                                  <a:lnTo>
                                    <a:pt x="1162050" y="1374053"/>
                                  </a:lnTo>
                                  <a:lnTo>
                                    <a:pt x="1165622" y="1364920"/>
                                  </a:lnTo>
                                  <a:lnTo>
                                    <a:pt x="1168797" y="1354993"/>
                                  </a:lnTo>
                                  <a:lnTo>
                                    <a:pt x="1171575" y="1345861"/>
                                  </a:lnTo>
                                  <a:lnTo>
                                    <a:pt x="1174353" y="1335934"/>
                                  </a:lnTo>
                                  <a:lnTo>
                                    <a:pt x="1177131" y="1326404"/>
                                  </a:lnTo>
                                  <a:lnTo>
                                    <a:pt x="1179513" y="1316874"/>
                                  </a:lnTo>
                                  <a:lnTo>
                                    <a:pt x="1181497" y="1306550"/>
                                  </a:lnTo>
                                  <a:lnTo>
                                    <a:pt x="1183085" y="1296623"/>
                                  </a:lnTo>
                                  <a:lnTo>
                                    <a:pt x="1184672" y="1286299"/>
                                  </a:lnTo>
                                  <a:lnTo>
                                    <a:pt x="1185863" y="1276373"/>
                                  </a:lnTo>
                                  <a:lnTo>
                                    <a:pt x="1187053" y="1265652"/>
                                  </a:lnTo>
                                  <a:lnTo>
                                    <a:pt x="1187847" y="1255328"/>
                                  </a:lnTo>
                                  <a:lnTo>
                                    <a:pt x="1188244" y="1245401"/>
                                  </a:lnTo>
                                  <a:lnTo>
                                    <a:pt x="1188641" y="1235474"/>
                                  </a:lnTo>
                                  <a:lnTo>
                                    <a:pt x="1188641" y="1225150"/>
                                  </a:lnTo>
                                  <a:lnTo>
                                    <a:pt x="1188244" y="1214826"/>
                                  </a:lnTo>
                                  <a:lnTo>
                                    <a:pt x="1187847" y="1204899"/>
                                  </a:lnTo>
                                  <a:lnTo>
                                    <a:pt x="1187053" y="1194972"/>
                                  </a:lnTo>
                                  <a:lnTo>
                                    <a:pt x="1185863" y="1185442"/>
                                  </a:lnTo>
                                  <a:lnTo>
                                    <a:pt x="1184672" y="1175118"/>
                                  </a:lnTo>
                                  <a:lnTo>
                                    <a:pt x="1183085" y="1165589"/>
                                  </a:lnTo>
                                  <a:lnTo>
                                    <a:pt x="1181497" y="1156059"/>
                                  </a:lnTo>
                                  <a:lnTo>
                                    <a:pt x="1179513" y="1146529"/>
                                  </a:lnTo>
                                  <a:lnTo>
                                    <a:pt x="1177131" y="1136999"/>
                                  </a:lnTo>
                                  <a:lnTo>
                                    <a:pt x="1174353" y="1127072"/>
                                  </a:lnTo>
                                  <a:lnTo>
                                    <a:pt x="1171575" y="1117940"/>
                                  </a:lnTo>
                                  <a:lnTo>
                                    <a:pt x="1165622" y="1099674"/>
                                  </a:lnTo>
                                  <a:lnTo>
                                    <a:pt x="1158875" y="1081012"/>
                                  </a:lnTo>
                                  <a:lnTo>
                                    <a:pt x="1151335" y="1063540"/>
                                  </a:lnTo>
                                  <a:lnTo>
                                    <a:pt x="1143000" y="1046466"/>
                                  </a:lnTo>
                                  <a:lnTo>
                                    <a:pt x="1133475" y="1029392"/>
                                  </a:lnTo>
                                  <a:lnTo>
                                    <a:pt x="1123156" y="1013112"/>
                                  </a:lnTo>
                                  <a:lnTo>
                                    <a:pt x="1112441" y="997626"/>
                                  </a:lnTo>
                                  <a:lnTo>
                                    <a:pt x="1100931" y="982140"/>
                                  </a:lnTo>
                                  <a:lnTo>
                                    <a:pt x="1088628" y="967448"/>
                                  </a:lnTo>
                                  <a:lnTo>
                                    <a:pt x="1075135" y="953550"/>
                                  </a:lnTo>
                                  <a:lnTo>
                                    <a:pt x="1061641" y="939653"/>
                                  </a:lnTo>
                                  <a:lnTo>
                                    <a:pt x="1047353" y="926946"/>
                                  </a:lnTo>
                                  <a:lnTo>
                                    <a:pt x="1032272" y="915034"/>
                                  </a:lnTo>
                                  <a:lnTo>
                                    <a:pt x="1016794" y="903519"/>
                                  </a:lnTo>
                                  <a:lnTo>
                                    <a:pt x="1000522" y="892798"/>
                                  </a:lnTo>
                                  <a:lnTo>
                                    <a:pt x="983456" y="882871"/>
                                  </a:lnTo>
                                  <a:lnTo>
                                    <a:pt x="975122" y="878106"/>
                                  </a:lnTo>
                                  <a:lnTo>
                                    <a:pt x="966391" y="873738"/>
                                  </a:lnTo>
                                  <a:lnTo>
                                    <a:pt x="957659" y="869371"/>
                                  </a:lnTo>
                                  <a:lnTo>
                                    <a:pt x="948928" y="865400"/>
                                  </a:lnTo>
                                  <a:lnTo>
                                    <a:pt x="939403" y="861826"/>
                                  </a:lnTo>
                                  <a:lnTo>
                                    <a:pt x="930275" y="858252"/>
                                  </a:lnTo>
                                  <a:lnTo>
                                    <a:pt x="921147" y="854282"/>
                                  </a:lnTo>
                                  <a:lnTo>
                                    <a:pt x="911622" y="851105"/>
                                  </a:lnTo>
                                  <a:lnTo>
                                    <a:pt x="902494" y="848326"/>
                                  </a:lnTo>
                                  <a:lnTo>
                                    <a:pt x="892175" y="845546"/>
                                  </a:lnTo>
                                  <a:lnTo>
                                    <a:pt x="882650" y="843164"/>
                                  </a:lnTo>
                                  <a:lnTo>
                                    <a:pt x="872728" y="840781"/>
                                  </a:lnTo>
                                  <a:lnTo>
                                    <a:pt x="863203" y="838796"/>
                                  </a:lnTo>
                                  <a:lnTo>
                                    <a:pt x="852488" y="837207"/>
                                  </a:lnTo>
                                  <a:lnTo>
                                    <a:pt x="842566" y="835619"/>
                                  </a:lnTo>
                                  <a:lnTo>
                                    <a:pt x="832247" y="834428"/>
                                  </a:lnTo>
                                  <a:lnTo>
                                    <a:pt x="822325" y="833237"/>
                                  </a:lnTo>
                                  <a:lnTo>
                                    <a:pt x="812006" y="832840"/>
                                  </a:lnTo>
                                  <a:lnTo>
                                    <a:pt x="801688" y="832045"/>
                                  </a:lnTo>
                                  <a:lnTo>
                                    <a:pt x="791369" y="832045"/>
                                  </a:lnTo>
                                  <a:lnTo>
                                    <a:pt x="781447" y="832045"/>
                                  </a:lnTo>
                                  <a:close/>
                                  <a:moveTo>
                                    <a:pt x="802481" y="444500"/>
                                  </a:moveTo>
                                  <a:lnTo>
                                    <a:pt x="823913" y="445294"/>
                                  </a:lnTo>
                                  <a:lnTo>
                                    <a:pt x="844947" y="446486"/>
                                  </a:lnTo>
                                  <a:lnTo>
                                    <a:pt x="866775" y="448471"/>
                                  </a:lnTo>
                                  <a:lnTo>
                                    <a:pt x="887413" y="450853"/>
                                  </a:lnTo>
                                  <a:lnTo>
                                    <a:pt x="908844" y="453633"/>
                                  </a:lnTo>
                                  <a:lnTo>
                                    <a:pt x="929878" y="457207"/>
                                  </a:lnTo>
                                  <a:lnTo>
                                    <a:pt x="950913" y="461177"/>
                                  </a:lnTo>
                                  <a:lnTo>
                                    <a:pt x="971550" y="465545"/>
                                  </a:lnTo>
                                  <a:lnTo>
                                    <a:pt x="977106" y="467530"/>
                                  </a:lnTo>
                                  <a:lnTo>
                                    <a:pt x="981869" y="470310"/>
                                  </a:lnTo>
                                  <a:lnTo>
                                    <a:pt x="985838" y="473487"/>
                                  </a:lnTo>
                                  <a:lnTo>
                                    <a:pt x="989013" y="477060"/>
                                  </a:lnTo>
                                  <a:lnTo>
                                    <a:pt x="991791" y="481428"/>
                                  </a:lnTo>
                                  <a:lnTo>
                                    <a:pt x="992981" y="483413"/>
                                  </a:lnTo>
                                  <a:lnTo>
                                    <a:pt x="993378" y="485796"/>
                                  </a:lnTo>
                                  <a:lnTo>
                                    <a:pt x="993775" y="488575"/>
                                  </a:lnTo>
                                  <a:lnTo>
                                    <a:pt x="993775" y="490561"/>
                                  </a:lnTo>
                                  <a:lnTo>
                                    <a:pt x="993775" y="492943"/>
                                  </a:lnTo>
                                  <a:lnTo>
                                    <a:pt x="993378" y="495326"/>
                                  </a:lnTo>
                                  <a:lnTo>
                                    <a:pt x="989409" y="520341"/>
                                  </a:lnTo>
                                  <a:lnTo>
                                    <a:pt x="985838" y="546151"/>
                                  </a:lnTo>
                                  <a:lnTo>
                                    <a:pt x="978297" y="596580"/>
                                  </a:lnTo>
                                  <a:lnTo>
                                    <a:pt x="977503" y="600948"/>
                                  </a:lnTo>
                                  <a:lnTo>
                                    <a:pt x="977106" y="605316"/>
                                  </a:lnTo>
                                  <a:lnTo>
                                    <a:pt x="977900" y="609683"/>
                                  </a:lnTo>
                                  <a:lnTo>
                                    <a:pt x="979488" y="613654"/>
                                  </a:lnTo>
                                  <a:lnTo>
                                    <a:pt x="981472" y="617625"/>
                                  </a:lnTo>
                                  <a:lnTo>
                                    <a:pt x="983853" y="620801"/>
                                  </a:lnTo>
                                  <a:lnTo>
                                    <a:pt x="987028" y="623581"/>
                                  </a:lnTo>
                                  <a:lnTo>
                                    <a:pt x="990600" y="626361"/>
                                  </a:lnTo>
                                  <a:lnTo>
                                    <a:pt x="1005681" y="631920"/>
                                  </a:lnTo>
                                  <a:lnTo>
                                    <a:pt x="1020366" y="637479"/>
                                  </a:lnTo>
                                  <a:lnTo>
                                    <a:pt x="1034653" y="643435"/>
                                  </a:lnTo>
                                  <a:lnTo>
                                    <a:pt x="1049338" y="649391"/>
                                  </a:lnTo>
                                  <a:lnTo>
                                    <a:pt x="1063625" y="656141"/>
                                  </a:lnTo>
                                  <a:lnTo>
                                    <a:pt x="1077516" y="662891"/>
                                  </a:lnTo>
                                  <a:lnTo>
                                    <a:pt x="1091803" y="670039"/>
                                  </a:lnTo>
                                  <a:lnTo>
                                    <a:pt x="1105297" y="677583"/>
                                  </a:lnTo>
                                  <a:lnTo>
                                    <a:pt x="1118791" y="685525"/>
                                  </a:lnTo>
                                  <a:lnTo>
                                    <a:pt x="1132285" y="693863"/>
                                  </a:lnTo>
                                  <a:lnTo>
                                    <a:pt x="1144985" y="702599"/>
                                  </a:lnTo>
                                  <a:lnTo>
                                    <a:pt x="1157685" y="711335"/>
                                  </a:lnTo>
                                  <a:lnTo>
                                    <a:pt x="1170385" y="720864"/>
                                  </a:lnTo>
                                  <a:lnTo>
                                    <a:pt x="1183085" y="730394"/>
                                  </a:lnTo>
                                  <a:lnTo>
                                    <a:pt x="1195388" y="739924"/>
                                  </a:lnTo>
                                  <a:lnTo>
                                    <a:pt x="1207294" y="749851"/>
                                  </a:lnTo>
                                  <a:lnTo>
                                    <a:pt x="1211263" y="751836"/>
                                  </a:lnTo>
                                  <a:lnTo>
                                    <a:pt x="1215231" y="753028"/>
                                  </a:lnTo>
                                  <a:lnTo>
                                    <a:pt x="1219597" y="753425"/>
                                  </a:lnTo>
                                  <a:lnTo>
                                    <a:pt x="1224360" y="753425"/>
                                  </a:lnTo>
                                  <a:lnTo>
                                    <a:pt x="1228328" y="752630"/>
                                  </a:lnTo>
                                  <a:lnTo>
                                    <a:pt x="1232297" y="751042"/>
                                  </a:lnTo>
                                  <a:lnTo>
                                    <a:pt x="1236266" y="748660"/>
                                  </a:lnTo>
                                  <a:lnTo>
                                    <a:pt x="1239441" y="745880"/>
                                  </a:lnTo>
                                  <a:lnTo>
                                    <a:pt x="1320006" y="681554"/>
                                  </a:lnTo>
                                  <a:lnTo>
                                    <a:pt x="1321594" y="679966"/>
                                  </a:lnTo>
                                  <a:lnTo>
                                    <a:pt x="1323181" y="678774"/>
                                  </a:lnTo>
                                  <a:lnTo>
                                    <a:pt x="1325166" y="677583"/>
                                  </a:lnTo>
                                  <a:lnTo>
                                    <a:pt x="1327547" y="676789"/>
                                  </a:lnTo>
                                  <a:lnTo>
                                    <a:pt x="1329531" y="676392"/>
                                  </a:lnTo>
                                  <a:lnTo>
                                    <a:pt x="1331913" y="675995"/>
                                  </a:lnTo>
                                  <a:lnTo>
                                    <a:pt x="1336675" y="675995"/>
                                  </a:lnTo>
                                  <a:lnTo>
                                    <a:pt x="1341835" y="676789"/>
                                  </a:lnTo>
                                  <a:lnTo>
                                    <a:pt x="1346597" y="678774"/>
                                  </a:lnTo>
                                  <a:lnTo>
                                    <a:pt x="1351360" y="681554"/>
                                  </a:lnTo>
                                  <a:lnTo>
                                    <a:pt x="1355725" y="685128"/>
                                  </a:lnTo>
                                  <a:lnTo>
                                    <a:pt x="1370410" y="700614"/>
                                  </a:lnTo>
                                  <a:lnTo>
                                    <a:pt x="1384300" y="716497"/>
                                  </a:lnTo>
                                  <a:lnTo>
                                    <a:pt x="1397794" y="733174"/>
                                  </a:lnTo>
                                  <a:lnTo>
                                    <a:pt x="1411685" y="749454"/>
                                  </a:lnTo>
                                  <a:lnTo>
                                    <a:pt x="1424385" y="766925"/>
                                  </a:lnTo>
                                  <a:lnTo>
                                    <a:pt x="1436688" y="783999"/>
                                  </a:lnTo>
                                  <a:lnTo>
                                    <a:pt x="1448594" y="801471"/>
                                  </a:lnTo>
                                  <a:lnTo>
                                    <a:pt x="1460103" y="819736"/>
                                  </a:lnTo>
                                  <a:lnTo>
                                    <a:pt x="1462485" y="824898"/>
                                  </a:lnTo>
                                  <a:lnTo>
                                    <a:pt x="1464072" y="830060"/>
                                  </a:lnTo>
                                  <a:lnTo>
                                    <a:pt x="1464866" y="835619"/>
                                  </a:lnTo>
                                  <a:lnTo>
                                    <a:pt x="1464469" y="840384"/>
                                  </a:lnTo>
                                  <a:lnTo>
                                    <a:pt x="1463278" y="845149"/>
                                  </a:lnTo>
                                  <a:lnTo>
                                    <a:pt x="1462485" y="847134"/>
                                  </a:lnTo>
                                  <a:lnTo>
                                    <a:pt x="1461294" y="849120"/>
                                  </a:lnTo>
                                  <a:lnTo>
                                    <a:pt x="1460103" y="851105"/>
                                  </a:lnTo>
                                  <a:lnTo>
                                    <a:pt x="1458516" y="852693"/>
                                  </a:lnTo>
                                  <a:lnTo>
                                    <a:pt x="1456532" y="853885"/>
                                  </a:lnTo>
                                  <a:lnTo>
                                    <a:pt x="1454944" y="855076"/>
                                  </a:lnTo>
                                  <a:lnTo>
                                    <a:pt x="1434307" y="871356"/>
                                  </a:lnTo>
                                  <a:lnTo>
                                    <a:pt x="1413669" y="886445"/>
                                  </a:lnTo>
                                  <a:lnTo>
                                    <a:pt x="1393032" y="901931"/>
                                  </a:lnTo>
                                  <a:lnTo>
                                    <a:pt x="1372394" y="917020"/>
                                  </a:lnTo>
                                  <a:lnTo>
                                    <a:pt x="1368822" y="919402"/>
                                  </a:lnTo>
                                  <a:lnTo>
                                    <a:pt x="1365647" y="922579"/>
                                  </a:lnTo>
                                  <a:lnTo>
                                    <a:pt x="1362869" y="925755"/>
                                  </a:lnTo>
                                  <a:lnTo>
                                    <a:pt x="1361281" y="929726"/>
                                  </a:lnTo>
                                  <a:lnTo>
                                    <a:pt x="1360091" y="933697"/>
                                  </a:lnTo>
                                  <a:lnTo>
                                    <a:pt x="1359297" y="938065"/>
                                  </a:lnTo>
                                  <a:lnTo>
                                    <a:pt x="1359694" y="942432"/>
                                  </a:lnTo>
                                  <a:lnTo>
                                    <a:pt x="1360488" y="946800"/>
                                  </a:lnTo>
                                  <a:lnTo>
                                    <a:pt x="1366838" y="961492"/>
                                  </a:lnTo>
                                  <a:lnTo>
                                    <a:pt x="1373188" y="975390"/>
                                  </a:lnTo>
                                  <a:lnTo>
                                    <a:pt x="1379141" y="989684"/>
                                  </a:lnTo>
                                  <a:lnTo>
                                    <a:pt x="1384697" y="1004773"/>
                                  </a:lnTo>
                                  <a:lnTo>
                                    <a:pt x="1390253" y="1019068"/>
                                  </a:lnTo>
                                  <a:lnTo>
                                    <a:pt x="1395413" y="1033760"/>
                                  </a:lnTo>
                                  <a:lnTo>
                                    <a:pt x="1400175" y="1048849"/>
                                  </a:lnTo>
                                  <a:lnTo>
                                    <a:pt x="1404938" y="1063937"/>
                                  </a:lnTo>
                                  <a:lnTo>
                                    <a:pt x="1408510" y="1079026"/>
                                  </a:lnTo>
                                  <a:lnTo>
                                    <a:pt x="1412082" y="1094512"/>
                                  </a:lnTo>
                                  <a:lnTo>
                                    <a:pt x="1415257" y="1109601"/>
                                  </a:lnTo>
                                  <a:lnTo>
                                    <a:pt x="1418035" y="1125087"/>
                                  </a:lnTo>
                                  <a:lnTo>
                                    <a:pt x="1420416" y="1140573"/>
                                  </a:lnTo>
                                  <a:lnTo>
                                    <a:pt x="1422400" y="1156059"/>
                                  </a:lnTo>
                                  <a:lnTo>
                                    <a:pt x="1424385" y="1171545"/>
                                  </a:lnTo>
                                  <a:lnTo>
                                    <a:pt x="1425575" y="1187428"/>
                                  </a:lnTo>
                                  <a:lnTo>
                                    <a:pt x="1427163" y="1191398"/>
                                  </a:lnTo>
                                  <a:lnTo>
                                    <a:pt x="1429147" y="1195369"/>
                                  </a:lnTo>
                                  <a:lnTo>
                                    <a:pt x="1431925" y="1198546"/>
                                  </a:lnTo>
                                  <a:lnTo>
                                    <a:pt x="1435100" y="1201722"/>
                                  </a:lnTo>
                                  <a:lnTo>
                                    <a:pt x="1438672" y="1204105"/>
                                  </a:lnTo>
                                  <a:lnTo>
                                    <a:pt x="1442641" y="1205693"/>
                                  </a:lnTo>
                                  <a:lnTo>
                                    <a:pt x="1446610" y="1206884"/>
                                  </a:lnTo>
                                  <a:lnTo>
                                    <a:pt x="1451769" y="1206884"/>
                                  </a:lnTo>
                                  <a:lnTo>
                                    <a:pt x="1476772" y="1209267"/>
                                  </a:lnTo>
                                  <a:lnTo>
                                    <a:pt x="1502569" y="1212046"/>
                                  </a:lnTo>
                                  <a:lnTo>
                                    <a:pt x="1527969" y="1214826"/>
                                  </a:lnTo>
                                  <a:lnTo>
                                    <a:pt x="1553766" y="1218003"/>
                                  </a:lnTo>
                                  <a:lnTo>
                                    <a:pt x="1555750" y="1218003"/>
                                  </a:lnTo>
                                  <a:lnTo>
                                    <a:pt x="1558132" y="1218400"/>
                                  </a:lnTo>
                                  <a:lnTo>
                                    <a:pt x="1560116" y="1219194"/>
                                  </a:lnTo>
                                  <a:lnTo>
                                    <a:pt x="1562497" y="1219988"/>
                                  </a:lnTo>
                                  <a:lnTo>
                                    <a:pt x="1564482" y="1221179"/>
                                  </a:lnTo>
                                  <a:lnTo>
                                    <a:pt x="1566069" y="1222767"/>
                                  </a:lnTo>
                                  <a:lnTo>
                                    <a:pt x="1569641" y="1226341"/>
                                  </a:lnTo>
                                  <a:lnTo>
                                    <a:pt x="1572419" y="1230709"/>
                                  </a:lnTo>
                                  <a:lnTo>
                                    <a:pt x="1574404" y="1235474"/>
                                  </a:lnTo>
                                  <a:lnTo>
                                    <a:pt x="1575991" y="1240636"/>
                                  </a:lnTo>
                                  <a:lnTo>
                                    <a:pt x="1576388" y="1246195"/>
                                  </a:lnTo>
                                  <a:lnTo>
                                    <a:pt x="1575594" y="1267240"/>
                                  </a:lnTo>
                                  <a:lnTo>
                                    <a:pt x="1574404" y="1289079"/>
                                  </a:lnTo>
                                  <a:lnTo>
                                    <a:pt x="1572419" y="1310124"/>
                                  </a:lnTo>
                                  <a:lnTo>
                                    <a:pt x="1570038" y="1331169"/>
                                  </a:lnTo>
                                  <a:lnTo>
                                    <a:pt x="1567260" y="1352214"/>
                                  </a:lnTo>
                                  <a:lnTo>
                                    <a:pt x="1563688" y="1373656"/>
                                  </a:lnTo>
                                  <a:lnTo>
                                    <a:pt x="1559719" y="1394304"/>
                                  </a:lnTo>
                                  <a:lnTo>
                                    <a:pt x="1555353" y="1415349"/>
                                  </a:lnTo>
                                  <a:lnTo>
                                    <a:pt x="1553369" y="1420511"/>
                                  </a:lnTo>
                                  <a:lnTo>
                                    <a:pt x="1550591" y="1425276"/>
                                  </a:lnTo>
                                  <a:lnTo>
                                    <a:pt x="1547416" y="1429644"/>
                                  </a:lnTo>
                                  <a:lnTo>
                                    <a:pt x="1543447" y="1432820"/>
                                  </a:lnTo>
                                  <a:lnTo>
                                    <a:pt x="1539082" y="1435203"/>
                                  </a:lnTo>
                                  <a:lnTo>
                                    <a:pt x="1536700" y="1435997"/>
                                  </a:lnTo>
                                  <a:lnTo>
                                    <a:pt x="1534716" y="1436791"/>
                                  </a:lnTo>
                                  <a:lnTo>
                                    <a:pt x="1532335" y="1437188"/>
                                  </a:lnTo>
                                  <a:lnTo>
                                    <a:pt x="1530350" y="1437188"/>
                                  </a:lnTo>
                                  <a:lnTo>
                                    <a:pt x="1527969" y="1436791"/>
                                  </a:lnTo>
                                  <a:lnTo>
                                    <a:pt x="1525588" y="1436394"/>
                                  </a:lnTo>
                                  <a:lnTo>
                                    <a:pt x="1474788" y="1429644"/>
                                  </a:lnTo>
                                  <a:lnTo>
                                    <a:pt x="1448991" y="1425673"/>
                                  </a:lnTo>
                                  <a:lnTo>
                                    <a:pt x="1423988" y="1421702"/>
                                  </a:lnTo>
                                  <a:lnTo>
                                    <a:pt x="1419622" y="1420908"/>
                                  </a:lnTo>
                                  <a:lnTo>
                                    <a:pt x="1415257" y="1420908"/>
                                  </a:lnTo>
                                  <a:lnTo>
                                    <a:pt x="1410891" y="1421702"/>
                                  </a:lnTo>
                                  <a:lnTo>
                                    <a:pt x="1406922" y="1422893"/>
                                  </a:lnTo>
                                  <a:lnTo>
                                    <a:pt x="1402953" y="1424879"/>
                                  </a:lnTo>
                                  <a:lnTo>
                                    <a:pt x="1399382" y="1427658"/>
                                  </a:lnTo>
                                  <a:lnTo>
                                    <a:pt x="1396603" y="1430835"/>
                                  </a:lnTo>
                                  <a:lnTo>
                                    <a:pt x="1394222" y="1434408"/>
                                  </a:lnTo>
                                  <a:lnTo>
                                    <a:pt x="1388666" y="1449100"/>
                                  </a:lnTo>
                                  <a:lnTo>
                                    <a:pt x="1383110" y="1464189"/>
                                  </a:lnTo>
                                  <a:lnTo>
                                    <a:pt x="1377156" y="1478484"/>
                                  </a:lnTo>
                                  <a:lnTo>
                                    <a:pt x="1371203" y="1492381"/>
                                  </a:lnTo>
                                  <a:lnTo>
                                    <a:pt x="1364456" y="1507073"/>
                                  </a:lnTo>
                                  <a:lnTo>
                                    <a:pt x="1357313" y="1520971"/>
                                  </a:lnTo>
                                  <a:lnTo>
                                    <a:pt x="1350169" y="1534869"/>
                                  </a:lnTo>
                                  <a:lnTo>
                                    <a:pt x="1343025" y="1548766"/>
                                  </a:lnTo>
                                  <a:lnTo>
                                    <a:pt x="1335088" y="1561870"/>
                                  </a:lnTo>
                                  <a:lnTo>
                                    <a:pt x="1326753" y="1574973"/>
                                  </a:lnTo>
                                  <a:lnTo>
                                    <a:pt x="1318022" y="1588077"/>
                                  </a:lnTo>
                                  <a:lnTo>
                                    <a:pt x="1308894" y="1601180"/>
                                  </a:lnTo>
                                  <a:lnTo>
                                    <a:pt x="1299766" y="1613886"/>
                                  </a:lnTo>
                                  <a:lnTo>
                                    <a:pt x="1290241" y="1626196"/>
                                  </a:lnTo>
                                  <a:lnTo>
                                    <a:pt x="1280716" y="1638902"/>
                                  </a:lnTo>
                                  <a:lnTo>
                                    <a:pt x="1270794" y="1650814"/>
                                  </a:lnTo>
                                  <a:lnTo>
                                    <a:pt x="1268810" y="1654785"/>
                                  </a:lnTo>
                                  <a:lnTo>
                                    <a:pt x="1267619" y="1658756"/>
                                  </a:lnTo>
                                  <a:lnTo>
                                    <a:pt x="1266825" y="1663124"/>
                                  </a:lnTo>
                                  <a:lnTo>
                                    <a:pt x="1267222" y="1667095"/>
                                  </a:lnTo>
                                  <a:lnTo>
                                    <a:pt x="1268016" y="1671462"/>
                                  </a:lnTo>
                                  <a:lnTo>
                                    <a:pt x="1269603" y="1675433"/>
                                  </a:lnTo>
                                  <a:lnTo>
                                    <a:pt x="1271588" y="1679007"/>
                                  </a:lnTo>
                                  <a:lnTo>
                                    <a:pt x="1274763" y="1682580"/>
                                  </a:lnTo>
                                  <a:lnTo>
                                    <a:pt x="1339056" y="1762790"/>
                                  </a:lnTo>
                                  <a:lnTo>
                                    <a:pt x="1340644" y="1764378"/>
                                  </a:lnTo>
                                  <a:lnTo>
                                    <a:pt x="1341835" y="1766363"/>
                                  </a:lnTo>
                                  <a:lnTo>
                                    <a:pt x="1343025" y="1768349"/>
                                  </a:lnTo>
                                  <a:lnTo>
                                    <a:pt x="1343819" y="1770334"/>
                                  </a:lnTo>
                                  <a:lnTo>
                                    <a:pt x="1344216" y="1772717"/>
                                  </a:lnTo>
                                  <a:lnTo>
                                    <a:pt x="1344613" y="1774702"/>
                                  </a:lnTo>
                                  <a:lnTo>
                                    <a:pt x="1344613" y="1779864"/>
                                  </a:lnTo>
                                  <a:lnTo>
                                    <a:pt x="1343819" y="1785026"/>
                                  </a:lnTo>
                                  <a:lnTo>
                                    <a:pt x="1341835" y="1789791"/>
                                  </a:lnTo>
                                  <a:lnTo>
                                    <a:pt x="1339056" y="1794556"/>
                                  </a:lnTo>
                                  <a:lnTo>
                                    <a:pt x="1335485" y="1798923"/>
                                  </a:lnTo>
                                  <a:lnTo>
                                    <a:pt x="1320006" y="1813218"/>
                                  </a:lnTo>
                                  <a:lnTo>
                                    <a:pt x="1303735" y="1827513"/>
                                  </a:lnTo>
                                  <a:lnTo>
                                    <a:pt x="1287463" y="1841013"/>
                                  </a:lnTo>
                                  <a:lnTo>
                                    <a:pt x="1271191" y="1854514"/>
                                  </a:lnTo>
                                  <a:lnTo>
                                    <a:pt x="1253728" y="1867220"/>
                                  </a:lnTo>
                                  <a:lnTo>
                                    <a:pt x="1236663" y="1879927"/>
                                  </a:lnTo>
                                  <a:lnTo>
                                    <a:pt x="1218406" y="1891442"/>
                                  </a:lnTo>
                                  <a:lnTo>
                                    <a:pt x="1200547" y="1902957"/>
                                  </a:lnTo>
                                  <a:lnTo>
                                    <a:pt x="1195388" y="1905340"/>
                                  </a:lnTo>
                                  <a:lnTo>
                                    <a:pt x="1190228" y="1906928"/>
                                  </a:lnTo>
                                  <a:lnTo>
                                    <a:pt x="1185069" y="1907325"/>
                                  </a:lnTo>
                                  <a:lnTo>
                                    <a:pt x="1179910" y="1906928"/>
                                  </a:lnTo>
                                  <a:lnTo>
                                    <a:pt x="1175544" y="1906134"/>
                                  </a:lnTo>
                                  <a:lnTo>
                                    <a:pt x="1172766" y="1904943"/>
                                  </a:lnTo>
                                  <a:lnTo>
                                    <a:pt x="1170781" y="1903751"/>
                                  </a:lnTo>
                                  <a:lnTo>
                                    <a:pt x="1169194" y="1902560"/>
                                  </a:lnTo>
                                  <a:lnTo>
                                    <a:pt x="1167606" y="1900972"/>
                                  </a:lnTo>
                                  <a:lnTo>
                                    <a:pt x="1166019" y="1899383"/>
                                  </a:lnTo>
                                  <a:lnTo>
                                    <a:pt x="1164828" y="1897398"/>
                                  </a:lnTo>
                                  <a:lnTo>
                                    <a:pt x="1149350" y="1877147"/>
                                  </a:lnTo>
                                  <a:lnTo>
                                    <a:pt x="1133872" y="1856499"/>
                                  </a:lnTo>
                                  <a:lnTo>
                                    <a:pt x="1103313" y="1815204"/>
                                  </a:lnTo>
                                  <a:lnTo>
                                    <a:pt x="1100931" y="1811630"/>
                                  </a:lnTo>
                                  <a:lnTo>
                                    <a:pt x="1097756" y="1808453"/>
                                  </a:lnTo>
                                  <a:lnTo>
                                    <a:pt x="1094581" y="1806071"/>
                                  </a:lnTo>
                                  <a:lnTo>
                                    <a:pt x="1090613" y="1804085"/>
                                  </a:lnTo>
                                  <a:lnTo>
                                    <a:pt x="1086644" y="1802894"/>
                                  </a:lnTo>
                                  <a:lnTo>
                                    <a:pt x="1081881" y="1802497"/>
                                  </a:lnTo>
                                  <a:lnTo>
                                    <a:pt x="1077516" y="1802497"/>
                                  </a:lnTo>
                                  <a:lnTo>
                                    <a:pt x="1073150" y="1803291"/>
                                  </a:lnTo>
                                  <a:lnTo>
                                    <a:pt x="1058863" y="1810042"/>
                                  </a:lnTo>
                                  <a:lnTo>
                                    <a:pt x="1044972" y="1815998"/>
                                  </a:lnTo>
                                  <a:lnTo>
                                    <a:pt x="1029891" y="1821954"/>
                                  </a:lnTo>
                                  <a:lnTo>
                                    <a:pt x="1015603" y="1828307"/>
                                  </a:lnTo>
                                  <a:lnTo>
                                    <a:pt x="1000919" y="1833469"/>
                                  </a:lnTo>
                                  <a:lnTo>
                                    <a:pt x="985838" y="1838631"/>
                                  </a:lnTo>
                                  <a:lnTo>
                                    <a:pt x="971153" y="1843396"/>
                                  </a:lnTo>
                                  <a:lnTo>
                                    <a:pt x="956469" y="1847764"/>
                                  </a:lnTo>
                                  <a:lnTo>
                                    <a:pt x="940991" y="1851337"/>
                                  </a:lnTo>
                                  <a:lnTo>
                                    <a:pt x="925909" y="1854911"/>
                                  </a:lnTo>
                                  <a:lnTo>
                                    <a:pt x="910431" y="1857691"/>
                                  </a:lnTo>
                                  <a:lnTo>
                                    <a:pt x="894953" y="1860470"/>
                                  </a:lnTo>
                                  <a:lnTo>
                                    <a:pt x="879475" y="1863250"/>
                                  </a:lnTo>
                                  <a:lnTo>
                                    <a:pt x="863997" y="1865235"/>
                                  </a:lnTo>
                                  <a:lnTo>
                                    <a:pt x="848122" y="1867220"/>
                                  </a:lnTo>
                                  <a:lnTo>
                                    <a:pt x="832644" y="1868412"/>
                                  </a:lnTo>
                                  <a:lnTo>
                                    <a:pt x="828675" y="1870397"/>
                                  </a:lnTo>
                                  <a:lnTo>
                                    <a:pt x="824706" y="1872382"/>
                                  </a:lnTo>
                                  <a:lnTo>
                                    <a:pt x="821531" y="1875162"/>
                                  </a:lnTo>
                                  <a:lnTo>
                                    <a:pt x="818753" y="1878339"/>
                                  </a:lnTo>
                                  <a:lnTo>
                                    <a:pt x="816372" y="1881912"/>
                                  </a:lnTo>
                                  <a:lnTo>
                                    <a:pt x="814388" y="1885883"/>
                                  </a:lnTo>
                                  <a:lnTo>
                                    <a:pt x="813594" y="1889854"/>
                                  </a:lnTo>
                                  <a:lnTo>
                                    <a:pt x="813197" y="1894222"/>
                                  </a:lnTo>
                                  <a:lnTo>
                                    <a:pt x="810816" y="1920031"/>
                                  </a:lnTo>
                                  <a:lnTo>
                                    <a:pt x="808038" y="1945444"/>
                                  </a:lnTo>
                                  <a:lnTo>
                                    <a:pt x="804863" y="1970857"/>
                                  </a:lnTo>
                                  <a:lnTo>
                                    <a:pt x="801688" y="1996270"/>
                                  </a:lnTo>
                                  <a:lnTo>
                                    <a:pt x="801688" y="1998652"/>
                                  </a:lnTo>
                                  <a:lnTo>
                                    <a:pt x="801291" y="2001035"/>
                                  </a:lnTo>
                                  <a:lnTo>
                                    <a:pt x="800497" y="2003020"/>
                                  </a:lnTo>
                                  <a:lnTo>
                                    <a:pt x="799703" y="2005005"/>
                                  </a:lnTo>
                                  <a:lnTo>
                                    <a:pt x="798513" y="2007388"/>
                                  </a:lnTo>
                                  <a:lnTo>
                                    <a:pt x="797322" y="2009373"/>
                                  </a:lnTo>
                                  <a:lnTo>
                                    <a:pt x="793750" y="2012550"/>
                                  </a:lnTo>
                                  <a:lnTo>
                                    <a:pt x="789384" y="2015329"/>
                                  </a:lnTo>
                                  <a:lnTo>
                                    <a:pt x="784622" y="2017315"/>
                                  </a:lnTo>
                                  <a:lnTo>
                                    <a:pt x="779463" y="2018903"/>
                                  </a:lnTo>
                                  <a:lnTo>
                                    <a:pt x="773906" y="2019300"/>
                                  </a:lnTo>
                                  <a:lnTo>
                                    <a:pt x="752078" y="2018506"/>
                                  </a:lnTo>
                                  <a:lnTo>
                                    <a:pt x="731044" y="2017315"/>
                                  </a:lnTo>
                                  <a:lnTo>
                                    <a:pt x="709613" y="2015727"/>
                                  </a:lnTo>
                                  <a:lnTo>
                                    <a:pt x="688578" y="2013344"/>
                                  </a:lnTo>
                                  <a:lnTo>
                                    <a:pt x="667147" y="2010167"/>
                                  </a:lnTo>
                                  <a:lnTo>
                                    <a:pt x="646509" y="2006197"/>
                                  </a:lnTo>
                                  <a:lnTo>
                                    <a:pt x="625475" y="2002226"/>
                                  </a:lnTo>
                                  <a:lnTo>
                                    <a:pt x="604441" y="1997858"/>
                                  </a:lnTo>
                                  <a:lnTo>
                                    <a:pt x="599281" y="1995873"/>
                                  </a:lnTo>
                                  <a:lnTo>
                                    <a:pt x="594519" y="1993093"/>
                                  </a:lnTo>
                                  <a:lnTo>
                                    <a:pt x="590550" y="1989917"/>
                                  </a:lnTo>
                                  <a:lnTo>
                                    <a:pt x="586978" y="1986343"/>
                                  </a:lnTo>
                                  <a:lnTo>
                                    <a:pt x="584597" y="1981975"/>
                                  </a:lnTo>
                                  <a:lnTo>
                                    <a:pt x="583803" y="1979990"/>
                                  </a:lnTo>
                                  <a:lnTo>
                                    <a:pt x="583009" y="1977607"/>
                                  </a:lnTo>
                                  <a:lnTo>
                                    <a:pt x="583009" y="1975622"/>
                                  </a:lnTo>
                                  <a:lnTo>
                                    <a:pt x="582612" y="1973239"/>
                                  </a:lnTo>
                                  <a:lnTo>
                                    <a:pt x="583009" y="1970857"/>
                                  </a:lnTo>
                                  <a:lnTo>
                                    <a:pt x="583406" y="1968872"/>
                                  </a:lnTo>
                                  <a:lnTo>
                                    <a:pt x="586581" y="1943062"/>
                                  </a:lnTo>
                                  <a:lnTo>
                                    <a:pt x="590153" y="1918046"/>
                                  </a:lnTo>
                                  <a:lnTo>
                                    <a:pt x="598091" y="1866823"/>
                                  </a:lnTo>
                                  <a:lnTo>
                                    <a:pt x="598884" y="1862456"/>
                                  </a:lnTo>
                                  <a:lnTo>
                                    <a:pt x="598884" y="1858088"/>
                                  </a:lnTo>
                                  <a:lnTo>
                                    <a:pt x="598487" y="1853720"/>
                                  </a:lnTo>
                                  <a:lnTo>
                                    <a:pt x="596900" y="1849749"/>
                                  </a:lnTo>
                                  <a:lnTo>
                                    <a:pt x="594916" y="1846175"/>
                                  </a:lnTo>
                                  <a:lnTo>
                                    <a:pt x="592137" y="1842602"/>
                                  </a:lnTo>
                                  <a:lnTo>
                                    <a:pt x="588962" y="1839822"/>
                                  </a:lnTo>
                                  <a:lnTo>
                                    <a:pt x="585391" y="1837440"/>
                                  </a:lnTo>
                                  <a:lnTo>
                                    <a:pt x="570309" y="1831881"/>
                                  </a:lnTo>
                                  <a:lnTo>
                                    <a:pt x="556022" y="1826322"/>
                                  </a:lnTo>
                                  <a:lnTo>
                                    <a:pt x="541734" y="1820366"/>
                                  </a:lnTo>
                                  <a:lnTo>
                                    <a:pt x="527050" y="1814012"/>
                                  </a:lnTo>
                                  <a:lnTo>
                                    <a:pt x="512762" y="1807659"/>
                                  </a:lnTo>
                                  <a:lnTo>
                                    <a:pt x="498872" y="1800909"/>
                                  </a:lnTo>
                                  <a:lnTo>
                                    <a:pt x="484584" y="1793762"/>
                                  </a:lnTo>
                                  <a:lnTo>
                                    <a:pt x="471091" y="1786217"/>
                                  </a:lnTo>
                                  <a:lnTo>
                                    <a:pt x="457597" y="1778276"/>
                                  </a:lnTo>
                                  <a:lnTo>
                                    <a:pt x="444500" y="1769540"/>
                                  </a:lnTo>
                                  <a:lnTo>
                                    <a:pt x="431006" y="1760804"/>
                                  </a:lnTo>
                                  <a:lnTo>
                                    <a:pt x="418306" y="1752069"/>
                                  </a:lnTo>
                                  <a:lnTo>
                                    <a:pt x="406003" y="1742936"/>
                                  </a:lnTo>
                                  <a:lnTo>
                                    <a:pt x="392906" y="1733803"/>
                                  </a:lnTo>
                                  <a:lnTo>
                                    <a:pt x="381000" y="1723479"/>
                                  </a:lnTo>
                                  <a:lnTo>
                                    <a:pt x="369094" y="1713552"/>
                                  </a:lnTo>
                                  <a:lnTo>
                                    <a:pt x="365125" y="1711567"/>
                                  </a:lnTo>
                                  <a:lnTo>
                                    <a:pt x="360759" y="1710376"/>
                                  </a:lnTo>
                                  <a:lnTo>
                                    <a:pt x="356791" y="1709979"/>
                                  </a:lnTo>
                                  <a:lnTo>
                                    <a:pt x="352425" y="1709979"/>
                                  </a:lnTo>
                                  <a:lnTo>
                                    <a:pt x="347662" y="1710773"/>
                                  </a:lnTo>
                                  <a:lnTo>
                                    <a:pt x="343694" y="1712361"/>
                                  </a:lnTo>
                                  <a:lnTo>
                                    <a:pt x="340122" y="1714744"/>
                                  </a:lnTo>
                                  <a:lnTo>
                                    <a:pt x="336947" y="1717523"/>
                                  </a:lnTo>
                                  <a:lnTo>
                                    <a:pt x="256778" y="1782246"/>
                                  </a:lnTo>
                                  <a:lnTo>
                                    <a:pt x="254794" y="1783835"/>
                                  </a:lnTo>
                                  <a:lnTo>
                                    <a:pt x="252809" y="1785026"/>
                                  </a:lnTo>
                                  <a:lnTo>
                                    <a:pt x="250825" y="1786217"/>
                                  </a:lnTo>
                                  <a:lnTo>
                                    <a:pt x="248840" y="1787011"/>
                                  </a:lnTo>
                                  <a:lnTo>
                                    <a:pt x="246459" y="1787805"/>
                                  </a:lnTo>
                                  <a:lnTo>
                                    <a:pt x="244475" y="1787805"/>
                                  </a:lnTo>
                                  <a:lnTo>
                                    <a:pt x="239712" y="1788202"/>
                                  </a:lnTo>
                                  <a:lnTo>
                                    <a:pt x="234553" y="1787011"/>
                                  </a:lnTo>
                                  <a:lnTo>
                                    <a:pt x="229790" y="1785423"/>
                                  </a:lnTo>
                                  <a:lnTo>
                                    <a:pt x="225028" y="1782643"/>
                                  </a:lnTo>
                                  <a:lnTo>
                                    <a:pt x="222647" y="1780658"/>
                                  </a:lnTo>
                                  <a:lnTo>
                                    <a:pt x="220662" y="1779070"/>
                                  </a:lnTo>
                                  <a:lnTo>
                                    <a:pt x="205978" y="1762790"/>
                                  </a:lnTo>
                                  <a:lnTo>
                                    <a:pt x="192087" y="1746907"/>
                                  </a:lnTo>
                                  <a:lnTo>
                                    <a:pt x="178197" y="1731024"/>
                                  </a:lnTo>
                                  <a:lnTo>
                                    <a:pt x="165100" y="1713949"/>
                                  </a:lnTo>
                                  <a:lnTo>
                                    <a:pt x="152003" y="1696875"/>
                                  </a:lnTo>
                                  <a:lnTo>
                                    <a:pt x="139700" y="1679404"/>
                                  </a:lnTo>
                                  <a:lnTo>
                                    <a:pt x="127794" y="1661933"/>
                                  </a:lnTo>
                                  <a:lnTo>
                                    <a:pt x="116284" y="1644064"/>
                                  </a:lnTo>
                                  <a:lnTo>
                                    <a:pt x="113506" y="1638902"/>
                                  </a:lnTo>
                                  <a:lnTo>
                                    <a:pt x="112315" y="1633343"/>
                                  </a:lnTo>
                                  <a:lnTo>
                                    <a:pt x="111522" y="1628181"/>
                                  </a:lnTo>
                                  <a:lnTo>
                                    <a:pt x="111919" y="1623019"/>
                                  </a:lnTo>
                                  <a:lnTo>
                                    <a:pt x="113109" y="1618651"/>
                                  </a:lnTo>
                                  <a:lnTo>
                                    <a:pt x="113903" y="1616269"/>
                                  </a:lnTo>
                                  <a:lnTo>
                                    <a:pt x="115094" y="1614284"/>
                                  </a:lnTo>
                                  <a:lnTo>
                                    <a:pt x="116284" y="1612695"/>
                                  </a:lnTo>
                                  <a:lnTo>
                                    <a:pt x="117872" y="1610710"/>
                                  </a:lnTo>
                                  <a:lnTo>
                                    <a:pt x="119856" y="1609519"/>
                                  </a:lnTo>
                                  <a:lnTo>
                                    <a:pt x="121840" y="1608327"/>
                                  </a:lnTo>
                                  <a:lnTo>
                                    <a:pt x="162322" y="1576958"/>
                                  </a:lnTo>
                                  <a:lnTo>
                                    <a:pt x="183356" y="1561870"/>
                                  </a:lnTo>
                                  <a:lnTo>
                                    <a:pt x="203994" y="1546781"/>
                                  </a:lnTo>
                                  <a:lnTo>
                                    <a:pt x="207565" y="1544001"/>
                                  </a:lnTo>
                                  <a:lnTo>
                                    <a:pt x="211137" y="1540825"/>
                                  </a:lnTo>
                                  <a:lnTo>
                                    <a:pt x="213519" y="1537648"/>
                                  </a:lnTo>
                                  <a:lnTo>
                                    <a:pt x="215503" y="1533677"/>
                                  </a:lnTo>
                                  <a:lnTo>
                                    <a:pt x="216694" y="1529707"/>
                                  </a:lnTo>
                                  <a:lnTo>
                                    <a:pt x="217090" y="1525339"/>
                                  </a:lnTo>
                                  <a:lnTo>
                                    <a:pt x="217090" y="1520971"/>
                                  </a:lnTo>
                                  <a:lnTo>
                                    <a:pt x="216297" y="1516603"/>
                                  </a:lnTo>
                                  <a:lnTo>
                                    <a:pt x="209153" y="1502705"/>
                                  </a:lnTo>
                                  <a:lnTo>
                                    <a:pt x="202803" y="1488014"/>
                                  </a:lnTo>
                                  <a:lnTo>
                                    <a:pt x="196850" y="1473719"/>
                                  </a:lnTo>
                                  <a:lnTo>
                                    <a:pt x="191294" y="1459027"/>
                                  </a:lnTo>
                                  <a:lnTo>
                                    <a:pt x="186134" y="1444335"/>
                                  </a:lnTo>
                                  <a:lnTo>
                                    <a:pt x="180975" y="1429644"/>
                                  </a:lnTo>
                                  <a:lnTo>
                                    <a:pt x="176212" y="1414952"/>
                                  </a:lnTo>
                                  <a:lnTo>
                                    <a:pt x="171847" y="1399466"/>
                                  </a:lnTo>
                                  <a:lnTo>
                                    <a:pt x="167878" y="1384377"/>
                                  </a:lnTo>
                                  <a:lnTo>
                                    <a:pt x="164703" y="1369288"/>
                                  </a:lnTo>
                                  <a:lnTo>
                                    <a:pt x="161131" y="1353802"/>
                                  </a:lnTo>
                                  <a:lnTo>
                                    <a:pt x="158353" y="1338713"/>
                                  </a:lnTo>
                                  <a:lnTo>
                                    <a:pt x="155972" y="1323227"/>
                                  </a:lnTo>
                                  <a:lnTo>
                                    <a:pt x="153987" y="1307344"/>
                                  </a:lnTo>
                                  <a:lnTo>
                                    <a:pt x="152003" y="1291859"/>
                                  </a:lnTo>
                                  <a:lnTo>
                                    <a:pt x="150812" y="1276373"/>
                                  </a:lnTo>
                                  <a:lnTo>
                                    <a:pt x="149225" y="1272402"/>
                                  </a:lnTo>
                                  <a:lnTo>
                                    <a:pt x="146844" y="1268034"/>
                                  </a:lnTo>
                                  <a:lnTo>
                                    <a:pt x="144462" y="1264857"/>
                                  </a:lnTo>
                                  <a:lnTo>
                                    <a:pt x="141287" y="1262078"/>
                                  </a:lnTo>
                                  <a:lnTo>
                                    <a:pt x="137715" y="1259695"/>
                                  </a:lnTo>
                                  <a:lnTo>
                                    <a:pt x="133747" y="1257710"/>
                                  </a:lnTo>
                                  <a:lnTo>
                                    <a:pt x="129778" y="1256916"/>
                                  </a:lnTo>
                                  <a:lnTo>
                                    <a:pt x="125015" y="1256519"/>
                                  </a:lnTo>
                                  <a:lnTo>
                                    <a:pt x="99219" y="1254136"/>
                                  </a:lnTo>
                                  <a:lnTo>
                                    <a:pt x="74215" y="1251357"/>
                                  </a:lnTo>
                                  <a:lnTo>
                                    <a:pt x="22622" y="1245401"/>
                                  </a:lnTo>
                                  <a:lnTo>
                                    <a:pt x="20240" y="1245401"/>
                                  </a:lnTo>
                                  <a:lnTo>
                                    <a:pt x="18256" y="1245004"/>
                                  </a:lnTo>
                                  <a:lnTo>
                                    <a:pt x="15875" y="1244209"/>
                                  </a:lnTo>
                                  <a:lnTo>
                                    <a:pt x="13890" y="1243415"/>
                                  </a:lnTo>
                                  <a:lnTo>
                                    <a:pt x="11906" y="1242224"/>
                                  </a:lnTo>
                                  <a:lnTo>
                                    <a:pt x="9922" y="1241033"/>
                                  </a:lnTo>
                                  <a:lnTo>
                                    <a:pt x="6747" y="1237459"/>
                                  </a:lnTo>
                                  <a:lnTo>
                                    <a:pt x="3969" y="1233488"/>
                                  </a:lnTo>
                                  <a:lnTo>
                                    <a:pt x="1984" y="1228724"/>
                                  </a:lnTo>
                                  <a:lnTo>
                                    <a:pt x="397" y="1222767"/>
                                  </a:lnTo>
                                  <a:lnTo>
                                    <a:pt x="0" y="1219988"/>
                                  </a:lnTo>
                                  <a:lnTo>
                                    <a:pt x="0" y="1217208"/>
                                  </a:lnTo>
                                  <a:lnTo>
                                    <a:pt x="794" y="1196163"/>
                                  </a:lnTo>
                                  <a:lnTo>
                                    <a:pt x="1984" y="1174721"/>
                                  </a:lnTo>
                                  <a:lnTo>
                                    <a:pt x="3572" y="1153676"/>
                                  </a:lnTo>
                                  <a:lnTo>
                                    <a:pt x="6350" y="1132631"/>
                                  </a:lnTo>
                                  <a:lnTo>
                                    <a:pt x="9128" y="1111189"/>
                                  </a:lnTo>
                                  <a:lnTo>
                                    <a:pt x="12700" y="1090541"/>
                                  </a:lnTo>
                                  <a:lnTo>
                                    <a:pt x="16669" y="1069099"/>
                                  </a:lnTo>
                                  <a:lnTo>
                                    <a:pt x="21034" y="1048451"/>
                                  </a:lnTo>
                                  <a:lnTo>
                                    <a:pt x="23019" y="1043289"/>
                                  </a:lnTo>
                                  <a:lnTo>
                                    <a:pt x="25797" y="1038127"/>
                                  </a:lnTo>
                                  <a:lnTo>
                                    <a:pt x="29369" y="1034157"/>
                                  </a:lnTo>
                                  <a:lnTo>
                                    <a:pt x="32940" y="1030583"/>
                                  </a:lnTo>
                                  <a:lnTo>
                                    <a:pt x="37306" y="1028201"/>
                                  </a:lnTo>
                                  <a:lnTo>
                                    <a:pt x="39290" y="1027406"/>
                                  </a:lnTo>
                                  <a:lnTo>
                                    <a:pt x="41672" y="1026612"/>
                                  </a:lnTo>
                                  <a:lnTo>
                                    <a:pt x="44053" y="1026612"/>
                                  </a:lnTo>
                                  <a:lnTo>
                                    <a:pt x="46037" y="1026215"/>
                                  </a:lnTo>
                                  <a:lnTo>
                                    <a:pt x="48419" y="1026612"/>
                                  </a:lnTo>
                                  <a:lnTo>
                                    <a:pt x="50800" y="1027009"/>
                                  </a:lnTo>
                                  <a:lnTo>
                                    <a:pt x="101600" y="1033760"/>
                                  </a:lnTo>
                                  <a:lnTo>
                                    <a:pt x="127000" y="1037730"/>
                                  </a:lnTo>
                                  <a:lnTo>
                                    <a:pt x="152400" y="1042098"/>
                                  </a:lnTo>
                                  <a:lnTo>
                                    <a:pt x="156765" y="1042892"/>
                                  </a:lnTo>
                                  <a:lnTo>
                                    <a:pt x="161131" y="1042892"/>
                                  </a:lnTo>
                                  <a:lnTo>
                                    <a:pt x="165497" y="1042495"/>
                                  </a:lnTo>
                                  <a:lnTo>
                                    <a:pt x="169862" y="1040907"/>
                                  </a:lnTo>
                                  <a:lnTo>
                                    <a:pt x="173434" y="1038525"/>
                                  </a:lnTo>
                                  <a:lnTo>
                                    <a:pt x="177006" y="1035745"/>
                                  </a:lnTo>
                                  <a:lnTo>
                                    <a:pt x="179784" y="1032568"/>
                                  </a:lnTo>
                                  <a:lnTo>
                                    <a:pt x="182165" y="1028995"/>
                                  </a:lnTo>
                                  <a:lnTo>
                                    <a:pt x="187325" y="1014303"/>
                                  </a:lnTo>
                                  <a:lnTo>
                                    <a:pt x="192881" y="1000008"/>
                                  </a:lnTo>
                                  <a:lnTo>
                                    <a:pt x="198834" y="985316"/>
                                  </a:lnTo>
                                  <a:lnTo>
                                    <a:pt x="205184" y="971022"/>
                                  </a:lnTo>
                                  <a:lnTo>
                                    <a:pt x="211931" y="957124"/>
                                  </a:lnTo>
                                  <a:lnTo>
                                    <a:pt x="218678" y="942432"/>
                                  </a:lnTo>
                                  <a:lnTo>
                                    <a:pt x="225822" y="928932"/>
                                  </a:lnTo>
                                  <a:lnTo>
                                    <a:pt x="233362" y="915034"/>
                                  </a:lnTo>
                                  <a:lnTo>
                                    <a:pt x="241300" y="901931"/>
                                  </a:lnTo>
                                  <a:lnTo>
                                    <a:pt x="249634" y="888430"/>
                                  </a:lnTo>
                                  <a:lnTo>
                                    <a:pt x="258762" y="875327"/>
                                  </a:lnTo>
                                  <a:lnTo>
                                    <a:pt x="267494" y="862620"/>
                                  </a:lnTo>
                                  <a:lnTo>
                                    <a:pt x="276622" y="849517"/>
                                  </a:lnTo>
                                  <a:lnTo>
                                    <a:pt x="286147" y="837207"/>
                                  </a:lnTo>
                                  <a:lnTo>
                                    <a:pt x="295672" y="825295"/>
                                  </a:lnTo>
                                  <a:lnTo>
                                    <a:pt x="305990" y="812986"/>
                                  </a:lnTo>
                                  <a:lnTo>
                                    <a:pt x="307975" y="809015"/>
                                  </a:lnTo>
                                  <a:lnTo>
                                    <a:pt x="309165" y="804647"/>
                                  </a:lnTo>
                                  <a:lnTo>
                                    <a:pt x="309562" y="800279"/>
                                  </a:lnTo>
                                  <a:lnTo>
                                    <a:pt x="309562" y="796309"/>
                                  </a:lnTo>
                                  <a:lnTo>
                                    <a:pt x="308769" y="791941"/>
                                  </a:lnTo>
                                  <a:lnTo>
                                    <a:pt x="307181" y="787970"/>
                                  </a:lnTo>
                                  <a:lnTo>
                                    <a:pt x="304800" y="784396"/>
                                  </a:lnTo>
                                  <a:lnTo>
                                    <a:pt x="301625" y="780823"/>
                                  </a:lnTo>
                                  <a:lnTo>
                                    <a:pt x="237331" y="700614"/>
                                  </a:lnTo>
                                  <a:lnTo>
                                    <a:pt x="235744" y="699025"/>
                                  </a:lnTo>
                                  <a:lnTo>
                                    <a:pt x="234553" y="697437"/>
                                  </a:lnTo>
                                  <a:lnTo>
                                    <a:pt x="233362" y="695452"/>
                                  </a:lnTo>
                                  <a:lnTo>
                                    <a:pt x="232569" y="693069"/>
                                  </a:lnTo>
                                  <a:lnTo>
                                    <a:pt x="231775" y="691084"/>
                                  </a:lnTo>
                                  <a:lnTo>
                                    <a:pt x="231775" y="688701"/>
                                  </a:lnTo>
                                  <a:lnTo>
                                    <a:pt x="231775" y="683936"/>
                                  </a:lnTo>
                                  <a:lnTo>
                                    <a:pt x="232569" y="678774"/>
                                  </a:lnTo>
                                  <a:lnTo>
                                    <a:pt x="234156" y="674010"/>
                                  </a:lnTo>
                                  <a:lnTo>
                                    <a:pt x="236934" y="668848"/>
                                  </a:lnTo>
                                  <a:lnTo>
                                    <a:pt x="240506" y="664480"/>
                                  </a:lnTo>
                                  <a:lnTo>
                                    <a:pt x="256778" y="650185"/>
                                  </a:lnTo>
                                  <a:lnTo>
                                    <a:pt x="272653" y="636287"/>
                                  </a:lnTo>
                                  <a:lnTo>
                                    <a:pt x="288925" y="622390"/>
                                  </a:lnTo>
                                  <a:lnTo>
                                    <a:pt x="305594" y="609286"/>
                                  </a:lnTo>
                                  <a:lnTo>
                                    <a:pt x="322659" y="596183"/>
                                  </a:lnTo>
                                  <a:lnTo>
                                    <a:pt x="339725" y="583874"/>
                                  </a:lnTo>
                                  <a:lnTo>
                                    <a:pt x="357584" y="571961"/>
                                  </a:lnTo>
                                  <a:lnTo>
                                    <a:pt x="375841" y="560446"/>
                                  </a:lnTo>
                                  <a:lnTo>
                                    <a:pt x="381000" y="558064"/>
                                  </a:lnTo>
                                  <a:lnTo>
                                    <a:pt x="386159" y="556475"/>
                                  </a:lnTo>
                                  <a:lnTo>
                                    <a:pt x="391319" y="556078"/>
                                  </a:lnTo>
                                  <a:lnTo>
                                    <a:pt x="396478" y="556475"/>
                                  </a:lnTo>
                                  <a:lnTo>
                                    <a:pt x="401241" y="557667"/>
                                  </a:lnTo>
                                  <a:lnTo>
                                    <a:pt x="403225" y="558461"/>
                                  </a:lnTo>
                                  <a:lnTo>
                                    <a:pt x="405606" y="559652"/>
                                  </a:lnTo>
                                  <a:lnTo>
                                    <a:pt x="407194" y="560843"/>
                                  </a:lnTo>
                                  <a:lnTo>
                                    <a:pt x="408781" y="562431"/>
                                  </a:lnTo>
                                  <a:lnTo>
                                    <a:pt x="410369" y="564020"/>
                                  </a:lnTo>
                                  <a:lnTo>
                                    <a:pt x="411559" y="566005"/>
                                  </a:lnTo>
                                  <a:lnTo>
                                    <a:pt x="427037" y="586653"/>
                                  </a:lnTo>
                                  <a:lnTo>
                                    <a:pt x="442912" y="606904"/>
                                  </a:lnTo>
                                  <a:lnTo>
                                    <a:pt x="457994" y="627552"/>
                                  </a:lnTo>
                                  <a:lnTo>
                                    <a:pt x="472678" y="648200"/>
                                  </a:lnTo>
                                  <a:lnTo>
                                    <a:pt x="475456" y="652170"/>
                                  </a:lnTo>
                                  <a:lnTo>
                                    <a:pt x="478234" y="654950"/>
                                  </a:lnTo>
                                  <a:lnTo>
                                    <a:pt x="481806" y="657729"/>
                                  </a:lnTo>
                                  <a:lnTo>
                                    <a:pt x="486172" y="659318"/>
                                  </a:lnTo>
                                  <a:lnTo>
                                    <a:pt x="490141" y="660509"/>
                                  </a:lnTo>
                                  <a:lnTo>
                                    <a:pt x="494506" y="661303"/>
                                  </a:lnTo>
                                  <a:lnTo>
                                    <a:pt x="498872" y="660906"/>
                                  </a:lnTo>
                                  <a:lnTo>
                                    <a:pt x="503237" y="660112"/>
                                  </a:lnTo>
                                  <a:lnTo>
                                    <a:pt x="517128" y="653759"/>
                                  </a:lnTo>
                                  <a:lnTo>
                                    <a:pt x="531416" y="647406"/>
                                  </a:lnTo>
                                  <a:lnTo>
                                    <a:pt x="546100" y="641449"/>
                                  </a:lnTo>
                                  <a:lnTo>
                                    <a:pt x="560387" y="635890"/>
                                  </a:lnTo>
                                  <a:lnTo>
                                    <a:pt x="575072" y="630331"/>
                                  </a:lnTo>
                                  <a:lnTo>
                                    <a:pt x="590153" y="625566"/>
                                  </a:lnTo>
                                  <a:lnTo>
                                    <a:pt x="604837" y="620404"/>
                                  </a:lnTo>
                                  <a:lnTo>
                                    <a:pt x="619919" y="615640"/>
                                  </a:lnTo>
                                  <a:lnTo>
                                    <a:pt x="635397" y="612066"/>
                                  </a:lnTo>
                                  <a:lnTo>
                                    <a:pt x="650478" y="608492"/>
                                  </a:lnTo>
                                  <a:lnTo>
                                    <a:pt x="665956" y="605713"/>
                                  </a:lnTo>
                                  <a:lnTo>
                                    <a:pt x="681434" y="602933"/>
                                  </a:lnTo>
                                  <a:lnTo>
                                    <a:pt x="696913" y="600154"/>
                                  </a:lnTo>
                                  <a:lnTo>
                                    <a:pt x="711994" y="598168"/>
                                  </a:lnTo>
                                  <a:lnTo>
                                    <a:pt x="727869" y="596580"/>
                                  </a:lnTo>
                                  <a:lnTo>
                                    <a:pt x="743347" y="594992"/>
                                  </a:lnTo>
                                  <a:lnTo>
                                    <a:pt x="747713" y="593403"/>
                                  </a:lnTo>
                                  <a:lnTo>
                                    <a:pt x="751284" y="591418"/>
                                  </a:lnTo>
                                  <a:lnTo>
                                    <a:pt x="754856" y="588638"/>
                                  </a:lnTo>
                                  <a:lnTo>
                                    <a:pt x="757634" y="585462"/>
                                  </a:lnTo>
                                  <a:lnTo>
                                    <a:pt x="760016" y="582285"/>
                                  </a:lnTo>
                                  <a:lnTo>
                                    <a:pt x="762397" y="577917"/>
                                  </a:lnTo>
                                  <a:lnTo>
                                    <a:pt x="763191" y="573550"/>
                                  </a:lnTo>
                                  <a:lnTo>
                                    <a:pt x="763588" y="569182"/>
                                  </a:lnTo>
                                  <a:lnTo>
                                    <a:pt x="765969" y="543769"/>
                                  </a:lnTo>
                                  <a:lnTo>
                                    <a:pt x="768747" y="517959"/>
                                  </a:lnTo>
                                  <a:lnTo>
                                    <a:pt x="771525" y="492943"/>
                                  </a:lnTo>
                                  <a:lnTo>
                                    <a:pt x="774700" y="467133"/>
                                  </a:lnTo>
                                  <a:lnTo>
                                    <a:pt x="774700" y="464751"/>
                                  </a:lnTo>
                                  <a:lnTo>
                                    <a:pt x="775097" y="462766"/>
                                  </a:lnTo>
                                  <a:lnTo>
                                    <a:pt x="775891" y="460383"/>
                                  </a:lnTo>
                                  <a:lnTo>
                                    <a:pt x="776684" y="458398"/>
                                  </a:lnTo>
                                  <a:lnTo>
                                    <a:pt x="777875" y="456412"/>
                                  </a:lnTo>
                                  <a:lnTo>
                                    <a:pt x="779066" y="454824"/>
                                  </a:lnTo>
                                  <a:lnTo>
                                    <a:pt x="782638" y="451250"/>
                                  </a:lnTo>
                                  <a:lnTo>
                                    <a:pt x="786606" y="448471"/>
                                  </a:lnTo>
                                  <a:lnTo>
                                    <a:pt x="791369" y="446486"/>
                                  </a:lnTo>
                                  <a:lnTo>
                                    <a:pt x="796925" y="444897"/>
                                  </a:lnTo>
                                  <a:lnTo>
                                    <a:pt x="802481" y="444500"/>
                                  </a:lnTo>
                                  <a:close/>
                                  <a:moveTo>
                                    <a:pt x="1780579" y="266729"/>
                                  </a:moveTo>
                                  <a:lnTo>
                                    <a:pt x="1770667" y="267126"/>
                                  </a:lnTo>
                                  <a:lnTo>
                                    <a:pt x="1761944" y="267921"/>
                                  </a:lnTo>
                                  <a:lnTo>
                                    <a:pt x="1752824" y="269113"/>
                                  </a:lnTo>
                                  <a:lnTo>
                                    <a:pt x="1744101" y="270304"/>
                                  </a:lnTo>
                                  <a:lnTo>
                                    <a:pt x="1735378" y="272688"/>
                                  </a:lnTo>
                                  <a:lnTo>
                                    <a:pt x="1727052" y="275071"/>
                                  </a:lnTo>
                                  <a:lnTo>
                                    <a:pt x="1718329" y="277852"/>
                                  </a:lnTo>
                                  <a:lnTo>
                                    <a:pt x="1710399" y="281030"/>
                                  </a:lnTo>
                                  <a:lnTo>
                                    <a:pt x="1702469" y="284605"/>
                                  </a:lnTo>
                                  <a:lnTo>
                                    <a:pt x="1694539" y="288578"/>
                                  </a:lnTo>
                                  <a:lnTo>
                                    <a:pt x="1687005" y="292550"/>
                                  </a:lnTo>
                                  <a:lnTo>
                                    <a:pt x="1679472" y="297317"/>
                                  </a:lnTo>
                                  <a:lnTo>
                                    <a:pt x="1672731" y="302482"/>
                                  </a:lnTo>
                                  <a:lnTo>
                                    <a:pt x="1665991" y="308043"/>
                                  </a:lnTo>
                                  <a:lnTo>
                                    <a:pt x="1659250" y="313605"/>
                                  </a:lnTo>
                                  <a:lnTo>
                                    <a:pt x="1653303" y="319563"/>
                                  </a:lnTo>
                                  <a:lnTo>
                                    <a:pt x="1647355" y="325919"/>
                                  </a:lnTo>
                                  <a:lnTo>
                                    <a:pt x="1641804" y="332275"/>
                                  </a:lnTo>
                                  <a:lnTo>
                                    <a:pt x="1636253" y="339029"/>
                                  </a:lnTo>
                                  <a:lnTo>
                                    <a:pt x="1631098" y="346179"/>
                                  </a:lnTo>
                                  <a:lnTo>
                                    <a:pt x="1626340" y="353727"/>
                                  </a:lnTo>
                                  <a:lnTo>
                                    <a:pt x="1621979" y="361275"/>
                                  </a:lnTo>
                                  <a:lnTo>
                                    <a:pt x="1618014" y="368822"/>
                                  </a:lnTo>
                                  <a:lnTo>
                                    <a:pt x="1614445" y="376767"/>
                                  </a:lnTo>
                                  <a:lnTo>
                                    <a:pt x="1611273" y="384712"/>
                                  </a:lnTo>
                                  <a:lnTo>
                                    <a:pt x="1608498" y="393055"/>
                                  </a:lnTo>
                                  <a:lnTo>
                                    <a:pt x="1606119" y="401794"/>
                                  </a:lnTo>
                                  <a:lnTo>
                                    <a:pt x="1604136" y="410534"/>
                                  </a:lnTo>
                                  <a:lnTo>
                                    <a:pt x="1602550" y="419273"/>
                                  </a:lnTo>
                                  <a:lnTo>
                                    <a:pt x="1601361" y="428410"/>
                                  </a:lnTo>
                                  <a:lnTo>
                                    <a:pt x="1600568" y="437547"/>
                                  </a:lnTo>
                                  <a:lnTo>
                                    <a:pt x="1600171" y="447081"/>
                                  </a:lnTo>
                                  <a:lnTo>
                                    <a:pt x="1600568" y="456218"/>
                                  </a:lnTo>
                                  <a:lnTo>
                                    <a:pt x="1601361" y="465354"/>
                                  </a:lnTo>
                                  <a:lnTo>
                                    <a:pt x="1602550" y="474094"/>
                                  </a:lnTo>
                                  <a:lnTo>
                                    <a:pt x="1604136" y="482833"/>
                                  </a:lnTo>
                                  <a:lnTo>
                                    <a:pt x="1606119" y="491970"/>
                                  </a:lnTo>
                                  <a:lnTo>
                                    <a:pt x="1608498" y="500312"/>
                                  </a:lnTo>
                                  <a:lnTo>
                                    <a:pt x="1611273" y="508655"/>
                                  </a:lnTo>
                                  <a:lnTo>
                                    <a:pt x="1614445" y="516997"/>
                                  </a:lnTo>
                                  <a:lnTo>
                                    <a:pt x="1618014" y="524545"/>
                                  </a:lnTo>
                                  <a:lnTo>
                                    <a:pt x="1621979" y="532490"/>
                                  </a:lnTo>
                                  <a:lnTo>
                                    <a:pt x="1626340" y="540435"/>
                                  </a:lnTo>
                                  <a:lnTo>
                                    <a:pt x="1631098" y="547585"/>
                                  </a:lnTo>
                                  <a:lnTo>
                                    <a:pt x="1636253" y="554338"/>
                                  </a:lnTo>
                                  <a:lnTo>
                                    <a:pt x="1641804" y="561092"/>
                                  </a:lnTo>
                                  <a:lnTo>
                                    <a:pt x="1647355" y="567845"/>
                                  </a:lnTo>
                                  <a:lnTo>
                                    <a:pt x="1653303" y="573804"/>
                                  </a:lnTo>
                                  <a:lnTo>
                                    <a:pt x="1659250" y="580160"/>
                                  </a:lnTo>
                                  <a:lnTo>
                                    <a:pt x="1665991" y="585721"/>
                                  </a:lnTo>
                                  <a:lnTo>
                                    <a:pt x="1672731" y="591283"/>
                                  </a:lnTo>
                                  <a:lnTo>
                                    <a:pt x="1679472" y="596050"/>
                                  </a:lnTo>
                                  <a:lnTo>
                                    <a:pt x="1687005" y="600817"/>
                                  </a:lnTo>
                                  <a:lnTo>
                                    <a:pt x="1694539" y="605186"/>
                                  </a:lnTo>
                                  <a:lnTo>
                                    <a:pt x="1702469" y="609159"/>
                                  </a:lnTo>
                                  <a:lnTo>
                                    <a:pt x="1710399" y="612734"/>
                                  </a:lnTo>
                                  <a:lnTo>
                                    <a:pt x="1718329" y="615912"/>
                                  </a:lnTo>
                                  <a:lnTo>
                                    <a:pt x="1727052" y="618693"/>
                                  </a:lnTo>
                                  <a:lnTo>
                                    <a:pt x="1735378" y="621076"/>
                                  </a:lnTo>
                                  <a:lnTo>
                                    <a:pt x="1744101" y="623063"/>
                                  </a:lnTo>
                                  <a:lnTo>
                                    <a:pt x="1752824" y="624652"/>
                                  </a:lnTo>
                                  <a:lnTo>
                                    <a:pt x="1761944" y="626241"/>
                                  </a:lnTo>
                                  <a:lnTo>
                                    <a:pt x="1770667" y="626638"/>
                                  </a:lnTo>
                                  <a:lnTo>
                                    <a:pt x="1780579" y="627035"/>
                                  </a:lnTo>
                                  <a:lnTo>
                                    <a:pt x="1789699" y="626638"/>
                                  </a:lnTo>
                                  <a:lnTo>
                                    <a:pt x="1798819" y="626241"/>
                                  </a:lnTo>
                                  <a:lnTo>
                                    <a:pt x="1807542" y="624652"/>
                                  </a:lnTo>
                                  <a:lnTo>
                                    <a:pt x="1816265" y="623063"/>
                                  </a:lnTo>
                                  <a:lnTo>
                                    <a:pt x="1825384" y="621076"/>
                                  </a:lnTo>
                                  <a:lnTo>
                                    <a:pt x="1833711" y="618693"/>
                                  </a:lnTo>
                                  <a:lnTo>
                                    <a:pt x="1842037" y="615912"/>
                                  </a:lnTo>
                                  <a:lnTo>
                                    <a:pt x="1850364" y="612734"/>
                                  </a:lnTo>
                                  <a:lnTo>
                                    <a:pt x="1858294" y="609159"/>
                                  </a:lnTo>
                                  <a:lnTo>
                                    <a:pt x="1866224" y="605186"/>
                                  </a:lnTo>
                                  <a:lnTo>
                                    <a:pt x="1873757" y="600817"/>
                                  </a:lnTo>
                                  <a:lnTo>
                                    <a:pt x="1880894" y="596050"/>
                                  </a:lnTo>
                                  <a:lnTo>
                                    <a:pt x="1888031" y="591283"/>
                                  </a:lnTo>
                                  <a:lnTo>
                                    <a:pt x="1894772" y="585721"/>
                                  </a:lnTo>
                                  <a:lnTo>
                                    <a:pt x="1901116" y="580160"/>
                                  </a:lnTo>
                                  <a:lnTo>
                                    <a:pt x="1907460" y="573804"/>
                                  </a:lnTo>
                                  <a:lnTo>
                                    <a:pt x="1913804" y="567845"/>
                                  </a:lnTo>
                                  <a:lnTo>
                                    <a:pt x="1919355" y="561092"/>
                                  </a:lnTo>
                                  <a:lnTo>
                                    <a:pt x="1924509" y="554338"/>
                                  </a:lnTo>
                                  <a:lnTo>
                                    <a:pt x="1929664" y="547585"/>
                                  </a:lnTo>
                                  <a:lnTo>
                                    <a:pt x="1934026" y="540435"/>
                                  </a:lnTo>
                                  <a:lnTo>
                                    <a:pt x="1938387" y="532490"/>
                                  </a:lnTo>
                                  <a:lnTo>
                                    <a:pt x="1942352" y="524545"/>
                                  </a:lnTo>
                                  <a:lnTo>
                                    <a:pt x="1945921" y="516997"/>
                                  </a:lnTo>
                                  <a:lnTo>
                                    <a:pt x="1949093" y="508655"/>
                                  </a:lnTo>
                                  <a:lnTo>
                                    <a:pt x="1951868" y="500312"/>
                                  </a:lnTo>
                                  <a:lnTo>
                                    <a:pt x="1954247" y="491970"/>
                                  </a:lnTo>
                                  <a:lnTo>
                                    <a:pt x="1957023" y="482833"/>
                                  </a:lnTo>
                                  <a:lnTo>
                                    <a:pt x="1958212" y="474094"/>
                                  </a:lnTo>
                                  <a:lnTo>
                                    <a:pt x="1959402" y="465354"/>
                                  </a:lnTo>
                                  <a:lnTo>
                                    <a:pt x="1960195" y="456218"/>
                                  </a:lnTo>
                                  <a:lnTo>
                                    <a:pt x="1960591" y="447081"/>
                                  </a:lnTo>
                                  <a:lnTo>
                                    <a:pt x="1960195" y="437547"/>
                                  </a:lnTo>
                                  <a:lnTo>
                                    <a:pt x="1959402" y="428410"/>
                                  </a:lnTo>
                                  <a:lnTo>
                                    <a:pt x="1958212" y="419273"/>
                                  </a:lnTo>
                                  <a:lnTo>
                                    <a:pt x="1957023" y="410534"/>
                                  </a:lnTo>
                                  <a:lnTo>
                                    <a:pt x="1954247" y="401794"/>
                                  </a:lnTo>
                                  <a:lnTo>
                                    <a:pt x="1951868" y="393055"/>
                                  </a:lnTo>
                                  <a:lnTo>
                                    <a:pt x="1949093" y="384712"/>
                                  </a:lnTo>
                                  <a:lnTo>
                                    <a:pt x="1945921" y="376767"/>
                                  </a:lnTo>
                                  <a:lnTo>
                                    <a:pt x="1942352" y="368822"/>
                                  </a:lnTo>
                                  <a:lnTo>
                                    <a:pt x="1938387" y="361275"/>
                                  </a:lnTo>
                                  <a:lnTo>
                                    <a:pt x="1934026" y="353727"/>
                                  </a:lnTo>
                                  <a:lnTo>
                                    <a:pt x="1929664" y="346179"/>
                                  </a:lnTo>
                                  <a:lnTo>
                                    <a:pt x="1924509" y="339029"/>
                                  </a:lnTo>
                                  <a:lnTo>
                                    <a:pt x="1919355" y="332275"/>
                                  </a:lnTo>
                                  <a:lnTo>
                                    <a:pt x="1913804" y="325919"/>
                                  </a:lnTo>
                                  <a:lnTo>
                                    <a:pt x="1907460" y="319563"/>
                                  </a:lnTo>
                                  <a:lnTo>
                                    <a:pt x="1901116" y="313605"/>
                                  </a:lnTo>
                                  <a:lnTo>
                                    <a:pt x="1894772" y="308043"/>
                                  </a:lnTo>
                                  <a:lnTo>
                                    <a:pt x="1888031" y="302482"/>
                                  </a:lnTo>
                                  <a:lnTo>
                                    <a:pt x="1880894" y="297317"/>
                                  </a:lnTo>
                                  <a:lnTo>
                                    <a:pt x="1873757" y="292550"/>
                                  </a:lnTo>
                                  <a:lnTo>
                                    <a:pt x="1866224" y="288578"/>
                                  </a:lnTo>
                                  <a:lnTo>
                                    <a:pt x="1858294" y="284605"/>
                                  </a:lnTo>
                                  <a:lnTo>
                                    <a:pt x="1850364" y="281030"/>
                                  </a:lnTo>
                                  <a:lnTo>
                                    <a:pt x="1842037" y="277852"/>
                                  </a:lnTo>
                                  <a:lnTo>
                                    <a:pt x="1833711" y="275071"/>
                                  </a:lnTo>
                                  <a:lnTo>
                                    <a:pt x="1825384" y="272688"/>
                                  </a:lnTo>
                                  <a:lnTo>
                                    <a:pt x="1816265" y="270304"/>
                                  </a:lnTo>
                                  <a:lnTo>
                                    <a:pt x="1807542" y="269113"/>
                                  </a:lnTo>
                                  <a:lnTo>
                                    <a:pt x="1798819" y="267921"/>
                                  </a:lnTo>
                                  <a:lnTo>
                                    <a:pt x="1789699" y="267126"/>
                                  </a:lnTo>
                                  <a:lnTo>
                                    <a:pt x="1780579" y="266729"/>
                                  </a:lnTo>
                                  <a:close/>
                                  <a:moveTo>
                                    <a:pt x="1769477" y="236538"/>
                                  </a:moveTo>
                                  <a:lnTo>
                                    <a:pt x="1780579" y="236538"/>
                                  </a:lnTo>
                                  <a:lnTo>
                                    <a:pt x="1791285" y="236538"/>
                                  </a:lnTo>
                                  <a:lnTo>
                                    <a:pt x="1801594" y="237333"/>
                                  </a:lnTo>
                                  <a:lnTo>
                                    <a:pt x="1812300" y="238922"/>
                                  </a:lnTo>
                                  <a:lnTo>
                                    <a:pt x="1823005" y="240511"/>
                                  </a:lnTo>
                                  <a:lnTo>
                                    <a:pt x="1832918" y="242894"/>
                                  </a:lnTo>
                                  <a:lnTo>
                                    <a:pt x="1842830" y="245675"/>
                                  </a:lnTo>
                                  <a:lnTo>
                                    <a:pt x="1852346" y="248853"/>
                                  </a:lnTo>
                                  <a:lnTo>
                                    <a:pt x="1861862" y="252825"/>
                                  </a:lnTo>
                                  <a:lnTo>
                                    <a:pt x="1871775" y="256798"/>
                                  </a:lnTo>
                                  <a:lnTo>
                                    <a:pt x="1880498" y="261962"/>
                                  </a:lnTo>
                                  <a:lnTo>
                                    <a:pt x="1889221" y="267126"/>
                                  </a:lnTo>
                                  <a:lnTo>
                                    <a:pt x="1897944" y="272291"/>
                                  </a:lnTo>
                                  <a:lnTo>
                                    <a:pt x="1905874" y="278249"/>
                                  </a:lnTo>
                                  <a:lnTo>
                                    <a:pt x="1914200" y="284208"/>
                                  </a:lnTo>
                                  <a:lnTo>
                                    <a:pt x="1921734" y="290961"/>
                                  </a:lnTo>
                                  <a:lnTo>
                                    <a:pt x="1929268" y="297715"/>
                                  </a:lnTo>
                                  <a:lnTo>
                                    <a:pt x="1936008" y="305660"/>
                                  </a:lnTo>
                                  <a:lnTo>
                                    <a:pt x="1942352" y="313207"/>
                                  </a:lnTo>
                                  <a:lnTo>
                                    <a:pt x="1948696" y="320755"/>
                                  </a:lnTo>
                                  <a:lnTo>
                                    <a:pt x="1954644" y="329097"/>
                                  </a:lnTo>
                                  <a:lnTo>
                                    <a:pt x="1960195" y="337440"/>
                                  </a:lnTo>
                                  <a:lnTo>
                                    <a:pt x="1965349" y="346179"/>
                                  </a:lnTo>
                                  <a:lnTo>
                                    <a:pt x="1970107" y="355713"/>
                                  </a:lnTo>
                                  <a:lnTo>
                                    <a:pt x="1974072" y="364850"/>
                                  </a:lnTo>
                                  <a:lnTo>
                                    <a:pt x="1978037" y="374384"/>
                                  </a:lnTo>
                                  <a:lnTo>
                                    <a:pt x="1981209" y="384315"/>
                                  </a:lnTo>
                                  <a:lnTo>
                                    <a:pt x="1983985" y="393849"/>
                                  </a:lnTo>
                                  <a:lnTo>
                                    <a:pt x="1986364" y="404575"/>
                                  </a:lnTo>
                                  <a:lnTo>
                                    <a:pt x="1988346" y="414903"/>
                                  </a:lnTo>
                                  <a:lnTo>
                                    <a:pt x="1989536" y="425232"/>
                                  </a:lnTo>
                                  <a:lnTo>
                                    <a:pt x="1990329" y="435958"/>
                                  </a:lnTo>
                                  <a:lnTo>
                                    <a:pt x="1990725" y="447081"/>
                                  </a:lnTo>
                                  <a:lnTo>
                                    <a:pt x="1990329" y="457807"/>
                                  </a:lnTo>
                                  <a:lnTo>
                                    <a:pt x="1989536" y="468135"/>
                                  </a:lnTo>
                                  <a:lnTo>
                                    <a:pt x="1988346" y="478861"/>
                                  </a:lnTo>
                                  <a:lnTo>
                                    <a:pt x="1986364" y="489587"/>
                                  </a:lnTo>
                                  <a:lnTo>
                                    <a:pt x="1983985" y="499518"/>
                                  </a:lnTo>
                                  <a:lnTo>
                                    <a:pt x="1981209" y="509449"/>
                                  </a:lnTo>
                                  <a:lnTo>
                                    <a:pt x="1978037" y="518983"/>
                                  </a:lnTo>
                                  <a:lnTo>
                                    <a:pt x="1974072" y="528517"/>
                                  </a:lnTo>
                                  <a:lnTo>
                                    <a:pt x="1970107" y="538051"/>
                                  </a:lnTo>
                                  <a:lnTo>
                                    <a:pt x="1965349" y="547188"/>
                                  </a:lnTo>
                                  <a:lnTo>
                                    <a:pt x="1960195" y="555927"/>
                                  </a:lnTo>
                                  <a:lnTo>
                                    <a:pt x="1954644" y="564270"/>
                                  </a:lnTo>
                                  <a:lnTo>
                                    <a:pt x="1948696" y="572612"/>
                                  </a:lnTo>
                                  <a:lnTo>
                                    <a:pt x="1942352" y="580954"/>
                                  </a:lnTo>
                                  <a:lnTo>
                                    <a:pt x="1936008" y="588502"/>
                                  </a:lnTo>
                                  <a:lnTo>
                                    <a:pt x="1929268" y="595652"/>
                                  </a:lnTo>
                                  <a:lnTo>
                                    <a:pt x="1921734" y="602406"/>
                                  </a:lnTo>
                                  <a:lnTo>
                                    <a:pt x="1914200" y="609159"/>
                                  </a:lnTo>
                                  <a:lnTo>
                                    <a:pt x="1905874" y="615118"/>
                                  </a:lnTo>
                                  <a:lnTo>
                                    <a:pt x="1897944" y="621076"/>
                                  </a:lnTo>
                                  <a:lnTo>
                                    <a:pt x="1889221" y="627035"/>
                                  </a:lnTo>
                                  <a:lnTo>
                                    <a:pt x="1880498" y="631802"/>
                                  </a:lnTo>
                                  <a:lnTo>
                                    <a:pt x="1871775" y="636569"/>
                                  </a:lnTo>
                                  <a:lnTo>
                                    <a:pt x="1861862" y="640542"/>
                                  </a:lnTo>
                                  <a:lnTo>
                                    <a:pt x="1852346" y="644514"/>
                                  </a:lnTo>
                                  <a:lnTo>
                                    <a:pt x="1842830" y="647692"/>
                                  </a:lnTo>
                                  <a:lnTo>
                                    <a:pt x="1832918" y="650473"/>
                                  </a:lnTo>
                                  <a:lnTo>
                                    <a:pt x="1823005" y="652856"/>
                                  </a:lnTo>
                                  <a:lnTo>
                                    <a:pt x="1812300" y="654843"/>
                                  </a:lnTo>
                                  <a:lnTo>
                                    <a:pt x="1801594" y="656034"/>
                                  </a:lnTo>
                                  <a:lnTo>
                                    <a:pt x="1791285" y="656829"/>
                                  </a:lnTo>
                                  <a:lnTo>
                                    <a:pt x="1780579" y="657226"/>
                                  </a:lnTo>
                                  <a:lnTo>
                                    <a:pt x="1769477" y="656829"/>
                                  </a:lnTo>
                                  <a:lnTo>
                                    <a:pt x="1758772" y="656034"/>
                                  </a:lnTo>
                                  <a:lnTo>
                                    <a:pt x="1748463" y="654843"/>
                                  </a:lnTo>
                                  <a:lnTo>
                                    <a:pt x="1738154" y="652856"/>
                                  </a:lnTo>
                                  <a:lnTo>
                                    <a:pt x="1727845" y="650473"/>
                                  </a:lnTo>
                                  <a:lnTo>
                                    <a:pt x="1717536" y="647692"/>
                                  </a:lnTo>
                                  <a:lnTo>
                                    <a:pt x="1708020" y="644514"/>
                                  </a:lnTo>
                                  <a:lnTo>
                                    <a:pt x="1698504" y="640542"/>
                                  </a:lnTo>
                                  <a:lnTo>
                                    <a:pt x="1689384" y="636569"/>
                                  </a:lnTo>
                                  <a:lnTo>
                                    <a:pt x="1680265" y="631802"/>
                                  </a:lnTo>
                                  <a:lnTo>
                                    <a:pt x="1671145" y="627035"/>
                                  </a:lnTo>
                                  <a:lnTo>
                                    <a:pt x="1662819" y="621076"/>
                                  </a:lnTo>
                                  <a:lnTo>
                                    <a:pt x="1654492" y="615118"/>
                                  </a:lnTo>
                                  <a:lnTo>
                                    <a:pt x="1646562" y="609159"/>
                                  </a:lnTo>
                                  <a:lnTo>
                                    <a:pt x="1639028" y="602406"/>
                                  </a:lnTo>
                                  <a:lnTo>
                                    <a:pt x="1631495" y="595652"/>
                                  </a:lnTo>
                                  <a:lnTo>
                                    <a:pt x="1624358" y="588502"/>
                                  </a:lnTo>
                                  <a:lnTo>
                                    <a:pt x="1618014" y="580954"/>
                                  </a:lnTo>
                                  <a:lnTo>
                                    <a:pt x="1611670" y="572612"/>
                                  </a:lnTo>
                                  <a:lnTo>
                                    <a:pt x="1606119" y="564270"/>
                                  </a:lnTo>
                                  <a:lnTo>
                                    <a:pt x="1600568" y="555927"/>
                                  </a:lnTo>
                                  <a:lnTo>
                                    <a:pt x="1595413" y="547188"/>
                                  </a:lnTo>
                                  <a:lnTo>
                                    <a:pt x="1591052" y="538051"/>
                                  </a:lnTo>
                                  <a:lnTo>
                                    <a:pt x="1586294" y="528517"/>
                                  </a:lnTo>
                                  <a:lnTo>
                                    <a:pt x="1582725" y="518983"/>
                                  </a:lnTo>
                                  <a:lnTo>
                                    <a:pt x="1579553" y="509449"/>
                                  </a:lnTo>
                                  <a:lnTo>
                                    <a:pt x="1576381" y="499518"/>
                                  </a:lnTo>
                                  <a:lnTo>
                                    <a:pt x="1574399" y="489587"/>
                                  </a:lnTo>
                                  <a:lnTo>
                                    <a:pt x="1572416" y="478861"/>
                                  </a:lnTo>
                                  <a:lnTo>
                                    <a:pt x="1571227" y="468135"/>
                                  </a:lnTo>
                                  <a:lnTo>
                                    <a:pt x="1570434" y="457807"/>
                                  </a:lnTo>
                                  <a:lnTo>
                                    <a:pt x="1570037" y="447081"/>
                                  </a:lnTo>
                                  <a:lnTo>
                                    <a:pt x="1570434" y="435958"/>
                                  </a:lnTo>
                                  <a:lnTo>
                                    <a:pt x="1571227" y="425232"/>
                                  </a:lnTo>
                                  <a:lnTo>
                                    <a:pt x="1572416" y="414903"/>
                                  </a:lnTo>
                                  <a:lnTo>
                                    <a:pt x="1574399" y="404575"/>
                                  </a:lnTo>
                                  <a:lnTo>
                                    <a:pt x="1576381" y="393849"/>
                                  </a:lnTo>
                                  <a:lnTo>
                                    <a:pt x="1579553" y="384315"/>
                                  </a:lnTo>
                                  <a:lnTo>
                                    <a:pt x="1582725" y="374384"/>
                                  </a:lnTo>
                                  <a:lnTo>
                                    <a:pt x="1586294" y="364850"/>
                                  </a:lnTo>
                                  <a:lnTo>
                                    <a:pt x="1591052" y="355713"/>
                                  </a:lnTo>
                                  <a:lnTo>
                                    <a:pt x="1595413" y="346179"/>
                                  </a:lnTo>
                                  <a:lnTo>
                                    <a:pt x="1600568" y="337440"/>
                                  </a:lnTo>
                                  <a:lnTo>
                                    <a:pt x="1606119" y="329097"/>
                                  </a:lnTo>
                                  <a:lnTo>
                                    <a:pt x="1611670" y="320755"/>
                                  </a:lnTo>
                                  <a:lnTo>
                                    <a:pt x="1618014" y="313207"/>
                                  </a:lnTo>
                                  <a:lnTo>
                                    <a:pt x="1624358" y="305660"/>
                                  </a:lnTo>
                                  <a:lnTo>
                                    <a:pt x="1631495" y="297715"/>
                                  </a:lnTo>
                                  <a:lnTo>
                                    <a:pt x="1639028" y="290961"/>
                                  </a:lnTo>
                                  <a:lnTo>
                                    <a:pt x="1646562" y="284208"/>
                                  </a:lnTo>
                                  <a:lnTo>
                                    <a:pt x="1654492" y="278249"/>
                                  </a:lnTo>
                                  <a:lnTo>
                                    <a:pt x="1662819" y="272291"/>
                                  </a:lnTo>
                                  <a:lnTo>
                                    <a:pt x="1671145" y="267126"/>
                                  </a:lnTo>
                                  <a:lnTo>
                                    <a:pt x="1680265" y="261962"/>
                                  </a:lnTo>
                                  <a:lnTo>
                                    <a:pt x="1689384" y="256798"/>
                                  </a:lnTo>
                                  <a:lnTo>
                                    <a:pt x="1698504" y="252825"/>
                                  </a:lnTo>
                                  <a:lnTo>
                                    <a:pt x="1708020" y="248853"/>
                                  </a:lnTo>
                                  <a:lnTo>
                                    <a:pt x="1717536" y="245675"/>
                                  </a:lnTo>
                                  <a:lnTo>
                                    <a:pt x="1727845" y="242894"/>
                                  </a:lnTo>
                                  <a:lnTo>
                                    <a:pt x="1738154" y="240511"/>
                                  </a:lnTo>
                                  <a:lnTo>
                                    <a:pt x="1748463" y="238922"/>
                                  </a:lnTo>
                                  <a:lnTo>
                                    <a:pt x="1758772" y="237333"/>
                                  </a:lnTo>
                                  <a:lnTo>
                                    <a:pt x="1769477" y="236538"/>
                                  </a:lnTo>
                                  <a:close/>
                                  <a:moveTo>
                                    <a:pt x="1775815" y="217488"/>
                                  </a:moveTo>
                                  <a:lnTo>
                                    <a:pt x="1764301" y="218281"/>
                                  </a:lnTo>
                                  <a:lnTo>
                                    <a:pt x="1752786" y="219472"/>
                                  </a:lnTo>
                                  <a:lnTo>
                                    <a:pt x="1741669" y="221059"/>
                                  </a:lnTo>
                                  <a:lnTo>
                                    <a:pt x="1730154" y="223441"/>
                                  </a:lnTo>
                                  <a:lnTo>
                                    <a:pt x="1718243" y="226219"/>
                                  </a:lnTo>
                                  <a:lnTo>
                                    <a:pt x="1707125" y="229791"/>
                                  </a:lnTo>
                                  <a:lnTo>
                                    <a:pt x="1696405" y="233759"/>
                                  </a:lnTo>
                                  <a:lnTo>
                                    <a:pt x="1685684" y="238125"/>
                                  </a:lnTo>
                                  <a:lnTo>
                                    <a:pt x="1674964" y="243285"/>
                                  </a:lnTo>
                                  <a:lnTo>
                                    <a:pt x="1665038" y="248841"/>
                                  </a:lnTo>
                                  <a:lnTo>
                                    <a:pt x="1655509" y="254794"/>
                                  </a:lnTo>
                                  <a:lnTo>
                                    <a:pt x="1646376" y="261541"/>
                                  </a:lnTo>
                                  <a:lnTo>
                                    <a:pt x="1637641" y="268288"/>
                                  </a:lnTo>
                                  <a:lnTo>
                                    <a:pt x="1628906" y="275035"/>
                                  </a:lnTo>
                                  <a:lnTo>
                                    <a:pt x="1620568" y="282575"/>
                                  </a:lnTo>
                                  <a:lnTo>
                                    <a:pt x="1613024" y="290513"/>
                                  </a:lnTo>
                                  <a:lnTo>
                                    <a:pt x="1605877" y="298847"/>
                                  </a:lnTo>
                                  <a:lnTo>
                                    <a:pt x="1598730" y="307578"/>
                                  </a:lnTo>
                                  <a:lnTo>
                                    <a:pt x="1592377" y="316707"/>
                                  </a:lnTo>
                                  <a:lnTo>
                                    <a:pt x="1586025" y="325835"/>
                                  </a:lnTo>
                                  <a:lnTo>
                                    <a:pt x="1580466" y="334963"/>
                                  </a:lnTo>
                                  <a:lnTo>
                                    <a:pt x="1575304" y="344885"/>
                                  </a:lnTo>
                                  <a:lnTo>
                                    <a:pt x="1570937" y="355203"/>
                                  </a:lnTo>
                                  <a:lnTo>
                                    <a:pt x="1566569" y="365125"/>
                                  </a:lnTo>
                                  <a:lnTo>
                                    <a:pt x="1562995" y="375444"/>
                                  </a:lnTo>
                                  <a:lnTo>
                                    <a:pt x="1559819" y="385763"/>
                                  </a:lnTo>
                                  <a:lnTo>
                                    <a:pt x="1557039" y="396875"/>
                                  </a:lnTo>
                                  <a:lnTo>
                                    <a:pt x="1555054" y="407988"/>
                                  </a:lnTo>
                                  <a:lnTo>
                                    <a:pt x="1553466" y="418703"/>
                                  </a:lnTo>
                                  <a:lnTo>
                                    <a:pt x="1552275" y="429816"/>
                                  </a:lnTo>
                                  <a:lnTo>
                                    <a:pt x="1551481" y="440929"/>
                                  </a:lnTo>
                                  <a:lnTo>
                                    <a:pt x="1551481" y="452438"/>
                                  </a:lnTo>
                                  <a:lnTo>
                                    <a:pt x="1552275" y="463947"/>
                                  </a:lnTo>
                                  <a:lnTo>
                                    <a:pt x="1553466" y="475060"/>
                                  </a:lnTo>
                                  <a:lnTo>
                                    <a:pt x="1555054" y="486569"/>
                                  </a:lnTo>
                                  <a:lnTo>
                                    <a:pt x="1557437" y="498079"/>
                                  </a:lnTo>
                                  <a:lnTo>
                                    <a:pt x="1560216" y="509588"/>
                                  </a:lnTo>
                                  <a:lnTo>
                                    <a:pt x="1563789" y="520700"/>
                                  </a:lnTo>
                                  <a:lnTo>
                                    <a:pt x="1567760" y="531416"/>
                                  </a:lnTo>
                                  <a:lnTo>
                                    <a:pt x="1572525" y="542529"/>
                                  </a:lnTo>
                                  <a:lnTo>
                                    <a:pt x="1577290" y="552847"/>
                                  </a:lnTo>
                                  <a:lnTo>
                                    <a:pt x="1582848" y="562769"/>
                                  </a:lnTo>
                                  <a:lnTo>
                                    <a:pt x="1589201" y="572294"/>
                                  </a:lnTo>
                                  <a:lnTo>
                                    <a:pt x="1595554" y="581819"/>
                                  </a:lnTo>
                                  <a:lnTo>
                                    <a:pt x="1602304" y="590550"/>
                                  </a:lnTo>
                                  <a:lnTo>
                                    <a:pt x="1609451" y="598885"/>
                                  </a:lnTo>
                                  <a:lnTo>
                                    <a:pt x="1616995" y="607219"/>
                                  </a:lnTo>
                                  <a:lnTo>
                                    <a:pt x="1624936" y="614760"/>
                                  </a:lnTo>
                                  <a:lnTo>
                                    <a:pt x="1632877" y="621904"/>
                                  </a:lnTo>
                                  <a:lnTo>
                                    <a:pt x="1642009" y="629047"/>
                                  </a:lnTo>
                                  <a:lnTo>
                                    <a:pt x="1650744" y="635794"/>
                                  </a:lnTo>
                                  <a:lnTo>
                                    <a:pt x="1659876" y="641747"/>
                                  </a:lnTo>
                                  <a:lnTo>
                                    <a:pt x="1669405" y="647304"/>
                                  </a:lnTo>
                                  <a:lnTo>
                                    <a:pt x="1678935" y="652066"/>
                                  </a:lnTo>
                                  <a:lnTo>
                                    <a:pt x="1689258" y="656829"/>
                                  </a:lnTo>
                                  <a:lnTo>
                                    <a:pt x="1699581" y="661194"/>
                                  </a:lnTo>
                                  <a:lnTo>
                                    <a:pt x="1709905" y="664766"/>
                                  </a:lnTo>
                                  <a:lnTo>
                                    <a:pt x="1720228" y="667941"/>
                                  </a:lnTo>
                                  <a:lnTo>
                                    <a:pt x="1731345" y="670719"/>
                                  </a:lnTo>
                                  <a:lnTo>
                                    <a:pt x="1742066" y="673101"/>
                                  </a:lnTo>
                                  <a:lnTo>
                                    <a:pt x="1753183" y="674688"/>
                                  </a:lnTo>
                                  <a:lnTo>
                                    <a:pt x="1764301" y="675879"/>
                                  </a:lnTo>
                                  <a:lnTo>
                                    <a:pt x="1775815" y="676276"/>
                                  </a:lnTo>
                                  <a:lnTo>
                                    <a:pt x="1786932" y="676276"/>
                                  </a:lnTo>
                                  <a:lnTo>
                                    <a:pt x="1798447" y="675879"/>
                                  </a:lnTo>
                                  <a:lnTo>
                                    <a:pt x="1809564" y="674688"/>
                                  </a:lnTo>
                                  <a:lnTo>
                                    <a:pt x="1821476" y="673101"/>
                                  </a:lnTo>
                                  <a:lnTo>
                                    <a:pt x="1832593" y="670322"/>
                                  </a:lnTo>
                                  <a:lnTo>
                                    <a:pt x="1844108" y="667544"/>
                                  </a:lnTo>
                                  <a:lnTo>
                                    <a:pt x="1855225" y="663972"/>
                                  </a:lnTo>
                                  <a:lnTo>
                                    <a:pt x="1866740" y="660004"/>
                                  </a:lnTo>
                                  <a:lnTo>
                                    <a:pt x="1877063" y="655241"/>
                                  </a:lnTo>
                                  <a:lnTo>
                                    <a:pt x="1887386" y="650479"/>
                                  </a:lnTo>
                                  <a:lnTo>
                                    <a:pt x="1897313" y="644922"/>
                                  </a:lnTo>
                                  <a:lnTo>
                                    <a:pt x="1906842" y="638969"/>
                                  </a:lnTo>
                                  <a:lnTo>
                                    <a:pt x="1916371" y="632619"/>
                                  </a:lnTo>
                                  <a:lnTo>
                                    <a:pt x="1925503" y="625872"/>
                                  </a:lnTo>
                                  <a:lnTo>
                                    <a:pt x="1933841" y="618332"/>
                                  </a:lnTo>
                                  <a:lnTo>
                                    <a:pt x="1941782" y="610791"/>
                                  </a:lnTo>
                                  <a:lnTo>
                                    <a:pt x="1949723" y="603250"/>
                                  </a:lnTo>
                                  <a:lnTo>
                                    <a:pt x="1957267" y="594916"/>
                                  </a:lnTo>
                                  <a:lnTo>
                                    <a:pt x="1964017" y="586185"/>
                                  </a:lnTo>
                                  <a:lnTo>
                                    <a:pt x="1970370" y="577057"/>
                                  </a:lnTo>
                                  <a:lnTo>
                                    <a:pt x="1976326" y="567929"/>
                                  </a:lnTo>
                                  <a:lnTo>
                                    <a:pt x="1981884" y="558404"/>
                                  </a:lnTo>
                                  <a:lnTo>
                                    <a:pt x="1987046" y="548879"/>
                                  </a:lnTo>
                                  <a:lnTo>
                                    <a:pt x="1991811" y="538957"/>
                                  </a:lnTo>
                                  <a:lnTo>
                                    <a:pt x="1995781" y="528638"/>
                                  </a:lnTo>
                                  <a:lnTo>
                                    <a:pt x="1999752" y="518319"/>
                                  </a:lnTo>
                                  <a:lnTo>
                                    <a:pt x="2003325" y="507604"/>
                                  </a:lnTo>
                                  <a:lnTo>
                                    <a:pt x="2005708" y="496888"/>
                                  </a:lnTo>
                                  <a:lnTo>
                                    <a:pt x="2008090" y="485775"/>
                                  </a:lnTo>
                                  <a:lnTo>
                                    <a:pt x="2009678" y="475060"/>
                                  </a:lnTo>
                                  <a:lnTo>
                                    <a:pt x="2010869" y="463947"/>
                                  </a:lnTo>
                                  <a:lnTo>
                                    <a:pt x="2011266" y="452835"/>
                                  </a:lnTo>
                                  <a:lnTo>
                                    <a:pt x="2011266" y="441325"/>
                                  </a:lnTo>
                                  <a:lnTo>
                                    <a:pt x="2010869" y="429816"/>
                                  </a:lnTo>
                                  <a:lnTo>
                                    <a:pt x="2009678" y="418703"/>
                                  </a:lnTo>
                                  <a:lnTo>
                                    <a:pt x="2007693" y="407194"/>
                                  </a:lnTo>
                                  <a:lnTo>
                                    <a:pt x="2005311" y="395288"/>
                                  </a:lnTo>
                                  <a:lnTo>
                                    <a:pt x="2002531" y="384175"/>
                                  </a:lnTo>
                                  <a:lnTo>
                                    <a:pt x="1998561" y="373063"/>
                                  </a:lnTo>
                                  <a:lnTo>
                                    <a:pt x="1994590" y="361950"/>
                                  </a:lnTo>
                                  <a:lnTo>
                                    <a:pt x="1990223" y="351632"/>
                                  </a:lnTo>
                                  <a:lnTo>
                                    <a:pt x="1985061" y="340916"/>
                                  </a:lnTo>
                                  <a:lnTo>
                                    <a:pt x="1979899" y="330994"/>
                                  </a:lnTo>
                                  <a:lnTo>
                                    <a:pt x="1973943" y="321469"/>
                                  </a:lnTo>
                                  <a:lnTo>
                                    <a:pt x="1967591" y="312341"/>
                                  </a:lnTo>
                                  <a:lnTo>
                                    <a:pt x="1960841" y="303213"/>
                                  </a:lnTo>
                                  <a:lnTo>
                                    <a:pt x="1953297" y="294482"/>
                                  </a:lnTo>
                                  <a:lnTo>
                                    <a:pt x="1945753" y="286544"/>
                                  </a:lnTo>
                                  <a:lnTo>
                                    <a:pt x="1937812" y="279003"/>
                                  </a:lnTo>
                                  <a:lnTo>
                                    <a:pt x="1929474" y="271860"/>
                                  </a:lnTo>
                                  <a:lnTo>
                                    <a:pt x="1921136" y="264716"/>
                                  </a:lnTo>
                                  <a:lnTo>
                                    <a:pt x="1912004" y="258366"/>
                                  </a:lnTo>
                                  <a:lnTo>
                                    <a:pt x="1902474" y="252016"/>
                                  </a:lnTo>
                                  <a:lnTo>
                                    <a:pt x="1893342" y="246460"/>
                                  </a:lnTo>
                                  <a:lnTo>
                                    <a:pt x="1883416" y="241300"/>
                                  </a:lnTo>
                                  <a:lnTo>
                                    <a:pt x="1873490" y="236935"/>
                                  </a:lnTo>
                                  <a:lnTo>
                                    <a:pt x="1863166" y="232569"/>
                                  </a:lnTo>
                                  <a:lnTo>
                                    <a:pt x="1852843" y="228997"/>
                                  </a:lnTo>
                                  <a:lnTo>
                                    <a:pt x="1842123" y="225822"/>
                                  </a:lnTo>
                                  <a:lnTo>
                                    <a:pt x="1831402" y="223044"/>
                                  </a:lnTo>
                                  <a:lnTo>
                                    <a:pt x="1820682" y="221059"/>
                                  </a:lnTo>
                                  <a:lnTo>
                                    <a:pt x="1809564" y="219472"/>
                                  </a:lnTo>
                                  <a:lnTo>
                                    <a:pt x="1798447" y="218281"/>
                                  </a:lnTo>
                                  <a:lnTo>
                                    <a:pt x="1787330" y="217488"/>
                                  </a:lnTo>
                                  <a:lnTo>
                                    <a:pt x="1775815" y="217488"/>
                                  </a:lnTo>
                                  <a:close/>
                                  <a:moveTo>
                                    <a:pt x="1712287" y="0"/>
                                  </a:moveTo>
                                  <a:lnTo>
                                    <a:pt x="1715860" y="0"/>
                                  </a:lnTo>
                                  <a:lnTo>
                                    <a:pt x="1718640" y="397"/>
                                  </a:lnTo>
                                  <a:lnTo>
                                    <a:pt x="1721816" y="1191"/>
                                  </a:lnTo>
                                  <a:lnTo>
                                    <a:pt x="1724198" y="2778"/>
                                  </a:lnTo>
                                  <a:lnTo>
                                    <a:pt x="1726978" y="4366"/>
                                  </a:lnTo>
                                  <a:lnTo>
                                    <a:pt x="1728566" y="6350"/>
                                  </a:lnTo>
                                  <a:lnTo>
                                    <a:pt x="1729757" y="8731"/>
                                  </a:lnTo>
                                  <a:lnTo>
                                    <a:pt x="1730551" y="11112"/>
                                  </a:lnTo>
                                  <a:lnTo>
                                    <a:pt x="1737698" y="39687"/>
                                  </a:lnTo>
                                  <a:lnTo>
                                    <a:pt x="1744448" y="68262"/>
                                  </a:lnTo>
                                  <a:lnTo>
                                    <a:pt x="1744845" y="70644"/>
                                  </a:lnTo>
                                  <a:lnTo>
                                    <a:pt x="1746036" y="73025"/>
                                  </a:lnTo>
                                  <a:lnTo>
                                    <a:pt x="1747227" y="75406"/>
                                  </a:lnTo>
                                  <a:lnTo>
                                    <a:pt x="1748816" y="77391"/>
                                  </a:lnTo>
                                  <a:lnTo>
                                    <a:pt x="1750801" y="78978"/>
                                  </a:lnTo>
                                  <a:lnTo>
                                    <a:pt x="1752786" y="80169"/>
                                  </a:lnTo>
                                  <a:lnTo>
                                    <a:pt x="1755168" y="80962"/>
                                  </a:lnTo>
                                  <a:lnTo>
                                    <a:pt x="1757551" y="81756"/>
                                  </a:lnTo>
                                  <a:lnTo>
                                    <a:pt x="1775815" y="80962"/>
                                  </a:lnTo>
                                  <a:lnTo>
                                    <a:pt x="1793682" y="81359"/>
                                  </a:lnTo>
                                  <a:lnTo>
                                    <a:pt x="1811550" y="82153"/>
                                  </a:lnTo>
                                  <a:lnTo>
                                    <a:pt x="1829814" y="84137"/>
                                  </a:lnTo>
                                  <a:lnTo>
                                    <a:pt x="1847284" y="86916"/>
                                  </a:lnTo>
                                  <a:lnTo>
                                    <a:pt x="1865152" y="90487"/>
                                  </a:lnTo>
                                  <a:lnTo>
                                    <a:pt x="1882225" y="94853"/>
                                  </a:lnTo>
                                  <a:lnTo>
                                    <a:pt x="1899298" y="100012"/>
                                  </a:lnTo>
                                  <a:lnTo>
                                    <a:pt x="1902077" y="100409"/>
                                  </a:lnTo>
                                  <a:lnTo>
                                    <a:pt x="1904460" y="100012"/>
                                  </a:lnTo>
                                  <a:lnTo>
                                    <a:pt x="1906842" y="99616"/>
                                  </a:lnTo>
                                  <a:lnTo>
                                    <a:pt x="1908827" y="98425"/>
                                  </a:lnTo>
                                  <a:lnTo>
                                    <a:pt x="1911606" y="97234"/>
                                  </a:lnTo>
                                  <a:lnTo>
                                    <a:pt x="1913195" y="95250"/>
                                  </a:lnTo>
                                  <a:lnTo>
                                    <a:pt x="1914783" y="93266"/>
                                  </a:lnTo>
                                  <a:lnTo>
                                    <a:pt x="1915974" y="91281"/>
                                  </a:lnTo>
                                  <a:lnTo>
                                    <a:pt x="1944165" y="39687"/>
                                  </a:lnTo>
                                  <a:lnTo>
                                    <a:pt x="1945356" y="37306"/>
                                  </a:lnTo>
                                  <a:lnTo>
                                    <a:pt x="1947341" y="35322"/>
                                  </a:lnTo>
                                  <a:lnTo>
                                    <a:pt x="1949326" y="34131"/>
                                  </a:lnTo>
                                  <a:lnTo>
                                    <a:pt x="1952106" y="32941"/>
                                  </a:lnTo>
                                  <a:lnTo>
                                    <a:pt x="1954885" y="32147"/>
                                  </a:lnTo>
                                  <a:lnTo>
                                    <a:pt x="1958061" y="32147"/>
                                  </a:lnTo>
                                  <a:lnTo>
                                    <a:pt x="1961238" y="32544"/>
                                  </a:lnTo>
                                  <a:lnTo>
                                    <a:pt x="1964414" y="33734"/>
                                  </a:lnTo>
                                  <a:lnTo>
                                    <a:pt x="1975532" y="38894"/>
                                  </a:lnTo>
                                  <a:lnTo>
                                    <a:pt x="1986252" y="44053"/>
                                  </a:lnTo>
                                  <a:lnTo>
                                    <a:pt x="1996972" y="50006"/>
                                  </a:lnTo>
                                  <a:lnTo>
                                    <a:pt x="2008090" y="55959"/>
                                  </a:lnTo>
                                  <a:lnTo>
                                    <a:pt x="2018413" y="61912"/>
                                  </a:lnTo>
                                  <a:lnTo>
                                    <a:pt x="2028737" y="68659"/>
                                  </a:lnTo>
                                  <a:lnTo>
                                    <a:pt x="2039060" y="75803"/>
                                  </a:lnTo>
                                  <a:lnTo>
                                    <a:pt x="2049383" y="82550"/>
                                  </a:lnTo>
                                  <a:lnTo>
                                    <a:pt x="2051765" y="84931"/>
                                  </a:lnTo>
                                  <a:lnTo>
                                    <a:pt x="2053751" y="87312"/>
                                  </a:lnTo>
                                  <a:lnTo>
                                    <a:pt x="2054942" y="90091"/>
                                  </a:lnTo>
                                  <a:lnTo>
                                    <a:pt x="2055736" y="92472"/>
                                  </a:lnTo>
                                  <a:lnTo>
                                    <a:pt x="2056133" y="95250"/>
                                  </a:lnTo>
                                  <a:lnTo>
                                    <a:pt x="2056133" y="98028"/>
                                  </a:lnTo>
                                  <a:lnTo>
                                    <a:pt x="2055339" y="100409"/>
                                  </a:lnTo>
                                  <a:lnTo>
                                    <a:pt x="2054148" y="102791"/>
                                  </a:lnTo>
                                  <a:lnTo>
                                    <a:pt x="2038663" y="128191"/>
                                  </a:lnTo>
                                  <a:lnTo>
                                    <a:pt x="2023575" y="153194"/>
                                  </a:lnTo>
                                  <a:lnTo>
                                    <a:pt x="2021987" y="155178"/>
                                  </a:lnTo>
                                  <a:lnTo>
                                    <a:pt x="2021193" y="157559"/>
                                  </a:lnTo>
                                  <a:lnTo>
                                    <a:pt x="2020398" y="159941"/>
                                  </a:lnTo>
                                  <a:lnTo>
                                    <a:pt x="2020398" y="162322"/>
                                  </a:lnTo>
                                  <a:lnTo>
                                    <a:pt x="2020398" y="164703"/>
                                  </a:lnTo>
                                  <a:lnTo>
                                    <a:pt x="2021193" y="167481"/>
                                  </a:lnTo>
                                  <a:lnTo>
                                    <a:pt x="2022384" y="169863"/>
                                  </a:lnTo>
                                  <a:lnTo>
                                    <a:pt x="2023575" y="171847"/>
                                  </a:lnTo>
                                  <a:lnTo>
                                    <a:pt x="2036678" y="184150"/>
                                  </a:lnTo>
                                  <a:lnTo>
                                    <a:pt x="2049383" y="196850"/>
                                  </a:lnTo>
                                  <a:lnTo>
                                    <a:pt x="2061295" y="210344"/>
                                  </a:lnTo>
                                  <a:lnTo>
                                    <a:pt x="2072809" y="224234"/>
                                  </a:lnTo>
                                  <a:lnTo>
                                    <a:pt x="2083133" y="238919"/>
                                  </a:lnTo>
                                  <a:lnTo>
                                    <a:pt x="2092662" y="253603"/>
                                  </a:lnTo>
                                  <a:lnTo>
                                    <a:pt x="2102191" y="269478"/>
                                  </a:lnTo>
                                  <a:lnTo>
                                    <a:pt x="2110529" y="284956"/>
                                  </a:lnTo>
                                  <a:lnTo>
                                    <a:pt x="2112514" y="286941"/>
                                  </a:lnTo>
                                  <a:lnTo>
                                    <a:pt x="2114102" y="288528"/>
                                  </a:lnTo>
                                  <a:lnTo>
                                    <a:pt x="2116485" y="289719"/>
                                  </a:lnTo>
                                  <a:lnTo>
                                    <a:pt x="2118867" y="290513"/>
                                  </a:lnTo>
                                  <a:lnTo>
                                    <a:pt x="2121249" y="290910"/>
                                  </a:lnTo>
                                  <a:lnTo>
                                    <a:pt x="2123632" y="291307"/>
                                  </a:lnTo>
                                  <a:lnTo>
                                    <a:pt x="2126014" y="290910"/>
                                  </a:lnTo>
                                  <a:lnTo>
                                    <a:pt x="2128396" y="290116"/>
                                  </a:lnTo>
                                  <a:lnTo>
                                    <a:pt x="2156984" y="281781"/>
                                  </a:lnTo>
                                  <a:lnTo>
                                    <a:pt x="2185572" y="273844"/>
                                  </a:lnTo>
                                  <a:lnTo>
                                    <a:pt x="2187954" y="273447"/>
                                  </a:lnTo>
                                  <a:lnTo>
                                    <a:pt x="2190733" y="273050"/>
                                  </a:lnTo>
                                  <a:lnTo>
                                    <a:pt x="2193116" y="273844"/>
                                  </a:lnTo>
                                  <a:lnTo>
                                    <a:pt x="2195498" y="274638"/>
                                  </a:lnTo>
                                  <a:lnTo>
                                    <a:pt x="2197880" y="276225"/>
                                  </a:lnTo>
                                  <a:lnTo>
                                    <a:pt x="2200263" y="278210"/>
                                  </a:lnTo>
                                  <a:lnTo>
                                    <a:pt x="2202248" y="280988"/>
                                  </a:lnTo>
                                  <a:lnTo>
                                    <a:pt x="2203439" y="283766"/>
                                  </a:lnTo>
                                  <a:lnTo>
                                    <a:pt x="2207807" y="295275"/>
                                  </a:lnTo>
                                  <a:lnTo>
                                    <a:pt x="2211777" y="307182"/>
                                  </a:lnTo>
                                  <a:lnTo>
                                    <a:pt x="2215350" y="318691"/>
                                  </a:lnTo>
                                  <a:lnTo>
                                    <a:pt x="2218527" y="330200"/>
                                  </a:lnTo>
                                  <a:lnTo>
                                    <a:pt x="2221703" y="342107"/>
                                  </a:lnTo>
                                  <a:lnTo>
                                    <a:pt x="2224086" y="354410"/>
                                  </a:lnTo>
                                  <a:lnTo>
                                    <a:pt x="2226468" y="366316"/>
                                  </a:lnTo>
                                  <a:lnTo>
                                    <a:pt x="2228850" y="378222"/>
                                  </a:lnTo>
                                  <a:lnTo>
                                    <a:pt x="2228850" y="381397"/>
                                  </a:lnTo>
                                  <a:lnTo>
                                    <a:pt x="2228453" y="384572"/>
                                  </a:lnTo>
                                  <a:lnTo>
                                    <a:pt x="2227659" y="387350"/>
                                  </a:lnTo>
                                  <a:lnTo>
                                    <a:pt x="2226468" y="390128"/>
                                  </a:lnTo>
                                  <a:lnTo>
                                    <a:pt x="2224880" y="392113"/>
                                  </a:lnTo>
                                  <a:lnTo>
                                    <a:pt x="2222894" y="393700"/>
                                  </a:lnTo>
                                  <a:lnTo>
                                    <a:pt x="2220512" y="394891"/>
                                  </a:lnTo>
                                  <a:lnTo>
                                    <a:pt x="2217733" y="396082"/>
                                  </a:lnTo>
                                  <a:lnTo>
                                    <a:pt x="2189542" y="403225"/>
                                  </a:lnTo>
                                  <a:lnTo>
                                    <a:pt x="2160557" y="409972"/>
                                  </a:lnTo>
                                  <a:lnTo>
                                    <a:pt x="2158175" y="410766"/>
                                  </a:lnTo>
                                  <a:lnTo>
                                    <a:pt x="2155793" y="411560"/>
                                  </a:lnTo>
                                  <a:lnTo>
                                    <a:pt x="2153808" y="412750"/>
                                  </a:lnTo>
                                  <a:lnTo>
                                    <a:pt x="2151822" y="414338"/>
                                  </a:lnTo>
                                  <a:lnTo>
                                    <a:pt x="2150234" y="416322"/>
                                  </a:lnTo>
                                  <a:lnTo>
                                    <a:pt x="2149043" y="418307"/>
                                  </a:lnTo>
                                  <a:lnTo>
                                    <a:pt x="2148249" y="420688"/>
                                  </a:lnTo>
                                  <a:lnTo>
                                    <a:pt x="2147852" y="423069"/>
                                  </a:lnTo>
                                  <a:lnTo>
                                    <a:pt x="2148249" y="440929"/>
                                  </a:lnTo>
                                  <a:lnTo>
                                    <a:pt x="2147852" y="459185"/>
                                  </a:lnTo>
                                  <a:lnTo>
                                    <a:pt x="2147058" y="477044"/>
                                  </a:lnTo>
                                  <a:lnTo>
                                    <a:pt x="2145072" y="494904"/>
                                  </a:lnTo>
                                  <a:lnTo>
                                    <a:pt x="2142293" y="512763"/>
                                  </a:lnTo>
                                  <a:lnTo>
                                    <a:pt x="2138323" y="530225"/>
                                  </a:lnTo>
                                  <a:lnTo>
                                    <a:pt x="2133955" y="547688"/>
                                  </a:lnTo>
                                  <a:lnTo>
                                    <a:pt x="2128793" y="564754"/>
                                  </a:lnTo>
                                  <a:lnTo>
                                    <a:pt x="2128396" y="567135"/>
                                  </a:lnTo>
                                  <a:lnTo>
                                    <a:pt x="2128793" y="569913"/>
                                  </a:lnTo>
                                  <a:lnTo>
                                    <a:pt x="2129190" y="572294"/>
                                  </a:lnTo>
                                  <a:lnTo>
                                    <a:pt x="2130382" y="574279"/>
                                  </a:lnTo>
                                  <a:lnTo>
                                    <a:pt x="2131573" y="576263"/>
                                  </a:lnTo>
                                  <a:lnTo>
                                    <a:pt x="2133558" y="578247"/>
                                  </a:lnTo>
                                  <a:lnTo>
                                    <a:pt x="2135543" y="580232"/>
                                  </a:lnTo>
                                  <a:lnTo>
                                    <a:pt x="2137926" y="581025"/>
                                  </a:lnTo>
                                  <a:lnTo>
                                    <a:pt x="2189542" y="609600"/>
                                  </a:lnTo>
                                  <a:lnTo>
                                    <a:pt x="2191924" y="610791"/>
                                  </a:lnTo>
                                  <a:lnTo>
                                    <a:pt x="2193910" y="612379"/>
                                  </a:lnTo>
                                  <a:lnTo>
                                    <a:pt x="2195498" y="614760"/>
                                  </a:lnTo>
                                  <a:lnTo>
                                    <a:pt x="2196292" y="617141"/>
                                  </a:lnTo>
                                  <a:lnTo>
                                    <a:pt x="2197086" y="619919"/>
                                  </a:lnTo>
                                  <a:lnTo>
                                    <a:pt x="2197086" y="623094"/>
                                  </a:lnTo>
                                  <a:lnTo>
                                    <a:pt x="2196689" y="626666"/>
                                  </a:lnTo>
                                  <a:lnTo>
                                    <a:pt x="2195498" y="629841"/>
                                  </a:lnTo>
                                  <a:lnTo>
                                    <a:pt x="2190336" y="640557"/>
                                  </a:lnTo>
                                  <a:lnTo>
                                    <a:pt x="2184778" y="651669"/>
                                  </a:lnTo>
                                  <a:lnTo>
                                    <a:pt x="2178822" y="662385"/>
                                  </a:lnTo>
                                  <a:lnTo>
                                    <a:pt x="2173263" y="673101"/>
                                  </a:lnTo>
                                  <a:lnTo>
                                    <a:pt x="2166910" y="683816"/>
                                  </a:lnTo>
                                  <a:lnTo>
                                    <a:pt x="2160557" y="693738"/>
                                  </a:lnTo>
                                  <a:lnTo>
                                    <a:pt x="2153808" y="704057"/>
                                  </a:lnTo>
                                  <a:lnTo>
                                    <a:pt x="2146661" y="713979"/>
                                  </a:lnTo>
                                  <a:lnTo>
                                    <a:pt x="2144278" y="716360"/>
                                  </a:lnTo>
                                  <a:lnTo>
                                    <a:pt x="2141896" y="718741"/>
                                  </a:lnTo>
                                  <a:lnTo>
                                    <a:pt x="2138720" y="719932"/>
                                  </a:lnTo>
                                  <a:lnTo>
                                    <a:pt x="2136337" y="721122"/>
                                  </a:lnTo>
                                  <a:lnTo>
                                    <a:pt x="2133558" y="721519"/>
                                  </a:lnTo>
                                  <a:lnTo>
                                    <a:pt x="2130779" y="721122"/>
                                  </a:lnTo>
                                  <a:lnTo>
                                    <a:pt x="2128396" y="720329"/>
                                  </a:lnTo>
                                  <a:lnTo>
                                    <a:pt x="2126014" y="719138"/>
                                  </a:lnTo>
                                  <a:lnTo>
                                    <a:pt x="2101000" y="703660"/>
                                  </a:lnTo>
                                  <a:lnTo>
                                    <a:pt x="2075589" y="688579"/>
                                  </a:lnTo>
                                  <a:lnTo>
                                    <a:pt x="2073603" y="686991"/>
                                  </a:lnTo>
                                  <a:lnTo>
                                    <a:pt x="2071221" y="686197"/>
                                  </a:lnTo>
                                  <a:lnTo>
                                    <a:pt x="2068839" y="685801"/>
                                  </a:lnTo>
                                  <a:lnTo>
                                    <a:pt x="2066456" y="685404"/>
                                  </a:lnTo>
                                  <a:lnTo>
                                    <a:pt x="2064074" y="685801"/>
                                  </a:lnTo>
                                  <a:lnTo>
                                    <a:pt x="2061692" y="686197"/>
                                  </a:lnTo>
                                  <a:lnTo>
                                    <a:pt x="2059309" y="687388"/>
                                  </a:lnTo>
                                  <a:lnTo>
                                    <a:pt x="2057324" y="688579"/>
                                  </a:lnTo>
                                  <a:lnTo>
                                    <a:pt x="2044619" y="701676"/>
                                  </a:lnTo>
                                  <a:lnTo>
                                    <a:pt x="2031913" y="713979"/>
                                  </a:lnTo>
                                  <a:lnTo>
                                    <a:pt x="2018413" y="726282"/>
                                  </a:lnTo>
                                  <a:lnTo>
                                    <a:pt x="2004913" y="737791"/>
                                  </a:lnTo>
                                  <a:lnTo>
                                    <a:pt x="1989826" y="748110"/>
                                  </a:lnTo>
                                  <a:lnTo>
                                    <a:pt x="1974738" y="757635"/>
                                  </a:lnTo>
                                  <a:lnTo>
                                    <a:pt x="1959650" y="767160"/>
                                  </a:lnTo>
                                  <a:lnTo>
                                    <a:pt x="1943371" y="775494"/>
                                  </a:lnTo>
                                  <a:lnTo>
                                    <a:pt x="1941385" y="777082"/>
                                  </a:lnTo>
                                  <a:lnTo>
                                    <a:pt x="1939797" y="779066"/>
                                  </a:lnTo>
                                  <a:lnTo>
                                    <a:pt x="1938606" y="781447"/>
                                  </a:lnTo>
                                  <a:lnTo>
                                    <a:pt x="1937812" y="783432"/>
                                  </a:lnTo>
                                  <a:lnTo>
                                    <a:pt x="1937415" y="785813"/>
                                  </a:lnTo>
                                  <a:lnTo>
                                    <a:pt x="1937018" y="788591"/>
                                  </a:lnTo>
                                  <a:lnTo>
                                    <a:pt x="1937415" y="790972"/>
                                  </a:lnTo>
                                  <a:lnTo>
                                    <a:pt x="1938209" y="793354"/>
                                  </a:lnTo>
                                  <a:lnTo>
                                    <a:pt x="1946547" y="821532"/>
                                  </a:lnTo>
                                  <a:lnTo>
                                    <a:pt x="1954488" y="849710"/>
                                  </a:lnTo>
                                  <a:lnTo>
                                    <a:pt x="1955282" y="852488"/>
                                  </a:lnTo>
                                  <a:lnTo>
                                    <a:pt x="1955282" y="854869"/>
                                  </a:lnTo>
                                  <a:lnTo>
                                    <a:pt x="1954885" y="858044"/>
                                  </a:lnTo>
                                  <a:lnTo>
                                    <a:pt x="1953694" y="860426"/>
                                  </a:lnTo>
                                  <a:lnTo>
                                    <a:pt x="1952106" y="862807"/>
                                  </a:lnTo>
                                  <a:lnTo>
                                    <a:pt x="1950120" y="864791"/>
                                  </a:lnTo>
                                  <a:lnTo>
                                    <a:pt x="1947341" y="866776"/>
                                  </a:lnTo>
                                  <a:lnTo>
                                    <a:pt x="1944562" y="868363"/>
                                  </a:lnTo>
                                  <a:lnTo>
                                    <a:pt x="1933047" y="872332"/>
                                  </a:lnTo>
                                  <a:lnTo>
                                    <a:pt x="1921533" y="876301"/>
                                  </a:lnTo>
                                  <a:lnTo>
                                    <a:pt x="1910018" y="879873"/>
                                  </a:lnTo>
                                  <a:lnTo>
                                    <a:pt x="1898107" y="883444"/>
                                  </a:lnTo>
                                  <a:lnTo>
                                    <a:pt x="1886195" y="886223"/>
                                  </a:lnTo>
                                  <a:lnTo>
                                    <a:pt x="1874284" y="889001"/>
                                  </a:lnTo>
                                  <a:lnTo>
                                    <a:pt x="1861975" y="891382"/>
                                  </a:lnTo>
                                  <a:lnTo>
                                    <a:pt x="1850064" y="893366"/>
                                  </a:lnTo>
                                  <a:lnTo>
                                    <a:pt x="1846887" y="893763"/>
                                  </a:lnTo>
                                  <a:lnTo>
                                    <a:pt x="1843711" y="893366"/>
                                  </a:lnTo>
                                  <a:lnTo>
                                    <a:pt x="1840931" y="892176"/>
                                  </a:lnTo>
                                  <a:lnTo>
                                    <a:pt x="1838152" y="890985"/>
                                  </a:lnTo>
                                  <a:lnTo>
                                    <a:pt x="1836167" y="889398"/>
                                  </a:lnTo>
                                  <a:lnTo>
                                    <a:pt x="1834182" y="887413"/>
                                  </a:lnTo>
                                  <a:lnTo>
                                    <a:pt x="1832990" y="885032"/>
                                  </a:lnTo>
                                  <a:lnTo>
                                    <a:pt x="1832593" y="882651"/>
                                  </a:lnTo>
                                  <a:lnTo>
                                    <a:pt x="1825049" y="853679"/>
                                  </a:lnTo>
                                  <a:lnTo>
                                    <a:pt x="1818300" y="825501"/>
                                  </a:lnTo>
                                  <a:lnTo>
                                    <a:pt x="1817902" y="823119"/>
                                  </a:lnTo>
                                  <a:lnTo>
                                    <a:pt x="1816711" y="820738"/>
                                  </a:lnTo>
                                  <a:lnTo>
                                    <a:pt x="1815520" y="818357"/>
                                  </a:lnTo>
                                  <a:lnTo>
                                    <a:pt x="1813535" y="816769"/>
                                  </a:lnTo>
                                  <a:lnTo>
                                    <a:pt x="1811947" y="815182"/>
                                  </a:lnTo>
                                  <a:lnTo>
                                    <a:pt x="1809564" y="813991"/>
                                  </a:lnTo>
                                  <a:lnTo>
                                    <a:pt x="1807182" y="812801"/>
                                  </a:lnTo>
                                  <a:lnTo>
                                    <a:pt x="1804800" y="812404"/>
                                  </a:lnTo>
                                  <a:lnTo>
                                    <a:pt x="1786932" y="813197"/>
                                  </a:lnTo>
                                  <a:lnTo>
                                    <a:pt x="1769065" y="812801"/>
                                  </a:lnTo>
                                  <a:lnTo>
                                    <a:pt x="1751198" y="812007"/>
                                  </a:lnTo>
                                  <a:lnTo>
                                    <a:pt x="1733331" y="810022"/>
                                  </a:lnTo>
                                  <a:lnTo>
                                    <a:pt x="1715463" y="806847"/>
                                  </a:lnTo>
                                  <a:lnTo>
                                    <a:pt x="1697993" y="803276"/>
                                  </a:lnTo>
                                  <a:lnTo>
                                    <a:pt x="1680523" y="798513"/>
                                  </a:lnTo>
                                  <a:lnTo>
                                    <a:pt x="1663053" y="793354"/>
                                  </a:lnTo>
                                  <a:lnTo>
                                    <a:pt x="1660670" y="793354"/>
                                  </a:lnTo>
                                  <a:lnTo>
                                    <a:pt x="1658288" y="793751"/>
                                  </a:lnTo>
                                  <a:lnTo>
                                    <a:pt x="1655906" y="794147"/>
                                  </a:lnTo>
                                  <a:lnTo>
                                    <a:pt x="1653523" y="795338"/>
                                  </a:lnTo>
                                  <a:lnTo>
                                    <a:pt x="1651538" y="796529"/>
                                  </a:lnTo>
                                  <a:lnTo>
                                    <a:pt x="1649553" y="798116"/>
                                  </a:lnTo>
                                  <a:lnTo>
                                    <a:pt x="1648362" y="800101"/>
                                  </a:lnTo>
                                  <a:lnTo>
                                    <a:pt x="1647171" y="802482"/>
                                  </a:lnTo>
                                  <a:lnTo>
                                    <a:pt x="1618186" y="854076"/>
                                  </a:lnTo>
                                  <a:lnTo>
                                    <a:pt x="1616995" y="856854"/>
                                  </a:lnTo>
                                  <a:lnTo>
                                    <a:pt x="1615406" y="858838"/>
                                  </a:lnTo>
                                  <a:lnTo>
                                    <a:pt x="1613024" y="860029"/>
                                  </a:lnTo>
                                  <a:lnTo>
                                    <a:pt x="1610642" y="861219"/>
                                  </a:lnTo>
                                  <a:lnTo>
                                    <a:pt x="1607862" y="861616"/>
                                  </a:lnTo>
                                  <a:lnTo>
                                    <a:pt x="1604686" y="861616"/>
                                  </a:lnTo>
                                  <a:lnTo>
                                    <a:pt x="1601510" y="861219"/>
                                  </a:lnTo>
                                  <a:lnTo>
                                    <a:pt x="1598333" y="860426"/>
                                  </a:lnTo>
                                  <a:lnTo>
                                    <a:pt x="1587216" y="854869"/>
                                  </a:lnTo>
                                  <a:lnTo>
                                    <a:pt x="1576098" y="849313"/>
                                  </a:lnTo>
                                  <a:lnTo>
                                    <a:pt x="1565378" y="843757"/>
                                  </a:lnTo>
                                  <a:lnTo>
                                    <a:pt x="1555054" y="837804"/>
                                  </a:lnTo>
                                  <a:lnTo>
                                    <a:pt x="1544334" y="831454"/>
                                  </a:lnTo>
                                  <a:lnTo>
                                    <a:pt x="1533613" y="825104"/>
                                  </a:lnTo>
                                  <a:lnTo>
                                    <a:pt x="1523687" y="818357"/>
                                  </a:lnTo>
                                  <a:lnTo>
                                    <a:pt x="1513761" y="811213"/>
                                  </a:lnTo>
                                  <a:lnTo>
                                    <a:pt x="1511379" y="808832"/>
                                  </a:lnTo>
                                  <a:lnTo>
                                    <a:pt x="1509393" y="806451"/>
                                  </a:lnTo>
                                  <a:lnTo>
                                    <a:pt x="1507805" y="803672"/>
                                  </a:lnTo>
                                  <a:lnTo>
                                    <a:pt x="1507011" y="800894"/>
                                  </a:lnTo>
                                  <a:lnTo>
                                    <a:pt x="1506614" y="798116"/>
                                  </a:lnTo>
                                  <a:lnTo>
                                    <a:pt x="1507011" y="795735"/>
                                  </a:lnTo>
                                  <a:lnTo>
                                    <a:pt x="1507408" y="793354"/>
                                  </a:lnTo>
                                  <a:lnTo>
                                    <a:pt x="1508996" y="790972"/>
                                  </a:lnTo>
                                  <a:lnTo>
                                    <a:pt x="1523687" y="765969"/>
                                  </a:lnTo>
                                  <a:lnTo>
                                    <a:pt x="1539172" y="740569"/>
                                  </a:lnTo>
                                  <a:lnTo>
                                    <a:pt x="1540363" y="738585"/>
                                  </a:lnTo>
                                  <a:lnTo>
                                    <a:pt x="1541554" y="736204"/>
                                  </a:lnTo>
                                  <a:lnTo>
                                    <a:pt x="1542349" y="733822"/>
                                  </a:lnTo>
                                  <a:lnTo>
                                    <a:pt x="1542746" y="731441"/>
                                  </a:lnTo>
                                  <a:lnTo>
                                    <a:pt x="1542349" y="729060"/>
                                  </a:lnTo>
                                  <a:lnTo>
                                    <a:pt x="1541554" y="726679"/>
                                  </a:lnTo>
                                  <a:lnTo>
                                    <a:pt x="1540363" y="724297"/>
                                  </a:lnTo>
                                  <a:lnTo>
                                    <a:pt x="1539172" y="722313"/>
                                  </a:lnTo>
                                  <a:lnTo>
                                    <a:pt x="1526069" y="709613"/>
                                  </a:lnTo>
                                  <a:lnTo>
                                    <a:pt x="1513364" y="696913"/>
                                  </a:lnTo>
                                  <a:lnTo>
                                    <a:pt x="1501849" y="683419"/>
                                  </a:lnTo>
                                  <a:lnTo>
                                    <a:pt x="1489938" y="669529"/>
                                  </a:lnTo>
                                  <a:lnTo>
                                    <a:pt x="1479615" y="654844"/>
                                  </a:lnTo>
                                  <a:lnTo>
                                    <a:pt x="1470085" y="640160"/>
                                  </a:lnTo>
                                  <a:lnTo>
                                    <a:pt x="1460953" y="624285"/>
                                  </a:lnTo>
                                  <a:lnTo>
                                    <a:pt x="1452218" y="608410"/>
                                  </a:lnTo>
                                  <a:lnTo>
                                    <a:pt x="1450630" y="606822"/>
                                  </a:lnTo>
                                  <a:lnTo>
                                    <a:pt x="1448247" y="605235"/>
                                  </a:lnTo>
                                  <a:lnTo>
                                    <a:pt x="1446262" y="604044"/>
                                  </a:lnTo>
                                  <a:lnTo>
                                    <a:pt x="1443880" y="602854"/>
                                  </a:lnTo>
                                  <a:lnTo>
                                    <a:pt x="1441498" y="602457"/>
                                  </a:lnTo>
                                  <a:lnTo>
                                    <a:pt x="1439115" y="602457"/>
                                  </a:lnTo>
                                  <a:lnTo>
                                    <a:pt x="1436733" y="602854"/>
                                  </a:lnTo>
                                  <a:lnTo>
                                    <a:pt x="1433954" y="603647"/>
                                  </a:lnTo>
                                  <a:lnTo>
                                    <a:pt x="1406160" y="611982"/>
                                  </a:lnTo>
                                  <a:lnTo>
                                    <a:pt x="1377572" y="619522"/>
                                  </a:lnTo>
                                  <a:lnTo>
                                    <a:pt x="1375190" y="620316"/>
                                  </a:lnTo>
                                  <a:lnTo>
                                    <a:pt x="1372411" y="620713"/>
                                  </a:lnTo>
                                  <a:lnTo>
                                    <a:pt x="1369631" y="619919"/>
                                  </a:lnTo>
                                  <a:lnTo>
                                    <a:pt x="1367249" y="619126"/>
                                  </a:lnTo>
                                  <a:lnTo>
                                    <a:pt x="1364867" y="617538"/>
                                  </a:lnTo>
                                  <a:lnTo>
                                    <a:pt x="1362882" y="615157"/>
                                  </a:lnTo>
                                  <a:lnTo>
                                    <a:pt x="1360896" y="612775"/>
                                  </a:lnTo>
                                  <a:lnTo>
                                    <a:pt x="1359308" y="609600"/>
                                  </a:lnTo>
                                  <a:lnTo>
                                    <a:pt x="1354941" y="598488"/>
                                  </a:lnTo>
                                  <a:lnTo>
                                    <a:pt x="1350970" y="586979"/>
                                  </a:lnTo>
                                  <a:lnTo>
                                    <a:pt x="1347397" y="575072"/>
                                  </a:lnTo>
                                  <a:lnTo>
                                    <a:pt x="1343823" y="563166"/>
                                  </a:lnTo>
                                  <a:lnTo>
                                    <a:pt x="1341044" y="551657"/>
                                  </a:lnTo>
                                  <a:lnTo>
                                    <a:pt x="1338264" y="539750"/>
                                  </a:lnTo>
                                  <a:lnTo>
                                    <a:pt x="1335882" y="527447"/>
                                  </a:lnTo>
                                  <a:lnTo>
                                    <a:pt x="1333897" y="515541"/>
                                  </a:lnTo>
                                  <a:lnTo>
                                    <a:pt x="1333500" y="512366"/>
                                  </a:lnTo>
                                  <a:lnTo>
                                    <a:pt x="1333897" y="509191"/>
                                  </a:lnTo>
                                  <a:lnTo>
                                    <a:pt x="1335088" y="506413"/>
                                  </a:lnTo>
                                  <a:lnTo>
                                    <a:pt x="1336279" y="503635"/>
                                  </a:lnTo>
                                  <a:lnTo>
                                    <a:pt x="1337867" y="501650"/>
                                  </a:lnTo>
                                  <a:lnTo>
                                    <a:pt x="1339853" y="499666"/>
                                  </a:lnTo>
                                  <a:lnTo>
                                    <a:pt x="1342235" y="498475"/>
                                  </a:lnTo>
                                  <a:lnTo>
                                    <a:pt x="1345014" y="498079"/>
                                  </a:lnTo>
                                  <a:lnTo>
                                    <a:pt x="1373602" y="490538"/>
                                  </a:lnTo>
                                  <a:lnTo>
                                    <a:pt x="1401793" y="483394"/>
                                  </a:lnTo>
                                  <a:lnTo>
                                    <a:pt x="1404969" y="482997"/>
                                  </a:lnTo>
                                  <a:lnTo>
                                    <a:pt x="1407351" y="482204"/>
                                  </a:lnTo>
                                  <a:lnTo>
                                    <a:pt x="1409336" y="481013"/>
                                  </a:lnTo>
                                  <a:lnTo>
                                    <a:pt x="1411322" y="479029"/>
                                  </a:lnTo>
                                  <a:lnTo>
                                    <a:pt x="1412513" y="477441"/>
                                  </a:lnTo>
                                  <a:lnTo>
                                    <a:pt x="1414101" y="475060"/>
                                  </a:lnTo>
                                  <a:lnTo>
                                    <a:pt x="1414895" y="473075"/>
                                  </a:lnTo>
                                  <a:lnTo>
                                    <a:pt x="1415292" y="470297"/>
                                  </a:lnTo>
                                  <a:lnTo>
                                    <a:pt x="1414895" y="452835"/>
                                  </a:lnTo>
                                  <a:lnTo>
                                    <a:pt x="1414895" y="434579"/>
                                  </a:lnTo>
                                  <a:lnTo>
                                    <a:pt x="1416086" y="416719"/>
                                  </a:lnTo>
                                  <a:lnTo>
                                    <a:pt x="1417675" y="398860"/>
                                  </a:lnTo>
                                  <a:lnTo>
                                    <a:pt x="1420454" y="381000"/>
                                  </a:lnTo>
                                  <a:lnTo>
                                    <a:pt x="1424424" y="363538"/>
                                  </a:lnTo>
                                  <a:lnTo>
                                    <a:pt x="1428792" y="346075"/>
                                  </a:lnTo>
                                  <a:lnTo>
                                    <a:pt x="1433954" y="329010"/>
                                  </a:lnTo>
                                  <a:lnTo>
                                    <a:pt x="1434351" y="326232"/>
                                  </a:lnTo>
                                  <a:lnTo>
                                    <a:pt x="1433954" y="323850"/>
                                  </a:lnTo>
                                  <a:lnTo>
                                    <a:pt x="1433160" y="321469"/>
                                  </a:lnTo>
                                  <a:lnTo>
                                    <a:pt x="1432365" y="319485"/>
                                  </a:lnTo>
                                  <a:lnTo>
                                    <a:pt x="1430777" y="317103"/>
                                  </a:lnTo>
                                  <a:lnTo>
                                    <a:pt x="1429189" y="315516"/>
                                  </a:lnTo>
                                  <a:lnTo>
                                    <a:pt x="1427204" y="313928"/>
                                  </a:lnTo>
                                  <a:lnTo>
                                    <a:pt x="1424821" y="312738"/>
                                  </a:lnTo>
                                  <a:lnTo>
                                    <a:pt x="1373205" y="284163"/>
                                  </a:lnTo>
                                  <a:lnTo>
                                    <a:pt x="1370823" y="282972"/>
                                  </a:lnTo>
                                  <a:lnTo>
                                    <a:pt x="1369234" y="280988"/>
                                  </a:lnTo>
                                  <a:lnTo>
                                    <a:pt x="1367646" y="279003"/>
                                  </a:lnTo>
                                  <a:lnTo>
                                    <a:pt x="1366455" y="276225"/>
                                  </a:lnTo>
                                  <a:lnTo>
                                    <a:pt x="1366058" y="273447"/>
                                  </a:lnTo>
                                  <a:lnTo>
                                    <a:pt x="1366058" y="270669"/>
                                  </a:lnTo>
                                  <a:lnTo>
                                    <a:pt x="1366455" y="267494"/>
                                  </a:lnTo>
                                  <a:lnTo>
                                    <a:pt x="1367249" y="264319"/>
                                  </a:lnTo>
                                  <a:lnTo>
                                    <a:pt x="1372411" y="252810"/>
                                  </a:lnTo>
                                  <a:lnTo>
                                    <a:pt x="1377969" y="242094"/>
                                  </a:lnTo>
                                  <a:lnTo>
                                    <a:pt x="1383528" y="231378"/>
                                  </a:lnTo>
                                  <a:lnTo>
                                    <a:pt x="1389484" y="220663"/>
                                  </a:lnTo>
                                  <a:lnTo>
                                    <a:pt x="1395837" y="209947"/>
                                  </a:lnTo>
                                  <a:lnTo>
                                    <a:pt x="1402190" y="199628"/>
                                  </a:lnTo>
                                  <a:lnTo>
                                    <a:pt x="1409336" y="189706"/>
                                  </a:lnTo>
                                  <a:lnTo>
                                    <a:pt x="1416483" y="179784"/>
                                  </a:lnTo>
                                  <a:lnTo>
                                    <a:pt x="1418469" y="177403"/>
                                  </a:lnTo>
                                  <a:lnTo>
                                    <a:pt x="1421248" y="175419"/>
                                  </a:lnTo>
                                  <a:lnTo>
                                    <a:pt x="1423630" y="173831"/>
                                  </a:lnTo>
                                  <a:lnTo>
                                    <a:pt x="1426410" y="173038"/>
                                  </a:lnTo>
                                  <a:lnTo>
                                    <a:pt x="1429189" y="172641"/>
                                  </a:lnTo>
                                  <a:lnTo>
                                    <a:pt x="1431571" y="173038"/>
                                  </a:lnTo>
                                  <a:lnTo>
                                    <a:pt x="1434351" y="173831"/>
                                  </a:lnTo>
                                  <a:lnTo>
                                    <a:pt x="1436336" y="175022"/>
                                  </a:lnTo>
                                  <a:lnTo>
                                    <a:pt x="1462144" y="189706"/>
                                  </a:lnTo>
                                  <a:lnTo>
                                    <a:pt x="1486761" y="205184"/>
                                  </a:lnTo>
                                  <a:lnTo>
                                    <a:pt x="1489144" y="206375"/>
                                  </a:lnTo>
                                  <a:lnTo>
                                    <a:pt x="1491526" y="207566"/>
                                  </a:lnTo>
                                  <a:lnTo>
                                    <a:pt x="1493908" y="207963"/>
                                  </a:lnTo>
                                  <a:lnTo>
                                    <a:pt x="1496688" y="208359"/>
                                  </a:lnTo>
                                  <a:lnTo>
                                    <a:pt x="1499070" y="207963"/>
                                  </a:lnTo>
                                  <a:lnTo>
                                    <a:pt x="1501452" y="207169"/>
                                  </a:lnTo>
                                  <a:lnTo>
                                    <a:pt x="1503835" y="206375"/>
                                  </a:lnTo>
                                  <a:lnTo>
                                    <a:pt x="1505820" y="205184"/>
                                  </a:lnTo>
                                  <a:lnTo>
                                    <a:pt x="1518128" y="192088"/>
                                  </a:lnTo>
                                  <a:lnTo>
                                    <a:pt x="1530834" y="179784"/>
                                  </a:lnTo>
                                  <a:lnTo>
                                    <a:pt x="1544731" y="167878"/>
                                  </a:lnTo>
                                  <a:lnTo>
                                    <a:pt x="1558231" y="155972"/>
                                  </a:lnTo>
                                  <a:lnTo>
                                    <a:pt x="1572922" y="145653"/>
                                  </a:lnTo>
                                  <a:lnTo>
                                    <a:pt x="1587613" y="136128"/>
                                  </a:lnTo>
                                  <a:lnTo>
                                    <a:pt x="1603495" y="127000"/>
                                  </a:lnTo>
                                  <a:lnTo>
                                    <a:pt x="1619377" y="118269"/>
                                  </a:lnTo>
                                  <a:lnTo>
                                    <a:pt x="1620965" y="116284"/>
                                  </a:lnTo>
                                  <a:lnTo>
                                    <a:pt x="1622553" y="114300"/>
                                  </a:lnTo>
                                  <a:lnTo>
                                    <a:pt x="1623745" y="112316"/>
                                  </a:lnTo>
                                  <a:lnTo>
                                    <a:pt x="1624936" y="109934"/>
                                  </a:lnTo>
                                  <a:lnTo>
                                    <a:pt x="1625333" y="107553"/>
                                  </a:lnTo>
                                  <a:lnTo>
                                    <a:pt x="1625333" y="105172"/>
                                  </a:lnTo>
                                  <a:lnTo>
                                    <a:pt x="1624936" y="102791"/>
                                  </a:lnTo>
                                  <a:lnTo>
                                    <a:pt x="1624142" y="100409"/>
                                  </a:lnTo>
                                  <a:lnTo>
                                    <a:pt x="1615803" y="71834"/>
                                  </a:lnTo>
                                  <a:lnTo>
                                    <a:pt x="1608260" y="44053"/>
                                  </a:lnTo>
                                  <a:lnTo>
                                    <a:pt x="1607465" y="41275"/>
                                  </a:lnTo>
                                  <a:lnTo>
                                    <a:pt x="1607465" y="38894"/>
                                  </a:lnTo>
                                  <a:lnTo>
                                    <a:pt x="1607862" y="36116"/>
                                  </a:lnTo>
                                  <a:lnTo>
                                    <a:pt x="1609054" y="33734"/>
                                  </a:lnTo>
                                  <a:lnTo>
                                    <a:pt x="1610245" y="31353"/>
                                  </a:lnTo>
                                  <a:lnTo>
                                    <a:pt x="1612627" y="28972"/>
                                  </a:lnTo>
                                  <a:lnTo>
                                    <a:pt x="1615009" y="26987"/>
                                  </a:lnTo>
                                  <a:lnTo>
                                    <a:pt x="1617789" y="25400"/>
                                  </a:lnTo>
                                  <a:lnTo>
                                    <a:pt x="1629303" y="21034"/>
                                  </a:lnTo>
                                  <a:lnTo>
                                    <a:pt x="1641215" y="17066"/>
                                  </a:lnTo>
                                  <a:lnTo>
                                    <a:pt x="1652729" y="13494"/>
                                  </a:lnTo>
                                  <a:lnTo>
                                    <a:pt x="1664641" y="10319"/>
                                  </a:lnTo>
                                  <a:lnTo>
                                    <a:pt x="1676155" y="7541"/>
                                  </a:lnTo>
                                  <a:lnTo>
                                    <a:pt x="1688464" y="4762"/>
                                  </a:lnTo>
                                  <a:lnTo>
                                    <a:pt x="1700375" y="2381"/>
                                  </a:lnTo>
                                  <a:lnTo>
                                    <a:pt x="171228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397" name="KSO_Shape"/>
                          <wps:cNvSpPr/>
                          <wps:spPr bwMode="auto">
                            <a:xfrm>
                              <a:off x="741584" y="5424207"/>
                              <a:ext cx="187014" cy="192444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1.35pt;margin-top:-25.65pt;height:841.9pt;width:535pt;mso-position-horizontal-relative:page;z-index:251720704;mso-width-relative:page;mso-height-relative:page;" coordorigin="0,1" coordsize="6794645,10691815" o:gfxdata="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">
                <o:lock v:ext="edit" aspectratio="f"/>
                <v:rect id="矩形 2" o:spid="_x0000_s1026" o:spt="1" style="position:absolute;left:-5182243;top:5183982;flip:y;height:323852;width:10691815;rotation:5898240f;v-text-anchor:middle;" fillcolor="#046A6A" filled="t" stroked="f" coordsize="21600,21600" o:gfxdata="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CIJ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圆角矩形 8" o:spid="_x0000_s1026" o:spt="2" style="position:absolute;left:290836;top:1090899;flip:y;height:384799;width:90172;v-text-anchor:middle;" fillcolor="#046A6A" filled="t" stroked="f" coordsize="21600,21600" arcsize="0.166666666666667" o:gfxdata="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wche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ect id="矩形 13" o:spid="_x0000_s1026" o:spt="1" style="position:absolute;left:459750;top:1638253;height:1116932;width:6334895;" filled="f" stroked="f" coordsize="21600,21600" o:gfxdata="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BG9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tLeast"/>
                          <w:outlineLvl w:val="4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 xml:space="preserve">   1.思维严谨，有较强的学习及适应能力。</w:t>
                        </w:r>
                      </w:p>
                      <w:p>
                        <w:pPr>
                          <w:spacing w:line="360" w:lineRule="atLeast"/>
                          <w:outlineLvl w:val="4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 xml:space="preserve">   2.责任心、执行力及抗压性强，能够积极的面对并解决工作中的问题。</w:t>
                        </w:r>
                      </w:p>
                      <w:p>
                        <w:pPr>
                          <w:spacing w:line="360" w:lineRule="atLeast"/>
                          <w:outlineLvl w:val="4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 xml:space="preserve">   3.具备独立分析和解决问题的能力，有良好的职业道德和踏实的工作态度。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/>
                            <w:spacing w:val="0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 xml:space="preserve">   4.进取心强，有良好的需求理解能力，较强的协作精神和团队意识</w:t>
                        </w:r>
                      </w:p>
                    </w:txbxContent>
                  </v:textbox>
                </v:rect>
                <v:rect id="矩形 19" o:spid="_x0000_s1026" o:spt="1" style="position:absolute;left:-1372066;top:1399897;flip:y;height:332441;width:3076573;rotation:-5898240f;v-text-anchor:middle;" filled="f" stroked="f" coordsize="21600,21600" o:gfxdata="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YgxO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hint="eastAsia" w:ascii="方正超粗黑简体" w:eastAsia="方正超粗黑简体" w:cstheme="minorBidi"/>
                            <w:color w:val="FFFFFF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rect>
                <v:shape id="五边形 24" o:spid="_x0000_s1026" o:spt="15" type="#_x0000_t15" style="position:absolute;left:329572;top:1156937;flip:y;height:252088;width:1956477;v-text-anchor:middle;" fillcolor="#046A6A" filled="t" stroked="f" coordsize="21600,21600" o:gfxdata="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+QGwvQAA&#10;ANwAAAAPAAAAAAAAAAEAIAAAACIAAABkcnMvZG93bnJldi54bWxQSwECFAAUAAAACACHTuJAMy8F&#10;njsAAAA5AAAAEAAAAAAAAAABACAAAAAMAQAAZHJzL3NoYXBleG1sLnhtbFBLBQYAAAAABgAGAFsB&#10;AAC2AwAAAAA=&#10;" adj="20787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-2.12133858267717pt,-2.12133858267717pt" origin="32768f,32768f" matrix="65536f,0f,0f,65536f"/>
                </v:shape>
                <v:group id="组合 25" o:spid="_x0000_s1026" o:spt="203" style="position:absolute;left:892829;top:1122013;height:4564635;width:1170843;" coordorigin="892829,1122013" coordsize="1170843,4564635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18" o:spid="_x0000_s1026" o:spt="202" type="#_x0000_t202" style="position:absolute;left:892829;top:1122013;height:321936;width:1101113;" filled="f" stroked="f" coordsize="21600,21600" o:gfxdata="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r1M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46" o:spid="_x0000_s1026" o:spt="202" type="#_x0000_t202" style="position:absolute;left:962582;top:5366219;height:320429;width:1101090;" filled="f" stroked="f" coordsize="21600,21600" o:gfxdata="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ncV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8"/>
                              <w:szCs w:val="28"/>
                            </w:rPr>
                            <w:t>校内活动</w:t>
                          </w:r>
                        </w:p>
                      </w:txbxContent>
                    </v:textbox>
                  </v:shape>
                </v:group>
                <v:group id="组合 27" o:spid="_x0000_s1026" o:spt="203" style="position:absolute;left:741584;top:1203291;height:5894297;width:187014;" coordorigin="741584,1203291" coordsize="187014,5894297" o:gfxdata="UEsDBAoAAAAAAIdO4kAAAAAAAAAAAAAAAAAEAAAAZHJzL1BLAwQUAAAACACHTuJAV8pdW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1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yl1b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749316;top:1203291;height:160650;width:132718;v-text-anchor:middle-center;" filled="t" stroked="f" coordsize="2244,2719" o:gfxdata="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BDv&#10;v8EAAADcAAAADwAAAAAAAAABACAAAAAiAAAAZHJzL2Rvd25yZXYueG1sUEsBAhQAFAAAAAgAh07i&#10;QDMvBZ47AAAAOQAAABAAAAAAAAAAAQAgAAAAEAEAAGRycy9zaGFwZXhtbC54bWxQSwUGAAAAAAYA&#10;BgBbAQAAugMAAAAA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@0;@0,@0;@0,@0;@0,@0;@0,@0;@0,@0;0,@0;@0,@0;@0,@0;@0,0;@0,@0;@0,@0;@0,@0;@0,@0;@0,@0;@0,@0;@0,@0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757904;top:6951473;height:146115;width:161156;v-text-anchor:middle;" filled="t" stroked="f" coordsize="2228850,2019300" o:gfxdata="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M3lvQAA&#10;ANwAAAAPAAAAAAAAAAEAIAAAACIAAABkcnMvZG93bnJldi54bWxQSwECFAAUAAAACACHTuJAMy8F&#10;njsAAAA5AAAAEAAAAAAAAAABACAAAAAMAQAAZHJzL3NoYXBleG1sLnhtbFBLBQYAAAAABgAGAFsB&#10;AAC2AwAAAAA=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    <v:path o:connectlocs="35376,84745;49393,109930;76396,99707;70175,71506;74762,69611;78947,103986;45524,113061;31707,81328;55067,60263;30474,77531;29671,98735;52312,117670;78110,108907;85829,86467;67923,62361;71510,34519;82787,50839;102071,54229;99287,70578;112803,88219;104768,103160;91625,120629;84997,137926;64709,134622;52857,145971;41235,132553;17820,129364;14749,111923;9957,91150;2123,74830;18049,64286;20890,45035;37390,47305;56043,33485;118308,24531;119541,41520;136513,42784;140154,26141;132528,17575;143852,33873;129518,47527;113836,35426;123497,18006;113901,24955;119356,46005;140973,43650;141777,21940;125643,2871;140945,2469;146141,12118;159634,21365;155098,35810;155213,51662;140170,56544;132619,64212;117002,61800;111518,53098;98542,44512;102303,32766;100925,15191;117088,855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741584;top:5424207;height:192444;width:187014;v-text-anchor:middle-center;" filled="t" stroked="f" coordsize="3613,3718" o:gfxdata="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oOMvQAA&#10;ANwAAAAPAAAAAAAAAAEAIAAAACIAAABkcnMvZG93bnJldi54bWxQSwECFAAUAAAACACHTuJAMy8F&#10;njsAAAA5AAAAEAAAAAAAAAABACAAAAAMAQAAZHJzL3NoYXBleG1sLnhtbFBLBQYAAAAABgAGAFsB&#10;AAC2AwAAAAA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@0,@0;0,@0;@0,@0;@0,@0;@0,@0;@0,@0;@0,@0;@0,@0;@0,@0;@0,@0;@0,@0;@0,@0;@0,@0;@0,@0;@0,@0;@0,@0;@0,@0;@0,@0;@0,@0;@0,@0;@0,@0;@0,@0;@0,@0;@0,@0;@0,@0;@0,0;@0,@0;@0,@0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2799715</wp:posOffset>
                </wp:positionV>
                <wp:extent cx="143510" cy="121920"/>
                <wp:effectExtent l="0" t="0" r="8890" b="5080"/>
                <wp:wrapNone/>
                <wp:docPr id="35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762" y="4373525"/>
                          <a:ext cx="143549" cy="121782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0.7pt;margin-top:220.45pt;height:9.6pt;width:11.3pt;z-index:251727872;v-text-anchor:middle;mso-width-relative:page;mso-height-relative:page;" fillcolor="#FFFFFF" filled="t" stroked="f" coordsize="3261356,2766950" o:gfxdata="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3549,60992;143549,115939;143475,116605;143327,117196;143179,117714;142809,118232;142513,118749;142143,119267;141625,119711;140959,120155;139775,120894;138295,121412;136667,121708;134965,121782;8657,121782;6955,121708;5327,121412;3847,120894;2515,120155;2071,119711;1553,119267;1109,118749;739,118232;369,117714;221,117196;73,116605;0,115939;0,61140;8657,63433;17906,65799;29079,68462;34999,69941;41066,71272;46986,72455;52831,73564;58381,74526;63487,75191;68000,75709;69924,75857;71774,75931;73624,75857;75696,75709;80135,75191;85167,74526;90717,73564;96562,72455;102556,71124;108549,69793;114543,68388;125642,65725;134965,63285;66401,53100;62379,57122;62379,57851;66401,61873;77147,61873;81169,57851;81169,57122;77147,53100;71774,7671;49060,20643;48910,21682;94638,21682;94488,20643;71774,7671;71774,0;99913,21500;99924,21682;134965,21682;136667,21756;138295,22052;139775,22569;140959,23309;141625,23753;142143,24196;142513,24714;142809,25232;143179,25749;143327,26267;143475,26859;143549,27524;143549,58399;143548,58399;143548,58400;134965,60692;125642,63132;114543,65795;108549,67200;102556,68531;96562,69862;90717,70971;85167,71933;80136,72598;75696,73116;73624,73264;71774,73338;69924,73264;68000,73116;63487,72598;58381,71933;52832,70971;46986,69862;41066,68679;34999,67348;29079,65869;17906,63206;8657,60840;0,58547;0,58639;0,58639;0,42759;0,27524;74,26859;222,26267;369,25749;740,25232;1109,24714;1553,24196;2071,23753;2515,23309;3847,22569;5327,22052;6955,21756;8657,21682;43624,21682;43634,21500;7177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-935355</wp:posOffset>
                </wp:positionH>
                <wp:positionV relativeFrom="paragraph">
                  <wp:posOffset>2680335</wp:posOffset>
                </wp:positionV>
                <wp:extent cx="90170" cy="384810"/>
                <wp:effectExtent l="0" t="0" r="11430" b="8890"/>
                <wp:wrapNone/>
                <wp:docPr id="354" name="圆角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04203" y="4248571"/>
                          <a:ext cx="90367" cy="384575"/>
                        </a:xfrm>
                        <a:prstGeom prst="roundRect">
                          <a:avLst/>
                        </a:prstGeom>
                        <a:solidFill>
                          <a:srgbClr val="046A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-73.65pt;margin-top:211.05pt;height:30.3pt;width:7.1pt;z-index:-251591680;v-text-anchor:middle;mso-width-relative:page;mso-height-relative:page;" fillcolor="#046A6A" filled="t" stroked="f" coordsize="21600,21600" arcsize="0.166666666666667" o:gfxdata="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JnwRdwAAAANAQAADwAAAAAAAAABACAAAAAiAAAAZHJzL2Rvd25yZXYueG1sUEsBAhQAFAAAAAgA&#10;h07iQMHn5B8hAgAA+QMAAA4AAAAAAAAAAQAgAAAAKwEAAGRycy9lMm9Eb2MueG1sUEsFBgAAAAAG&#10;AAYAWQEAAL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180975</wp:posOffset>
                </wp:positionV>
                <wp:extent cx="7020560" cy="30924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0244" y="3215640"/>
                          <a:ext cx="702056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A7E57" w:rsidRDefault="00FE5D74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46A6A"/>
                                <w:kern w:val="24"/>
                                <w:sz w:val="20"/>
                                <w:szCs w:val="20"/>
                              </w:rPr>
                              <w:t xml:space="preserve">  2009.09—2013.6            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46A6A"/>
                                <w:kern w:val="24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46A6A"/>
                                <w:kern w:val="24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046A6A"/>
                                <w:kern w:val="24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46A6A"/>
                                <w:kern w:val="24"/>
                                <w:sz w:val="20"/>
                                <w:szCs w:val="20"/>
                              </w:rPr>
                              <w:t xml:space="preserve">院            计算机科学系             学士学位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79" style="position:absolute;left:0;text-align:left;margin-left:-50.6pt;margin-top:14.25pt;width:552.8pt;height:24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" filled="f" stroked="f">
                <v:textbox style="mso-fit-shape-to-text:t">
                  <w:txbxContent>
                    <w:p w:rsidR="000A7E57" w:rsidRDefault="00FE5D74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09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.09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.6            x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xx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院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计算机科学系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>学士学位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46A6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A7E57" w:rsidRDefault="000A7E57"/>
    <w:p w:rsidR="000A7E57" w:rsidRDefault="000A7E57"/>
    <w:p w:rsidR="000A7E57" w:rsidRDefault="00FE5D7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-389890</wp:posOffset>
                </wp:positionH>
                <wp:positionV relativeFrom="paragraph">
                  <wp:posOffset>2799715</wp:posOffset>
                </wp:positionV>
                <wp:extent cx="143510" cy="121920"/>
                <wp:effectExtent l="0" t="0" r="8890" b="508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0762" y="4373525"/>
                          <a:ext cx="143549" cy="121782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0.7pt;margin-top:220.45pt;height:9.6pt;width:11.3pt;z-index:251676672;v-text-anchor:middle;mso-width-relative:page;mso-height-relative:page;" fillcolor="#FFFFFF" filled="t" stroked="f" coordsize="3261356,2766950" o:gfxdata="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43549,60992;143549,115939;143475,116605;143327,117196;143179,117714;142809,118232;142513,118749;142143,119267;141625,119711;140959,120155;139775,120894;138295,121412;136667,121708;134965,121782;8657,121782;6955,121708;5327,121412;3847,120894;2515,120155;2071,119711;1553,119267;1109,118749;739,118232;369,117714;221,117196;73,116605;0,115939;0,61140;8657,63433;17906,65799;29079,68462;34999,69941;41066,71272;46986,72455;52831,73564;58381,74526;63487,75191;68000,75709;69924,75857;71774,75931;73624,75857;75696,75709;80135,75191;85167,74526;90717,73564;96562,72455;102556,71124;108549,69793;114543,68388;125642,65725;134965,63285;66401,53100;62379,57122;62379,57851;66401,61873;77147,61873;81169,57851;81169,57122;77147,53100;71774,7671;49060,20643;48910,21682;94638,21682;94488,20643;71774,7671;71774,0;99913,21500;99924,21682;134965,21682;136667,21756;138295,22052;139775,22569;140959,23309;141625,23753;142143,24196;142513,24714;142809,25232;143179,25749;143327,26267;143475,26859;143549,27524;143549,58399;143548,58399;143548,58400;134965,60692;125642,63132;114543,65795;108549,67200;102556,68531;96562,69862;90717,70971;85167,71933;80136,72598;75696,73116;73624,73264;71774,73338;69924,73264;68000,73116;63487,72598;58381,71933;52832,70971;46986,69862;41066,68679;34999,67348;29079,65869;17906,63206;8657,60840;0,58547;0,58639;0,58639;0,42759;0,27524;74,26859;222,26267;369,25749;740,25232;1109,24714;1553,24196;2071,23753;2515,23309;3847,22569;5327,22052;6955,21756;8657,21682;43624,21682;43634,21500;7177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0A7E57" w:rsidRDefault="000A7E57"/>
    <w:sectPr w:rsidR="000A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974E3"/>
    <w:multiLevelType w:val="singleLevel"/>
    <w:tmpl w:val="56C974E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6C97D19"/>
    <w:multiLevelType w:val="singleLevel"/>
    <w:tmpl w:val="56C97D1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06AA9"/>
    <w:rsid w:val="000A7E57"/>
    <w:rsid w:val="00425F5C"/>
    <w:rsid w:val="006C6344"/>
    <w:rsid w:val="00817E93"/>
    <w:rsid w:val="008367C1"/>
    <w:rsid w:val="008E1278"/>
    <w:rsid w:val="009B2B8E"/>
    <w:rsid w:val="00B96D6E"/>
    <w:rsid w:val="00FE5D74"/>
    <w:rsid w:val="04117C2E"/>
    <w:rsid w:val="046705F2"/>
    <w:rsid w:val="04EF7762"/>
    <w:rsid w:val="080B4119"/>
    <w:rsid w:val="09023853"/>
    <w:rsid w:val="0B317A7D"/>
    <w:rsid w:val="0D451D14"/>
    <w:rsid w:val="0D926F19"/>
    <w:rsid w:val="0FAB61CB"/>
    <w:rsid w:val="1059770B"/>
    <w:rsid w:val="105E2628"/>
    <w:rsid w:val="116151C6"/>
    <w:rsid w:val="1184137D"/>
    <w:rsid w:val="11A85FBE"/>
    <w:rsid w:val="12415907"/>
    <w:rsid w:val="12D93EE7"/>
    <w:rsid w:val="13185DEB"/>
    <w:rsid w:val="13900CB9"/>
    <w:rsid w:val="14B062C6"/>
    <w:rsid w:val="15C230FE"/>
    <w:rsid w:val="174C50C9"/>
    <w:rsid w:val="17AD503B"/>
    <w:rsid w:val="17EB4490"/>
    <w:rsid w:val="1A7B6CC5"/>
    <w:rsid w:val="1B094E21"/>
    <w:rsid w:val="1B5D0864"/>
    <w:rsid w:val="1B62162A"/>
    <w:rsid w:val="1CDF5CBC"/>
    <w:rsid w:val="1E5A258D"/>
    <w:rsid w:val="1E897B00"/>
    <w:rsid w:val="201373C7"/>
    <w:rsid w:val="22194ED9"/>
    <w:rsid w:val="22873B33"/>
    <w:rsid w:val="22E6494B"/>
    <w:rsid w:val="245D23DB"/>
    <w:rsid w:val="24F329AF"/>
    <w:rsid w:val="266E0F0D"/>
    <w:rsid w:val="26965E63"/>
    <w:rsid w:val="274609F5"/>
    <w:rsid w:val="27FD526C"/>
    <w:rsid w:val="28425ACB"/>
    <w:rsid w:val="2A2D73F8"/>
    <w:rsid w:val="2CE14F3A"/>
    <w:rsid w:val="2D40063B"/>
    <w:rsid w:val="31016DD9"/>
    <w:rsid w:val="3112351D"/>
    <w:rsid w:val="312F1BAA"/>
    <w:rsid w:val="323025E9"/>
    <w:rsid w:val="32675A1D"/>
    <w:rsid w:val="330E4A04"/>
    <w:rsid w:val="374A1247"/>
    <w:rsid w:val="38136867"/>
    <w:rsid w:val="396E0A89"/>
    <w:rsid w:val="3A041ED0"/>
    <w:rsid w:val="3A264837"/>
    <w:rsid w:val="3BD672EA"/>
    <w:rsid w:val="3C743556"/>
    <w:rsid w:val="3CC13150"/>
    <w:rsid w:val="3DDA5FED"/>
    <w:rsid w:val="3EF77DBF"/>
    <w:rsid w:val="3F9E1716"/>
    <w:rsid w:val="41CC61CD"/>
    <w:rsid w:val="42473E07"/>
    <w:rsid w:val="42A01AE7"/>
    <w:rsid w:val="4437023D"/>
    <w:rsid w:val="444075A7"/>
    <w:rsid w:val="448F1E25"/>
    <w:rsid w:val="44D42771"/>
    <w:rsid w:val="44E113AE"/>
    <w:rsid w:val="44FA17D9"/>
    <w:rsid w:val="45595754"/>
    <w:rsid w:val="493634DD"/>
    <w:rsid w:val="494000F6"/>
    <w:rsid w:val="49567A5D"/>
    <w:rsid w:val="4D31298B"/>
    <w:rsid w:val="4E211F14"/>
    <w:rsid w:val="504D6CE9"/>
    <w:rsid w:val="50D12BA7"/>
    <w:rsid w:val="50EC4257"/>
    <w:rsid w:val="51DB14B1"/>
    <w:rsid w:val="53281363"/>
    <w:rsid w:val="58181776"/>
    <w:rsid w:val="58206AA9"/>
    <w:rsid w:val="59190BAF"/>
    <w:rsid w:val="5A223ED3"/>
    <w:rsid w:val="5A61200F"/>
    <w:rsid w:val="5AD27CB8"/>
    <w:rsid w:val="5DBC14DD"/>
    <w:rsid w:val="5E5F299D"/>
    <w:rsid w:val="60732FF3"/>
    <w:rsid w:val="60B061B7"/>
    <w:rsid w:val="61B73890"/>
    <w:rsid w:val="622F1E52"/>
    <w:rsid w:val="633F4523"/>
    <w:rsid w:val="65993478"/>
    <w:rsid w:val="676C2AEB"/>
    <w:rsid w:val="681132F5"/>
    <w:rsid w:val="691E111A"/>
    <w:rsid w:val="6CFE6CCD"/>
    <w:rsid w:val="6D7D0F85"/>
    <w:rsid w:val="6DC55747"/>
    <w:rsid w:val="6F8D4F12"/>
    <w:rsid w:val="70C06B84"/>
    <w:rsid w:val="710940F5"/>
    <w:rsid w:val="72AB242A"/>
    <w:rsid w:val="74593E6B"/>
    <w:rsid w:val="75EC7896"/>
    <w:rsid w:val="7695514F"/>
    <w:rsid w:val="76D13365"/>
    <w:rsid w:val="78D02DD7"/>
    <w:rsid w:val="7A362D37"/>
    <w:rsid w:val="7A7047F0"/>
    <w:rsid w:val="7AFA7CA6"/>
    <w:rsid w:val="7F0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DEBF440-C444-426C-88DD-BF173C8A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paragraph" w:customStyle="1" w:styleId="a5">
    <w:name w:val="功能描述统一使用微软雅黑，小五字"/>
    <w:basedOn w:val="a"/>
    <w:qFormat/>
    <w:pPr>
      <w:spacing w:line="360" w:lineRule="auto"/>
      <w:ind w:firstLineChars="200" w:firstLine="64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\AppData\Roaming\kingsoft\office6\templates\download\&#40664;&#35748;\&#31616;&#21382;JZ51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简历JZ518.docx</Template>
  <TotalTime>0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</dc:creator>
  <cp:lastModifiedBy>wendao</cp:lastModifiedBy>
  <cp:revision>7</cp:revision>
  <dcterms:created xsi:type="dcterms:W3CDTF">2016-02-20T02:04:00Z</dcterms:created>
  <dcterms:modified xsi:type="dcterms:W3CDTF">2016-05-20T07:34:00Z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